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17" w:rsidRDefault="004C549E" w:rsidP="004C549E">
      <w:pPr>
        <w:pStyle w:val="10"/>
      </w:pPr>
      <w:r>
        <w:rPr>
          <w:rFonts w:hint="eastAsia"/>
        </w:rPr>
        <w:t>예제 E04Edit 프로젝트</w:t>
      </w:r>
    </w:p>
    <w:p w:rsidR="004C549E" w:rsidRPr="004C549E" w:rsidRDefault="004C549E" w:rsidP="004C549E"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화면을 </w:t>
      </w:r>
      <w:proofErr w:type="spellStart"/>
      <w:r w:rsidR="00782D4A">
        <w:rPr>
          <w:rFonts w:hint="eastAsia"/>
        </w:rPr>
        <w:t>두</w:t>
      </w:r>
      <w:r>
        <w:rPr>
          <w:rFonts w:hint="eastAsia"/>
        </w:rPr>
        <w:t>개</w:t>
      </w:r>
      <w:proofErr w:type="spellEnd"/>
      <w:r>
        <w:rPr>
          <w:rFonts w:hint="eastAsia"/>
        </w:rPr>
        <w:t xml:space="preserve"> 만들어 보자</w:t>
      </w:r>
    </w:p>
    <w:p w:rsidR="004C549E" w:rsidRPr="004C549E" w:rsidRDefault="004C549E" w:rsidP="004C549E"/>
    <w:p w:rsidR="004C549E" w:rsidRPr="004C549E" w:rsidRDefault="004C549E" w:rsidP="004C549E">
      <w:pPr>
        <w:pStyle w:val="2"/>
      </w:pPr>
      <w:r>
        <w:rPr>
          <w:rFonts w:hint="eastAsia"/>
        </w:rPr>
        <w:t>프로젝트 생성</w:t>
      </w:r>
    </w:p>
    <w:p w:rsidR="004C549E" w:rsidRDefault="004C549E" w:rsidP="004C549E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메뉴: </w:t>
      </w:r>
      <w:r>
        <w:t xml:space="preserve">File </w:t>
      </w:r>
      <w:r>
        <w:t>–</w:t>
      </w:r>
      <w:r>
        <w:t xml:space="preserve"> New </w:t>
      </w:r>
      <w:r>
        <w:t>–</w:t>
      </w:r>
      <w:r>
        <w:t xml:space="preserve"> Android Application Project</w:t>
      </w:r>
    </w:p>
    <w:p w:rsidR="004C549E" w:rsidRDefault="004C549E" w:rsidP="004C549E">
      <w:r>
        <w:rPr>
          <w:noProof/>
        </w:rPr>
        <w:drawing>
          <wp:inline distT="0" distB="0" distL="0" distR="0">
            <wp:extent cx="6057900" cy="5172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9E" w:rsidRDefault="004C549E" w:rsidP="004C549E"/>
    <w:tbl>
      <w:tblPr>
        <w:tblStyle w:val="ae"/>
        <w:tblW w:w="0" w:type="auto"/>
        <w:tblLook w:val="04A0"/>
      </w:tblPr>
      <w:tblGrid>
        <w:gridCol w:w="2689"/>
        <w:gridCol w:w="3402"/>
      </w:tblGrid>
      <w:tr w:rsidR="004C549E" w:rsidRPr="004C549E" w:rsidTr="004C549E">
        <w:tc>
          <w:tcPr>
            <w:tcW w:w="2689" w:type="dxa"/>
          </w:tcPr>
          <w:p w:rsidR="004C549E" w:rsidRPr="004C549E" w:rsidRDefault="004C549E" w:rsidP="00337388">
            <w:r w:rsidRPr="004C549E">
              <w:rPr>
                <w:rFonts w:hint="eastAsia"/>
              </w:rPr>
              <w:t>Project Name:</w:t>
            </w:r>
          </w:p>
        </w:tc>
        <w:tc>
          <w:tcPr>
            <w:tcW w:w="3402" w:type="dxa"/>
          </w:tcPr>
          <w:p w:rsidR="004C549E" w:rsidRPr="004C549E" w:rsidRDefault="004C549E" w:rsidP="00337388">
            <w:r w:rsidRPr="004C549E">
              <w:rPr>
                <w:rFonts w:hint="eastAsia"/>
              </w:rPr>
              <w:t>E04Edit</w:t>
            </w:r>
          </w:p>
        </w:tc>
      </w:tr>
      <w:tr w:rsidR="004C549E" w:rsidRPr="004C549E" w:rsidTr="004C549E">
        <w:tc>
          <w:tcPr>
            <w:tcW w:w="2689" w:type="dxa"/>
          </w:tcPr>
          <w:p w:rsidR="004C549E" w:rsidRPr="004C549E" w:rsidRDefault="004C549E" w:rsidP="00337388">
            <w:r w:rsidRPr="004C549E">
              <w:t>Minimum Required SDK:</w:t>
            </w:r>
          </w:p>
        </w:tc>
        <w:tc>
          <w:tcPr>
            <w:tcW w:w="3402" w:type="dxa"/>
          </w:tcPr>
          <w:p w:rsidR="004C549E" w:rsidRPr="004C549E" w:rsidRDefault="004C549E" w:rsidP="00337388">
            <w:r w:rsidRPr="004C549E">
              <w:t>API 8</w:t>
            </w:r>
          </w:p>
        </w:tc>
      </w:tr>
      <w:tr w:rsidR="004C549E" w:rsidRPr="004C549E" w:rsidTr="004C549E">
        <w:tc>
          <w:tcPr>
            <w:tcW w:w="2689" w:type="dxa"/>
          </w:tcPr>
          <w:p w:rsidR="004C549E" w:rsidRPr="004C549E" w:rsidRDefault="004C549E" w:rsidP="00337388">
            <w:r w:rsidRPr="004C549E">
              <w:t>Target SDK:</w:t>
            </w:r>
          </w:p>
        </w:tc>
        <w:tc>
          <w:tcPr>
            <w:tcW w:w="3402" w:type="dxa"/>
          </w:tcPr>
          <w:p w:rsidR="004C549E" w:rsidRPr="004C549E" w:rsidRDefault="004C549E" w:rsidP="00337388">
            <w:r w:rsidRPr="004C549E">
              <w:t>API 19</w:t>
            </w:r>
          </w:p>
        </w:tc>
      </w:tr>
      <w:tr w:rsidR="004C549E" w:rsidRPr="004C549E" w:rsidTr="004C549E">
        <w:tc>
          <w:tcPr>
            <w:tcW w:w="2689" w:type="dxa"/>
          </w:tcPr>
          <w:p w:rsidR="004C549E" w:rsidRPr="004C549E" w:rsidRDefault="004C549E" w:rsidP="00337388">
            <w:r w:rsidRPr="004C549E">
              <w:t>Compile Width:</w:t>
            </w:r>
          </w:p>
        </w:tc>
        <w:tc>
          <w:tcPr>
            <w:tcW w:w="3402" w:type="dxa"/>
          </w:tcPr>
          <w:p w:rsidR="004C549E" w:rsidRPr="004C549E" w:rsidRDefault="004C549E" w:rsidP="00337388">
            <w:r w:rsidRPr="004C549E">
              <w:t>API 19</w:t>
            </w:r>
          </w:p>
        </w:tc>
      </w:tr>
      <w:tr w:rsidR="004C549E" w:rsidRPr="004C549E" w:rsidTr="004C549E">
        <w:tc>
          <w:tcPr>
            <w:tcW w:w="2689" w:type="dxa"/>
          </w:tcPr>
          <w:p w:rsidR="004C549E" w:rsidRPr="004C549E" w:rsidRDefault="004C549E" w:rsidP="00337388">
            <w:r w:rsidRPr="004C549E">
              <w:t>Theme:</w:t>
            </w:r>
          </w:p>
        </w:tc>
        <w:tc>
          <w:tcPr>
            <w:tcW w:w="3402" w:type="dxa"/>
          </w:tcPr>
          <w:p w:rsidR="004C549E" w:rsidRPr="004C549E" w:rsidRDefault="004C549E" w:rsidP="00337388">
            <w:proofErr w:type="spellStart"/>
            <w:r w:rsidRPr="004C549E">
              <w:t>Holo</w:t>
            </w:r>
            <w:proofErr w:type="spellEnd"/>
            <w:r w:rsidRPr="004C549E">
              <w:t xml:space="preserve"> Light with Dark Action Bar</w:t>
            </w:r>
          </w:p>
        </w:tc>
      </w:tr>
    </w:tbl>
    <w:p w:rsidR="004C549E" w:rsidRDefault="004C549E" w:rsidP="004C549E"/>
    <w:p w:rsidR="004C549E" w:rsidRDefault="004C549E" w:rsidP="004C549E"/>
    <w:p w:rsidR="004C15C0" w:rsidRDefault="004C15C0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4C549E" w:rsidRDefault="004C549E" w:rsidP="004C549E">
      <w:pPr>
        <w:pStyle w:val="10"/>
      </w:pPr>
      <w:r>
        <w:rPr>
          <w:rFonts w:hint="eastAsia"/>
        </w:rPr>
        <w:lastRenderedPageBreak/>
        <w:t>레이아웃 리소스 만들기</w:t>
      </w:r>
    </w:p>
    <w:p w:rsidR="004C549E" w:rsidRDefault="004C549E" w:rsidP="004C549E"/>
    <w:p w:rsidR="004C549E" w:rsidRDefault="004C549E" w:rsidP="004C549E">
      <w:pPr>
        <w:pStyle w:val="2"/>
      </w:pPr>
      <w:r>
        <w:rPr>
          <w:rFonts w:hint="eastAsia"/>
        </w:rPr>
        <w:t>activity_main.xml 수정</w:t>
      </w:r>
    </w:p>
    <w:p w:rsidR="004C549E" w:rsidRDefault="004C549E" w:rsidP="004C549E"/>
    <w:p w:rsidR="004C15C0" w:rsidRDefault="004C15C0" w:rsidP="004C549E">
      <w:r>
        <w:rPr>
          <w:noProof/>
        </w:rPr>
        <w:drawing>
          <wp:inline distT="0" distB="0" distL="0" distR="0">
            <wp:extent cx="4772025" cy="1857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C0" w:rsidRDefault="004C15C0" w:rsidP="004C549E"/>
    <w:p w:rsidR="004C15C0" w:rsidRDefault="004C15C0" w:rsidP="004C549E"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의 오른쪽 경계를 오른쪽 끝까지 드래그하면 위와 같이 배치된다.</w:t>
      </w:r>
    </w:p>
    <w:p w:rsidR="004C15C0" w:rsidRDefault="004C15C0" w:rsidP="004C549E">
      <w:proofErr w:type="spellStart"/>
      <w:r>
        <w:rPr>
          <w:rFonts w:hint="eastAsia"/>
        </w:rPr>
        <w:t>a</w:t>
      </w:r>
      <w:r>
        <w:t>lignParentTop</w:t>
      </w:r>
      <w:proofErr w:type="spellEnd"/>
      <w:r>
        <w:t xml:space="preserve">: true  </w:t>
      </w:r>
      <w:r>
        <w:rPr>
          <w:rFonts w:hint="eastAsia"/>
        </w:rPr>
        <w:t>부모의 위쪽 경계에 붙어서 배치된다</w:t>
      </w:r>
    </w:p>
    <w:p w:rsidR="004C15C0" w:rsidRDefault="004C15C0" w:rsidP="004C549E">
      <w:proofErr w:type="spellStart"/>
      <w:r>
        <w:t>alignParentLeft</w:t>
      </w:r>
      <w:proofErr w:type="spellEnd"/>
      <w:r>
        <w:t xml:space="preserve">: true  </w:t>
      </w:r>
      <w:r>
        <w:rPr>
          <w:rFonts w:hint="eastAsia"/>
        </w:rPr>
        <w:t>부모의 왼쪽 경계에 붙어서 배치된다</w:t>
      </w:r>
    </w:p>
    <w:p w:rsidR="004C15C0" w:rsidRDefault="004C15C0" w:rsidP="004C549E">
      <w:proofErr w:type="spellStart"/>
      <w:r>
        <w:t>alignParentRight</w:t>
      </w:r>
      <w:proofErr w:type="spellEnd"/>
      <w:r>
        <w:t xml:space="preserve">: true </w:t>
      </w:r>
      <w:r>
        <w:rPr>
          <w:rFonts w:hint="eastAsia"/>
        </w:rPr>
        <w:t>부모의 오른쪽 경계에 붙어서 배치된다</w:t>
      </w:r>
    </w:p>
    <w:p w:rsidR="004C15C0" w:rsidRDefault="004C15C0" w:rsidP="004C549E"/>
    <w:p w:rsidR="004C15C0" w:rsidRDefault="004C15C0" w:rsidP="004C549E">
      <w:r>
        <w:rPr>
          <w:rFonts w:hint="eastAsia"/>
        </w:rPr>
        <w:t xml:space="preserve">왼쪽과 오른쪽 양쪽으로 붙어서 배치되었으므로 화면 크기에 따라 이 </w:t>
      </w:r>
      <w:proofErr w:type="spellStart"/>
      <w:r>
        <w:t>TextView</w:t>
      </w:r>
      <w:proofErr w:type="spellEnd"/>
      <w:r>
        <w:rPr>
          <w:rFonts w:hint="eastAsia"/>
        </w:rPr>
        <w:t>의 폭은 늘어나게 된다.</w:t>
      </w:r>
    </w:p>
    <w:p w:rsidR="004C15C0" w:rsidRDefault="004C15C0" w:rsidP="004C549E"/>
    <w:p w:rsidR="002A7A53" w:rsidRDefault="002A7A53" w:rsidP="004C549E">
      <w:r>
        <w:rPr>
          <w:rFonts w:hint="eastAsia"/>
        </w:rPr>
        <w:t xml:space="preserve">화면 오른쪽의 </w:t>
      </w:r>
      <w:r>
        <w:t xml:space="preserve">Properties </w:t>
      </w:r>
      <w:r>
        <w:rPr>
          <w:rFonts w:hint="eastAsia"/>
        </w:rPr>
        <w:t xml:space="preserve">창에서 </w:t>
      </w:r>
      <w:r>
        <w:t>textView1</w:t>
      </w:r>
      <w:r>
        <w:rPr>
          <w:rFonts w:hint="eastAsia"/>
        </w:rPr>
        <w:t>의 속성을</w:t>
      </w:r>
      <w:r>
        <w:t xml:space="preserve"> </w:t>
      </w:r>
      <w:r>
        <w:rPr>
          <w:rFonts w:hint="eastAsia"/>
        </w:rPr>
        <w:t>다음과 같이 입력</w:t>
      </w:r>
    </w:p>
    <w:tbl>
      <w:tblPr>
        <w:tblStyle w:val="ae"/>
        <w:tblW w:w="0" w:type="auto"/>
        <w:tblLook w:val="04A0"/>
      </w:tblPr>
      <w:tblGrid>
        <w:gridCol w:w="5228"/>
        <w:gridCol w:w="2138"/>
      </w:tblGrid>
      <w:tr w:rsidR="002A7A53" w:rsidTr="002A7A53">
        <w:tc>
          <w:tcPr>
            <w:tcW w:w="5228" w:type="dxa"/>
          </w:tcPr>
          <w:p w:rsidR="002A7A53" w:rsidRDefault="002A7A53" w:rsidP="00337388">
            <w:r>
              <w:rPr>
                <w:rFonts w:hint="eastAsia"/>
              </w:rPr>
              <w:t>Layout Parameters - Align Parent Left</w:t>
            </w:r>
          </w:p>
        </w:tc>
        <w:tc>
          <w:tcPr>
            <w:tcW w:w="2138" w:type="dxa"/>
          </w:tcPr>
          <w:p w:rsidR="002A7A53" w:rsidRPr="002A7A53" w:rsidRDefault="002A7A53" w:rsidP="00337388">
            <w:r>
              <w:t>true</w:t>
            </w:r>
          </w:p>
        </w:tc>
      </w:tr>
      <w:tr w:rsidR="002A7A53" w:rsidTr="002A7A53">
        <w:tc>
          <w:tcPr>
            <w:tcW w:w="5228" w:type="dxa"/>
          </w:tcPr>
          <w:p w:rsidR="002A7A53" w:rsidRDefault="002A7A53" w:rsidP="004C549E">
            <w:r>
              <w:rPr>
                <w:rFonts w:hint="eastAsia"/>
              </w:rPr>
              <w:t>Layout Parameters - Align Parent Top</w:t>
            </w:r>
          </w:p>
        </w:tc>
        <w:tc>
          <w:tcPr>
            <w:tcW w:w="2138" w:type="dxa"/>
          </w:tcPr>
          <w:p w:rsidR="002A7A53" w:rsidRPr="002A7A53" w:rsidRDefault="002A7A53" w:rsidP="004C549E">
            <w:r>
              <w:t>true</w:t>
            </w:r>
          </w:p>
        </w:tc>
      </w:tr>
      <w:tr w:rsidR="002A7A53" w:rsidTr="002A7A53">
        <w:tc>
          <w:tcPr>
            <w:tcW w:w="5228" w:type="dxa"/>
          </w:tcPr>
          <w:p w:rsidR="002A7A53" w:rsidRDefault="002A7A53" w:rsidP="004C549E">
            <w:r>
              <w:rPr>
                <w:rFonts w:hint="eastAsia"/>
              </w:rPr>
              <w:t xml:space="preserve">Layout Parameters - Align Parent </w:t>
            </w:r>
            <w:r>
              <w:t>Right</w:t>
            </w:r>
          </w:p>
        </w:tc>
        <w:tc>
          <w:tcPr>
            <w:tcW w:w="2138" w:type="dxa"/>
          </w:tcPr>
          <w:p w:rsidR="002A7A53" w:rsidRPr="002A7A53" w:rsidRDefault="002A7A53" w:rsidP="004C549E">
            <w:r>
              <w:t>true</w:t>
            </w:r>
          </w:p>
        </w:tc>
      </w:tr>
      <w:tr w:rsidR="002A7A53" w:rsidTr="002A7A53">
        <w:tc>
          <w:tcPr>
            <w:tcW w:w="5228" w:type="dxa"/>
          </w:tcPr>
          <w:p w:rsidR="002A7A53" w:rsidRDefault="002A7A53" w:rsidP="004C549E">
            <w:r>
              <w:rPr>
                <w:rFonts w:hint="eastAsia"/>
              </w:rPr>
              <w:t>Layout Parameters - Margins - Bottom</w:t>
            </w:r>
          </w:p>
        </w:tc>
        <w:tc>
          <w:tcPr>
            <w:tcW w:w="2138" w:type="dxa"/>
          </w:tcPr>
          <w:p w:rsidR="002A7A53" w:rsidRDefault="002A7A53" w:rsidP="004C549E">
            <w:r>
              <w:rPr>
                <w:rFonts w:hint="eastAsia"/>
              </w:rPr>
              <w:t>5dp</w:t>
            </w:r>
          </w:p>
        </w:tc>
      </w:tr>
      <w:tr w:rsidR="002A7A53" w:rsidTr="002A7A53">
        <w:tc>
          <w:tcPr>
            <w:tcW w:w="5228" w:type="dxa"/>
          </w:tcPr>
          <w:p w:rsidR="002A7A53" w:rsidRDefault="002A7A53" w:rsidP="004C549E">
            <w:r>
              <w:t xml:space="preserve">View - </w:t>
            </w:r>
            <w:r>
              <w:rPr>
                <w:rFonts w:hint="eastAsia"/>
              </w:rPr>
              <w:t>Background</w:t>
            </w:r>
          </w:p>
        </w:tc>
        <w:tc>
          <w:tcPr>
            <w:tcW w:w="2138" w:type="dxa"/>
          </w:tcPr>
          <w:p w:rsidR="002A7A53" w:rsidRDefault="002A7A53" w:rsidP="004C549E">
            <w:r>
              <w:rPr>
                <w:rFonts w:hint="eastAsia"/>
              </w:rPr>
              <w:t>#FFFFFF</w:t>
            </w:r>
          </w:p>
        </w:tc>
      </w:tr>
      <w:tr w:rsidR="002A7A53" w:rsidTr="002A7A53">
        <w:tc>
          <w:tcPr>
            <w:tcW w:w="5228" w:type="dxa"/>
          </w:tcPr>
          <w:p w:rsidR="002A7A53" w:rsidRDefault="002A7A53" w:rsidP="004C549E">
            <w:r>
              <w:t xml:space="preserve">View - </w:t>
            </w:r>
            <w:r>
              <w:rPr>
                <w:rFonts w:hint="eastAsia"/>
              </w:rPr>
              <w:t>Padding</w:t>
            </w:r>
          </w:p>
        </w:tc>
        <w:tc>
          <w:tcPr>
            <w:tcW w:w="2138" w:type="dxa"/>
          </w:tcPr>
          <w:p w:rsidR="002A7A53" w:rsidRDefault="002A7A53" w:rsidP="004C549E">
            <w:r>
              <w:rPr>
                <w:rFonts w:hint="eastAsia"/>
              </w:rPr>
              <w:t>5dp</w:t>
            </w:r>
          </w:p>
        </w:tc>
      </w:tr>
    </w:tbl>
    <w:p w:rsidR="002A7A53" w:rsidRDefault="002A7A53" w:rsidP="004C549E"/>
    <w:p w:rsidR="002A7A53" w:rsidRDefault="003E0581" w:rsidP="004C549E">
      <w:r>
        <w:rPr>
          <w:noProof/>
        </w:rPr>
        <w:drawing>
          <wp:inline distT="0" distB="0" distL="0" distR="0">
            <wp:extent cx="6429375" cy="4073493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710" cy="40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53" w:rsidRDefault="00D56E2D" w:rsidP="004C549E">
      <w:r>
        <w:rPr>
          <w:noProof/>
        </w:rPr>
        <w:lastRenderedPageBreak/>
        <w:drawing>
          <wp:inline distT="0" distB="0" distL="0" distR="0">
            <wp:extent cx="6645910" cy="393827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2D" w:rsidRDefault="00D56E2D" w:rsidP="004C549E"/>
    <w:p w:rsidR="00D56E2D" w:rsidRDefault="00D56E2D" w:rsidP="004C549E">
      <w:r>
        <w:rPr>
          <w:rFonts w:hint="eastAsia"/>
        </w:rPr>
        <w:t xml:space="preserve">화면 오른쪽 위의 </w:t>
      </w:r>
      <w:r>
        <w:t xml:space="preserve">Outline </w:t>
      </w:r>
      <w:r>
        <w:rPr>
          <w:rFonts w:hint="eastAsia"/>
        </w:rPr>
        <w:t xml:space="preserve">창에서 </w:t>
      </w:r>
      <w:proofErr w:type="spellStart"/>
      <w:r>
        <w:t>RelativeLayout</w:t>
      </w:r>
      <w:proofErr w:type="spellEnd"/>
      <w:r>
        <w:rPr>
          <w:rFonts w:hint="eastAsia"/>
        </w:rPr>
        <w:t>을 선택하고, 그 아래 Properties</w:t>
      </w:r>
      <w:r>
        <w:t xml:space="preserve"> </w:t>
      </w:r>
      <w:r>
        <w:rPr>
          <w:rFonts w:hint="eastAsia"/>
        </w:rPr>
        <w:t>창에서</w:t>
      </w:r>
    </w:p>
    <w:p w:rsidR="00D56E2D" w:rsidRDefault="00D56E2D" w:rsidP="004C549E">
      <w:proofErr w:type="spellStart"/>
      <w:r>
        <w:rPr>
          <w:rFonts w:hint="eastAsia"/>
        </w:rPr>
        <w:t>Bacground</w:t>
      </w:r>
      <w:proofErr w:type="spellEnd"/>
      <w:r>
        <w:rPr>
          <w:rFonts w:hint="eastAsia"/>
        </w:rPr>
        <w:t xml:space="preserve"> 속성값으로 </w:t>
      </w:r>
      <w:r>
        <w:t xml:space="preserve">#EEEEEE </w:t>
      </w:r>
      <w:r>
        <w:rPr>
          <w:rFonts w:hint="eastAsia"/>
        </w:rPr>
        <w:t>입력</w:t>
      </w:r>
    </w:p>
    <w:p w:rsidR="00D56E2D" w:rsidRDefault="00D56E2D" w:rsidP="004C549E"/>
    <w:p w:rsidR="00D56E2D" w:rsidRDefault="00D56E2D" w:rsidP="004C549E"/>
    <w:p w:rsidR="00D56E2D" w:rsidRDefault="00D56E2D" w:rsidP="004C549E"/>
    <w:p w:rsidR="00D56E2D" w:rsidRDefault="00D56E2D" w:rsidP="004C549E"/>
    <w:p w:rsidR="00D56E2D" w:rsidRDefault="00D56E2D" w:rsidP="004C549E"/>
    <w:p w:rsidR="004C15C0" w:rsidRDefault="0098591A" w:rsidP="004C549E">
      <w:r>
        <w:rPr>
          <w:noProof/>
        </w:rPr>
        <w:drawing>
          <wp:inline distT="0" distB="0" distL="0" distR="0">
            <wp:extent cx="6645910" cy="43656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81" w:rsidRDefault="003E0581" w:rsidP="004C549E"/>
    <w:p w:rsidR="004C15C0" w:rsidRDefault="004C15C0" w:rsidP="004C549E"/>
    <w:p w:rsidR="004C15C0" w:rsidRDefault="004C15C0" w:rsidP="004C549E">
      <w:r>
        <w:rPr>
          <w:rFonts w:hint="eastAsia"/>
        </w:rPr>
        <w:t xml:space="preserve">왼쪽의 </w:t>
      </w:r>
      <w:r>
        <w:t>Palette</w:t>
      </w:r>
      <w:r>
        <w:rPr>
          <w:rFonts w:hint="eastAsia"/>
        </w:rPr>
        <w:t xml:space="preserve">에서 </w:t>
      </w:r>
      <w:proofErr w:type="spellStart"/>
      <w:r>
        <w:t>TextView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드래그 </w:t>
      </w:r>
      <w:proofErr w:type="spellStart"/>
      <w:r>
        <w:rPr>
          <w:rFonts w:hint="eastAsia"/>
        </w:rPr>
        <w:t>드롭하여</w:t>
      </w:r>
      <w:proofErr w:type="spellEnd"/>
      <w:r>
        <w:rPr>
          <w:rFonts w:hint="eastAsia"/>
        </w:rPr>
        <w:t xml:space="preserve"> 하나 더 추가하자.</w:t>
      </w:r>
    </w:p>
    <w:p w:rsidR="004C15C0" w:rsidRDefault="004C15C0" w:rsidP="004C549E">
      <w:r>
        <w:rPr>
          <w:rFonts w:hint="eastAsia"/>
        </w:rPr>
        <w:t xml:space="preserve">그리고 새로 추가된 </w:t>
      </w:r>
      <w:proofErr w:type="spellStart"/>
      <w:r>
        <w:t>TextView</w:t>
      </w:r>
      <w:proofErr w:type="spellEnd"/>
      <w:r>
        <w:rPr>
          <w:rFonts w:hint="eastAsia"/>
        </w:rPr>
        <w:t>의 위 아래 왼쪽 오른쪽 경계를 끝까지 드래그 하여 위와 같이 배치되도록 하자.</w:t>
      </w:r>
    </w:p>
    <w:p w:rsidR="004C15C0" w:rsidRDefault="004C15C0" w:rsidP="004C549E"/>
    <w:p w:rsidR="004C15C0" w:rsidRDefault="004C15C0" w:rsidP="004C549E">
      <w:r>
        <w:t xml:space="preserve">below: </w:t>
      </w:r>
      <w:r>
        <w:rPr>
          <w:rFonts w:hint="eastAsia"/>
        </w:rPr>
        <w:t xml:space="preserve">textView1      </w:t>
      </w:r>
      <w:r>
        <w:t xml:space="preserve">   </w:t>
      </w:r>
      <w:proofErr w:type="spellStart"/>
      <w:r>
        <w:rPr>
          <w:rFonts w:hint="eastAsia"/>
        </w:rPr>
        <w:t>textView</w:t>
      </w:r>
      <w:r>
        <w:t>1</w:t>
      </w:r>
      <w:proofErr w:type="spellEnd"/>
      <w:r>
        <w:rPr>
          <w:rFonts w:hint="eastAsia"/>
        </w:rPr>
        <w:t>의 아래에 붙어서 배치된다</w:t>
      </w:r>
    </w:p>
    <w:p w:rsidR="004C15C0" w:rsidRDefault="004C15C0" w:rsidP="004C549E">
      <w:proofErr w:type="spellStart"/>
      <w:r>
        <w:t>alignParentBottom</w:t>
      </w:r>
      <w:proofErr w:type="spellEnd"/>
      <w:r>
        <w:t xml:space="preserve">: true  </w:t>
      </w:r>
      <w:r>
        <w:rPr>
          <w:rFonts w:hint="eastAsia"/>
        </w:rPr>
        <w:t>부모의 아래쪽 경계에 붙어서 배치된다</w:t>
      </w:r>
    </w:p>
    <w:p w:rsidR="004C15C0" w:rsidRDefault="004C15C0" w:rsidP="004C549E">
      <w:proofErr w:type="spellStart"/>
      <w:r>
        <w:t>alignParentLeft</w:t>
      </w:r>
      <w:proofErr w:type="spellEnd"/>
      <w:r>
        <w:t xml:space="preserve">: true     </w:t>
      </w:r>
      <w:r>
        <w:rPr>
          <w:rFonts w:hint="eastAsia"/>
        </w:rPr>
        <w:t>부모의 왼쪽 경계에 붙어서 배치된다</w:t>
      </w:r>
    </w:p>
    <w:p w:rsidR="004C15C0" w:rsidRDefault="004C15C0" w:rsidP="004C549E">
      <w:proofErr w:type="spellStart"/>
      <w:r>
        <w:rPr>
          <w:rFonts w:hint="eastAsia"/>
        </w:rPr>
        <w:t>alignParentRight</w:t>
      </w:r>
      <w:proofErr w:type="spellEnd"/>
      <w:r>
        <w:rPr>
          <w:rFonts w:hint="eastAsia"/>
        </w:rPr>
        <w:t>: true    부모의 오른쪽 경계에 붙어서 배치된다</w:t>
      </w:r>
    </w:p>
    <w:p w:rsidR="004C15C0" w:rsidRDefault="004C15C0" w:rsidP="004C549E"/>
    <w:p w:rsidR="004C15C0" w:rsidRDefault="004C15C0" w:rsidP="004C549E">
      <w:r>
        <w:rPr>
          <w:rFonts w:hint="eastAsia"/>
        </w:rPr>
        <w:t>위와 아래로 붙어있고,</w:t>
      </w:r>
      <w:r>
        <w:t xml:space="preserve"> </w:t>
      </w:r>
      <w:r>
        <w:rPr>
          <w:rFonts w:hint="eastAsia"/>
        </w:rPr>
        <w:t xml:space="preserve">왼쪽 오른쪽도 붙어있으므로 화면의 크기에 따라 </w:t>
      </w:r>
      <w:r w:rsidR="000D781F">
        <w:rPr>
          <w:rFonts w:hint="eastAsia"/>
        </w:rPr>
        <w:t>상하좌우로 늘어나게 된다.</w:t>
      </w:r>
    </w:p>
    <w:p w:rsidR="000D781F" w:rsidRDefault="000D781F" w:rsidP="004C549E"/>
    <w:p w:rsidR="002A7A53" w:rsidRDefault="002A7A53" w:rsidP="002A7A53">
      <w:r>
        <w:rPr>
          <w:rFonts w:hint="eastAsia"/>
        </w:rPr>
        <w:t xml:space="preserve">화면 오른쪽의 </w:t>
      </w:r>
      <w:r>
        <w:t xml:space="preserve">Properties </w:t>
      </w:r>
      <w:r>
        <w:rPr>
          <w:rFonts w:hint="eastAsia"/>
        </w:rPr>
        <w:t xml:space="preserve">창에서 </w:t>
      </w:r>
      <w:r>
        <w:t>textView1</w:t>
      </w:r>
      <w:r>
        <w:rPr>
          <w:rFonts w:hint="eastAsia"/>
        </w:rPr>
        <w:t>의 속성을</w:t>
      </w:r>
      <w:r>
        <w:t xml:space="preserve"> </w:t>
      </w:r>
      <w:r>
        <w:rPr>
          <w:rFonts w:hint="eastAsia"/>
        </w:rPr>
        <w:t>다음과 같이 입력</w:t>
      </w:r>
    </w:p>
    <w:tbl>
      <w:tblPr>
        <w:tblStyle w:val="ae"/>
        <w:tblW w:w="0" w:type="auto"/>
        <w:tblLook w:val="04A0"/>
      </w:tblPr>
      <w:tblGrid>
        <w:gridCol w:w="5228"/>
        <w:gridCol w:w="2138"/>
      </w:tblGrid>
      <w:tr w:rsidR="002A7A53" w:rsidTr="00337388">
        <w:tc>
          <w:tcPr>
            <w:tcW w:w="5228" w:type="dxa"/>
          </w:tcPr>
          <w:p w:rsidR="002A7A53" w:rsidRDefault="002A7A53" w:rsidP="00337388">
            <w:r>
              <w:rPr>
                <w:rFonts w:hint="eastAsia"/>
              </w:rPr>
              <w:t>Layout Parameters - Align Parent Left</w:t>
            </w:r>
          </w:p>
        </w:tc>
        <w:tc>
          <w:tcPr>
            <w:tcW w:w="2138" w:type="dxa"/>
          </w:tcPr>
          <w:p w:rsidR="002A7A53" w:rsidRPr="002A7A53" w:rsidRDefault="002A7A53" w:rsidP="00337388">
            <w:r>
              <w:t>true</w:t>
            </w:r>
          </w:p>
        </w:tc>
      </w:tr>
      <w:tr w:rsidR="002A7A53" w:rsidTr="00337388">
        <w:tc>
          <w:tcPr>
            <w:tcW w:w="5228" w:type="dxa"/>
          </w:tcPr>
          <w:p w:rsidR="002A7A53" w:rsidRDefault="002A7A53" w:rsidP="00337388">
            <w:r>
              <w:rPr>
                <w:rFonts w:hint="eastAsia"/>
              </w:rPr>
              <w:t xml:space="preserve">Layout Parameters - Align Parent </w:t>
            </w:r>
            <w:r>
              <w:t>Right</w:t>
            </w:r>
          </w:p>
        </w:tc>
        <w:tc>
          <w:tcPr>
            <w:tcW w:w="2138" w:type="dxa"/>
          </w:tcPr>
          <w:p w:rsidR="002A7A53" w:rsidRPr="002A7A53" w:rsidRDefault="002A7A53" w:rsidP="00337388">
            <w:r>
              <w:t>true</w:t>
            </w:r>
          </w:p>
        </w:tc>
      </w:tr>
      <w:tr w:rsidR="002A7A53" w:rsidTr="00337388">
        <w:tc>
          <w:tcPr>
            <w:tcW w:w="5228" w:type="dxa"/>
          </w:tcPr>
          <w:p w:rsidR="002A7A53" w:rsidRDefault="002A7A53" w:rsidP="00337388">
            <w:r>
              <w:rPr>
                <w:rFonts w:hint="eastAsia"/>
              </w:rPr>
              <w:t xml:space="preserve">Layout Parameters - Align Parent </w:t>
            </w:r>
            <w:r>
              <w:t>Bottom</w:t>
            </w:r>
          </w:p>
        </w:tc>
        <w:tc>
          <w:tcPr>
            <w:tcW w:w="2138" w:type="dxa"/>
          </w:tcPr>
          <w:p w:rsidR="002A7A53" w:rsidRPr="002A7A53" w:rsidRDefault="002A7A53" w:rsidP="00337388">
            <w:r>
              <w:t>true</w:t>
            </w:r>
          </w:p>
        </w:tc>
      </w:tr>
      <w:tr w:rsidR="002A7A53" w:rsidTr="00337388">
        <w:tc>
          <w:tcPr>
            <w:tcW w:w="5228" w:type="dxa"/>
          </w:tcPr>
          <w:p w:rsidR="002A7A53" w:rsidRDefault="002A7A53" w:rsidP="00337388">
            <w:r>
              <w:t xml:space="preserve">View - </w:t>
            </w:r>
            <w:r>
              <w:rPr>
                <w:rFonts w:hint="eastAsia"/>
              </w:rPr>
              <w:t>Background</w:t>
            </w:r>
          </w:p>
        </w:tc>
        <w:tc>
          <w:tcPr>
            <w:tcW w:w="2138" w:type="dxa"/>
          </w:tcPr>
          <w:p w:rsidR="002A7A53" w:rsidRDefault="002A7A53" w:rsidP="00337388">
            <w:r>
              <w:rPr>
                <w:rFonts w:hint="eastAsia"/>
              </w:rPr>
              <w:t>#FFFFFF</w:t>
            </w:r>
          </w:p>
        </w:tc>
      </w:tr>
      <w:tr w:rsidR="002A7A53" w:rsidTr="00337388">
        <w:tc>
          <w:tcPr>
            <w:tcW w:w="5228" w:type="dxa"/>
          </w:tcPr>
          <w:p w:rsidR="002A7A53" w:rsidRDefault="002A7A53" w:rsidP="00337388">
            <w:r>
              <w:t xml:space="preserve">View - </w:t>
            </w:r>
            <w:r>
              <w:rPr>
                <w:rFonts w:hint="eastAsia"/>
              </w:rPr>
              <w:t>Padding</w:t>
            </w:r>
          </w:p>
        </w:tc>
        <w:tc>
          <w:tcPr>
            <w:tcW w:w="2138" w:type="dxa"/>
          </w:tcPr>
          <w:p w:rsidR="002A7A53" w:rsidRDefault="002A7A53" w:rsidP="00337388">
            <w:r>
              <w:rPr>
                <w:rFonts w:hint="eastAsia"/>
              </w:rPr>
              <w:t>5dp</w:t>
            </w:r>
          </w:p>
        </w:tc>
      </w:tr>
    </w:tbl>
    <w:p w:rsidR="002924BA" w:rsidRDefault="002924BA" w:rsidP="002924BA"/>
    <w:p w:rsidR="002924BA" w:rsidRDefault="002924BA" w:rsidP="002924BA"/>
    <w:p w:rsidR="002924BA" w:rsidRDefault="009F6839" w:rsidP="002924BA">
      <w:proofErr w:type="spellStart"/>
      <w:r>
        <w:rPr>
          <w:rFonts w:hint="eastAsia"/>
        </w:rPr>
        <w:t>Ctrl+S</w:t>
      </w:r>
      <w:proofErr w:type="spellEnd"/>
      <w:r>
        <w:t xml:space="preserve"> </w:t>
      </w:r>
      <w:r>
        <w:rPr>
          <w:rFonts w:hint="eastAsia"/>
        </w:rPr>
        <w:t>단축키를 눌러 저장하고 편집 창을 닫자.</w:t>
      </w:r>
    </w:p>
    <w:p w:rsidR="009F6839" w:rsidRDefault="009F6839" w:rsidP="002924BA"/>
    <w:p w:rsidR="00287784" w:rsidRDefault="00287784" w:rsidP="002924BA"/>
    <w:p w:rsidR="00287784" w:rsidRDefault="0028778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287784" w:rsidRDefault="00287784" w:rsidP="00287784">
      <w:pPr>
        <w:pStyle w:val="10"/>
      </w:pPr>
      <w:r>
        <w:rPr>
          <w:rFonts w:hint="eastAsia"/>
        </w:rPr>
        <w:lastRenderedPageBreak/>
        <w:t>Java</w:t>
      </w:r>
      <w:r>
        <w:t xml:space="preserve"> </w:t>
      </w:r>
      <w:r>
        <w:rPr>
          <w:rFonts w:hint="eastAsia"/>
        </w:rPr>
        <w:t>클래스 구현</w:t>
      </w:r>
    </w:p>
    <w:p w:rsidR="00D82FCC" w:rsidRDefault="00D82FCC">
      <w:pPr>
        <w:widowControl/>
        <w:wordWrap/>
        <w:autoSpaceDE/>
        <w:autoSpaceDN/>
        <w:spacing w:after="200" w:line="276" w:lineRule="auto"/>
        <w:jc w:val="both"/>
      </w:pPr>
    </w:p>
    <w:p w:rsidR="00D82FCC" w:rsidRDefault="00D82FCC" w:rsidP="00D82FCC">
      <w:pPr>
        <w:pStyle w:val="2"/>
      </w:pPr>
      <w:r>
        <w:rPr>
          <w:rFonts w:hint="eastAsia"/>
        </w:rPr>
        <w:t xml:space="preserve">MyMemo.java </w:t>
      </w:r>
      <w:r w:rsidR="00DD0C49">
        <w:rPr>
          <w:rFonts w:hint="eastAsia"/>
        </w:rPr>
        <w:t>구현</w:t>
      </w:r>
    </w:p>
    <w:p w:rsidR="00D82FCC" w:rsidRDefault="00F53BE0" w:rsidP="00D82FCC">
      <w:r>
        <w:rPr>
          <w:rFonts w:hint="eastAsia"/>
        </w:rPr>
        <w:t xml:space="preserve">화면에 표시할 데이터에 해당하는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>클래스를 구현한다.</w:t>
      </w:r>
    </w:p>
    <w:p w:rsidR="00F53BE0" w:rsidRDefault="00F53BE0" w:rsidP="00D82FCC"/>
    <w:p w:rsidR="00D82FCC" w:rsidRDefault="00D82FCC" w:rsidP="00D82FCC">
      <w:r>
        <w:rPr>
          <w:rFonts w:hint="eastAsia"/>
        </w:rPr>
        <w:t xml:space="preserve">화면 오른쪽의 </w:t>
      </w:r>
      <w:r>
        <w:t xml:space="preserve">Package Explorer </w:t>
      </w:r>
      <w:r>
        <w:rPr>
          <w:rFonts w:hint="eastAsia"/>
        </w:rPr>
        <w:t xml:space="preserve">창에서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우클릭하고</w:t>
      </w:r>
      <w:proofErr w:type="spellEnd"/>
    </w:p>
    <w:p w:rsidR="00D82FCC" w:rsidRDefault="00D82FCC" w:rsidP="00D82FCC">
      <w:r>
        <w:rPr>
          <w:rFonts w:hint="eastAsia"/>
        </w:rPr>
        <w:t xml:space="preserve">메뉴: </w:t>
      </w:r>
      <w:r>
        <w:t>New - Class</w:t>
      </w:r>
    </w:p>
    <w:p w:rsidR="00D82FCC" w:rsidRDefault="00D82FCC" w:rsidP="00D82FCC"/>
    <w:p w:rsidR="00D82FCC" w:rsidRDefault="00D82FCC" w:rsidP="00D82FCC">
      <w:r>
        <w:t xml:space="preserve">New Java Class </w:t>
      </w:r>
      <w:r>
        <w:rPr>
          <w:rFonts w:hint="eastAsia"/>
        </w:rPr>
        <w:t>대화상자에서</w:t>
      </w:r>
    </w:p>
    <w:p w:rsidR="00D82FCC" w:rsidRDefault="00D82FCC" w:rsidP="00D82FCC">
      <w:r>
        <w:rPr>
          <w:rFonts w:hint="eastAsia"/>
        </w:rPr>
        <w:t xml:space="preserve">Package: </w:t>
      </w:r>
      <w:r>
        <w:t xml:space="preserve">     </w:t>
      </w:r>
      <w:r>
        <w:rPr>
          <w:rFonts w:hint="eastAsia"/>
        </w:rPr>
        <w:t xml:space="preserve"> com.example.e03list</w:t>
      </w:r>
    </w:p>
    <w:p w:rsidR="00D82FCC" w:rsidRDefault="00D82FCC" w:rsidP="00D82FCC">
      <w:r>
        <w:t xml:space="preserve">Class Name:    </w:t>
      </w:r>
      <w:proofErr w:type="spellStart"/>
      <w:r>
        <w:rPr>
          <w:rFonts w:hint="eastAsia"/>
        </w:rPr>
        <w:t>MyMemo</w:t>
      </w:r>
      <w:proofErr w:type="spellEnd"/>
    </w:p>
    <w:p w:rsidR="00D82FCC" w:rsidRDefault="00D82FCC" w:rsidP="00D82FCC"/>
    <w:p w:rsidR="008B2016" w:rsidRDefault="008B2016" w:rsidP="008B2016">
      <w:pPr>
        <w:pStyle w:val="3"/>
      </w:pPr>
      <w:proofErr w:type="spellStart"/>
      <w:r>
        <w:rPr>
          <w:rFonts w:hint="eastAsia"/>
        </w:rPr>
        <w:t>src</w:t>
      </w:r>
      <w:proofErr w:type="spellEnd"/>
      <w:r>
        <w:t>/com.example.e04edit/</w:t>
      </w:r>
      <w:r>
        <w:rPr>
          <w:rFonts w:hint="eastAsia"/>
        </w:rPr>
        <w:t>MyMemo.java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8B2016" w:rsidRPr="00337388" w:rsidTr="00D67672">
        <w:tc>
          <w:tcPr>
            <w:tcW w:w="426" w:type="dxa"/>
          </w:tcPr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10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11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12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13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14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15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16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17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18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19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20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21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22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23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24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25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26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27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28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29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30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31</w:t>
            </w:r>
          </w:p>
          <w:p w:rsidR="008B2016" w:rsidRPr="00337388" w:rsidRDefault="008B2016" w:rsidP="007D344A">
            <w:pPr>
              <w:pStyle w:val="aa"/>
            </w:pPr>
            <w:r w:rsidRPr="00337388">
              <w:rPr>
                <w:rFonts w:hint="eastAsia"/>
              </w:rPr>
              <w:t>32</w:t>
            </w:r>
          </w:p>
          <w:p w:rsidR="008B2016" w:rsidRDefault="008B2016" w:rsidP="007D344A">
            <w:pPr>
              <w:pStyle w:val="aa"/>
            </w:pPr>
            <w:r w:rsidRPr="00337388">
              <w:rPr>
                <w:rFonts w:hint="eastAsia"/>
              </w:rPr>
              <w:t>33</w:t>
            </w:r>
          </w:p>
          <w:p w:rsidR="007B3F5E" w:rsidRDefault="007B3F5E" w:rsidP="007D344A">
            <w:pPr>
              <w:pStyle w:val="aa"/>
            </w:pPr>
            <w:r>
              <w:t>34</w:t>
            </w:r>
          </w:p>
          <w:p w:rsidR="007B3F5E" w:rsidRDefault="007B3F5E" w:rsidP="007D344A">
            <w:pPr>
              <w:pStyle w:val="aa"/>
            </w:pPr>
            <w:r>
              <w:t>35</w:t>
            </w:r>
          </w:p>
          <w:p w:rsidR="007B3F5E" w:rsidRDefault="007B3F5E" w:rsidP="007D344A">
            <w:pPr>
              <w:pStyle w:val="aa"/>
            </w:pPr>
            <w:r>
              <w:t>36</w:t>
            </w:r>
          </w:p>
          <w:p w:rsidR="007B3F5E" w:rsidRDefault="007B3F5E" w:rsidP="007D344A">
            <w:pPr>
              <w:pStyle w:val="aa"/>
            </w:pPr>
            <w:r>
              <w:t>37</w:t>
            </w:r>
          </w:p>
          <w:p w:rsidR="007B3F5E" w:rsidRDefault="007B3F5E" w:rsidP="007D344A">
            <w:pPr>
              <w:pStyle w:val="aa"/>
            </w:pPr>
            <w:r>
              <w:t>38</w:t>
            </w:r>
          </w:p>
          <w:p w:rsidR="007B3F5E" w:rsidRDefault="007B3F5E" w:rsidP="007D344A">
            <w:pPr>
              <w:pStyle w:val="aa"/>
            </w:pPr>
            <w:r>
              <w:t>39</w:t>
            </w:r>
          </w:p>
          <w:p w:rsidR="007B3F5E" w:rsidRPr="00337388" w:rsidRDefault="007B3F5E" w:rsidP="007D344A">
            <w:pPr>
              <w:pStyle w:val="aa"/>
            </w:pPr>
            <w:r>
              <w:t>40</w:t>
            </w:r>
          </w:p>
        </w:tc>
        <w:tc>
          <w:tcPr>
            <w:tcW w:w="10631" w:type="dxa"/>
          </w:tcPr>
          <w:p w:rsidR="007D344A" w:rsidRDefault="007D344A" w:rsidP="007D344A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com.example.e04edit;</w:t>
            </w:r>
          </w:p>
          <w:p w:rsidR="007D344A" w:rsidRDefault="007D344A" w:rsidP="007D344A">
            <w:pPr>
              <w:pStyle w:val="aa"/>
            </w:pPr>
          </w:p>
          <w:p w:rsidR="007D344A" w:rsidRDefault="007D344A" w:rsidP="007D344A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>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title</w:t>
            </w:r>
            <w:r>
              <w:rPr>
                <w:color w:val="000000"/>
              </w:rPr>
              <w:t>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body</w:t>
            </w:r>
            <w:r>
              <w:rPr>
                <w:color w:val="000000"/>
              </w:rPr>
              <w:t>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String </w:t>
            </w:r>
            <w:proofErr w:type="spellStart"/>
            <w:r>
              <w:rPr>
                <w:color w:val="0000C0"/>
              </w:rPr>
              <w:t>modifiedTime</w:t>
            </w:r>
            <w:proofErr w:type="spellEnd"/>
            <w:r>
              <w:rPr>
                <w:color w:val="000000"/>
              </w:rPr>
              <w:t>;</w:t>
            </w:r>
          </w:p>
          <w:p w:rsidR="007D344A" w:rsidRDefault="007D344A" w:rsidP="007D344A">
            <w:pPr>
              <w:pStyle w:val="aa"/>
            </w:pP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getId</w:t>
            </w:r>
            <w:proofErr w:type="spellEnd"/>
            <w:r>
              <w:rPr>
                <w:color w:val="000000"/>
              </w:rPr>
              <w:t>() {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>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D344A" w:rsidRDefault="007D344A" w:rsidP="007D344A">
            <w:pPr>
              <w:pStyle w:val="aa"/>
            </w:pP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id) {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_id</w:t>
            </w:r>
            <w:proofErr w:type="spellEnd"/>
            <w:r>
              <w:rPr>
                <w:color w:val="000000"/>
              </w:rPr>
              <w:t xml:space="preserve"> = id;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D344A" w:rsidRDefault="007D344A" w:rsidP="007D344A">
            <w:pPr>
              <w:pStyle w:val="aa"/>
            </w:pP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proofErr w:type="spellStart"/>
            <w:r>
              <w:rPr>
                <w:color w:val="000000"/>
              </w:rPr>
              <w:t>getTitle</w:t>
            </w:r>
            <w:proofErr w:type="spellEnd"/>
            <w:r>
              <w:rPr>
                <w:color w:val="000000"/>
              </w:rPr>
              <w:t>() {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title</w:t>
            </w:r>
            <w:r>
              <w:rPr>
                <w:color w:val="000000"/>
              </w:rPr>
              <w:t>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D344A" w:rsidRDefault="007D344A" w:rsidP="007D344A">
            <w:pPr>
              <w:pStyle w:val="aa"/>
            </w:pP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setTitle</w:t>
            </w:r>
            <w:proofErr w:type="spellEnd"/>
            <w:r>
              <w:rPr>
                <w:color w:val="000000"/>
              </w:rPr>
              <w:t>(String title) {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title</w:t>
            </w:r>
            <w:proofErr w:type="spellEnd"/>
            <w:r>
              <w:rPr>
                <w:color w:val="000000"/>
              </w:rPr>
              <w:t xml:space="preserve"> = title;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D344A" w:rsidRDefault="007D344A" w:rsidP="007D344A">
            <w:pPr>
              <w:pStyle w:val="aa"/>
            </w:pP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proofErr w:type="spellStart"/>
            <w:r>
              <w:rPr>
                <w:color w:val="000000"/>
              </w:rPr>
              <w:t>getBody</w:t>
            </w:r>
            <w:proofErr w:type="spellEnd"/>
            <w:r>
              <w:rPr>
                <w:color w:val="000000"/>
              </w:rPr>
              <w:t>() {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body</w:t>
            </w:r>
            <w:r>
              <w:rPr>
                <w:color w:val="000000"/>
              </w:rPr>
              <w:t>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D344A" w:rsidRDefault="007D344A" w:rsidP="007D344A">
            <w:pPr>
              <w:pStyle w:val="aa"/>
            </w:pP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setBody</w:t>
            </w:r>
            <w:proofErr w:type="spellEnd"/>
            <w:r>
              <w:rPr>
                <w:color w:val="000000"/>
              </w:rPr>
              <w:t>(String body) {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body</w:t>
            </w:r>
            <w:proofErr w:type="spellEnd"/>
            <w:r>
              <w:rPr>
                <w:color w:val="000000"/>
              </w:rPr>
              <w:t xml:space="preserve"> = body;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D344A" w:rsidRDefault="007D344A" w:rsidP="007D344A">
            <w:pPr>
              <w:pStyle w:val="aa"/>
            </w:pP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proofErr w:type="spellStart"/>
            <w:r>
              <w:rPr>
                <w:color w:val="000000"/>
              </w:rPr>
              <w:t>getModifiedTime</w:t>
            </w:r>
            <w:proofErr w:type="spellEnd"/>
            <w:r>
              <w:rPr>
                <w:color w:val="000000"/>
              </w:rPr>
              <w:t>() {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C0"/>
              </w:rPr>
              <w:t>modifiedTime</w:t>
            </w:r>
            <w:proofErr w:type="spellEnd"/>
            <w:r>
              <w:rPr>
                <w:color w:val="000000"/>
              </w:rPr>
              <w:t>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D344A" w:rsidRDefault="007D344A" w:rsidP="007D344A">
            <w:pPr>
              <w:pStyle w:val="aa"/>
            </w:pP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setModifiedTime</w:t>
            </w:r>
            <w:proofErr w:type="spellEnd"/>
            <w:r>
              <w:rPr>
                <w:color w:val="000000"/>
              </w:rPr>
              <w:t xml:space="preserve">(String </w:t>
            </w:r>
            <w:proofErr w:type="spellStart"/>
            <w:r>
              <w:rPr>
                <w:color w:val="000000"/>
              </w:rPr>
              <w:t>modifiedTime</w:t>
            </w:r>
            <w:proofErr w:type="spellEnd"/>
            <w:r>
              <w:rPr>
                <w:color w:val="000000"/>
              </w:rPr>
              <w:t>) {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modifiedTime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modifiedTime</w:t>
            </w:r>
            <w:proofErr w:type="spellEnd"/>
            <w:r>
              <w:rPr>
                <w:color w:val="000000"/>
              </w:rPr>
              <w:t>;</w:t>
            </w:r>
          </w:p>
          <w:p w:rsidR="007D344A" w:rsidRDefault="007D344A" w:rsidP="007D34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8B2016" w:rsidRPr="00337388" w:rsidRDefault="007D344A" w:rsidP="007D344A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8B2016" w:rsidRDefault="008B2016" w:rsidP="00D82FCC"/>
    <w:p w:rsidR="0081422A" w:rsidRDefault="00621FA3" w:rsidP="00D82FCC"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>클래스의 멤버 변수 값들을 외부의 다른 클래스에서 직접 읽고 쓰는 것은</w:t>
      </w:r>
      <w:r>
        <w:t xml:space="preserve"> </w:t>
      </w:r>
      <w:r>
        <w:rPr>
          <w:rFonts w:hint="eastAsia"/>
        </w:rPr>
        <w:t>객체지향적 관점에서 바람직하지 않다.</w:t>
      </w:r>
      <w:r>
        <w:t xml:space="preserve"> </w:t>
      </w:r>
      <w:r>
        <w:rPr>
          <w:rFonts w:hint="eastAsia"/>
        </w:rPr>
        <w:t>그래서</w:t>
      </w:r>
      <w:r w:rsidR="00DD0C49">
        <w:t xml:space="preserve"> </w:t>
      </w:r>
      <w:r w:rsidR="00DD0C49">
        <w:rPr>
          <w:rFonts w:hint="eastAsia"/>
        </w:rPr>
        <w:t xml:space="preserve">멤버 변수 값을 외부에서 읽을 때 사용할 </w:t>
      </w:r>
      <w:r w:rsidR="00DD0C49">
        <w:t xml:space="preserve">get </w:t>
      </w:r>
      <w:proofErr w:type="spellStart"/>
      <w:r w:rsidR="00DD0C49">
        <w:rPr>
          <w:rFonts w:hint="eastAsia"/>
        </w:rPr>
        <w:t>메소드</w:t>
      </w:r>
      <w:proofErr w:type="spellEnd"/>
      <w:r w:rsidR="00DD0C49">
        <w:rPr>
          <w:rFonts w:hint="eastAsia"/>
        </w:rPr>
        <w:t xml:space="preserve">, 멤버 변수 값을 외부에서 바꿀 때 사용할 </w:t>
      </w:r>
      <w:r w:rsidR="00DD0C49">
        <w:t xml:space="preserve">set </w:t>
      </w:r>
      <w:proofErr w:type="spellStart"/>
      <w:r w:rsidR="00DD0C49">
        <w:rPr>
          <w:rFonts w:hint="eastAsia"/>
        </w:rPr>
        <w:t>메소드를</w:t>
      </w:r>
      <w:proofErr w:type="spellEnd"/>
      <w:r w:rsidR="00DD0C49">
        <w:rPr>
          <w:rFonts w:hint="eastAsia"/>
        </w:rPr>
        <w:t xml:space="preserve"> 구현하였다.</w:t>
      </w:r>
    </w:p>
    <w:p w:rsidR="00DD0C49" w:rsidRDefault="00DD0C49" w:rsidP="00D82FCC"/>
    <w:p w:rsidR="00DD0C49" w:rsidRDefault="00DD0C49" w:rsidP="00D82FCC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 xml:space="preserve">객체 내부의 </w:t>
      </w:r>
      <w:r>
        <w:t xml:space="preserve">title </w:t>
      </w:r>
      <w:r>
        <w:rPr>
          <w:rFonts w:hint="eastAsia"/>
        </w:rPr>
        <w:t xml:space="preserve">멤버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외부에서 가져가려면 </w:t>
      </w:r>
      <w:proofErr w:type="spellStart"/>
      <w:r>
        <w:t>getTitle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</w:p>
    <w:p w:rsidR="00DD0C49" w:rsidRDefault="00DD0C49" w:rsidP="00D82FCC">
      <w:r>
        <w:t xml:space="preserve">title </w:t>
      </w:r>
      <w:r>
        <w:rPr>
          <w:rFonts w:hint="eastAsia"/>
        </w:rPr>
        <w:t xml:space="preserve">멤버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외부에서 대입하려면 </w:t>
      </w:r>
      <w:proofErr w:type="spellStart"/>
      <w:r>
        <w:t>setTitle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</w:p>
    <w:p w:rsidR="00DD0C49" w:rsidRDefault="00DD0C49" w:rsidP="00D82FCC"/>
    <w:p w:rsidR="00CC729A" w:rsidRDefault="00CC729A" w:rsidP="002A7217"/>
    <w:p w:rsidR="00CC729A" w:rsidRDefault="00CC729A" w:rsidP="002A7217"/>
    <w:p w:rsidR="009C6689" w:rsidRDefault="009C6689" w:rsidP="009C6689">
      <w:pPr>
        <w:pStyle w:val="2"/>
      </w:pPr>
      <w:r>
        <w:rPr>
          <w:rFonts w:hint="eastAsia"/>
        </w:rPr>
        <w:t>MyApplication.java</w:t>
      </w:r>
      <w:r>
        <w:t xml:space="preserve"> </w:t>
      </w:r>
      <w:r>
        <w:rPr>
          <w:rFonts w:hint="eastAsia"/>
        </w:rPr>
        <w:t>구현</w:t>
      </w:r>
    </w:p>
    <w:p w:rsidR="009C6689" w:rsidRDefault="009C6689" w:rsidP="009C6689"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액티비티들</w:t>
      </w:r>
      <w:proofErr w:type="spellEnd"/>
      <w:r>
        <w:rPr>
          <w:rFonts w:hint="eastAsia"/>
        </w:rPr>
        <w:t xml:space="preserve"> 사이에 공유할 데이터를 저장하기 위해 </w:t>
      </w:r>
      <w:proofErr w:type="spellStart"/>
      <w:r>
        <w:t>MyApplication</w:t>
      </w:r>
      <w:proofErr w:type="spellEnd"/>
      <w:r>
        <w:t xml:space="preserve"> </w:t>
      </w:r>
      <w:r>
        <w:rPr>
          <w:rFonts w:hint="eastAsia"/>
        </w:rPr>
        <w:t>클래스를 구현한다.</w:t>
      </w:r>
    </w:p>
    <w:p w:rsidR="009C6689" w:rsidRDefault="009C6689" w:rsidP="009C6689"/>
    <w:p w:rsidR="009C6689" w:rsidRDefault="009C6689" w:rsidP="009C6689">
      <w:r>
        <w:rPr>
          <w:rFonts w:hint="eastAsia"/>
        </w:rPr>
        <w:t xml:space="preserve">화면 오른쪽의 </w:t>
      </w:r>
      <w:r>
        <w:t xml:space="preserve">Package Explorer </w:t>
      </w:r>
      <w:r>
        <w:rPr>
          <w:rFonts w:hint="eastAsia"/>
        </w:rPr>
        <w:t xml:space="preserve">창에서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우클릭하고</w:t>
      </w:r>
      <w:proofErr w:type="spellEnd"/>
    </w:p>
    <w:p w:rsidR="009C6689" w:rsidRDefault="009C6689" w:rsidP="009C6689">
      <w:r>
        <w:rPr>
          <w:rFonts w:hint="eastAsia"/>
        </w:rPr>
        <w:t xml:space="preserve">메뉴: </w:t>
      </w:r>
      <w:r>
        <w:t>New - Class</w:t>
      </w:r>
    </w:p>
    <w:p w:rsidR="009C6689" w:rsidRDefault="009C6689" w:rsidP="009C6689"/>
    <w:p w:rsidR="009C6689" w:rsidRDefault="009C6689" w:rsidP="009C6689">
      <w:r>
        <w:t xml:space="preserve">New Java Class </w:t>
      </w:r>
      <w:r>
        <w:rPr>
          <w:rFonts w:hint="eastAsia"/>
        </w:rPr>
        <w:t>대화상자에서</w:t>
      </w:r>
    </w:p>
    <w:p w:rsidR="009C6689" w:rsidRDefault="009C6689" w:rsidP="009C6689">
      <w:r>
        <w:rPr>
          <w:rFonts w:hint="eastAsia"/>
        </w:rPr>
        <w:t xml:space="preserve">Package: </w:t>
      </w:r>
      <w:r>
        <w:t xml:space="preserve">     </w:t>
      </w:r>
      <w:r>
        <w:rPr>
          <w:rFonts w:hint="eastAsia"/>
        </w:rPr>
        <w:t xml:space="preserve"> com.example.e03list</w:t>
      </w:r>
    </w:p>
    <w:p w:rsidR="009C6689" w:rsidRDefault="009C6689" w:rsidP="009C6689">
      <w:r>
        <w:t xml:space="preserve">Class Name:    </w:t>
      </w:r>
      <w:proofErr w:type="spellStart"/>
      <w:r>
        <w:rPr>
          <w:rFonts w:hint="eastAsia"/>
        </w:rPr>
        <w:t>My</w:t>
      </w:r>
      <w:r>
        <w:t>Application</w:t>
      </w:r>
      <w:proofErr w:type="spellEnd"/>
    </w:p>
    <w:p w:rsidR="009C6689" w:rsidRDefault="009C6689" w:rsidP="009C6689"/>
    <w:p w:rsidR="009C6689" w:rsidRDefault="009C6689" w:rsidP="009C6689">
      <w:pPr>
        <w:pStyle w:val="3"/>
      </w:pPr>
      <w:proofErr w:type="spellStart"/>
      <w:r>
        <w:t>src</w:t>
      </w:r>
      <w:proofErr w:type="spellEnd"/>
      <w:r>
        <w:t>/com.example.e04edit/MyApplication.java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9C6689" w:rsidRPr="00337388" w:rsidTr="00D67672">
        <w:tc>
          <w:tcPr>
            <w:tcW w:w="426" w:type="dxa"/>
          </w:tcPr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10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11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12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13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14</w:t>
            </w:r>
          </w:p>
          <w:p w:rsidR="009C6689" w:rsidRPr="00337388" w:rsidRDefault="009C6689" w:rsidP="008C0C14">
            <w:pPr>
              <w:pStyle w:val="aa"/>
            </w:pPr>
            <w:r w:rsidRPr="00337388">
              <w:rPr>
                <w:rFonts w:hint="eastAsia"/>
              </w:rPr>
              <w:t>15</w:t>
            </w:r>
          </w:p>
          <w:p w:rsidR="009C6689" w:rsidRDefault="009C6689" w:rsidP="008C0C14">
            <w:pPr>
              <w:pStyle w:val="aa"/>
            </w:pPr>
            <w:r w:rsidRPr="00337388">
              <w:rPr>
                <w:rFonts w:hint="eastAsia"/>
              </w:rPr>
              <w:t>16</w:t>
            </w:r>
          </w:p>
          <w:p w:rsidR="008C0C14" w:rsidRDefault="008C0C14" w:rsidP="008C0C14">
            <w:pPr>
              <w:pStyle w:val="aa"/>
            </w:pPr>
            <w:r>
              <w:t>17</w:t>
            </w:r>
          </w:p>
          <w:p w:rsidR="008C0C14" w:rsidRDefault="008C0C14" w:rsidP="008C0C14">
            <w:pPr>
              <w:pStyle w:val="aa"/>
            </w:pPr>
            <w:r>
              <w:t>18</w:t>
            </w:r>
          </w:p>
          <w:p w:rsidR="008C0C14" w:rsidRDefault="008C0C14" w:rsidP="008C0C14">
            <w:pPr>
              <w:pStyle w:val="aa"/>
            </w:pPr>
            <w:r>
              <w:t>19</w:t>
            </w:r>
          </w:p>
          <w:p w:rsidR="008C0C14" w:rsidRDefault="008C0C14" w:rsidP="008C0C14">
            <w:pPr>
              <w:pStyle w:val="aa"/>
            </w:pPr>
            <w:r>
              <w:t>20</w:t>
            </w:r>
          </w:p>
          <w:p w:rsidR="008C0C14" w:rsidRDefault="008C0C14" w:rsidP="008C0C14">
            <w:pPr>
              <w:pStyle w:val="aa"/>
            </w:pPr>
            <w:r>
              <w:t>21</w:t>
            </w:r>
          </w:p>
          <w:p w:rsidR="008C0C14" w:rsidRPr="00337388" w:rsidRDefault="008C0C14" w:rsidP="008C0C14">
            <w:pPr>
              <w:pStyle w:val="aa"/>
            </w:pPr>
            <w:r>
              <w:t>22</w:t>
            </w:r>
          </w:p>
        </w:tc>
        <w:tc>
          <w:tcPr>
            <w:tcW w:w="10631" w:type="dxa"/>
          </w:tcPr>
          <w:p w:rsidR="008C0C14" w:rsidRDefault="008C0C14" w:rsidP="008C0C14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com.example.e04edit;</w:t>
            </w:r>
          </w:p>
          <w:p w:rsidR="008C0C14" w:rsidRDefault="008C0C14" w:rsidP="008C0C14">
            <w:pPr>
              <w:pStyle w:val="aa"/>
            </w:pPr>
          </w:p>
          <w:p w:rsidR="008C0C14" w:rsidRDefault="008C0C14" w:rsidP="008C0C1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android.app.Application</w:t>
            </w:r>
            <w:proofErr w:type="spellEnd"/>
            <w:r>
              <w:rPr>
                <w:color w:val="000000"/>
              </w:rPr>
              <w:t>;</w:t>
            </w:r>
          </w:p>
          <w:p w:rsidR="008C0C14" w:rsidRDefault="008C0C14" w:rsidP="008C0C14">
            <w:pPr>
              <w:pStyle w:val="aa"/>
            </w:pPr>
          </w:p>
          <w:p w:rsidR="008C0C14" w:rsidRDefault="008C0C14" w:rsidP="008C0C14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Application {</w:t>
            </w:r>
          </w:p>
          <w:p w:rsidR="008C0C14" w:rsidRDefault="008C0C14" w:rsidP="008C0C14">
            <w:pPr>
              <w:pStyle w:val="aa"/>
            </w:pP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C0"/>
              </w:rPr>
              <w:t>myMemo</w:t>
            </w:r>
            <w:proofErr w:type="spellEnd"/>
            <w:r>
              <w:rPr>
                <w:color w:val="000000"/>
              </w:rPr>
              <w:t>;</w:t>
            </w:r>
          </w:p>
          <w:p w:rsidR="008C0C14" w:rsidRDefault="008C0C14" w:rsidP="008C0C14">
            <w:pPr>
              <w:pStyle w:val="aa"/>
            </w:pP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>() {</w:t>
            </w: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myMemo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0000"/>
              </w:rPr>
              <w:t>();</w:t>
            </w: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myMemo</w:t>
            </w:r>
            <w:r>
              <w:rPr>
                <w:color w:val="000000"/>
              </w:rPr>
              <w:t>.setTitle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r w:rsidR="00A849A1">
              <w:rPr>
                <w:rFonts w:hint="eastAsia"/>
                <w:color w:val="2A00FF"/>
              </w:rPr>
              <w:t>The title of memo"</w:t>
            </w:r>
            <w:r>
              <w:rPr>
                <w:color w:val="000000"/>
              </w:rPr>
              <w:t>);</w:t>
            </w: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myMemo</w:t>
            </w:r>
            <w:r>
              <w:rPr>
                <w:color w:val="000000"/>
              </w:rPr>
              <w:t>.setBody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r w:rsidR="00A849A1">
              <w:rPr>
                <w:rFonts w:hint="eastAsia"/>
                <w:color w:val="2A00FF"/>
              </w:rPr>
              <w:t>The contents of memo</w:t>
            </w:r>
            <w:r w:rsidR="00A849A1">
              <w:rPr>
                <w:color w:val="2A00FF"/>
              </w:rPr>
              <w:t xml:space="preserve"> 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8C0C14" w:rsidRDefault="008C0C14" w:rsidP="008C0C14">
            <w:pPr>
              <w:pStyle w:val="aa"/>
            </w:pP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getMyMemo</w:t>
            </w:r>
            <w:proofErr w:type="spellEnd"/>
            <w:r>
              <w:rPr>
                <w:color w:val="000000"/>
              </w:rPr>
              <w:t>() {</w:t>
            </w: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C0"/>
              </w:rPr>
              <w:t>myMemo</w:t>
            </w:r>
            <w:proofErr w:type="spellEnd"/>
            <w:r>
              <w:rPr>
                <w:color w:val="000000"/>
              </w:rPr>
              <w:t>;</w:t>
            </w: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8C0C14" w:rsidRDefault="008C0C14" w:rsidP="008C0C14">
            <w:pPr>
              <w:pStyle w:val="aa"/>
            </w:pP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setMyMemo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0000"/>
              </w:rPr>
              <w:t>) {</w:t>
            </w: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myMemo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0000"/>
              </w:rPr>
              <w:t>;</w:t>
            </w:r>
          </w:p>
          <w:p w:rsidR="008C0C14" w:rsidRDefault="008C0C14" w:rsidP="008C0C1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9C6689" w:rsidRPr="00337388" w:rsidRDefault="008C0C14" w:rsidP="008C0C14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9C6689" w:rsidRDefault="009C6689" w:rsidP="009C6689"/>
    <w:p w:rsidR="007D344A" w:rsidRDefault="007D344A" w:rsidP="009C6689">
      <w:r>
        <w:t>(</w:t>
      </w:r>
      <w:r>
        <w:rPr>
          <w:rFonts w:hint="eastAsia"/>
        </w:rPr>
        <w:t>줄5</w:t>
      </w:r>
      <w:r>
        <w:t xml:space="preserve">) </w:t>
      </w:r>
      <w:proofErr w:type="spellStart"/>
      <w:r>
        <w:rPr>
          <w:rFonts w:hint="eastAsia"/>
        </w:rPr>
        <w:t>안드로이드의</w:t>
      </w:r>
      <w:proofErr w:type="spellEnd"/>
      <w:r>
        <w:rPr>
          <w:rFonts w:hint="eastAsia"/>
        </w:rPr>
        <w:t xml:space="preserve"> </w:t>
      </w:r>
      <w:r>
        <w:t xml:space="preserve">Application </w:t>
      </w:r>
      <w:r>
        <w:rPr>
          <w:rFonts w:hint="eastAsia"/>
        </w:rPr>
        <w:t xml:space="preserve">클래스를 상속 받아 </w:t>
      </w:r>
      <w:proofErr w:type="spellStart"/>
      <w:r>
        <w:t>MyApplication</w:t>
      </w:r>
      <w:proofErr w:type="spellEnd"/>
      <w:r>
        <w:rPr>
          <w:rFonts w:hint="eastAsia"/>
        </w:rPr>
        <w:t>을 구현한다.</w:t>
      </w:r>
    </w:p>
    <w:p w:rsidR="007D344A" w:rsidRDefault="007D344A" w:rsidP="009C6689">
      <w:proofErr w:type="spellStart"/>
      <w:r>
        <w:rPr>
          <w:rFonts w:hint="eastAsia"/>
        </w:rPr>
        <w:t>안드로이드의</w:t>
      </w:r>
      <w:proofErr w:type="spellEnd"/>
      <w:r>
        <w:rPr>
          <w:rFonts w:hint="eastAsia"/>
        </w:rPr>
        <w:t xml:space="preserve"> </w:t>
      </w:r>
      <w:r>
        <w:t xml:space="preserve">Application 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대표하는 클래스이다.</w:t>
      </w:r>
      <w:r>
        <w:t xml:space="preserve">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실행될 때,</w:t>
      </w:r>
      <w:r>
        <w:t xml:space="preserve"> Application </w:t>
      </w:r>
      <w:r>
        <w:rPr>
          <w:rFonts w:hint="eastAsia"/>
        </w:rPr>
        <w:t>클래스 객체가 하나 자동으로 생성된다.</w:t>
      </w:r>
    </w:p>
    <w:p w:rsidR="007D344A" w:rsidRDefault="007D344A" w:rsidP="009C6689"/>
    <w:p w:rsidR="007D344A" w:rsidRDefault="007D344A" w:rsidP="009C6689">
      <w:r>
        <w:rPr>
          <w:rFonts w:hint="eastAsia"/>
        </w:rPr>
        <w:t>(줄7</w:t>
      </w:r>
      <w:r>
        <w:t xml:space="preserve">) </w:t>
      </w:r>
      <w:proofErr w:type="spellStart"/>
      <w:r>
        <w:rPr>
          <w:rFonts w:hint="eastAsia"/>
        </w:rPr>
        <w:t>액티비티들</w:t>
      </w:r>
      <w:proofErr w:type="spellEnd"/>
      <w:r>
        <w:rPr>
          <w:rFonts w:hint="eastAsia"/>
        </w:rPr>
        <w:t xml:space="preserve"> 사이에 공유해야 할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>객체를 멤버 변수로 정의하였다.</w:t>
      </w:r>
    </w:p>
    <w:p w:rsidR="009C6689" w:rsidRDefault="009C6689" w:rsidP="009C6689"/>
    <w:p w:rsidR="006541A9" w:rsidRDefault="00D75989" w:rsidP="009C6689">
      <w:r>
        <w:rPr>
          <w:rFonts w:hint="eastAsia"/>
        </w:rPr>
        <w:t>(줄</w:t>
      </w:r>
      <w:r>
        <w:t xml:space="preserve">9~13) </w:t>
      </w:r>
      <w:proofErr w:type="spellStart"/>
      <w:r>
        <w:t>MyApplication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D75989" w:rsidRDefault="00D75989" w:rsidP="009C6689">
      <w:proofErr w:type="spellStart"/>
      <w:r>
        <w:rPr>
          <w:rFonts w:hint="eastAsia"/>
        </w:rPr>
        <w:t>MyMemo</w:t>
      </w:r>
      <w:proofErr w:type="spellEnd"/>
      <w:r>
        <w:rPr>
          <w:rFonts w:hint="eastAsia"/>
        </w:rPr>
        <w:t xml:space="preserve"> 객체를 하나 생성해고 그 객체에 대한 참조를 멤버 변수에 대입한다.</w:t>
      </w:r>
    </w:p>
    <w:p w:rsidR="00D75989" w:rsidRDefault="00D75989" w:rsidP="009C6689"/>
    <w:p w:rsidR="00D75989" w:rsidRDefault="00D75989" w:rsidP="009C6689"/>
    <w:p w:rsidR="006541A9" w:rsidRDefault="006541A9" w:rsidP="009C6689"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실행될 때 Application</w:t>
      </w:r>
      <w:r>
        <w:t xml:space="preserve"> </w:t>
      </w:r>
      <w:r>
        <w:rPr>
          <w:rFonts w:hint="eastAsia"/>
        </w:rPr>
        <w:t>클래스나 그 자식 클래스 객체가 하나 자동으로 생성되기 때문에,</w:t>
      </w:r>
    </w:p>
    <w:p w:rsidR="006541A9" w:rsidRDefault="006541A9" w:rsidP="009C6689">
      <w:proofErr w:type="spellStart"/>
      <w:r>
        <w:rPr>
          <w:rFonts w:hint="eastAsia"/>
        </w:rPr>
        <w:t>액티비티들</w:t>
      </w:r>
      <w:proofErr w:type="spellEnd"/>
      <w:r>
        <w:rPr>
          <w:rFonts w:hint="eastAsia"/>
        </w:rPr>
        <w:t xml:space="preserve"> 사이에 공유할 데이터가 있다면 위와 같이 </w:t>
      </w:r>
      <w:r>
        <w:t xml:space="preserve">Application </w:t>
      </w:r>
      <w:r>
        <w:rPr>
          <w:rFonts w:hint="eastAsia"/>
        </w:rPr>
        <w:t>클래스의 자식 클래스를 만들고</w:t>
      </w:r>
    </w:p>
    <w:p w:rsidR="006541A9" w:rsidRDefault="006541A9" w:rsidP="009C6689">
      <w:r>
        <w:rPr>
          <w:rFonts w:hint="eastAsia"/>
        </w:rPr>
        <w:t>그 멤버 변수로 공유할 데이터를 구현하는 것이 좋다.</w:t>
      </w:r>
    </w:p>
    <w:p w:rsidR="006541A9" w:rsidRDefault="006541A9" w:rsidP="009C6689"/>
    <w:p w:rsidR="006541A9" w:rsidRDefault="006541A9" w:rsidP="009C6689"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실행될 때 </w:t>
      </w:r>
      <w:proofErr w:type="spellStart"/>
      <w:r>
        <w:t>MyApplication</w:t>
      </w:r>
      <w:proofErr w:type="spellEnd"/>
      <w:r>
        <w:t xml:space="preserve"> </w:t>
      </w:r>
      <w:r>
        <w:rPr>
          <w:rFonts w:hint="eastAsia"/>
        </w:rPr>
        <w:t>클래스 객체가 하나 자동으로 생성될 수 있으려면</w:t>
      </w:r>
    </w:p>
    <w:p w:rsidR="006541A9" w:rsidRDefault="006541A9" w:rsidP="009C6689">
      <w:proofErr w:type="spellStart"/>
      <w:r>
        <w:rPr>
          <w:rFonts w:hint="eastAsia"/>
        </w:rPr>
        <w:t>MyApplication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</w:t>
      </w:r>
      <w:r>
        <w:t xml:space="preserve">AndroidManifest.xml </w:t>
      </w:r>
      <w:r>
        <w:rPr>
          <w:rFonts w:hint="eastAsia"/>
        </w:rPr>
        <w:t>파일에 등록해주어야 한다.</w:t>
      </w:r>
    </w:p>
    <w:p w:rsidR="006541A9" w:rsidRDefault="006541A9" w:rsidP="009C6689"/>
    <w:p w:rsidR="006541A9" w:rsidRDefault="006541A9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:rsidR="006541A9" w:rsidRDefault="006541A9" w:rsidP="006541A9">
      <w:pPr>
        <w:pStyle w:val="3"/>
      </w:pPr>
      <w:r>
        <w:lastRenderedPageBreak/>
        <w:t>AndroidManifest.xml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6541A9" w:rsidRPr="006541A9" w:rsidTr="00D67672">
        <w:tc>
          <w:tcPr>
            <w:tcW w:w="426" w:type="dxa"/>
          </w:tcPr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1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2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3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4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5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6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7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8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9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10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11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12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13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14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15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rFonts w:hint="eastAsia"/>
              </w:rPr>
              <w:t>16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17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18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19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20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21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22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23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24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25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26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27</w:t>
            </w:r>
          </w:p>
          <w:p w:rsidR="006541A9" w:rsidRPr="006541A9" w:rsidRDefault="006541A9" w:rsidP="006541A9">
            <w:pPr>
              <w:pStyle w:val="aa"/>
            </w:pPr>
            <w:r w:rsidRPr="006541A9">
              <w:t>28</w:t>
            </w:r>
          </w:p>
        </w:tc>
        <w:tc>
          <w:tcPr>
            <w:tcW w:w="10631" w:type="dxa"/>
          </w:tcPr>
          <w:p w:rsidR="006541A9" w:rsidRPr="006541A9" w:rsidRDefault="006541A9" w:rsidP="006541A9">
            <w:pPr>
              <w:pStyle w:val="aa"/>
            </w:pPr>
            <w:r w:rsidRPr="006541A9">
              <w:rPr>
                <w:color w:val="008080"/>
              </w:rPr>
              <w:t>&lt;?</w:t>
            </w:r>
            <w:r w:rsidRPr="006541A9">
              <w:rPr>
                <w:color w:val="3F7F7F"/>
              </w:rPr>
              <w:t>xml</w:t>
            </w:r>
            <w:r w:rsidRPr="006541A9">
              <w:t xml:space="preserve"> </w:t>
            </w:r>
            <w:r w:rsidRPr="006541A9">
              <w:rPr>
                <w:color w:val="7F007F"/>
              </w:rPr>
              <w:t>version</w:t>
            </w:r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"1.0"</w:t>
            </w:r>
            <w:r w:rsidRPr="006541A9">
              <w:t xml:space="preserve"> </w:t>
            </w:r>
            <w:r w:rsidRPr="006541A9">
              <w:rPr>
                <w:color w:val="7F007F"/>
              </w:rPr>
              <w:t>encoding</w:t>
            </w:r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"utf-8"</w:t>
            </w:r>
            <w:r w:rsidRPr="006541A9">
              <w:rPr>
                <w:color w:val="008080"/>
              </w:rPr>
              <w:t>?&gt;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8080"/>
              </w:rPr>
              <w:t>&lt;</w:t>
            </w:r>
            <w:r w:rsidRPr="006541A9">
              <w:rPr>
                <w:color w:val="3F7F7F"/>
              </w:rPr>
              <w:t>manifest</w:t>
            </w:r>
            <w:r w:rsidRPr="006541A9">
              <w:t xml:space="preserve"> </w:t>
            </w:r>
            <w:proofErr w:type="spellStart"/>
            <w:r w:rsidRPr="006541A9">
              <w:rPr>
                <w:color w:val="7F007F"/>
              </w:rPr>
              <w:t>xmlns:android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"http://schemas.android.com/apk/res/android"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</w:t>
            </w:r>
            <w:r w:rsidRPr="006541A9">
              <w:rPr>
                <w:color w:val="7F007F"/>
              </w:rPr>
              <w:t>package</w:t>
            </w:r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"com.example.e04edit"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</w:t>
            </w:r>
            <w:proofErr w:type="spellStart"/>
            <w:r w:rsidRPr="006541A9">
              <w:rPr>
                <w:color w:val="7F007F"/>
              </w:rPr>
              <w:t>android:versionCode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"1"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</w:t>
            </w:r>
            <w:proofErr w:type="spellStart"/>
            <w:r w:rsidRPr="006541A9">
              <w:rPr>
                <w:color w:val="7F007F"/>
              </w:rPr>
              <w:t>android:versionName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"1.0"</w:t>
            </w:r>
            <w:r w:rsidRPr="006541A9">
              <w:t xml:space="preserve"> </w:t>
            </w:r>
            <w:r w:rsidRPr="006541A9">
              <w:rPr>
                <w:color w:val="008080"/>
              </w:rPr>
              <w:t>&gt;</w:t>
            </w:r>
          </w:p>
          <w:p w:rsidR="006541A9" w:rsidRPr="006541A9" w:rsidRDefault="006541A9" w:rsidP="006541A9">
            <w:pPr>
              <w:pStyle w:val="aa"/>
            </w:pP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0000"/>
              </w:rPr>
              <w:t xml:space="preserve">    </w:t>
            </w:r>
            <w:r w:rsidRPr="006541A9">
              <w:rPr>
                <w:color w:val="008080"/>
              </w:rPr>
              <w:t>&lt;</w:t>
            </w:r>
            <w:r w:rsidRPr="006541A9">
              <w:rPr>
                <w:color w:val="3F7F7F"/>
              </w:rPr>
              <w:t>uses-</w:t>
            </w:r>
            <w:proofErr w:type="spellStart"/>
            <w:r w:rsidRPr="006541A9">
              <w:rPr>
                <w:color w:val="3F7F7F"/>
              </w:rPr>
              <w:t>sdk</w:t>
            </w:r>
            <w:proofErr w:type="spellEnd"/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    </w:t>
            </w:r>
            <w:proofErr w:type="spellStart"/>
            <w:r w:rsidRPr="006541A9">
              <w:rPr>
                <w:color w:val="7F007F"/>
              </w:rPr>
              <w:t>android:minSdkVersion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"8"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    </w:t>
            </w:r>
            <w:proofErr w:type="spellStart"/>
            <w:r w:rsidRPr="006541A9">
              <w:rPr>
                <w:color w:val="7F007F"/>
              </w:rPr>
              <w:t>android:targetSdkVersion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"19"</w:t>
            </w:r>
            <w:r w:rsidRPr="006541A9">
              <w:t xml:space="preserve"> </w:t>
            </w:r>
            <w:r w:rsidRPr="006541A9">
              <w:rPr>
                <w:color w:val="008080"/>
              </w:rPr>
              <w:t>/&gt;</w:t>
            </w:r>
          </w:p>
          <w:p w:rsidR="006541A9" w:rsidRPr="006541A9" w:rsidRDefault="006541A9" w:rsidP="006541A9">
            <w:pPr>
              <w:pStyle w:val="aa"/>
            </w:pP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0000"/>
              </w:rPr>
              <w:t xml:space="preserve">    </w:t>
            </w:r>
            <w:r w:rsidRPr="006541A9">
              <w:rPr>
                <w:color w:val="008080"/>
              </w:rPr>
              <w:t>&lt;</w:t>
            </w:r>
            <w:r w:rsidRPr="006541A9">
              <w:rPr>
                <w:color w:val="3F7F7F"/>
              </w:rPr>
              <w:t>application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    </w:t>
            </w:r>
            <w:proofErr w:type="spellStart"/>
            <w:r w:rsidRPr="006541A9">
              <w:rPr>
                <w:color w:val="7F007F"/>
              </w:rPr>
              <w:t>android:allowBackup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"true"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    </w:t>
            </w:r>
            <w:proofErr w:type="spellStart"/>
            <w:r w:rsidRPr="006541A9">
              <w:rPr>
                <w:color w:val="7F007F"/>
              </w:rPr>
              <w:t>android:icon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"@</w:t>
            </w:r>
            <w:proofErr w:type="spellStart"/>
            <w:r w:rsidRPr="006541A9">
              <w:rPr>
                <w:color w:val="2A00FF"/>
              </w:rPr>
              <w:t>drawable</w:t>
            </w:r>
            <w:proofErr w:type="spellEnd"/>
            <w:r w:rsidRPr="006541A9">
              <w:rPr>
                <w:color w:val="2A00FF"/>
              </w:rPr>
              <w:t>/</w:t>
            </w:r>
            <w:proofErr w:type="spellStart"/>
            <w:r w:rsidRPr="006541A9">
              <w:rPr>
                <w:color w:val="2A00FF"/>
              </w:rPr>
              <w:t>ic_launcher</w:t>
            </w:r>
            <w:proofErr w:type="spellEnd"/>
            <w:r w:rsidRPr="006541A9">
              <w:rPr>
                <w:color w:val="2A00FF"/>
              </w:rPr>
              <w:t>"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    </w:t>
            </w:r>
            <w:proofErr w:type="spellStart"/>
            <w:r w:rsidRPr="006541A9">
              <w:rPr>
                <w:color w:val="7F007F"/>
              </w:rPr>
              <w:t>android:label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"@string/</w:t>
            </w:r>
            <w:proofErr w:type="spellStart"/>
            <w:r w:rsidRPr="006541A9">
              <w:rPr>
                <w:color w:val="2A00FF"/>
              </w:rPr>
              <w:t>app_name</w:t>
            </w:r>
            <w:proofErr w:type="spellEnd"/>
            <w:r w:rsidRPr="006541A9">
              <w:rPr>
                <w:color w:val="2A00FF"/>
              </w:rPr>
              <w:t>"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    </w:t>
            </w:r>
            <w:proofErr w:type="spellStart"/>
            <w:r w:rsidRPr="006541A9">
              <w:rPr>
                <w:color w:val="7F007F"/>
              </w:rPr>
              <w:t>android:theme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"@style/</w:t>
            </w:r>
            <w:proofErr w:type="spellStart"/>
            <w:r w:rsidRPr="006541A9">
              <w:rPr>
                <w:color w:val="2A00FF"/>
              </w:rPr>
              <w:t>AppTheme</w:t>
            </w:r>
            <w:proofErr w:type="spellEnd"/>
            <w:r w:rsidRPr="006541A9">
              <w:rPr>
                <w:color w:val="2A00FF"/>
              </w:rPr>
              <w:t>"</w:t>
            </w:r>
            <w:r w:rsidRPr="006541A9">
              <w:t xml:space="preserve"> 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    </w:t>
            </w:r>
            <w:proofErr w:type="spellStart"/>
            <w:r w:rsidRPr="006541A9">
              <w:rPr>
                <w:color w:val="7F007F"/>
                <w:highlight w:val="yellow"/>
              </w:rPr>
              <w:t>android:name</w:t>
            </w:r>
            <w:proofErr w:type="spellEnd"/>
            <w:r w:rsidRPr="006541A9">
              <w:rPr>
                <w:color w:val="000000"/>
                <w:highlight w:val="yellow"/>
              </w:rPr>
              <w:t>=</w:t>
            </w:r>
            <w:r w:rsidRPr="006541A9">
              <w:rPr>
                <w:color w:val="2A00FF"/>
                <w:highlight w:val="yellow"/>
              </w:rPr>
              <w:t>"com.example.e04edit.MyApplication"</w:t>
            </w:r>
            <w:r w:rsidRPr="006541A9">
              <w:rPr>
                <w:highlight w:val="yellow"/>
              </w:rPr>
              <w:t xml:space="preserve"> </w:t>
            </w:r>
            <w:r w:rsidRPr="006541A9">
              <w:rPr>
                <w:color w:val="008080"/>
                <w:highlight w:val="yellow"/>
              </w:rPr>
              <w:t>&gt;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0000"/>
              </w:rPr>
              <w:t xml:space="preserve">        </w:t>
            </w:r>
            <w:r w:rsidRPr="006541A9">
              <w:rPr>
                <w:color w:val="008080"/>
              </w:rPr>
              <w:t>&lt;</w:t>
            </w:r>
            <w:r w:rsidRPr="006541A9">
              <w:rPr>
                <w:color w:val="3F7F7F"/>
              </w:rPr>
              <w:t>activity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        </w:t>
            </w:r>
            <w:proofErr w:type="spellStart"/>
            <w:r w:rsidRPr="006541A9">
              <w:rPr>
                <w:color w:val="7F007F"/>
              </w:rPr>
              <w:t>android:name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".</w:t>
            </w:r>
            <w:proofErr w:type="spellStart"/>
            <w:r w:rsidRPr="006541A9">
              <w:rPr>
                <w:color w:val="2A00FF"/>
              </w:rPr>
              <w:t>MainActivity</w:t>
            </w:r>
            <w:proofErr w:type="spellEnd"/>
            <w:r w:rsidRPr="006541A9">
              <w:rPr>
                <w:color w:val="2A00FF"/>
              </w:rPr>
              <w:t>"</w:t>
            </w:r>
          </w:p>
          <w:p w:rsidR="006541A9" w:rsidRPr="006541A9" w:rsidRDefault="006541A9" w:rsidP="006541A9">
            <w:pPr>
              <w:pStyle w:val="aa"/>
            </w:pPr>
            <w:r w:rsidRPr="006541A9">
              <w:t xml:space="preserve">            </w:t>
            </w:r>
            <w:proofErr w:type="spellStart"/>
            <w:r w:rsidRPr="006541A9">
              <w:rPr>
                <w:color w:val="7F007F"/>
              </w:rPr>
              <w:t>android:label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"@string/</w:t>
            </w:r>
            <w:proofErr w:type="spellStart"/>
            <w:r w:rsidRPr="006541A9">
              <w:rPr>
                <w:color w:val="2A00FF"/>
              </w:rPr>
              <w:t>app_name</w:t>
            </w:r>
            <w:proofErr w:type="spellEnd"/>
            <w:r w:rsidRPr="006541A9">
              <w:rPr>
                <w:color w:val="2A00FF"/>
              </w:rPr>
              <w:t>"</w:t>
            </w:r>
            <w:r w:rsidRPr="006541A9">
              <w:t xml:space="preserve"> </w:t>
            </w:r>
            <w:r w:rsidRPr="006541A9">
              <w:rPr>
                <w:color w:val="008080"/>
              </w:rPr>
              <w:t>&gt;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0000"/>
              </w:rPr>
              <w:t xml:space="preserve">            </w:t>
            </w:r>
            <w:r w:rsidRPr="006541A9">
              <w:rPr>
                <w:color w:val="008080"/>
              </w:rPr>
              <w:t>&lt;</w:t>
            </w:r>
            <w:r w:rsidRPr="006541A9">
              <w:rPr>
                <w:color w:val="3F7F7F"/>
              </w:rPr>
              <w:t>intent-filter</w:t>
            </w:r>
            <w:r w:rsidRPr="006541A9">
              <w:rPr>
                <w:color w:val="008080"/>
              </w:rPr>
              <w:t>&gt;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0000"/>
              </w:rPr>
              <w:t xml:space="preserve">                </w:t>
            </w:r>
            <w:r w:rsidRPr="006541A9">
              <w:rPr>
                <w:color w:val="008080"/>
              </w:rPr>
              <w:t>&lt;</w:t>
            </w:r>
            <w:r w:rsidRPr="006541A9">
              <w:rPr>
                <w:color w:val="3F7F7F"/>
              </w:rPr>
              <w:t>action</w:t>
            </w:r>
            <w:r w:rsidRPr="006541A9">
              <w:t xml:space="preserve"> </w:t>
            </w:r>
            <w:proofErr w:type="spellStart"/>
            <w:r w:rsidRPr="006541A9">
              <w:rPr>
                <w:color w:val="7F007F"/>
              </w:rPr>
              <w:t>android:name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</w:t>
            </w:r>
            <w:proofErr w:type="spellStart"/>
            <w:r w:rsidRPr="006541A9">
              <w:rPr>
                <w:color w:val="2A00FF"/>
              </w:rPr>
              <w:t>android.intent.action.MAIN</w:t>
            </w:r>
            <w:proofErr w:type="spellEnd"/>
            <w:r w:rsidRPr="006541A9">
              <w:rPr>
                <w:color w:val="2A00FF"/>
              </w:rPr>
              <w:t>"</w:t>
            </w:r>
            <w:r w:rsidRPr="006541A9">
              <w:t xml:space="preserve"> </w:t>
            </w:r>
            <w:r w:rsidRPr="006541A9">
              <w:rPr>
                <w:color w:val="008080"/>
              </w:rPr>
              <w:t>/&gt;</w:t>
            </w:r>
          </w:p>
          <w:p w:rsidR="006541A9" w:rsidRPr="006541A9" w:rsidRDefault="006541A9" w:rsidP="006541A9">
            <w:pPr>
              <w:pStyle w:val="aa"/>
            </w:pP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0000"/>
              </w:rPr>
              <w:t xml:space="preserve">                </w:t>
            </w:r>
            <w:r w:rsidRPr="006541A9">
              <w:rPr>
                <w:color w:val="008080"/>
              </w:rPr>
              <w:t>&lt;</w:t>
            </w:r>
            <w:r w:rsidRPr="006541A9">
              <w:rPr>
                <w:color w:val="3F7F7F"/>
              </w:rPr>
              <w:t>category</w:t>
            </w:r>
            <w:r w:rsidRPr="006541A9">
              <w:t xml:space="preserve"> </w:t>
            </w:r>
            <w:proofErr w:type="spellStart"/>
            <w:r w:rsidRPr="006541A9">
              <w:rPr>
                <w:color w:val="7F007F"/>
              </w:rPr>
              <w:t>android:name</w:t>
            </w:r>
            <w:proofErr w:type="spellEnd"/>
            <w:r w:rsidRPr="006541A9">
              <w:rPr>
                <w:color w:val="000000"/>
              </w:rPr>
              <w:t>=</w:t>
            </w:r>
            <w:r w:rsidRPr="006541A9">
              <w:rPr>
                <w:color w:val="2A00FF"/>
              </w:rPr>
              <w:t>"</w:t>
            </w:r>
            <w:proofErr w:type="spellStart"/>
            <w:r w:rsidRPr="006541A9">
              <w:rPr>
                <w:color w:val="2A00FF"/>
              </w:rPr>
              <w:t>android.intent.category.LAUNCHER</w:t>
            </w:r>
            <w:proofErr w:type="spellEnd"/>
            <w:r w:rsidRPr="006541A9">
              <w:rPr>
                <w:color w:val="2A00FF"/>
              </w:rPr>
              <w:t>"</w:t>
            </w:r>
            <w:r w:rsidRPr="006541A9">
              <w:t xml:space="preserve"> </w:t>
            </w:r>
            <w:r w:rsidRPr="006541A9">
              <w:rPr>
                <w:color w:val="008080"/>
              </w:rPr>
              <w:t>/&gt;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0000"/>
              </w:rPr>
              <w:t xml:space="preserve">            </w:t>
            </w:r>
            <w:r w:rsidRPr="006541A9">
              <w:rPr>
                <w:color w:val="008080"/>
              </w:rPr>
              <w:t>&lt;/</w:t>
            </w:r>
            <w:r w:rsidRPr="006541A9">
              <w:rPr>
                <w:color w:val="3F7F7F"/>
              </w:rPr>
              <w:t>intent-filter</w:t>
            </w:r>
            <w:r w:rsidRPr="006541A9">
              <w:rPr>
                <w:color w:val="008080"/>
              </w:rPr>
              <w:t>&gt;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0000"/>
              </w:rPr>
              <w:t xml:space="preserve">        </w:t>
            </w:r>
            <w:r w:rsidRPr="006541A9">
              <w:rPr>
                <w:color w:val="008080"/>
              </w:rPr>
              <w:t>&lt;/</w:t>
            </w:r>
            <w:r w:rsidRPr="006541A9">
              <w:rPr>
                <w:color w:val="3F7F7F"/>
              </w:rPr>
              <w:t>activity</w:t>
            </w:r>
            <w:r w:rsidRPr="006541A9">
              <w:rPr>
                <w:color w:val="008080"/>
              </w:rPr>
              <w:t>&gt;</w:t>
            </w: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0000"/>
              </w:rPr>
              <w:t xml:space="preserve">    </w:t>
            </w:r>
            <w:r w:rsidRPr="006541A9">
              <w:rPr>
                <w:color w:val="008080"/>
              </w:rPr>
              <w:t>&lt;/</w:t>
            </w:r>
            <w:r w:rsidRPr="006541A9">
              <w:rPr>
                <w:color w:val="3F7F7F"/>
              </w:rPr>
              <w:t>application</w:t>
            </w:r>
            <w:r w:rsidRPr="006541A9">
              <w:rPr>
                <w:color w:val="008080"/>
              </w:rPr>
              <w:t>&gt;</w:t>
            </w:r>
          </w:p>
          <w:p w:rsidR="006541A9" w:rsidRPr="006541A9" w:rsidRDefault="006541A9" w:rsidP="006541A9">
            <w:pPr>
              <w:pStyle w:val="aa"/>
            </w:pPr>
          </w:p>
          <w:p w:rsidR="006541A9" w:rsidRPr="006541A9" w:rsidRDefault="006541A9" w:rsidP="006541A9">
            <w:pPr>
              <w:pStyle w:val="aa"/>
            </w:pPr>
            <w:r w:rsidRPr="006541A9">
              <w:rPr>
                <w:color w:val="008080"/>
              </w:rPr>
              <w:t>&lt;/</w:t>
            </w:r>
            <w:r w:rsidRPr="006541A9">
              <w:rPr>
                <w:color w:val="3F7F7F"/>
              </w:rPr>
              <w:t>manifest</w:t>
            </w:r>
            <w:r w:rsidRPr="006541A9">
              <w:rPr>
                <w:color w:val="008080"/>
              </w:rPr>
              <w:t>&gt;</w:t>
            </w:r>
          </w:p>
        </w:tc>
      </w:tr>
    </w:tbl>
    <w:p w:rsidR="006541A9" w:rsidRPr="006541A9" w:rsidRDefault="006541A9" w:rsidP="006541A9"/>
    <w:p w:rsidR="006541A9" w:rsidRDefault="006541A9" w:rsidP="009C6689">
      <w:r>
        <w:rPr>
          <w:rFonts w:hint="eastAsia"/>
        </w:rPr>
        <w:t>(줄1</w:t>
      </w:r>
      <w:r>
        <w:t>6) Application</w:t>
      </w:r>
      <w:r>
        <w:rPr>
          <w:rFonts w:hint="eastAsia"/>
        </w:rPr>
        <w:t xml:space="preserve">을 상속받아 구현한 </w:t>
      </w:r>
      <w:r>
        <w:t xml:space="preserve">MyApplication </w:t>
      </w: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등록한다.</w:t>
      </w:r>
    </w:p>
    <w:p w:rsidR="006541A9" w:rsidRDefault="006541A9" w:rsidP="009C6689">
      <w:r>
        <w:t xml:space="preserve">XML </w:t>
      </w:r>
      <w:r>
        <w:rPr>
          <w:rFonts w:hint="eastAsia"/>
        </w:rPr>
        <w:t xml:space="preserve">파일에 </w:t>
      </w: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적어줄 때는 거의 언제나 위와 같이 패키지(</w:t>
      </w:r>
      <w:r>
        <w:t>package)</w:t>
      </w:r>
      <w:r>
        <w:rPr>
          <w:rFonts w:hint="eastAsia"/>
        </w:rPr>
        <w:t>명까지 전부 적어야 한다.</w:t>
      </w:r>
    </w:p>
    <w:p w:rsidR="006541A9" w:rsidRDefault="006541A9" w:rsidP="009C6689"/>
    <w:p w:rsidR="00F671D7" w:rsidRDefault="00F671D7" w:rsidP="009C6689">
      <w:r>
        <w:rPr>
          <w:rFonts w:hint="eastAsia"/>
        </w:rPr>
        <w:t xml:space="preserve">AndroidManifest.xml 파일은 이 </w:t>
      </w:r>
      <w:proofErr w:type="spellStart"/>
      <w:r>
        <w:rPr>
          <w:rFonts w:hint="eastAsia"/>
        </w:rPr>
        <w:t>앱과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액티비티들에</w:t>
      </w:r>
      <w:proofErr w:type="spellEnd"/>
      <w:r>
        <w:rPr>
          <w:rFonts w:hint="eastAsia"/>
        </w:rPr>
        <w:t xml:space="preserve"> 대한 정보를 등록하는 파일이다.</w:t>
      </w:r>
    </w:p>
    <w:p w:rsidR="00F671D7" w:rsidRDefault="00F671D7" w:rsidP="009C6689"/>
    <w:p w:rsidR="00961805" w:rsidRDefault="00961805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F671D7" w:rsidRDefault="00961805" w:rsidP="00D67672">
      <w:pPr>
        <w:pStyle w:val="2"/>
      </w:pPr>
      <w:r>
        <w:lastRenderedPageBreak/>
        <w:t xml:space="preserve">MainActivity.java </w:t>
      </w:r>
      <w:r>
        <w:rPr>
          <w:rFonts w:hint="eastAsia"/>
        </w:rPr>
        <w:t>수정</w:t>
      </w:r>
    </w:p>
    <w:p w:rsidR="00961805" w:rsidRDefault="00961805" w:rsidP="00961805"/>
    <w:p w:rsidR="00961805" w:rsidRDefault="00961805" w:rsidP="00961805">
      <w:pPr>
        <w:pStyle w:val="3"/>
      </w:pPr>
      <w:proofErr w:type="spellStart"/>
      <w:r>
        <w:t>src</w:t>
      </w:r>
      <w:proofErr w:type="spellEnd"/>
      <w:r>
        <w:t>/com.example.e04edit/M</w:t>
      </w:r>
      <w:r>
        <w:rPr>
          <w:rFonts w:hint="eastAsia"/>
        </w:rPr>
        <w:t>ainActivity.java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2C437F" w:rsidRPr="00337388" w:rsidTr="00D67672">
        <w:tc>
          <w:tcPr>
            <w:tcW w:w="426" w:type="dxa"/>
          </w:tcPr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10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11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12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13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14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15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16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17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18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19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20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21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22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23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24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25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26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27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28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29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30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31</w:t>
            </w:r>
          </w:p>
          <w:p w:rsidR="002C437F" w:rsidRPr="00337388" w:rsidRDefault="002C437F" w:rsidP="00FA5F80">
            <w:pPr>
              <w:pStyle w:val="aa"/>
            </w:pPr>
            <w:r w:rsidRPr="00337388">
              <w:rPr>
                <w:rFonts w:hint="eastAsia"/>
              </w:rPr>
              <w:t>32</w:t>
            </w:r>
          </w:p>
          <w:p w:rsidR="002C437F" w:rsidRDefault="002C437F" w:rsidP="00FA5F80">
            <w:pPr>
              <w:pStyle w:val="aa"/>
            </w:pPr>
            <w:r w:rsidRPr="00337388">
              <w:rPr>
                <w:rFonts w:hint="eastAsia"/>
              </w:rPr>
              <w:t>33</w:t>
            </w:r>
          </w:p>
          <w:p w:rsidR="002C437F" w:rsidRDefault="002C437F" w:rsidP="00FA5F80">
            <w:pPr>
              <w:pStyle w:val="aa"/>
            </w:pPr>
            <w:r>
              <w:t>34</w:t>
            </w:r>
          </w:p>
          <w:p w:rsidR="002C437F" w:rsidRDefault="002C437F" w:rsidP="00FA5F80">
            <w:pPr>
              <w:pStyle w:val="aa"/>
            </w:pPr>
            <w:r>
              <w:t>35</w:t>
            </w:r>
          </w:p>
          <w:p w:rsidR="002C437F" w:rsidRDefault="002C437F" w:rsidP="00FA5F80">
            <w:pPr>
              <w:pStyle w:val="aa"/>
            </w:pPr>
            <w:r>
              <w:t>36</w:t>
            </w:r>
          </w:p>
          <w:p w:rsidR="002C437F" w:rsidRDefault="002C437F" w:rsidP="00FA5F80">
            <w:pPr>
              <w:pStyle w:val="aa"/>
            </w:pPr>
            <w:r>
              <w:t>37</w:t>
            </w:r>
          </w:p>
          <w:p w:rsidR="002C437F" w:rsidRPr="00337388" w:rsidRDefault="00806945" w:rsidP="00806945">
            <w:pPr>
              <w:pStyle w:val="aa"/>
            </w:pPr>
            <w:r>
              <w:t>38</w:t>
            </w:r>
          </w:p>
        </w:tc>
        <w:tc>
          <w:tcPr>
            <w:tcW w:w="10631" w:type="dxa"/>
          </w:tcPr>
          <w:p w:rsidR="00FA5F80" w:rsidRDefault="00FA5F80" w:rsidP="00FA5F80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com.example.e04edit;</w:t>
            </w:r>
          </w:p>
          <w:p w:rsidR="00FA5F80" w:rsidRDefault="00FA5F80" w:rsidP="00FA5F80">
            <w:pPr>
              <w:pStyle w:val="aa"/>
            </w:pPr>
          </w:p>
          <w:p w:rsidR="00FA5F80" w:rsidRDefault="00FA5F80" w:rsidP="00FA5F8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FA5F80" w:rsidRDefault="00FA5F80" w:rsidP="00FA5F8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FA5F80" w:rsidRDefault="00FA5F80" w:rsidP="00FA5F8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FA5F80" w:rsidRDefault="00FA5F80" w:rsidP="00FA5F8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FA5F80" w:rsidRDefault="00FA5F80" w:rsidP="00FA5F8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android.widget.TextView</w:t>
            </w:r>
            <w:proofErr w:type="spellEnd"/>
            <w:r>
              <w:rPr>
                <w:color w:val="000000"/>
              </w:rPr>
              <w:t>;</w:t>
            </w:r>
          </w:p>
          <w:p w:rsidR="00FA5F80" w:rsidRDefault="00FA5F80" w:rsidP="00FA5F80">
            <w:pPr>
              <w:pStyle w:val="aa"/>
            </w:pPr>
          </w:p>
          <w:p w:rsidR="00FA5F80" w:rsidRDefault="00FA5F80" w:rsidP="00FA5F80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FA5F80" w:rsidRDefault="00FA5F80" w:rsidP="00FA5F80">
            <w:pPr>
              <w:pStyle w:val="aa"/>
            </w:pP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textView1 = (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 xml:space="preserve">); 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textView2 = (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textView2</w:t>
            </w:r>
            <w:r>
              <w:rPr>
                <w:color w:val="000000"/>
              </w:rPr>
              <w:t xml:space="preserve">); </w:t>
            </w:r>
          </w:p>
          <w:p w:rsidR="00FA5F80" w:rsidRDefault="00FA5F80" w:rsidP="00FA5F80">
            <w:pPr>
              <w:pStyle w:val="aa"/>
            </w:pP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getApplicationContext</w:t>
            </w:r>
            <w:proofErr w:type="spellEnd"/>
            <w:r>
              <w:rPr>
                <w:color w:val="000000"/>
              </w:rPr>
              <w:t>();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0000"/>
              </w:rPr>
              <w:t xml:space="preserve"> memo = </w:t>
            </w:r>
            <w:proofErr w:type="spellStart"/>
            <w:r>
              <w:rPr>
                <w:color w:val="000000"/>
              </w:rPr>
              <w:t>myApplication.getMyMemo</w:t>
            </w:r>
            <w:proofErr w:type="spellEnd"/>
            <w:r>
              <w:rPr>
                <w:color w:val="000000"/>
              </w:rPr>
              <w:t>();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textView1.setText(</w:t>
            </w:r>
            <w:proofErr w:type="spellStart"/>
            <w:r>
              <w:rPr>
                <w:color w:val="000000"/>
              </w:rPr>
              <w:t>memo.getTitle</w:t>
            </w:r>
            <w:proofErr w:type="spellEnd"/>
            <w:r>
              <w:rPr>
                <w:color w:val="000000"/>
              </w:rPr>
              <w:t>());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textView2.setText(</w:t>
            </w:r>
            <w:proofErr w:type="spellStart"/>
            <w:r>
              <w:rPr>
                <w:color w:val="000000"/>
              </w:rPr>
              <w:t>memo.getBody</w:t>
            </w:r>
            <w:proofErr w:type="spellEnd"/>
            <w:r>
              <w:rPr>
                <w:color w:val="000000"/>
              </w:rPr>
              <w:t>());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FA5F80" w:rsidRDefault="00FA5F80" w:rsidP="00FA5F80">
            <w:pPr>
              <w:pStyle w:val="aa"/>
            </w:pP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main</w:t>
            </w:r>
            <w:proofErr w:type="spellEnd"/>
            <w:r>
              <w:rPr>
                <w:color w:val="000000"/>
              </w:rPr>
              <w:t>, menu);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FA5F80" w:rsidRDefault="00FA5F80" w:rsidP="00FA5F80">
            <w:pPr>
              <w:pStyle w:val="aa"/>
            </w:pP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FA5F80" w:rsidRDefault="00FA5F80" w:rsidP="00FA5F8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2C437F" w:rsidRPr="00337388" w:rsidRDefault="00FA5F80" w:rsidP="00FA5F80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961805" w:rsidRDefault="00961805" w:rsidP="00961805"/>
    <w:p w:rsidR="00491806" w:rsidRDefault="00491806" w:rsidP="00961805">
      <w:r>
        <w:t>(</w:t>
      </w:r>
      <w:r>
        <w:rPr>
          <w:rFonts w:hint="eastAsia"/>
        </w:rPr>
        <w:t>줄1</w:t>
      </w:r>
      <w:r w:rsidR="00D515E7">
        <w:t>5</w:t>
      </w:r>
      <w:r>
        <w:t xml:space="preserve">)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값이 </w:t>
      </w:r>
      <w:r>
        <w:t>R.id.textView1</w:t>
      </w:r>
      <w:r>
        <w:rPr>
          <w:rFonts w:hint="eastAsia"/>
        </w:rPr>
        <w:t xml:space="preserve">인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 xml:space="preserve">객체에 대한 참조를 얻어서 지역변수 </w:t>
      </w:r>
      <w:r>
        <w:t>textView1</w:t>
      </w:r>
      <w:r>
        <w:rPr>
          <w:rFonts w:hint="eastAsia"/>
        </w:rPr>
        <w:t>에 대입한다.</w:t>
      </w:r>
    </w:p>
    <w:p w:rsidR="00491806" w:rsidRDefault="00491806" w:rsidP="00961805">
      <w:r>
        <w:rPr>
          <w:rFonts w:hint="eastAsia"/>
        </w:rPr>
        <w:t xml:space="preserve">이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>객체는 줄</w:t>
      </w:r>
      <w:r>
        <w:t>1</w:t>
      </w:r>
      <w:r w:rsidR="00D515E7">
        <w:t>4</w:t>
      </w:r>
      <w:r>
        <w:rPr>
          <w:rFonts w:hint="eastAsia"/>
        </w:rPr>
        <w:t xml:space="preserve">의 </w:t>
      </w:r>
      <w:proofErr w:type="spellStart"/>
      <w:r>
        <w:t>setContentView</w:t>
      </w:r>
      <w:proofErr w:type="spellEnd"/>
      <w: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생성되었다.</w:t>
      </w:r>
    </w:p>
    <w:p w:rsidR="00491806" w:rsidRDefault="00491806" w:rsidP="00961805"/>
    <w:p w:rsidR="00491806" w:rsidRDefault="00491806" w:rsidP="00491806">
      <w:r>
        <w:t>(</w:t>
      </w:r>
      <w:r>
        <w:rPr>
          <w:rFonts w:hint="eastAsia"/>
        </w:rPr>
        <w:t>줄1</w:t>
      </w:r>
      <w:r w:rsidR="00D515E7">
        <w:t>6</w:t>
      </w:r>
      <w:r>
        <w:t xml:space="preserve">)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값이 </w:t>
      </w:r>
      <w:r>
        <w:t>R.id.textView2</w:t>
      </w:r>
      <w:r>
        <w:rPr>
          <w:rFonts w:hint="eastAsia"/>
        </w:rPr>
        <w:t xml:space="preserve">인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 xml:space="preserve">객체에 대한 참조를 얻어서 지역변수 </w:t>
      </w:r>
      <w:r>
        <w:t>textView2</w:t>
      </w:r>
      <w:r>
        <w:rPr>
          <w:rFonts w:hint="eastAsia"/>
        </w:rPr>
        <w:t>에 대입한다.</w:t>
      </w:r>
    </w:p>
    <w:p w:rsidR="00491806" w:rsidRDefault="00491806" w:rsidP="00491806">
      <w:r>
        <w:rPr>
          <w:rFonts w:hint="eastAsia"/>
        </w:rPr>
        <w:t xml:space="preserve">이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>객체는 줄</w:t>
      </w:r>
      <w:r>
        <w:t>1</w:t>
      </w:r>
      <w:r w:rsidR="00D515E7">
        <w:t>4</w:t>
      </w:r>
      <w:r>
        <w:rPr>
          <w:rFonts w:hint="eastAsia"/>
        </w:rPr>
        <w:t xml:space="preserve">의 </w:t>
      </w:r>
      <w:proofErr w:type="spellStart"/>
      <w:r>
        <w:t>setContentView</w:t>
      </w:r>
      <w:proofErr w:type="spellEnd"/>
      <w: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생성되었다.</w:t>
      </w:r>
    </w:p>
    <w:p w:rsidR="00491806" w:rsidRPr="00961805" w:rsidRDefault="00491806" w:rsidP="00961805"/>
    <w:p w:rsidR="00961805" w:rsidRDefault="00491806" w:rsidP="00961805">
      <w:r>
        <w:rPr>
          <w:rFonts w:hint="eastAsia"/>
        </w:rPr>
        <w:t>(줄1</w:t>
      </w:r>
      <w:r w:rsidR="00D515E7">
        <w:t>8</w:t>
      </w:r>
      <w:r>
        <w:t xml:space="preserve">)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시스템에 의해 자동으로 생성된 </w:t>
      </w:r>
      <w:proofErr w:type="spellStart"/>
      <w:r>
        <w:rPr>
          <w:rFonts w:hint="eastAsia"/>
        </w:rPr>
        <w:t>M</w:t>
      </w:r>
      <w:r>
        <w:t>yApplication</w:t>
      </w:r>
      <w:proofErr w:type="spellEnd"/>
      <w:r>
        <w:t xml:space="preserve"> </w:t>
      </w:r>
      <w:r>
        <w:rPr>
          <w:rFonts w:hint="eastAsia"/>
        </w:rPr>
        <w:t xml:space="preserve">객체에 대한 참조를 얻어서 지역변수 </w:t>
      </w:r>
      <w:proofErr w:type="spellStart"/>
      <w:r>
        <w:t>myApplication</w:t>
      </w:r>
      <w:proofErr w:type="spellEnd"/>
      <w:r>
        <w:rPr>
          <w:rFonts w:hint="eastAsia"/>
        </w:rPr>
        <w:t>에 대입한다.</w:t>
      </w:r>
    </w:p>
    <w:p w:rsidR="00491806" w:rsidRDefault="00491806" w:rsidP="00961805"/>
    <w:p w:rsidR="00491806" w:rsidRDefault="00491806" w:rsidP="00961805">
      <w:r>
        <w:rPr>
          <w:rFonts w:hint="eastAsia"/>
        </w:rPr>
        <w:t>(줄</w:t>
      </w:r>
      <w:r w:rsidR="00D515E7">
        <w:t>19</w:t>
      </w:r>
      <w:r>
        <w:t xml:space="preserve">)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 xml:space="preserve">객체에 대한 참조를 얻어서 지역변수 </w:t>
      </w:r>
      <w:r>
        <w:t>memo</w:t>
      </w:r>
      <w:r>
        <w:rPr>
          <w:rFonts w:hint="eastAsia"/>
        </w:rPr>
        <w:t>에 대입한다.</w:t>
      </w:r>
    </w:p>
    <w:p w:rsidR="00491806" w:rsidRDefault="00491806" w:rsidP="00961805">
      <w:r>
        <w:rPr>
          <w:rFonts w:hint="eastAsia"/>
        </w:rPr>
        <w:t xml:space="preserve">이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proofErr w:type="spellStart"/>
      <w:r>
        <w:t>MyApplication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생성되었다.</w:t>
      </w:r>
    </w:p>
    <w:p w:rsidR="00491806" w:rsidRDefault="00491806" w:rsidP="00961805">
      <w:proofErr w:type="spellStart"/>
      <w:r>
        <w:t>MyApplication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시스템에 의해 자동 생성되었다.</w:t>
      </w:r>
    </w:p>
    <w:p w:rsidR="00491806" w:rsidRDefault="00491806" w:rsidP="00961805">
      <w:r>
        <w:rPr>
          <w:rFonts w:hint="eastAsia"/>
        </w:rPr>
        <w:t xml:space="preserve">지역변수 </w:t>
      </w:r>
      <w:r>
        <w:t>memo</w:t>
      </w:r>
      <w:r>
        <w:rPr>
          <w:rFonts w:hint="eastAsia"/>
        </w:rPr>
        <w:t xml:space="preserve">에 대입되는 것은 객체 그 자체가 아니고 객체에 대한 </w:t>
      </w:r>
      <w:proofErr w:type="spellStart"/>
      <w:r>
        <w:rPr>
          <w:rFonts w:hint="eastAsia"/>
        </w:rPr>
        <w:t>참조값이다</w:t>
      </w:r>
      <w:proofErr w:type="spellEnd"/>
      <w:r>
        <w:rPr>
          <w:rFonts w:hint="eastAsia"/>
        </w:rPr>
        <w:t>.</w:t>
      </w:r>
    </w:p>
    <w:p w:rsidR="00491806" w:rsidRDefault="00491806" w:rsidP="00961805"/>
    <w:p w:rsidR="00491806" w:rsidRDefault="00491806" w:rsidP="00961805">
      <w:r>
        <w:t>(</w:t>
      </w:r>
      <w:r>
        <w:rPr>
          <w:rFonts w:hint="eastAsia"/>
        </w:rPr>
        <w:t>줄2</w:t>
      </w:r>
      <w:r w:rsidR="00D515E7">
        <w:t>0</w:t>
      </w:r>
      <w:r>
        <w:t xml:space="preserve">)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r>
        <w:t xml:space="preserve">title </w:t>
      </w:r>
      <w:r>
        <w:rPr>
          <w:rFonts w:hint="eastAsia"/>
        </w:rPr>
        <w:t xml:space="preserve">멤버 변수 값을 구해서 </w:t>
      </w:r>
      <w:r>
        <w:t>textView1</w:t>
      </w:r>
      <w:r>
        <w:rPr>
          <w:rFonts w:hint="eastAsia"/>
        </w:rPr>
        <w:t>의 내용으로 등록한다.</w:t>
      </w:r>
    </w:p>
    <w:p w:rsidR="00491806" w:rsidRDefault="00491806" w:rsidP="00491806">
      <w:r>
        <w:t>(</w:t>
      </w:r>
      <w:r>
        <w:rPr>
          <w:rFonts w:hint="eastAsia"/>
        </w:rPr>
        <w:t>줄2</w:t>
      </w:r>
      <w:r w:rsidR="00D515E7">
        <w:t>1</w:t>
      </w:r>
      <w:r>
        <w:t xml:space="preserve">)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>객체의 body</w:t>
      </w:r>
      <w:r>
        <w:t xml:space="preserve"> </w:t>
      </w:r>
      <w:r>
        <w:rPr>
          <w:rFonts w:hint="eastAsia"/>
        </w:rPr>
        <w:t xml:space="preserve">멤버 변수 값을 구해서 </w:t>
      </w:r>
      <w:r>
        <w:t>textView2</w:t>
      </w:r>
      <w:r>
        <w:rPr>
          <w:rFonts w:hint="eastAsia"/>
        </w:rPr>
        <w:t>의 내용으로 등록한다.</w:t>
      </w:r>
    </w:p>
    <w:p w:rsidR="00491806" w:rsidRDefault="00491806" w:rsidP="00961805"/>
    <w:p w:rsidR="004926B1" w:rsidRDefault="004926B1" w:rsidP="00961805"/>
    <w:p w:rsidR="004926B1" w:rsidRDefault="004926B1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4926B1" w:rsidRDefault="004926B1" w:rsidP="004926B1">
      <w:pPr>
        <w:pStyle w:val="10"/>
      </w:pPr>
      <w:r>
        <w:rPr>
          <w:rFonts w:hint="eastAsia"/>
        </w:rPr>
        <w:lastRenderedPageBreak/>
        <w:t>실행</w:t>
      </w:r>
    </w:p>
    <w:p w:rsidR="004926B1" w:rsidRDefault="004A13BF" w:rsidP="004926B1">
      <w:r>
        <w:rPr>
          <w:noProof/>
        </w:rPr>
        <w:drawing>
          <wp:inline distT="0" distB="0" distL="0" distR="0">
            <wp:extent cx="4114800" cy="6858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BF" w:rsidRDefault="004A13BF" w:rsidP="004926B1"/>
    <w:p w:rsidR="004A13BF" w:rsidRDefault="004A13BF" w:rsidP="004A13BF">
      <w:pPr>
        <w:pStyle w:val="3"/>
      </w:pPr>
      <w:r>
        <w:rPr>
          <w:rFonts w:hint="eastAsia"/>
        </w:rPr>
        <w:t>소스코드</w:t>
      </w:r>
    </w:p>
    <w:p w:rsidR="004A13BF" w:rsidRDefault="004A13BF" w:rsidP="004A13BF">
      <w:r>
        <w:rPr>
          <w:rFonts w:hint="eastAsia"/>
        </w:rPr>
        <w:t>E04Edit_#1.zip</w:t>
      </w:r>
    </w:p>
    <w:p w:rsidR="004A13BF" w:rsidRDefault="004A13BF" w:rsidP="004A13BF"/>
    <w:p w:rsidR="00C3401A" w:rsidRDefault="00C3401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D67672" w:rsidRDefault="00AC632A" w:rsidP="00C3401A">
      <w:pPr>
        <w:pStyle w:val="10"/>
      </w:pPr>
      <w:proofErr w:type="spellStart"/>
      <w:r>
        <w:lastRenderedPageBreak/>
        <w:t>EditActivity</w:t>
      </w:r>
      <w:proofErr w:type="spellEnd"/>
      <w:r>
        <w:t xml:space="preserve"> </w:t>
      </w:r>
      <w:proofErr w:type="spellStart"/>
      <w:r w:rsidR="00C3401A">
        <w:rPr>
          <w:rFonts w:hint="eastAsia"/>
        </w:rPr>
        <w:t>액티비티</w:t>
      </w:r>
      <w:proofErr w:type="spellEnd"/>
      <w:r w:rsidR="00C3401A">
        <w:rPr>
          <w:rFonts w:hint="eastAsia"/>
        </w:rPr>
        <w:t xml:space="preserve"> 추가</w:t>
      </w:r>
      <w:r>
        <w:rPr>
          <w:rFonts w:hint="eastAsia"/>
        </w:rPr>
        <w:t xml:space="preserve"> 구현</w:t>
      </w:r>
    </w:p>
    <w:p w:rsidR="00C3401A" w:rsidRDefault="00C3401A" w:rsidP="00C3401A"/>
    <w:p w:rsidR="00C3401A" w:rsidRDefault="00AC632A" w:rsidP="00C3401A">
      <w:pPr>
        <w:pStyle w:val="2"/>
      </w:pPr>
      <w:r>
        <w:rPr>
          <w:rFonts w:hint="eastAsia"/>
        </w:rPr>
        <w:t xml:space="preserve">프로젝트에 </w:t>
      </w:r>
      <w:proofErr w:type="spellStart"/>
      <w:r w:rsidR="00C3401A">
        <w:rPr>
          <w:rFonts w:hint="eastAsia"/>
        </w:rPr>
        <w:t>EditActivity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추가</w:t>
      </w:r>
    </w:p>
    <w:p w:rsidR="00C3401A" w:rsidRPr="00C3401A" w:rsidRDefault="00C3401A" w:rsidP="00C3401A"/>
    <w:p w:rsidR="00C3401A" w:rsidRDefault="00C3401A" w:rsidP="00C3401A">
      <w:r>
        <w:rPr>
          <w:rFonts w:hint="eastAsia"/>
        </w:rPr>
        <w:t xml:space="preserve">메모를 편집할 수 있는 편집 화면에 해당하는 </w:t>
      </w:r>
      <w:proofErr w:type="spellStart"/>
      <w:r>
        <w:t>EditActivity</w:t>
      </w:r>
      <w:proofErr w:type="spellEnd"/>
      <w:r>
        <w:t xml:space="preserve"> </w:t>
      </w:r>
      <w:r>
        <w:rPr>
          <w:rFonts w:hint="eastAsia"/>
        </w:rPr>
        <w:t>클래스를 구현하자.</w:t>
      </w:r>
    </w:p>
    <w:p w:rsidR="00C3401A" w:rsidRDefault="00C3401A" w:rsidP="00C3401A"/>
    <w:p w:rsidR="00C3401A" w:rsidRDefault="00C3401A" w:rsidP="00C3401A">
      <w:r>
        <w:rPr>
          <w:rFonts w:hint="eastAsia"/>
        </w:rPr>
        <w:t>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Other</w:t>
      </w:r>
    </w:p>
    <w:p w:rsidR="00C3401A" w:rsidRDefault="00C3401A" w:rsidP="00C3401A">
      <w:r>
        <w:rPr>
          <w:noProof/>
        </w:rPr>
        <w:drawing>
          <wp:inline distT="0" distB="0" distL="0" distR="0">
            <wp:extent cx="3903884" cy="371798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362" cy="37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1A" w:rsidRDefault="00C3401A" w:rsidP="00C3401A">
      <w:r>
        <w:rPr>
          <w:rFonts w:hint="eastAsia"/>
        </w:rPr>
        <w:t>Android Activity 선택</w:t>
      </w:r>
    </w:p>
    <w:p w:rsidR="00C3401A" w:rsidRDefault="00C3401A" w:rsidP="00C3401A">
      <w:r>
        <w:rPr>
          <w:rFonts w:hint="eastAsia"/>
        </w:rPr>
        <w:t>Next 버튼 클릭</w:t>
      </w:r>
    </w:p>
    <w:p w:rsidR="00C3401A" w:rsidRDefault="00C3401A" w:rsidP="00C3401A"/>
    <w:p w:rsidR="00C3401A" w:rsidRDefault="00C3401A" w:rsidP="00C3401A">
      <w:r>
        <w:rPr>
          <w:noProof/>
        </w:rPr>
        <w:drawing>
          <wp:inline distT="0" distB="0" distL="0" distR="0">
            <wp:extent cx="4320109" cy="3450566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817" cy="34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1A" w:rsidRDefault="00C3401A" w:rsidP="00C3401A">
      <w:r>
        <w:rPr>
          <w:rFonts w:hint="eastAsia"/>
        </w:rPr>
        <w:t>Blank Activity</w:t>
      </w:r>
      <w:r>
        <w:t xml:space="preserve"> </w:t>
      </w:r>
      <w:r>
        <w:rPr>
          <w:rFonts w:hint="eastAsia"/>
        </w:rPr>
        <w:t>선택</w:t>
      </w:r>
    </w:p>
    <w:p w:rsidR="00C3401A" w:rsidRDefault="00C3401A" w:rsidP="00C3401A">
      <w:r>
        <w:rPr>
          <w:rFonts w:hint="eastAsia"/>
        </w:rPr>
        <w:t>Next 버튼 클릭</w:t>
      </w:r>
    </w:p>
    <w:p w:rsidR="00C3401A" w:rsidRDefault="00C3401A" w:rsidP="00C3401A"/>
    <w:p w:rsidR="00C3401A" w:rsidRDefault="00C3401A" w:rsidP="00C3401A">
      <w:r>
        <w:rPr>
          <w:noProof/>
        </w:rPr>
        <w:lastRenderedPageBreak/>
        <w:drawing>
          <wp:inline distT="0" distB="0" distL="0" distR="0">
            <wp:extent cx="4622517" cy="3692106"/>
            <wp:effectExtent l="0" t="0" r="698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346" cy="36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65" w:rsidRDefault="006D1165" w:rsidP="00C3401A"/>
    <w:tbl>
      <w:tblPr>
        <w:tblStyle w:val="ae"/>
        <w:tblW w:w="0" w:type="auto"/>
        <w:tblLook w:val="04A0"/>
      </w:tblPr>
      <w:tblGrid>
        <w:gridCol w:w="2122"/>
        <w:gridCol w:w="3543"/>
        <w:gridCol w:w="4791"/>
      </w:tblGrid>
      <w:tr w:rsidR="006D1165" w:rsidRPr="006D1165" w:rsidTr="006D1165">
        <w:tc>
          <w:tcPr>
            <w:tcW w:w="2122" w:type="dxa"/>
            <w:shd w:val="clear" w:color="auto" w:fill="D9D9D9" w:themeFill="background1" w:themeFillShade="D9"/>
          </w:tcPr>
          <w:p w:rsidR="006D1165" w:rsidRPr="006D1165" w:rsidRDefault="00AC632A" w:rsidP="00BF26DB">
            <w:r>
              <w:rPr>
                <w:rFonts w:hint="eastAsia"/>
              </w:rPr>
              <w:t xml:space="preserve">입력 </w:t>
            </w:r>
            <w:r w:rsidR="006D1165">
              <w:rPr>
                <w:rFonts w:hint="eastAsia"/>
              </w:rPr>
              <w:t>항목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6D1165" w:rsidRPr="006D1165" w:rsidRDefault="006D1165" w:rsidP="00BF26DB">
            <w:r>
              <w:rPr>
                <w:rFonts w:hint="eastAsia"/>
              </w:rPr>
              <w:t>입력 값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6D1165" w:rsidRPr="006D1165" w:rsidRDefault="00AC632A" w:rsidP="00BF26DB">
            <w:r>
              <w:rPr>
                <w:rFonts w:hint="eastAsia"/>
              </w:rPr>
              <w:t xml:space="preserve">입력 항목 </w:t>
            </w:r>
            <w:r w:rsidR="006D1165">
              <w:rPr>
                <w:rFonts w:hint="eastAsia"/>
              </w:rPr>
              <w:t>설명</w:t>
            </w:r>
          </w:p>
        </w:tc>
      </w:tr>
      <w:tr w:rsidR="006D1165" w:rsidRPr="006D1165" w:rsidTr="006D1165">
        <w:tc>
          <w:tcPr>
            <w:tcW w:w="2122" w:type="dxa"/>
          </w:tcPr>
          <w:p w:rsidR="006D1165" w:rsidRPr="006D1165" w:rsidRDefault="006D1165" w:rsidP="00BF26DB">
            <w:r w:rsidRPr="006D1165">
              <w:rPr>
                <w:rFonts w:hint="eastAsia"/>
              </w:rPr>
              <w:t xml:space="preserve">Project: </w:t>
            </w:r>
          </w:p>
        </w:tc>
        <w:tc>
          <w:tcPr>
            <w:tcW w:w="3543" w:type="dxa"/>
          </w:tcPr>
          <w:p w:rsidR="006D1165" w:rsidRPr="006D1165" w:rsidRDefault="006D1165" w:rsidP="00BF26DB">
            <w:r w:rsidRPr="006D1165">
              <w:rPr>
                <w:rFonts w:hint="eastAsia"/>
              </w:rPr>
              <w:t>E04Edit</w:t>
            </w:r>
          </w:p>
        </w:tc>
        <w:tc>
          <w:tcPr>
            <w:tcW w:w="4791" w:type="dxa"/>
          </w:tcPr>
          <w:p w:rsidR="006D1165" w:rsidRPr="006D1165" w:rsidRDefault="00AC632A" w:rsidP="00BF26DB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</w:tr>
      <w:tr w:rsidR="006D1165" w:rsidRPr="006D1165" w:rsidTr="006D1165">
        <w:tc>
          <w:tcPr>
            <w:tcW w:w="2122" w:type="dxa"/>
          </w:tcPr>
          <w:p w:rsidR="006D1165" w:rsidRPr="006D1165" w:rsidRDefault="006D1165" w:rsidP="00BF26DB">
            <w:r w:rsidRPr="006D1165">
              <w:rPr>
                <w:rFonts w:hint="eastAsia"/>
              </w:rPr>
              <w:t>Activity Name:</w:t>
            </w:r>
          </w:p>
        </w:tc>
        <w:tc>
          <w:tcPr>
            <w:tcW w:w="3543" w:type="dxa"/>
          </w:tcPr>
          <w:p w:rsidR="006D1165" w:rsidRPr="006D1165" w:rsidRDefault="006D1165" w:rsidP="00BF26DB">
            <w:proofErr w:type="spellStart"/>
            <w:r w:rsidRPr="006D1165">
              <w:rPr>
                <w:rFonts w:hint="eastAsia"/>
              </w:rPr>
              <w:t>EditActivity</w:t>
            </w:r>
            <w:proofErr w:type="spellEnd"/>
          </w:p>
        </w:tc>
        <w:tc>
          <w:tcPr>
            <w:tcW w:w="4791" w:type="dxa"/>
          </w:tcPr>
          <w:p w:rsidR="006D1165" w:rsidRPr="006D1165" w:rsidRDefault="006D1165" w:rsidP="00BF26DB">
            <w:proofErr w:type="spellStart"/>
            <w:r w:rsidRPr="006D1165">
              <w:rPr>
                <w:rFonts w:hint="eastAsia"/>
              </w:rPr>
              <w:t>액티비티</w:t>
            </w:r>
            <w:proofErr w:type="spellEnd"/>
            <w:r w:rsidRPr="006D1165">
              <w:rPr>
                <w:rFonts w:hint="eastAsia"/>
              </w:rPr>
              <w:t xml:space="preserve"> </w:t>
            </w:r>
            <w:proofErr w:type="spellStart"/>
            <w:r w:rsidRPr="006D1165">
              <w:rPr>
                <w:rFonts w:hint="eastAsia"/>
              </w:rPr>
              <w:t>클래스명</w:t>
            </w:r>
            <w:proofErr w:type="spellEnd"/>
          </w:p>
        </w:tc>
      </w:tr>
      <w:tr w:rsidR="006D1165" w:rsidRPr="006D1165" w:rsidTr="006D1165">
        <w:tc>
          <w:tcPr>
            <w:tcW w:w="2122" w:type="dxa"/>
          </w:tcPr>
          <w:p w:rsidR="006D1165" w:rsidRPr="006D1165" w:rsidRDefault="006D1165" w:rsidP="00BF26DB">
            <w:r w:rsidRPr="006D1165">
              <w:t>Layout Name:</w:t>
            </w:r>
          </w:p>
        </w:tc>
        <w:tc>
          <w:tcPr>
            <w:tcW w:w="3543" w:type="dxa"/>
          </w:tcPr>
          <w:p w:rsidR="006D1165" w:rsidRPr="006D1165" w:rsidRDefault="006D1165" w:rsidP="00BF26DB">
            <w:proofErr w:type="spellStart"/>
            <w:r w:rsidRPr="006D1165">
              <w:t>activity_edit</w:t>
            </w:r>
            <w:proofErr w:type="spellEnd"/>
          </w:p>
        </w:tc>
        <w:tc>
          <w:tcPr>
            <w:tcW w:w="4791" w:type="dxa"/>
          </w:tcPr>
          <w:p w:rsidR="006D1165" w:rsidRPr="006D1165" w:rsidRDefault="006D1165" w:rsidP="00BF26DB">
            <w:r w:rsidRPr="006D1165">
              <w:rPr>
                <w:rFonts w:hint="eastAsia"/>
              </w:rPr>
              <w:t xml:space="preserve">레이아웃 리소스 </w:t>
            </w:r>
            <w:r w:rsidRPr="006D1165">
              <w:t xml:space="preserve">XML </w:t>
            </w:r>
            <w:r w:rsidRPr="006D1165">
              <w:rPr>
                <w:rFonts w:hint="eastAsia"/>
              </w:rPr>
              <w:t>파일명</w:t>
            </w:r>
          </w:p>
        </w:tc>
      </w:tr>
      <w:tr w:rsidR="006D1165" w:rsidRPr="006D1165" w:rsidTr="006D1165">
        <w:tc>
          <w:tcPr>
            <w:tcW w:w="2122" w:type="dxa"/>
          </w:tcPr>
          <w:p w:rsidR="006D1165" w:rsidRPr="006D1165" w:rsidRDefault="006D1165" w:rsidP="00BF26DB">
            <w:r w:rsidRPr="006D1165">
              <w:rPr>
                <w:rFonts w:hint="eastAsia"/>
              </w:rPr>
              <w:t>Title:</w:t>
            </w:r>
          </w:p>
        </w:tc>
        <w:tc>
          <w:tcPr>
            <w:tcW w:w="3543" w:type="dxa"/>
          </w:tcPr>
          <w:p w:rsidR="006D1165" w:rsidRPr="006D1165" w:rsidRDefault="006D1165" w:rsidP="00BF26DB">
            <w:r w:rsidRPr="006D1165">
              <w:rPr>
                <w:rFonts w:hint="eastAsia"/>
              </w:rPr>
              <w:t>Edit Memo</w:t>
            </w:r>
          </w:p>
        </w:tc>
        <w:tc>
          <w:tcPr>
            <w:tcW w:w="4791" w:type="dxa"/>
          </w:tcPr>
          <w:p w:rsidR="006D1165" w:rsidRPr="006D1165" w:rsidRDefault="006D1165" w:rsidP="00BF26DB">
            <w:proofErr w:type="spellStart"/>
            <w:r w:rsidRPr="006D1165">
              <w:rPr>
                <w:rFonts w:hint="eastAsia"/>
              </w:rPr>
              <w:t>액티비티</w:t>
            </w:r>
            <w:proofErr w:type="spellEnd"/>
            <w:r w:rsidRPr="006D1165">
              <w:rPr>
                <w:rFonts w:hint="eastAsia"/>
              </w:rPr>
              <w:t xml:space="preserve"> </w:t>
            </w:r>
            <w:proofErr w:type="spellStart"/>
            <w:r w:rsidRPr="006D1165">
              <w:rPr>
                <w:rFonts w:hint="eastAsia"/>
              </w:rPr>
              <w:t>제목줄</w:t>
            </w:r>
            <w:r w:rsidR="00AC632A">
              <w:rPr>
                <w:rFonts w:hint="eastAsia"/>
              </w:rPr>
              <w:t>에</w:t>
            </w:r>
            <w:proofErr w:type="spellEnd"/>
            <w:r w:rsidR="00AC632A">
              <w:rPr>
                <w:rFonts w:hint="eastAsia"/>
              </w:rPr>
              <w:t xml:space="preserve"> 표시될 문자열</w:t>
            </w:r>
          </w:p>
        </w:tc>
      </w:tr>
      <w:tr w:rsidR="006D1165" w:rsidRPr="006D1165" w:rsidTr="006D1165">
        <w:tc>
          <w:tcPr>
            <w:tcW w:w="2122" w:type="dxa"/>
          </w:tcPr>
          <w:p w:rsidR="006D1165" w:rsidRPr="006D1165" w:rsidRDefault="006D1165" w:rsidP="00BF26DB">
            <w:r w:rsidRPr="006D1165">
              <w:rPr>
                <w:rFonts w:hint="eastAsia"/>
              </w:rPr>
              <w:t>Launcher Activity:</w:t>
            </w:r>
            <w:r w:rsidRPr="006D1165">
              <w:t xml:space="preserve"> </w:t>
            </w:r>
          </w:p>
        </w:tc>
        <w:tc>
          <w:tcPr>
            <w:tcW w:w="3543" w:type="dxa"/>
          </w:tcPr>
          <w:p w:rsidR="006D1165" w:rsidRPr="006D1165" w:rsidRDefault="006D1165" w:rsidP="00BF26DB">
            <w:r w:rsidRPr="006D1165">
              <w:rPr>
                <w:rFonts w:hint="eastAsia"/>
              </w:rPr>
              <w:t xml:space="preserve">체크 </w:t>
            </w:r>
            <w:proofErr w:type="spellStart"/>
            <w:r w:rsidRPr="006D1165">
              <w:rPr>
                <w:rFonts w:hint="eastAsia"/>
              </w:rPr>
              <w:t>안함</w:t>
            </w:r>
            <w:proofErr w:type="spellEnd"/>
          </w:p>
        </w:tc>
        <w:tc>
          <w:tcPr>
            <w:tcW w:w="4791" w:type="dxa"/>
          </w:tcPr>
          <w:p w:rsidR="006D1165" w:rsidRPr="006D1165" w:rsidRDefault="006D1165" w:rsidP="00BF26DB"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액티비티를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6D1165">
              <w:rPr>
                <w:rFonts w:hint="eastAsia"/>
              </w:rPr>
              <w:t>앱을</w:t>
            </w:r>
            <w:proofErr w:type="spellEnd"/>
            <w:r w:rsidRPr="006D1165">
              <w:rPr>
                <w:rFonts w:hint="eastAsia"/>
              </w:rPr>
              <w:t xml:space="preserve"> 시작할 때 처음 실행되는 시작 </w:t>
            </w:r>
            <w:proofErr w:type="spellStart"/>
            <w:r w:rsidRPr="006D1165">
              <w:rPr>
                <w:rFonts w:hint="eastAsia"/>
              </w:rPr>
              <w:t>액티비티로</w:t>
            </w:r>
            <w:proofErr w:type="spellEnd"/>
            <w:r w:rsidRPr="006D1165">
              <w:rPr>
                <w:rFonts w:hint="eastAsia"/>
              </w:rPr>
              <w:t xml:space="preserve"> 설정할 것인가?</w:t>
            </w:r>
          </w:p>
        </w:tc>
      </w:tr>
      <w:tr w:rsidR="006D1165" w:rsidRPr="006D1165" w:rsidTr="006D1165">
        <w:tc>
          <w:tcPr>
            <w:tcW w:w="2122" w:type="dxa"/>
          </w:tcPr>
          <w:p w:rsidR="006D1165" w:rsidRPr="006D1165" w:rsidRDefault="006D1165" w:rsidP="00BF26DB">
            <w:r w:rsidRPr="006D1165">
              <w:t xml:space="preserve">Hierarchical Parent: </w:t>
            </w:r>
          </w:p>
        </w:tc>
        <w:tc>
          <w:tcPr>
            <w:tcW w:w="3543" w:type="dxa"/>
          </w:tcPr>
          <w:p w:rsidR="006D1165" w:rsidRPr="006D1165" w:rsidRDefault="006D1165" w:rsidP="006D1165">
            <w:r w:rsidRPr="006D1165">
              <w:t xml:space="preserve">com.example.e04edit.MainActivity   </w:t>
            </w:r>
          </w:p>
        </w:tc>
        <w:tc>
          <w:tcPr>
            <w:tcW w:w="4791" w:type="dxa"/>
          </w:tcPr>
          <w:p w:rsidR="006D1165" w:rsidRPr="006D1165" w:rsidRDefault="006D1165" w:rsidP="00BF26DB">
            <w:r w:rsidRPr="006D1165">
              <w:rPr>
                <w:rFonts w:hint="eastAsia"/>
              </w:rPr>
              <w:t xml:space="preserve">이 </w:t>
            </w:r>
            <w:proofErr w:type="spellStart"/>
            <w:r w:rsidRPr="006D1165">
              <w:rPr>
                <w:rFonts w:hint="eastAsia"/>
              </w:rPr>
              <w:t>액티비티에서</w:t>
            </w:r>
            <w:proofErr w:type="spellEnd"/>
            <w:r w:rsidRPr="006D1165">
              <w:rPr>
                <w:rFonts w:hint="eastAsia"/>
              </w:rPr>
              <w:t xml:space="preserve"> 백 버튼을 눌렀을 때 자동으로 </w:t>
            </w:r>
            <w:r w:rsidRPr="006D1165">
              <w:t xml:space="preserve"> </w:t>
            </w:r>
            <w:r w:rsidRPr="006D1165">
              <w:rPr>
                <w:rFonts w:hint="eastAsia"/>
              </w:rPr>
              <w:t xml:space="preserve">넘어갈 목적지 </w:t>
            </w:r>
            <w:proofErr w:type="spellStart"/>
            <w:r w:rsidRPr="006D1165">
              <w:rPr>
                <w:rFonts w:hint="eastAsia"/>
              </w:rPr>
              <w:t>액티비티</w:t>
            </w:r>
            <w:proofErr w:type="spellEnd"/>
            <w:r w:rsidRPr="006D1165">
              <w:rPr>
                <w:rFonts w:hint="eastAsia"/>
              </w:rPr>
              <w:t xml:space="preserve"> 클래스</w:t>
            </w:r>
            <w:r>
              <w:rPr>
                <w:rFonts w:hint="eastAsia"/>
              </w:rPr>
              <w:t xml:space="preserve"> 지정</w:t>
            </w:r>
          </w:p>
        </w:tc>
      </w:tr>
    </w:tbl>
    <w:p w:rsidR="006D1165" w:rsidRDefault="00AC632A" w:rsidP="00C3401A">
      <w:r>
        <w:rPr>
          <w:rFonts w:hint="eastAsia"/>
        </w:rPr>
        <w:t xml:space="preserve">위와 같이 입력하고 </w:t>
      </w:r>
      <w:r>
        <w:t xml:space="preserve">Next </w:t>
      </w:r>
      <w:r>
        <w:rPr>
          <w:rFonts w:hint="eastAsia"/>
        </w:rPr>
        <w:t>버튼 클릭</w:t>
      </w:r>
    </w:p>
    <w:p w:rsidR="00AC632A" w:rsidRDefault="00AC632A" w:rsidP="00C3401A"/>
    <w:p w:rsidR="00AC632A" w:rsidRDefault="00AC632A" w:rsidP="00C3401A">
      <w:r>
        <w:rPr>
          <w:noProof/>
        </w:rPr>
        <w:drawing>
          <wp:inline distT="0" distB="0" distL="0" distR="0">
            <wp:extent cx="4459857" cy="3915691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025" cy="39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2A" w:rsidRDefault="00AC632A" w:rsidP="00C3401A">
      <w:r>
        <w:rPr>
          <w:rFonts w:hint="eastAsia"/>
        </w:rPr>
        <w:lastRenderedPageBreak/>
        <w:t>자동으로 수정될 소스 파일 목록과 변경 내용을 보여주고 있음.</w:t>
      </w:r>
    </w:p>
    <w:p w:rsidR="00AC632A" w:rsidRDefault="00AC632A" w:rsidP="00C3401A">
      <w:r>
        <w:rPr>
          <w:rFonts w:hint="eastAsia"/>
        </w:rPr>
        <w:t xml:space="preserve">그냥 </w:t>
      </w:r>
      <w:r>
        <w:t xml:space="preserve">Finish </w:t>
      </w:r>
      <w:r>
        <w:rPr>
          <w:rFonts w:hint="eastAsia"/>
        </w:rPr>
        <w:t>버튼 클릭.</w:t>
      </w:r>
    </w:p>
    <w:p w:rsidR="00AC632A" w:rsidRDefault="00AC632A" w:rsidP="00C3401A"/>
    <w:p w:rsidR="00AC632A" w:rsidRDefault="00AC632A" w:rsidP="00C3401A"/>
    <w:p w:rsidR="007C4731" w:rsidRDefault="00F8471F" w:rsidP="00F8471F">
      <w:pPr>
        <w:pStyle w:val="2"/>
      </w:pPr>
      <w:r>
        <w:rPr>
          <w:rFonts w:hint="eastAsia"/>
        </w:rPr>
        <w:t>activity_edit.xml 수정</w:t>
      </w:r>
    </w:p>
    <w:p w:rsidR="00F8471F" w:rsidRDefault="00F8471F" w:rsidP="00F8471F"/>
    <w:p w:rsidR="00D1306E" w:rsidRDefault="00D1306E" w:rsidP="00F8471F">
      <w:r>
        <w:rPr>
          <w:rFonts w:hint="eastAsia"/>
        </w:rPr>
        <w:t xml:space="preserve">새로 추가된 </w:t>
      </w:r>
      <w:proofErr w:type="spellStart"/>
      <w:r>
        <w:t>EditActivity</w:t>
      </w:r>
      <w:proofErr w:type="spellEnd"/>
      <w:r>
        <w:rPr>
          <w:rFonts w:hint="eastAsia"/>
        </w:rPr>
        <w:t xml:space="preserve">의 레이아웃 리소스 </w:t>
      </w:r>
      <w:r>
        <w:t xml:space="preserve">XML </w:t>
      </w:r>
      <w:r>
        <w:rPr>
          <w:rFonts w:hint="eastAsia"/>
        </w:rPr>
        <w:t xml:space="preserve">파일인 </w:t>
      </w:r>
      <w:r>
        <w:t>activity_edit.xml</w:t>
      </w:r>
      <w:r>
        <w:rPr>
          <w:rFonts w:hint="eastAsia"/>
        </w:rPr>
        <w:t>을 수정하자.</w:t>
      </w:r>
    </w:p>
    <w:p w:rsidR="00D1306E" w:rsidRDefault="00D1306E" w:rsidP="00F8471F"/>
    <w:p w:rsidR="00D1306E" w:rsidRDefault="00D1306E" w:rsidP="00F8471F">
      <w:r>
        <w:rPr>
          <w:rFonts w:hint="eastAsia"/>
          <w:noProof/>
        </w:rPr>
        <w:drawing>
          <wp:inline distT="0" distB="0" distL="0" distR="0">
            <wp:extent cx="6642100" cy="278638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6E" w:rsidRDefault="00D1306E" w:rsidP="00F8471F">
      <w:r>
        <w:rPr>
          <w:rFonts w:hint="eastAsia"/>
        </w:rPr>
        <w:t xml:space="preserve">화면 왼쪽의 </w:t>
      </w:r>
      <w:r>
        <w:t>Palette</w:t>
      </w:r>
      <w:r>
        <w:rPr>
          <w:rFonts w:hint="eastAsia"/>
        </w:rPr>
        <w:t xml:space="preserve"> 창에서 </w:t>
      </w:r>
      <w:proofErr w:type="spellStart"/>
      <w:r>
        <w:t>EditText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드래그 </w:t>
      </w:r>
      <w:proofErr w:type="spellStart"/>
      <w:r>
        <w:rPr>
          <w:rFonts w:hint="eastAsia"/>
        </w:rPr>
        <w:t>드롭하여</w:t>
      </w:r>
      <w:proofErr w:type="spellEnd"/>
      <w:r>
        <w:rPr>
          <w:rFonts w:hint="eastAsia"/>
        </w:rPr>
        <w:t xml:space="preserve"> 위 그림처럼 추가하자.</w:t>
      </w:r>
    </w:p>
    <w:p w:rsidR="00D1306E" w:rsidRDefault="00D1306E" w:rsidP="00F8471F">
      <w:r>
        <w:t>editText1</w:t>
      </w:r>
      <w:r>
        <w:rPr>
          <w:rFonts w:hint="eastAsia"/>
        </w:rPr>
        <w:t>의 속성</w:t>
      </w:r>
    </w:p>
    <w:tbl>
      <w:tblPr>
        <w:tblStyle w:val="ae"/>
        <w:tblW w:w="0" w:type="auto"/>
        <w:tblLook w:val="04A0"/>
      </w:tblPr>
      <w:tblGrid>
        <w:gridCol w:w="2689"/>
        <w:gridCol w:w="1984"/>
        <w:gridCol w:w="5783"/>
      </w:tblGrid>
      <w:tr w:rsidR="00D1306E" w:rsidRPr="00D1306E" w:rsidTr="00D1306E">
        <w:tc>
          <w:tcPr>
            <w:tcW w:w="2689" w:type="dxa"/>
            <w:shd w:val="clear" w:color="auto" w:fill="D9D9D9" w:themeFill="background1" w:themeFillShade="D9"/>
          </w:tcPr>
          <w:p w:rsidR="00D1306E" w:rsidRPr="00D1306E" w:rsidRDefault="00D1306E" w:rsidP="00BF26DB">
            <w:proofErr w:type="spellStart"/>
            <w:r w:rsidRPr="00D1306E"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:rsidR="00D1306E" w:rsidRPr="00D1306E" w:rsidRDefault="00D1306E" w:rsidP="00BF26DB">
            <w:r w:rsidRPr="00D1306E">
              <w:rPr>
                <w:rFonts w:hint="eastAsia"/>
              </w:rPr>
              <w:t>속성값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:rsidR="00D1306E" w:rsidRPr="00D1306E" w:rsidRDefault="00D1306E" w:rsidP="00BF26DB">
            <w:r w:rsidRPr="00D1306E">
              <w:rPr>
                <w:rFonts w:hint="eastAsia"/>
              </w:rPr>
              <w:t>속성 설명</w:t>
            </w:r>
          </w:p>
        </w:tc>
      </w:tr>
      <w:tr w:rsidR="00D1306E" w:rsidRPr="00D1306E" w:rsidTr="00D1306E">
        <w:tc>
          <w:tcPr>
            <w:tcW w:w="2689" w:type="dxa"/>
          </w:tcPr>
          <w:p w:rsidR="00D1306E" w:rsidRPr="00D1306E" w:rsidRDefault="00D1306E" w:rsidP="00BF26DB">
            <w:proofErr w:type="spellStart"/>
            <w:r w:rsidRPr="00D1306E">
              <w:rPr>
                <w:rFonts w:hint="eastAsia"/>
              </w:rPr>
              <w:t>alignParentTop</w:t>
            </w:r>
            <w:proofErr w:type="spellEnd"/>
            <w:r w:rsidRPr="00D1306E">
              <w:t>:</w:t>
            </w:r>
          </w:p>
        </w:tc>
        <w:tc>
          <w:tcPr>
            <w:tcW w:w="1984" w:type="dxa"/>
          </w:tcPr>
          <w:p w:rsidR="00D1306E" w:rsidRPr="00D1306E" w:rsidRDefault="00D1306E" w:rsidP="00BF26DB">
            <w:r w:rsidRPr="00D1306E">
              <w:rPr>
                <w:rFonts w:hint="eastAsia"/>
              </w:rPr>
              <w:t>true</w:t>
            </w:r>
          </w:p>
        </w:tc>
        <w:tc>
          <w:tcPr>
            <w:tcW w:w="5783" w:type="dxa"/>
          </w:tcPr>
          <w:p w:rsidR="00D1306E" w:rsidRPr="00D1306E" w:rsidRDefault="00D1306E" w:rsidP="00BF26DB">
            <w:r w:rsidRPr="00D1306E">
              <w:rPr>
                <w:rFonts w:hint="eastAsia"/>
              </w:rPr>
              <w:t>부모의 위 경계에 붙어서 배치된다.</w:t>
            </w:r>
          </w:p>
        </w:tc>
      </w:tr>
      <w:tr w:rsidR="00D1306E" w:rsidRPr="00D1306E" w:rsidTr="00D1306E">
        <w:tc>
          <w:tcPr>
            <w:tcW w:w="2689" w:type="dxa"/>
          </w:tcPr>
          <w:p w:rsidR="00D1306E" w:rsidRPr="00D1306E" w:rsidRDefault="00D1306E" w:rsidP="00BF26DB">
            <w:proofErr w:type="spellStart"/>
            <w:r w:rsidRPr="00D1306E">
              <w:t>alignParentLeft</w:t>
            </w:r>
            <w:proofErr w:type="spellEnd"/>
            <w:r w:rsidRPr="00D1306E">
              <w:t>:</w:t>
            </w:r>
          </w:p>
        </w:tc>
        <w:tc>
          <w:tcPr>
            <w:tcW w:w="1984" w:type="dxa"/>
          </w:tcPr>
          <w:p w:rsidR="00D1306E" w:rsidRPr="00D1306E" w:rsidRDefault="00D1306E" w:rsidP="00BF26DB">
            <w:r w:rsidRPr="00D1306E">
              <w:t>true</w:t>
            </w:r>
          </w:p>
        </w:tc>
        <w:tc>
          <w:tcPr>
            <w:tcW w:w="5783" w:type="dxa"/>
          </w:tcPr>
          <w:p w:rsidR="00D1306E" w:rsidRPr="00D1306E" w:rsidRDefault="00D1306E" w:rsidP="00BF26DB">
            <w:r w:rsidRPr="00D1306E">
              <w:rPr>
                <w:rFonts w:hint="eastAsia"/>
              </w:rPr>
              <w:t>부모의 왼쪽 경계에 붙어서 배치된다.</w:t>
            </w:r>
          </w:p>
        </w:tc>
      </w:tr>
      <w:tr w:rsidR="00D1306E" w:rsidRPr="00D1306E" w:rsidTr="00D1306E">
        <w:tc>
          <w:tcPr>
            <w:tcW w:w="2689" w:type="dxa"/>
          </w:tcPr>
          <w:p w:rsidR="00D1306E" w:rsidRPr="00D1306E" w:rsidRDefault="00D1306E" w:rsidP="00D1306E">
            <w:proofErr w:type="spellStart"/>
            <w:r w:rsidRPr="00D1306E">
              <w:t>alignParentRight</w:t>
            </w:r>
            <w:proofErr w:type="spellEnd"/>
            <w:r w:rsidRPr="00D1306E">
              <w:t xml:space="preserve">: </w:t>
            </w:r>
          </w:p>
        </w:tc>
        <w:tc>
          <w:tcPr>
            <w:tcW w:w="1984" w:type="dxa"/>
          </w:tcPr>
          <w:p w:rsidR="00D1306E" w:rsidRPr="00D1306E" w:rsidRDefault="00D1306E" w:rsidP="00D1306E">
            <w:r w:rsidRPr="00D1306E">
              <w:t>true</w:t>
            </w:r>
          </w:p>
        </w:tc>
        <w:tc>
          <w:tcPr>
            <w:tcW w:w="5783" w:type="dxa"/>
          </w:tcPr>
          <w:p w:rsidR="00D1306E" w:rsidRPr="00D1306E" w:rsidRDefault="00D1306E" w:rsidP="00D1306E">
            <w:r w:rsidRPr="00D1306E">
              <w:rPr>
                <w:rFonts w:hint="eastAsia"/>
              </w:rPr>
              <w:t>부모의 오른쪽 경계에 붙어서 배치된다.</w:t>
            </w:r>
          </w:p>
        </w:tc>
      </w:tr>
    </w:tbl>
    <w:p w:rsidR="00D1306E" w:rsidRDefault="00D1306E" w:rsidP="00F8471F"/>
    <w:p w:rsidR="00D1306E" w:rsidRDefault="00D1306E" w:rsidP="00F8471F">
      <w:r>
        <w:rPr>
          <w:noProof/>
        </w:rPr>
        <w:lastRenderedPageBreak/>
        <w:drawing>
          <wp:inline distT="0" distB="0" distL="0" distR="0">
            <wp:extent cx="3783714" cy="4917057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244" cy="49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6E" w:rsidRDefault="00D1306E" w:rsidP="00F8471F"/>
    <w:p w:rsidR="00D1306E" w:rsidRDefault="00D1306E" w:rsidP="00F8471F">
      <w:proofErr w:type="spellStart"/>
      <w:r>
        <w:rPr>
          <w:rFonts w:hint="eastAsia"/>
        </w:rPr>
        <w:t>EditText를</w:t>
      </w:r>
      <w:proofErr w:type="spellEnd"/>
      <w:r>
        <w:rPr>
          <w:rFonts w:hint="eastAsia"/>
        </w:rPr>
        <w:t xml:space="preserve"> 하나 더 드래그 </w:t>
      </w:r>
      <w:proofErr w:type="spellStart"/>
      <w:r>
        <w:rPr>
          <w:rFonts w:hint="eastAsia"/>
        </w:rPr>
        <w:t>드롭하여</w:t>
      </w:r>
      <w:proofErr w:type="spellEnd"/>
      <w:r>
        <w:rPr>
          <w:rFonts w:hint="eastAsia"/>
        </w:rPr>
        <w:t xml:space="preserve"> 추가하자.</w:t>
      </w:r>
    </w:p>
    <w:p w:rsidR="00D1306E" w:rsidRDefault="00D1306E" w:rsidP="00F8471F">
      <w:r>
        <w:rPr>
          <w:rFonts w:hint="eastAsia"/>
        </w:rPr>
        <w:t xml:space="preserve">추가된 </w:t>
      </w:r>
      <w:proofErr w:type="spellStart"/>
      <w:r>
        <w:t>EditText</w:t>
      </w:r>
      <w:proofErr w:type="spellEnd"/>
      <w:r>
        <w:rPr>
          <w:rFonts w:hint="eastAsia"/>
        </w:rPr>
        <w:t>의 상하 좌우 경계를 부모의 경계까지 드래그하여 위 그림처럼 배치되도록 하자</w:t>
      </w:r>
      <w:r w:rsidR="00716651">
        <w:rPr>
          <w:rFonts w:hint="eastAsia"/>
        </w:rPr>
        <w:t>.</w:t>
      </w:r>
    </w:p>
    <w:p w:rsidR="00D1306E" w:rsidRDefault="00D1306E" w:rsidP="00F8471F"/>
    <w:p w:rsidR="00F25E04" w:rsidRDefault="00F25E04" w:rsidP="00F25E04">
      <w:r>
        <w:t>editText2</w:t>
      </w:r>
      <w:r>
        <w:rPr>
          <w:rFonts w:hint="eastAsia"/>
        </w:rPr>
        <w:t>의 속성</w:t>
      </w:r>
    </w:p>
    <w:tbl>
      <w:tblPr>
        <w:tblStyle w:val="ae"/>
        <w:tblW w:w="0" w:type="auto"/>
        <w:tblLook w:val="04A0"/>
      </w:tblPr>
      <w:tblGrid>
        <w:gridCol w:w="2689"/>
        <w:gridCol w:w="1984"/>
        <w:gridCol w:w="5783"/>
      </w:tblGrid>
      <w:tr w:rsidR="00F25E04" w:rsidRPr="00D1306E" w:rsidTr="00BF26DB">
        <w:tc>
          <w:tcPr>
            <w:tcW w:w="2689" w:type="dxa"/>
            <w:shd w:val="clear" w:color="auto" w:fill="D9D9D9" w:themeFill="background1" w:themeFillShade="D9"/>
          </w:tcPr>
          <w:p w:rsidR="00F25E04" w:rsidRPr="00D1306E" w:rsidRDefault="00F25E04" w:rsidP="00BF26DB">
            <w:proofErr w:type="spellStart"/>
            <w:r w:rsidRPr="00D1306E"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:rsidR="00F25E04" w:rsidRPr="00D1306E" w:rsidRDefault="00F25E04" w:rsidP="00BF26DB">
            <w:r w:rsidRPr="00D1306E">
              <w:rPr>
                <w:rFonts w:hint="eastAsia"/>
              </w:rPr>
              <w:t>속성값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:rsidR="00F25E04" w:rsidRPr="00D1306E" w:rsidRDefault="00F25E04" w:rsidP="00BF26DB">
            <w:r w:rsidRPr="00D1306E">
              <w:rPr>
                <w:rFonts w:hint="eastAsia"/>
              </w:rPr>
              <w:t>속성 설명</w:t>
            </w:r>
          </w:p>
        </w:tc>
      </w:tr>
      <w:tr w:rsidR="00F25E04" w:rsidRPr="00D1306E" w:rsidTr="00BF26DB">
        <w:tc>
          <w:tcPr>
            <w:tcW w:w="2689" w:type="dxa"/>
          </w:tcPr>
          <w:p w:rsidR="00F25E04" w:rsidRPr="00D1306E" w:rsidRDefault="00F25E04" w:rsidP="00BF26DB">
            <w:r>
              <w:t>below:</w:t>
            </w:r>
          </w:p>
        </w:tc>
        <w:tc>
          <w:tcPr>
            <w:tcW w:w="1984" w:type="dxa"/>
          </w:tcPr>
          <w:p w:rsidR="00F25E04" w:rsidRPr="00D1306E" w:rsidRDefault="00F25E04" w:rsidP="00BF26DB">
            <w:r>
              <w:t>editText1</w:t>
            </w:r>
          </w:p>
        </w:tc>
        <w:tc>
          <w:tcPr>
            <w:tcW w:w="5783" w:type="dxa"/>
          </w:tcPr>
          <w:p w:rsidR="00F25E04" w:rsidRPr="00D1306E" w:rsidRDefault="00F25E04" w:rsidP="00BF26DB">
            <w:r>
              <w:t>editText1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아래애</w:t>
            </w:r>
            <w:proofErr w:type="spellEnd"/>
            <w:r>
              <w:rPr>
                <w:rFonts w:hint="eastAsia"/>
              </w:rPr>
              <w:t xml:space="preserve"> 붙어서 배치된다.</w:t>
            </w:r>
          </w:p>
        </w:tc>
      </w:tr>
      <w:tr w:rsidR="00F25E04" w:rsidRPr="00D1306E" w:rsidTr="00BF26DB">
        <w:tc>
          <w:tcPr>
            <w:tcW w:w="2689" w:type="dxa"/>
          </w:tcPr>
          <w:p w:rsidR="00F25E04" w:rsidRPr="00D1306E" w:rsidRDefault="00F25E04" w:rsidP="00BF26DB">
            <w:proofErr w:type="spellStart"/>
            <w:r w:rsidRPr="00D1306E">
              <w:t>alignParentLeft</w:t>
            </w:r>
            <w:proofErr w:type="spellEnd"/>
            <w:r w:rsidRPr="00D1306E">
              <w:t>:</w:t>
            </w:r>
          </w:p>
        </w:tc>
        <w:tc>
          <w:tcPr>
            <w:tcW w:w="1984" w:type="dxa"/>
          </w:tcPr>
          <w:p w:rsidR="00F25E04" w:rsidRPr="00D1306E" w:rsidRDefault="00F25E04" w:rsidP="00BF26DB">
            <w:r w:rsidRPr="00D1306E">
              <w:t>true</w:t>
            </w:r>
          </w:p>
        </w:tc>
        <w:tc>
          <w:tcPr>
            <w:tcW w:w="5783" w:type="dxa"/>
          </w:tcPr>
          <w:p w:rsidR="00F25E04" w:rsidRPr="00D1306E" w:rsidRDefault="00F25E04" w:rsidP="00BF26DB">
            <w:r w:rsidRPr="00D1306E">
              <w:rPr>
                <w:rFonts w:hint="eastAsia"/>
              </w:rPr>
              <w:t>부모의 왼쪽 경계에 붙어서 배치된다.</w:t>
            </w:r>
          </w:p>
        </w:tc>
      </w:tr>
      <w:tr w:rsidR="00F25E04" w:rsidRPr="00D1306E" w:rsidTr="00BF26DB">
        <w:tc>
          <w:tcPr>
            <w:tcW w:w="2689" w:type="dxa"/>
          </w:tcPr>
          <w:p w:rsidR="00F25E04" w:rsidRPr="00D1306E" w:rsidRDefault="00F25E04" w:rsidP="00BF26DB">
            <w:proofErr w:type="spellStart"/>
            <w:r w:rsidRPr="00D1306E">
              <w:t>alignParentRight</w:t>
            </w:r>
            <w:proofErr w:type="spellEnd"/>
            <w:r w:rsidRPr="00D1306E">
              <w:t xml:space="preserve">: </w:t>
            </w:r>
          </w:p>
        </w:tc>
        <w:tc>
          <w:tcPr>
            <w:tcW w:w="1984" w:type="dxa"/>
          </w:tcPr>
          <w:p w:rsidR="00F25E04" w:rsidRPr="00D1306E" w:rsidRDefault="00F25E04" w:rsidP="00BF26DB">
            <w:r w:rsidRPr="00D1306E">
              <w:t>true</w:t>
            </w:r>
          </w:p>
        </w:tc>
        <w:tc>
          <w:tcPr>
            <w:tcW w:w="5783" w:type="dxa"/>
          </w:tcPr>
          <w:p w:rsidR="00F25E04" w:rsidRPr="00D1306E" w:rsidRDefault="00F25E04" w:rsidP="00BF26DB">
            <w:r w:rsidRPr="00D1306E">
              <w:rPr>
                <w:rFonts w:hint="eastAsia"/>
              </w:rPr>
              <w:t>부모의 오른쪽 경계에 붙어서 배치된다.</w:t>
            </w:r>
          </w:p>
        </w:tc>
      </w:tr>
      <w:tr w:rsidR="00F25E04" w:rsidRPr="00D1306E" w:rsidTr="00BF26DB">
        <w:tc>
          <w:tcPr>
            <w:tcW w:w="2689" w:type="dxa"/>
          </w:tcPr>
          <w:p w:rsidR="00F25E04" w:rsidRPr="00D1306E" w:rsidRDefault="00F25E04" w:rsidP="00BF26DB">
            <w:proofErr w:type="spellStart"/>
            <w:r>
              <w:rPr>
                <w:rFonts w:hint="eastAsia"/>
              </w:rPr>
              <w:t>alignParentBottom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4" w:type="dxa"/>
          </w:tcPr>
          <w:p w:rsidR="00F25E04" w:rsidRPr="00D1306E" w:rsidRDefault="00F25E04" w:rsidP="00BF26DB">
            <w:r>
              <w:rPr>
                <w:rFonts w:hint="eastAsia"/>
              </w:rPr>
              <w:t>true</w:t>
            </w:r>
          </w:p>
        </w:tc>
        <w:tc>
          <w:tcPr>
            <w:tcW w:w="5783" w:type="dxa"/>
          </w:tcPr>
          <w:p w:rsidR="00F25E04" w:rsidRPr="00D1306E" w:rsidRDefault="00F25E04" w:rsidP="00BF26DB">
            <w:r>
              <w:rPr>
                <w:rFonts w:hint="eastAsia"/>
              </w:rPr>
              <w:t>부모의 아래쪽 경계에 붙어서 배치된다.</w:t>
            </w:r>
          </w:p>
        </w:tc>
      </w:tr>
    </w:tbl>
    <w:p w:rsidR="00F25E04" w:rsidRDefault="00F25E04" w:rsidP="00F8471F"/>
    <w:p w:rsidR="00F25E04" w:rsidRDefault="00F25E04" w:rsidP="00F8471F">
      <w:r>
        <w:rPr>
          <w:rFonts w:hint="eastAsia"/>
        </w:rPr>
        <w:t xml:space="preserve">단축키 </w:t>
      </w:r>
      <w:proofErr w:type="spellStart"/>
      <w:r>
        <w:t>Ctrl+S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눌러서 저장하고 </w:t>
      </w:r>
      <w:proofErr w:type="spellStart"/>
      <w:r>
        <w:rPr>
          <w:rFonts w:hint="eastAsia"/>
        </w:rPr>
        <w:t>편집창을</w:t>
      </w:r>
      <w:proofErr w:type="spellEnd"/>
      <w:r>
        <w:rPr>
          <w:rFonts w:hint="eastAsia"/>
        </w:rPr>
        <w:t xml:space="preserve"> 닫자.</w:t>
      </w:r>
    </w:p>
    <w:p w:rsidR="005B1970" w:rsidRPr="00F8471F" w:rsidRDefault="005B1970" w:rsidP="00F8471F"/>
    <w:p w:rsidR="006D1165" w:rsidRDefault="006D1165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:rsidR="00054653" w:rsidRDefault="00054653" w:rsidP="00054653">
      <w:pPr>
        <w:pStyle w:val="2"/>
      </w:pPr>
      <w:r>
        <w:lastRenderedPageBreak/>
        <w:t xml:space="preserve">EditActivity.java </w:t>
      </w:r>
      <w:r>
        <w:rPr>
          <w:rFonts w:hint="eastAsia"/>
        </w:rPr>
        <w:t>수정</w:t>
      </w:r>
    </w:p>
    <w:p w:rsidR="00054653" w:rsidRPr="00054653" w:rsidRDefault="00054653" w:rsidP="00054653"/>
    <w:p w:rsidR="00C3401A" w:rsidRDefault="00C3401A" w:rsidP="00C3401A">
      <w:pPr>
        <w:pStyle w:val="3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/com.example.e04edit/EditActivity.java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AC632A" w:rsidRPr="00337388" w:rsidTr="00BF26DB">
        <w:tc>
          <w:tcPr>
            <w:tcW w:w="426" w:type="dxa"/>
          </w:tcPr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10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11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12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13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14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15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16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17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18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19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20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21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22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23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24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25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26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27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28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29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30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31</w:t>
            </w:r>
          </w:p>
          <w:p w:rsidR="00AC632A" w:rsidRPr="00337388" w:rsidRDefault="00AC632A" w:rsidP="00E21697">
            <w:pPr>
              <w:pStyle w:val="aa"/>
            </w:pPr>
            <w:r w:rsidRPr="00337388">
              <w:rPr>
                <w:rFonts w:hint="eastAsia"/>
              </w:rPr>
              <w:t>32</w:t>
            </w:r>
          </w:p>
          <w:p w:rsidR="00AC632A" w:rsidRDefault="00AC632A" w:rsidP="00E21697">
            <w:pPr>
              <w:pStyle w:val="aa"/>
            </w:pPr>
            <w:r w:rsidRPr="00337388">
              <w:rPr>
                <w:rFonts w:hint="eastAsia"/>
              </w:rPr>
              <w:t>33</w:t>
            </w:r>
          </w:p>
          <w:p w:rsidR="00AC632A" w:rsidRDefault="00AC632A" w:rsidP="00E21697">
            <w:pPr>
              <w:pStyle w:val="aa"/>
            </w:pPr>
            <w:r>
              <w:t>34</w:t>
            </w:r>
          </w:p>
          <w:p w:rsidR="00AC632A" w:rsidRDefault="00AC632A" w:rsidP="00E21697">
            <w:pPr>
              <w:pStyle w:val="aa"/>
            </w:pPr>
            <w:r>
              <w:t>35</w:t>
            </w:r>
          </w:p>
          <w:p w:rsidR="00AC632A" w:rsidRDefault="00AC632A" w:rsidP="00E21697">
            <w:pPr>
              <w:pStyle w:val="aa"/>
            </w:pPr>
            <w:r>
              <w:t>36</w:t>
            </w:r>
          </w:p>
          <w:p w:rsidR="00AC632A" w:rsidRDefault="00E21697" w:rsidP="00E21697">
            <w:pPr>
              <w:pStyle w:val="aa"/>
            </w:pPr>
            <w:r>
              <w:t>37</w:t>
            </w:r>
          </w:p>
          <w:p w:rsidR="005B1970" w:rsidRPr="00337388" w:rsidRDefault="005B1970" w:rsidP="00E21697">
            <w:pPr>
              <w:pStyle w:val="aa"/>
            </w:pPr>
            <w:r>
              <w:t>38</w:t>
            </w:r>
          </w:p>
        </w:tc>
        <w:tc>
          <w:tcPr>
            <w:tcW w:w="10631" w:type="dxa"/>
          </w:tcPr>
          <w:p w:rsidR="00E21697" w:rsidRDefault="00E21697" w:rsidP="00E21697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com.example.e04edit;</w:t>
            </w:r>
          </w:p>
          <w:p w:rsidR="00E21697" w:rsidRDefault="00E21697" w:rsidP="00E21697">
            <w:pPr>
              <w:pStyle w:val="aa"/>
            </w:pPr>
          </w:p>
          <w:p w:rsidR="00E21697" w:rsidRDefault="00E21697" w:rsidP="00E2169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E21697" w:rsidRDefault="00E21697" w:rsidP="00E2169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E21697" w:rsidRDefault="00E21697" w:rsidP="00E2169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E21697" w:rsidRDefault="00E21697" w:rsidP="00E2169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E21697" w:rsidRDefault="00E21697" w:rsidP="00E2169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00000"/>
              </w:rPr>
              <w:t>;</w:t>
            </w:r>
          </w:p>
          <w:p w:rsidR="00E21697" w:rsidRDefault="00E21697" w:rsidP="00E21697">
            <w:pPr>
              <w:pStyle w:val="aa"/>
            </w:pPr>
          </w:p>
          <w:p w:rsidR="00E21697" w:rsidRDefault="00E21697" w:rsidP="00E21697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EditActivity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E21697" w:rsidRDefault="00E21697" w:rsidP="00E21697">
            <w:pPr>
              <w:pStyle w:val="aa"/>
            </w:pP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activity_edit</w:t>
            </w:r>
            <w:proofErr w:type="spellEnd"/>
            <w:r>
              <w:rPr>
                <w:color w:val="000000"/>
              </w:rPr>
              <w:t>);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editText1 = (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 xml:space="preserve">); </w:t>
            </w:r>
          </w:p>
          <w:p w:rsidR="00E21697" w:rsidRDefault="00E21697" w:rsidP="00E2169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editText2 = (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 xml:space="preserve">); </w:t>
            </w:r>
          </w:p>
          <w:p w:rsidR="005B1970" w:rsidRDefault="005B1970" w:rsidP="00E21697">
            <w:pPr>
              <w:pStyle w:val="aa"/>
            </w:pP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getApplicationContext</w:t>
            </w:r>
            <w:proofErr w:type="spellEnd"/>
            <w:r>
              <w:rPr>
                <w:color w:val="000000"/>
              </w:rPr>
              <w:t>();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0000"/>
              </w:rPr>
              <w:t xml:space="preserve"> memo = </w:t>
            </w:r>
            <w:proofErr w:type="spellStart"/>
            <w:r>
              <w:rPr>
                <w:color w:val="000000"/>
              </w:rPr>
              <w:t>myApplication.getMyMemo</w:t>
            </w:r>
            <w:proofErr w:type="spellEnd"/>
            <w:r>
              <w:rPr>
                <w:color w:val="000000"/>
              </w:rPr>
              <w:t>();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editText1.setText(</w:t>
            </w:r>
            <w:proofErr w:type="spellStart"/>
            <w:r>
              <w:rPr>
                <w:color w:val="000000"/>
              </w:rPr>
              <w:t>memo.getTitle</w:t>
            </w:r>
            <w:proofErr w:type="spellEnd"/>
            <w:r>
              <w:rPr>
                <w:color w:val="000000"/>
              </w:rPr>
              <w:t>());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editText2.setText(</w:t>
            </w:r>
            <w:proofErr w:type="spellStart"/>
            <w:r>
              <w:rPr>
                <w:color w:val="000000"/>
              </w:rPr>
              <w:t>memo.getBody</w:t>
            </w:r>
            <w:proofErr w:type="spellEnd"/>
            <w:r>
              <w:rPr>
                <w:color w:val="000000"/>
              </w:rPr>
              <w:t>());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E21697" w:rsidRDefault="00E21697" w:rsidP="00E21697">
            <w:pPr>
              <w:pStyle w:val="aa"/>
            </w:pP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edit</w:t>
            </w:r>
            <w:proofErr w:type="spellEnd"/>
            <w:r>
              <w:rPr>
                <w:color w:val="000000"/>
              </w:rPr>
              <w:t>, menu);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E21697" w:rsidRDefault="00E21697" w:rsidP="00E21697">
            <w:pPr>
              <w:pStyle w:val="aa"/>
            </w:pP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E21697" w:rsidRDefault="00E21697" w:rsidP="00E2169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AC632A" w:rsidRPr="00337388" w:rsidRDefault="00E21697" w:rsidP="00E21697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C3401A" w:rsidRPr="00C3401A" w:rsidRDefault="00C3401A" w:rsidP="00C3401A"/>
    <w:p w:rsidR="00C3401A" w:rsidRDefault="007F25DE" w:rsidP="00C3401A">
      <w:r>
        <w:t>MainActivity.java</w:t>
      </w:r>
      <w:r>
        <w:rPr>
          <w:rFonts w:hint="eastAsia"/>
        </w:rPr>
        <w:t>의 소스코드와 비교할 때,</w:t>
      </w:r>
      <w:r>
        <w:t xml:space="preserve"> TextView</w:t>
      </w:r>
      <w:r>
        <w:rPr>
          <w:rFonts w:hint="eastAsia"/>
        </w:rPr>
        <w:t xml:space="preserve">가 </w:t>
      </w:r>
      <w:proofErr w:type="spellStart"/>
      <w:r>
        <w:t>EditText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바뀐 것을 제외하고 동일하다.</w:t>
      </w:r>
    </w:p>
    <w:p w:rsidR="007F25DE" w:rsidRDefault="007F25DE" w:rsidP="00C3401A"/>
    <w:p w:rsidR="007F25DE" w:rsidRDefault="007F25DE" w:rsidP="00C3401A">
      <w:proofErr w:type="spellStart"/>
      <w:r>
        <w:rPr>
          <w:rFonts w:hint="eastAsia"/>
        </w:rPr>
        <w:t>M</w:t>
      </w:r>
      <w:r>
        <w:t>yMemo</w:t>
      </w:r>
      <w:proofErr w:type="spellEnd"/>
      <w:r>
        <w:t xml:space="preserve"> </w:t>
      </w:r>
      <w:r>
        <w:rPr>
          <w:rFonts w:hint="eastAsia"/>
        </w:rPr>
        <w:t xml:space="preserve">객체 내부의 </w:t>
      </w:r>
      <w:r>
        <w:t>title</w:t>
      </w:r>
      <w:r>
        <w:rPr>
          <w:rFonts w:hint="eastAsia"/>
        </w:rPr>
        <w:t xml:space="preserve">과 </w:t>
      </w:r>
      <w:r>
        <w:t xml:space="preserve">body </w:t>
      </w:r>
      <w:r w:rsidR="007C5064">
        <w:rPr>
          <w:rFonts w:hint="eastAsia"/>
        </w:rPr>
        <w:t xml:space="preserve">값을 </w:t>
      </w:r>
      <w:proofErr w:type="spellStart"/>
      <w:r w:rsidR="007C5064">
        <w:t>EditText</w:t>
      </w:r>
      <w:proofErr w:type="spellEnd"/>
      <w:r w:rsidR="007C5064">
        <w:rPr>
          <w:rFonts w:hint="eastAsia"/>
        </w:rPr>
        <w:t>에 채워서 화면에 보여주는 코드만 위 소스코드에 구현되었고,</w:t>
      </w:r>
    </w:p>
    <w:p w:rsidR="007F25DE" w:rsidRDefault="007F25DE" w:rsidP="00C3401A">
      <w:proofErr w:type="spellStart"/>
      <w:r>
        <w:t>EditText</w:t>
      </w:r>
      <w:proofErr w:type="spellEnd"/>
      <w:r>
        <w:rPr>
          <w:rFonts w:hint="eastAsia"/>
        </w:rPr>
        <w:t xml:space="preserve">에서 수정된 문자열을 다시 </w:t>
      </w:r>
      <w:r>
        <w:t xml:space="preserve">MyMemo </w:t>
      </w:r>
      <w:r>
        <w:rPr>
          <w:rFonts w:hint="eastAsia"/>
        </w:rPr>
        <w:t>객체</w:t>
      </w:r>
      <w:r w:rsidR="007C5064">
        <w:rPr>
          <w:rFonts w:hint="eastAsia"/>
        </w:rPr>
        <w:t xml:space="preserve">의 </w:t>
      </w:r>
      <w:r w:rsidR="007C5064">
        <w:t>title</w:t>
      </w:r>
      <w:r w:rsidR="007C5064">
        <w:rPr>
          <w:rFonts w:hint="eastAsia"/>
        </w:rPr>
        <w:t xml:space="preserve">과 </w:t>
      </w:r>
      <w:r w:rsidR="007C5064">
        <w:t>body</w:t>
      </w:r>
      <w:r>
        <w:rPr>
          <w:rFonts w:hint="eastAsia"/>
        </w:rPr>
        <w:t xml:space="preserve">에 저장하는 코드는 아직 구현되지 않았다. </w:t>
      </w:r>
    </w:p>
    <w:p w:rsidR="007C5064" w:rsidRDefault="007C5064" w:rsidP="00C3401A">
      <w:r>
        <w:rPr>
          <w:rFonts w:hint="eastAsia"/>
        </w:rPr>
        <w:t>이 코드는 나중에 추가하자.</w:t>
      </w:r>
    </w:p>
    <w:p w:rsidR="007C5064" w:rsidRDefault="007C5064" w:rsidP="00C3401A"/>
    <w:p w:rsidR="007C5064" w:rsidRDefault="007C5064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:rsidR="007C5064" w:rsidRDefault="007C5064" w:rsidP="007C5064">
      <w:pPr>
        <w:pStyle w:val="10"/>
      </w:pPr>
      <w:r>
        <w:rPr>
          <w:rFonts w:hint="eastAsia"/>
        </w:rPr>
        <w:lastRenderedPageBreak/>
        <w:t xml:space="preserve">다른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호출하기</w:t>
      </w:r>
    </w:p>
    <w:p w:rsidR="007C5064" w:rsidRDefault="007C5064" w:rsidP="007C5064"/>
    <w:p w:rsidR="007C5064" w:rsidRDefault="007C5064" w:rsidP="007C5064">
      <w:r>
        <w:rPr>
          <w:rFonts w:hint="eastAsia"/>
        </w:rPr>
        <w:t xml:space="preserve">이제 </w:t>
      </w:r>
      <w:proofErr w:type="spellStart"/>
      <w:r>
        <w:t>MainActivity</w:t>
      </w:r>
      <w:proofErr w:type="spellEnd"/>
      <w:r w:rsidR="00FE6BCE">
        <w:rPr>
          <w:rFonts w:hint="eastAsia"/>
        </w:rPr>
        <w:t xml:space="preserve">의 메뉴에서 </w:t>
      </w:r>
      <w:r w:rsidR="00FE6BCE">
        <w:t>'</w:t>
      </w:r>
      <w:r>
        <w:rPr>
          <w:rFonts w:hint="eastAsia"/>
        </w:rPr>
        <w:t>편집</w:t>
      </w:r>
      <w:r w:rsidR="00FE6BCE">
        <w:rPr>
          <w:rFonts w:hint="eastAsia"/>
        </w:rPr>
        <w:t>'</w:t>
      </w:r>
      <w:proofErr w:type="spellStart"/>
      <w:r w:rsidR="00FE6BCE">
        <w:rPr>
          <w:rFonts w:hint="eastAsia"/>
        </w:rPr>
        <w:t>을</w:t>
      </w:r>
      <w:r>
        <w:rPr>
          <w:rFonts w:hint="eastAsia"/>
        </w:rPr>
        <w:t>누르면</w:t>
      </w:r>
      <w:proofErr w:type="spellEnd"/>
      <w:r>
        <w:rPr>
          <w:rFonts w:hint="eastAsia"/>
        </w:rPr>
        <w:t xml:space="preserve"> </w:t>
      </w:r>
      <w:r>
        <w:t>EditActivit</w:t>
      </w:r>
      <w:r w:rsidR="00FE6BCE">
        <w:t>y</w:t>
      </w:r>
      <w:r>
        <w:t xml:space="preserve"> </w:t>
      </w:r>
      <w:r>
        <w:rPr>
          <w:rFonts w:hint="eastAsia"/>
        </w:rPr>
        <w:t>화면으로 넘어가는 기능을 구현하자.</w:t>
      </w:r>
    </w:p>
    <w:p w:rsidR="00FE6BCE" w:rsidRDefault="00FE6BCE" w:rsidP="007C5064"/>
    <w:p w:rsidR="00FE6BCE" w:rsidRDefault="00FE6BCE" w:rsidP="007C5064">
      <w:r>
        <w:t xml:space="preserve">MainActivity.java </w:t>
      </w:r>
      <w:r>
        <w:rPr>
          <w:rFonts w:hint="eastAsia"/>
        </w:rPr>
        <w:t>파일의 줄</w:t>
      </w:r>
      <w:r w:rsidR="00BF26DB">
        <w:rPr>
          <w:rFonts w:hint="eastAsia"/>
        </w:rPr>
        <w:t>2</w:t>
      </w:r>
      <w:r w:rsidR="00BF26DB">
        <w:t>6</w:t>
      </w:r>
      <w:r w:rsidR="00BF26DB">
        <w:rPr>
          <w:rFonts w:hint="eastAsia"/>
        </w:rPr>
        <w:t>은 다음과 같다.</w:t>
      </w:r>
    </w:p>
    <w:p w:rsidR="00BF26DB" w:rsidRDefault="00BF26DB" w:rsidP="00BF26DB">
      <w:pPr>
        <w:pStyle w:val="a3"/>
      </w:pPr>
      <w:proofErr w:type="spellStart"/>
      <w:r>
        <w:t>getMenuInflater</w:t>
      </w:r>
      <w:proofErr w:type="spellEnd"/>
      <w:r>
        <w:t>().inflate(</w:t>
      </w:r>
      <w:proofErr w:type="spellStart"/>
      <w:r>
        <w:t>R.menu.</w:t>
      </w:r>
      <w:r>
        <w:rPr>
          <w:color w:val="0000C0"/>
        </w:rPr>
        <w:t>main</w:t>
      </w:r>
      <w:proofErr w:type="spellEnd"/>
      <w:r>
        <w:t>, menu);</w:t>
      </w:r>
    </w:p>
    <w:p w:rsidR="00BF26DB" w:rsidRDefault="00BF26DB" w:rsidP="007C5064"/>
    <w:p w:rsidR="007C5064" w:rsidRDefault="00BF26DB" w:rsidP="007C5064">
      <w:r>
        <w:t xml:space="preserve">EditActivity.java </w:t>
      </w:r>
      <w:r>
        <w:rPr>
          <w:rFonts w:hint="eastAsia"/>
        </w:rPr>
        <w:t>파일의 줄2</w:t>
      </w:r>
      <w:r>
        <w:t>6</w:t>
      </w:r>
      <w:r>
        <w:rPr>
          <w:rFonts w:hint="eastAsia"/>
        </w:rPr>
        <w:t>은 다음과 같다.</w:t>
      </w:r>
    </w:p>
    <w:p w:rsidR="00BF26DB" w:rsidRDefault="00BF26DB" w:rsidP="00BF26DB">
      <w:pPr>
        <w:pStyle w:val="a3"/>
      </w:pPr>
      <w:proofErr w:type="spellStart"/>
      <w:r>
        <w:t>getMenuInflater</w:t>
      </w:r>
      <w:proofErr w:type="spellEnd"/>
      <w:r>
        <w:t>().inflate(</w:t>
      </w:r>
      <w:proofErr w:type="spellStart"/>
      <w:r>
        <w:t>R.menu.</w:t>
      </w:r>
      <w:r>
        <w:rPr>
          <w:color w:val="0000C0"/>
        </w:rPr>
        <w:t>edit</w:t>
      </w:r>
      <w:proofErr w:type="spellEnd"/>
      <w:r>
        <w:t>, menu);</w:t>
      </w:r>
    </w:p>
    <w:p w:rsidR="00BF26DB" w:rsidRDefault="00BF26DB" w:rsidP="007C5064"/>
    <w:p w:rsidR="00BF26DB" w:rsidRDefault="00BF26DB" w:rsidP="007C5064">
      <w:r>
        <w:rPr>
          <w:rFonts w:hint="eastAsia"/>
        </w:rPr>
        <w:t>위 두 라인은</w:t>
      </w:r>
      <w: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메뉴를 생성하는 일을 하고 있다.</w:t>
      </w:r>
    </w:p>
    <w:p w:rsidR="00BF26DB" w:rsidRDefault="00BF26DB" w:rsidP="007C5064"/>
    <w:p w:rsidR="00BF26DB" w:rsidRDefault="00BF26DB" w:rsidP="007C5064">
      <w:proofErr w:type="spellStart"/>
      <w:r>
        <w:t>getMenuInflater</w:t>
      </w:r>
      <w:proofErr w:type="spellEnd"/>
      <w:r>
        <w:t>()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메뉴 </w:t>
      </w:r>
      <w:proofErr w:type="spellStart"/>
      <w:r>
        <w:rPr>
          <w:rFonts w:hint="eastAsia"/>
        </w:rPr>
        <w:t>인플레이터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리턴해</w:t>
      </w:r>
      <w:proofErr w:type="spellEnd"/>
      <w:r>
        <w:rPr>
          <w:rFonts w:hint="eastAsia"/>
        </w:rPr>
        <w:t xml:space="preserve"> 준다.</w:t>
      </w:r>
    </w:p>
    <w:p w:rsidR="00BF26DB" w:rsidRDefault="00BF26DB" w:rsidP="007C5064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인플레이터</w:t>
      </w:r>
      <w:proofErr w:type="spellEnd"/>
      <w:r>
        <w:rPr>
          <w:rFonts w:hint="eastAsia"/>
        </w:rPr>
        <w:t xml:space="preserve"> 객체의 </w:t>
      </w:r>
      <w:r>
        <w:t xml:space="preserve">inflate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바로 메뉴를 만드는 일을 한다.</w:t>
      </w:r>
    </w:p>
    <w:p w:rsidR="00BF26DB" w:rsidRDefault="00BF26DB" w:rsidP="007C5064">
      <w:r>
        <w:t xml:space="preserve">inflate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메뉴 리소스 </w:t>
      </w:r>
      <w:r>
        <w:t xml:space="preserve">XML </w:t>
      </w:r>
      <w:r>
        <w:rPr>
          <w:rFonts w:hint="eastAsia"/>
        </w:rPr>
        <w:t xml:space="preserve">파일의 </w:t>
      </w:r>
      <w:r>
        <w:t>id</w:t>
      </w:r>
      <w:r>
        <w:rPr>
          <w:rFonts w:hint="eastAsia"/>
        </w:rPr>
        <w:t>이다.</w:t>
      </w:r>
    </w:p>
    <w:p w:rsidR="00BF26DB" w:rsidRDefault="00BF26DB" w:rsidP="007C5064"/>
    <w:p w:rsidR="00BF26DB" w:rsidRDefault="00BF26DB" w:rsidP="007C5064">
      <w:r>
        <w:rPr>
          <w:rFonts w:hint="eastAsia"/>
        </w:rPr>
        <w:t xml:space="preserve">즉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메뉴 리소스 </w:t>
      </w:r>
      <w:r>
        <w:t>id</w:t>
      </w:r>
      <w:r>
        <w:rPr>
          <w:rFonts w:hint="eastAsia"/>
        </w:rPr>
        <w:t xml:space="preserve">는 </w:t>
      </w:r>
      <w:proofErr w:type="spellStart"/>
      <w:r>
        <w:t>R.menu.main</w:t>
      </w:r>
      <w:proofErr w:type="spellEnd"/>
      <w:r>
        <w:t xml:space="preserve"> </w:t>
      </w:r>
      <w:r>
        <w:rPr>
          <w:rFonts w:hint="eastAsia"/>
        </w:rPr>
        <w:t>이고,</w:t>
      </w:r>
    </w:p>
    <w:p w:rsidR="00BF26DB" w:rsidRDefault="00BF26DB" w:rsidP="007C5064">
      <w:proofErr w:type="spellStart"/>
      <w:r>
        <w:t>EditActivity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메뉴 리소스 </w:t>
      </w:r>
      <w:r>
        <w:t>id</w:t>
      </w:r>
      <w:r>
        <w:rPr>
          <w:rFonts w:hint="eastAsia"/>
        </w:rPr>
        <w:t xml:space="preserve">는 </w:t>
      </w:r>
      <w:proofErr w:type="spellStart"/>
      <w:r>
        <w:t>R.menu.edit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BF26DB" w:rsidRDefault="00BF26DB" w:rsidP="007C5064"/>
    <w:p w:rsidR="00BF26DB" w:rsidRDefault="00BF26DB" w:rsidP="007C5064">
      <w:r>
        <w:t>id</w:t>
      </w:r>
      <w:r>
        <w:rPr>
          <w:rFonts w:hint="eastAsia"/>
        </w:rPr>
        <w:t xml:space="preserve">가 </w:t>
      </w:r>
      <w:proofErr w:type="spellStart"/>
      <w:r>
        <w:t>R.menu.main</w:t>
      </w:r>
      <w:proofErr w:type="spellEnd"/>
      <w:r>
        <w:t xml:space="preserve"> </w:t>
      </w:r>
      <w:r>
        <w:rPr>
          <w:rFonts w:hint="eastAsia"/>
        </w:rPr>
        <w:t xml:space="preserve">인 메뉴 리소스 파일은 </w:t>
      </w:r>
      <w:r>
        <w:t xml:space="preserve">res/menu/main.xml </w:t>
      </w:r>
      <w:r>
        <w:rPr>
          <w:rFonts w:hint="eastAsia"/>
        </w:rPr>
        <w:t>이고,</w:t>
      </w:r>
    </w:p>
    <w:p w:rsidR="00BF26DB" w:rsidRDefault="00BF26DB" w:rsidP="007C5064">
      <w:r>
        <w:t>id</w:t>
      </w:r>
      <w:r>
        <w:rPr>
          <w:rFonts w:hint="eastAsia"/>
        </w:rPr>
        <w:t xml:space="preserve">가 </w:t>
      </w:r>
      <w:proofErr w:type="spellStart"/>
      <w:r>
        <w:t>R.menu.edit</w:t>
      </w:r>
      <w:proofErr w:type="spellEnd"/>
      <w:r>
        <w:t xml:space="preserve"> </w:t>
      </w:r>
      <w:r>
        <w:rPr>
          <w:rFonts w:hint="eastAsia"/>
        </w:rPr>
        <w:t xml:space="preserve">인 메뉴 리소스 파일은 </w:t>
      </w:r>
      <w:r>
        <w:t xml:space="preserve">res/menu/edit.xml </w:t>
      </w:r>
      <w:r>
        <w:rPr>
          <w:rFonts w:hint="eastAsia"/>
        </w:rPr>
        <w:t>이다.</w:t>
      </w:r>
    </w:p>
    <w:p w:rsidR="00BF26DB" w:rsidRDefault="00BF26DB" w:rsidP="007C5064"/>
    <w:p w:rsidR="00BF26DB" w:rsidRDefault="00BF26DB" w:rsidP="007C5064">
      <w:proofErr w:type="spellStart"/>
      <w:r>
        <w:rPr>
          <w:rFonts w:hint="eastAsia"/>
        </w:rPr>
        <w:t>이클립스에서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생성될 때,</w:t>
      </w:r>
      <w:r>
        <w:t xml:space="preserve"> </w:t>
      </w:r>
      <w:r>
        <w:rPr>
          <w:rFonts w:hint="eastAsia"/>
        </w:rPr>
        <w:t xml:space="preserve">메뉴 리소스 </w:t>
      </w:r>
      <w:r>
        <w:t xml:space="preserve">XML </w:t>
      </w:r>
      <w:r>
        <w:rPr>
          <w:rFonts w:hint="eastAsia"/>
        </w:rPr>
        <w:t>파일도 같이 생성되었다.</w:t>
      </w:r>
    </w:p>
    <w:p w:rsidR="00BF26DB" w:rsidRDefault="00BF26DB" w:rsidP="007C5064"/>
    <w:p w:rsidR="007C5064" w:rsidRDefault="00BF26DB" w:rsidP="007C5064">
      <w:r>
        <w:rPr>
          <w:noProof/>
        </w:rPr>
        <w:drawing>
          <wp:inline distT="0" distB="0" distL="0" distR="0">
            <wp:extent cx="2552700" cy="4438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DB" w:rsidRDefault="00BF26DB" w:rsidP="007C5064"/>
    <w:p w:rsidR="00BF26DB" w:rsidRDefault="00D22147" w:rsidP="007C5064">
      <w:r>
        <w:t xml:space="preserve">res/menu/main.xml </w:t>
      </w:r>
      <w:r>
        <w:rPr>
          <w:rFonts w:hint="eastAsia"/>
        </w:rPr>
        <w:t xml:space="preserve">파일에 </w:t>
      </w:r>
      <w:r>
        <w:t>'</w:t>
      </w:r>
      <w:r>
        <w:rPr>
          <w:rFonts w:hint="eastAsia"/>
        </w:rPr>
        <w:t>편집' 메뉴를 추가해야 하고,</w:t>
      </w:r>
    </w:p>
    <w:p w:rsidR="00D22147" w:rsidRDefault="00D22147" w:rsidP="007C5064">
      <w:r>
        <w:t xml:space="preserve">res/menu/edit.xml </w:t>
      </w:r>
      <w:r>
        <w:rPr>
          <w:rFonts w:hint="eastAsia"/>
        </w:rPr>
        <w:t xml:space="preserve">파일에 </w:t>
      </w:r>
      <w:r>
        <w:t>'</w:t>
      </w:r>
      <w:r>
        <w:rPr>
          <w:rFonts w:hint="eastAsia"/>
        </w:rPr>
        <w:t>저장'</w:t>
      </w:r>
      <w:r>
        <w:t xml:space="preserve"> </w:t>
      </w:r>
      <w:r>
        <w:rPr>
          <w:rFonts w:hint="eastAsia"/>
        </w:rPr>
        <w:t>메뉴를 추가해야 한다.</w:t>
      </w:r>
    </w:p>
    <w:p w:rsidR="00D22147" w:rsidRDefault="00D22147" w:rsidP="007C5064"/>
    <w:p w:rsidR="00D22147" w:rsidRDefault="00D22147" w:rsidP="007C5064"/>
    <w:p w:rsidR="00D22147" w:rsidRDefault="00D22147" w:rsidP="007C5064"/>
    <w:p w:rsidR="00D22147" w:rsidRDefault="00D22147" w:rsidP="00D22147">
      <w:pPr>
        <w:pStyle w:val="2"/>
      </w:pPr>
      <w:r>
        <w:rPr>
          <w:rFonts w:hint="eastAsia"/>
        </w:rPr>
        <w:lastRenderedPageBreak/>
        <w:t>메뉴 아이콘 만들기</w:t>
      </w:r>
    </w:p>
    <w:p w:rsidR="00D22147" w:rsidRDefault="00D22147" w:rsidP="00D22147"/>
    <w:p w:rsidR="00D22147" w:rsidRDefault="00D22147" w:rsidP="00D22147">
      <w:r>
        <w:rPr>
          <w:rFonts w:hint="eastAsia"/>
        </w:rPr>
        <w:t>메뉴 항목을 추가하기 전에 먼저 메뉴 항목에 표시할 아이콘을 만들자.</w:t>
      </w:r>
    </w:p>
    <w:p w:rsidR="00D22147" w:rsidRDefault="00D22147" w:rsidP="00D22147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메뉴 항목에 표시할 아이콘의 공식 명칭은 </w:t>
      </w:r>
      <w:proofErr w:type="spellStart"/>
      <w:r>
        <w:rPr>
          <w:rFonts w:hint="eastAsia"/>
        </w:rPr>
        <w:t>액션바</w:t>
      </w:r>
      <w:proofErr w:type="spellEnd"/>
      <w:r>
        <w:rPr>
          <w:rFonts w:hint="eastAsia"/>
        </w:rPr>
        <w:t xml:space="preserve"> 아이콘(</w:t>
      </w:r>
      <w:r>
        <w:t xml:space="preserve">Action </w:t>
      </w:r>
      <w:r>
        <w:rPr>
          <w:rFonts w:hint="eastAsia"/>
        </w:rPr>
        <w:t>B</w:t>
      </w:r>
      <w:r>
        <w:t xml:space="preserve">ar Icon) </w:t>
      </w:r>
      <w:r>
        <w:rPr>
          <w:rFonts w:hint="eastAsia"/>
        </w:rPr>
        <w:t>이다.</w:t>
      </w:r>
    </w:p>
    <w:p w:rsidR="00D22147" w:rsidRDefault="00D22147" w:rsidP="00D22147"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상단 </w:t>
      </w:r>
      <w:proofErr w:type="spellStart"/>
      <w:r>
        <w:rPr>
          <w:rFonts w:hint="eastAsia"/>
        </w:rPr>
        <w:t>제목줄의</w:t>
      </w:r>
      <w:proofErr w:type="spellEnd"/>
      <w:r>
        <w:rPr>
          <w:rFonts w:hint="eastAsia"/>
        </w:rPr>
        <w:t xml:space="preserve"> 공식 명칭이 </w:t>
      </w:r>
      <w:proofErr w:type="spellStart"/>
      <w:r>
        <w:rPr>
          <w:rFonts w:hint="eastAsia"/>
        </w:rPr>
        <w:t>액션바</w:t>
      </w:r>
      <w:proofErr w:type="spellEnd"/>
      <w:r>
        <w:rPr>
          <w:rFonts w:hint="eastAsia"/>
        </w:rPr>
        <w:t>(</w:t>
      </w:r>
      <w:r>
        <w:t>Action Bar)</w:t>
      </w:r>
      <w:r>
        <w:rPr>
          <w:rFonts w:hint="eastAsia"/>
        </w:rPr>
        <w:t>이다.</w:t>
      </w:r>
    </w:p>
    <w:p w:rsidR="00D22147" w:rsidRPr="00D22147" w:rsidRDefault="00D22147" w:rsidP="00D22147"/>
    <w:p w:rsidR="00D22147" w:rsidRDefault="00D22147" w:rsidP="00D22147">
      <w:r>
        <w:rPr>
          <w:rFonts w:hint="eastAsia"/>
        </w:rPr>
        <w:t xml:space="preserve">다행스럽게도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개발자 사이트에서 </w:t>
      </w:r>
      <w:proofErr w:type="spellStart"/>
      <w:r>
        <w:rPr>
          <w:rFonts w:hint="eastAsia"/>
        </w:rPr>
        <w:t>액션바</w:t>
      </w:r>
      <w:proofErr w:type="spellEnd"/>
      <w:r>
        <w:rPr>
          <w:rFonts w:hint="eastAsia"/>
        </w:rPr>
        <w:t xml:space="preserve"> 아이콘 팩을 무료로 제공해 주고 있다.</w:t>
      </w:r>
    </w:p>
    <w:p w:rsidR="00D22147" w:rsidRDefault="00D22147" w:rsidP="00D22147">
      <w:r>
        <w:rPr>
          <w:rFonts w:hint="eastAsia"/>
        </w:rPr>
        <w:t xml:space="preserve">다행스럽게도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개발자 사이트에서 </w:t>
      </w:r>
      <w:r>
        <w:t>"Action Bar Icon Pack"</w:t>
      </w:r>
      <w:r>
        <w:rPr>
          <w:rFonts w:hint="eastAsia"/>
        </w:rPr>
        <w:t>으로 검색하면 찾을 수 있다.</w:t>
      </w:r>
    </w:p>
    <w:p w:rsidR="00D22147" w:rsidRDefault="00D22147" w:rsidP="00D22147">
      <w:r>
        <w:rPr>
          <w:rFonts w:hint="eastAsia"/>
        </w:rPr>
        <w:t>링크:</w:t>
      </w:r>
      <w:r>
        <w:t xml:space="preserve"> </w:t>
      </w:r>
      <w:hyperlink r:id="rId21" w:history="1">
        <w:r w:rsidRPr="00D22147">
          <w:rPr>
            <w:rStyle w:val="a8"/>
          </w:rPr>
          <w:t>https://developer.android.com/design/downloads/index.html</w:t>
        </w:r>
      </w:hyperlink>
    </w:p>
    <w:p w:rsidR="00D22147" w:rsidRDefault="00D22147" w:rsidP="00D22147"/>
    <w:p w:rsidR="00D22147" w:rsidRDefault="00D22147" w:rsidP="00D22147">
      <w:r>
        <w:rPr>
          <w:rFonts w:hint="eastAsia"/>
        </w:rPr>
        <w:t>다운로드 받은</w:t>
      </w:r>
      <w:r>
        <w:t xml:space="preserve"> </w:t>
      </w:r>
      <w:r>
        <w:rPr>
          <w:rFonts w:hint="eastAsia"/>
        </w:rPr>
        <w:t xml:space="preserve">압축 파일을 풀면 </w:t>
      </w:r>
      <w:r>
        <w:t xml:space="preserve">Action Bar Icons </w:t>
      </w:r>
      <w:r>
        <w:rPr>
          <w:rFonts w:hint="eastAsia"/>
        </w:rPr>
        <w:t xml:space="preserve">폴더 아래에 </w:t>
      </w:r>
      <w:proofErr w:type="spellStart"/>
      <w:r>
        <w:t>holo_dark</w:t>
      </w:r>
      <w:proofErr w:type="spellEnd"/>
      <w:r>
        <w:t xml:space="preserve"> </w:t>
      </w:r>
      <w:r>
        <w:rPr>
          <w:rFonts w:hint="eastAsia"/>
        </w:rPr>
        <w:t xml:space="preserve">폴더와 </w:t>
      </w:r>
      <w:proofErr w:type="spellStart"/>
      <w:r>
        <w:t>holo_light</w:t>
      </w:r>
      <w:proofErr w:type="spellEnd"/>
      <w:r>
        <w:t xml:space="preserve"> </w:t>
      </w:r>
      <w:r>
        <w:rPr>
          <w:rFonts w:hint="eastAsia"/>
        </w:rPr>
        <w:t>폴더가 있다.</w:t>
      </w:r>
    </w:p>
    <w:p w:rsidR="00D22147" w:rsidRDefault="00D22147" w:rsidP="00D22147">
      <w:proofErr w:type="spellStart"/>
      <w:r>
        <w:rPr>
          <w:rFonts w:hint="eastAsia"/>
        </w:rPr>
        <w:t>액션바가</w:t>
      </w:r>
      <w:proofErr w:type="spellEnd"/>
      <w:r>
        <w:rPr>
          <w:rFonts w:hint="eastAsia"/>
        </w:rPr>
        <w:t xml:space="preserve"> 검정색을 때 </w:t>
      </w:r>
      <w:proofErr w:type="spellStart"/>
      <w:r>
        <w:rPr>
          <w:rFonts w:hint="eastAsia"/>
        </w:rPr>
        <w:t>holo_dark</w:t>
      </w:r>
      <w:proofErr w:type="spellEnd"/>
      <w:r>
        <w:t xml:space="preserve"> </w:t>
      </w:r>
      <w:r>
        <w:rPr>
          <w:rFonts w:hint="eastAsia"/>
        </w:rPr>
        <w:t>폴더 아래의 아이콘을,</w:t>
      </w:r>
      <w:r>
        <w:t xml:space="preserve"> </w:t>
      </w:r>
      <w:proofErr w:type="spellStart"/>
      <w:r>
        <w:rPr>
          <w:rFonts w:hint="eastAsia"/>
        </w:rPr>
        <w:t>액션바가</w:t>
      </w:r>
      <w:proofErr w:type="spellEnd"/>
      <w:r>
        <w:rPr>
          <w:rFonts w:hint="eastAsia"/>
        </w:rPr>
        <w:t xml:space="preserve"> 흰색일 대 </w:t>
      </w:r>
      <w:proofErr w:type="spellStart"/>
      <w:r>
        <w:t>holo_light</w:t>
      </w:r>
      <w:proofErr w:type="spellEnd"/>
      <w:r>
        <w:t xml:space="preserve"> </w:t>
      </w:r>
      <w:r>
        <w:rPr>
          <w:rFonts w:hint="eastAsia"/>
        </w:rPr>
        <w:t>폴더 아래의 아이콘을 사용하면 된다.</w:t>
      </w:r>
    </w:p>
    <w:p w:rsidR="00AA4C13" w:rsidRDefault="00AA4C13" w:rsidP="00D22147"/>
    <w:p w:rsidR="00AA4C13" w:rsidRDefault="00AA4C13" w:rsidP="00AA4C13">
      <w:proofErr w:type="spellStart"/>
      <w:r>
        <w:rPr>
          <w:rFonts w:hint="eastAsia"/>
        </w:rPr>
        <w:t>holo_dark</w:t>
      </w:r>
      <w:proofErr w:type="spellEnd"/>
      <w:r>
        <w:t xml:space="preserve"> </w:t>
      </w:r>
      <w:r>
        <w:rPr>
          <w:rFonts w:hint="eastAsia"/>
        </w:rPr>
        <w:t>폴더 아래에 144개의 폴더가 있다.</w:t>
      </w:r>
      <w:r>
        <w:t xml:space="preserve"> </w:t>
      </w:r>
      <w:r>
        <w:rPr>
          <w:rFonts w:hint="eastAsia"/>
        </w:rPr>
        <w:t>폴더 하나가 아이콘 하나이다.</w:t>
      </w:r>
      <w:r>
        <w:t xml:space="preserve"> </w:t>
      </w:r>
      <w:r>
        <w:rPr>
          <w:rFonts w:hint="eastAsia"/>
        </w:rPr>
        <w:t xml:space="preserve">즉 </w:t>
      </w:r>
      <w:r>
        <w:t>144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액션바</w:t>
      </w:r>
      <w:proofErr w:type="spellEnd"/>
      <w:r>
        <w:rPr>
          <w:rFonts w:hint="eastAsia"/>
        </w:rPr>
        <w:t xml:space="preserve"> 아이콘이 들어있다.</w:t>
      </w:r>
      <w:r>
        <w:t xml:space="preserve"> </w:t>
      </w:r>
      <w:r>
        <w:rPr>
          <w:rFonts w:hint="eastAsia"/>
        </w:rPr>
        <w:t xml:space="preserve">아이콘 폴더 아래에는 </w:t>
      </w:r>
      <w:r>
        <w:t>4</w:t>
      </w:r>
      <w:r>
        <w:rPr>
          <w:rFonts w:hint="eastAsia"/>
        </w:rPr>
        <w:t xml:space="preserve">개의 폴더가 있다 </w:t>
      </w:r>
      <w:r>
        <w:t>(</w:t>
      </w:r>
      <w:proofErr w:type="spellStart"/>
      <w:r>
        <w:t>drawable-hdpi</w:t>
      </w:r>
      <w:proofErr w:type="spellEnd"/>
      <w:r>
        <w:t xml:space="preserve">, </w:t>
      </w:r>
      <w:proofErr w:type="spellStart"/>
      <w:r>
        <w:t>drawable-mdpi</w:t>
      </w:r>
      <w:proofErr w:type="spellEnd"/>
      <w:r>
        <w:t xml:space="preserve">, </w:t>
      </w:r>
      <w:proofErr w:type="spellStart"/>
      <w:r>
        <w:t>drawable-xhdpi</w:t>
      </w:r>
      <w:proofErr w:type="spellEnd"/>
      <w:r>
        <w:t xml:space="preserve">, </w:t>
      </w:r>
      <w:proofErr w:type="spellStart"/>
      <w:r>
        <w:t>drawable-xxhdpi</w:t>
      </w:r>
      <w:proofErr w:type="spellEnd"/>
      <w:r>
        <w:t xml:space="preserve">). </w:t>
      </w:r>
      <w:r>
        <w:rPr>
          <w:rFonts w:hint="eastAsia"/>
        </w:rPr>
        <w:t>하나의 아이콘이 해상도 별로</w:t>
      </w:r>
      <w:r>
        <w:t xml:space="preserve"> </w:t>
      </w:r>
      <w:r>
        <w:rPr>
          <w:rFonts w:hint="eastAsia"/>
        </w:rPr>
        <w:t xml:space="preserve">다른 크기의 </w:t>
      </w:r>
      <w:r>
        <w:t xml:space="preserve">4 </w:t>
      </w:r>
      <w:r>
        <w:rPr>
          <w:rFonts w:hint="eastAsia"/>
        </w:rPr>
        <w:t>파일로 제공된다.</w:t>
      </w:r>
    </w:p>
    <w:p w:rsidR="00AA4C13" w:rsidRDefault="00AA4C13" w:rsidP="00D22147"/>
    <w:p w:rsidR="00AA4C13" w:rsidRDefault="00AA4C13" w:rsidP="00AA4C13">
      <w:r>
        <w:rPr>
          <w:rFonts w:hint="eastAsia"/>
        </w:rPr>
        <w:t xml:space="preserve">편집 메뉴의 아이콘으로 </w:t>
      </w:r>
      <w:r>
        <w:t>"Action Bar Icons/</w:t>
      </w:r>
      <w:proofErr w:type="spellStart"/>
      <w:r>
        <w:t>holo_dark</w:t>
      </w:r>
      <w:proofErr w:type="spellEnd"/>
      <w:r>
        <w:t xml:space="preserve">/01_core_edit" </w:t>
      </w:r>
      <w:r>
        <w:rPr>
          <w:rFonts w:hint="eastAsia"/>
        </w:rPr>
        <w:t>아이콘을 사용하고,</w:t>
      </w:r>
    </w:p>
    <w:p w:rsidR="00D22147" w:rsidRDefault="00AA4C13" w:rsidP="00D22147">
      <w:r>
        <w:rPr>
          <w:rFonts w:hint="eastAsia"/>
        </w:rPr>
        <w:t xml:space="preserve">저장 메뉴의 아이콘으로 </w:t>
      </w:r>
      <w:r>
        <w:t>"Action Bar Icons/</w:t>
      </w:r>
      <w:proofErr w:type="spellStart"/>
      <w:r>
        <w:t>holo_dark</w:t>
      </w:r>
      <w:proofErr w:type="spellEnd"/>
      <w:r>
        <w:t xml:space="preserve">/05_content_save" </w:t>
      </w:r>
      <w:r>
        <w:rPr>
          <w:rFonts w:hint="eastAsia"/>
        </w:rPr>
        <w:t>아이콘을 사용하자.</w:t>
      </w:r>
    </w:p>
    <w:p w:rsidR="00AA4C13" w:rsidRDefault="00AA4C13" w:rsidP="00D22147"/>
    <w:p w:rsidR="00AA4C13" w:rsidRDefault="00AA4C13" w:rsidP="00D22147">
      <w:r>
        <w:rPr>
          <w:rFonts w:hint="eastAsia"/>
        </w:rPr>
        <w:t xml:space="preserve">이 두 아이콘의 파일들을 프로젝트의 </w:t>
      </w:r>
      <w:r>
        <w:t xml:space="preserve">res </w:t>
      </w:r>
      <w:r>
        <w:rPr>
          <w:rFonts w:hint="eastAsia"/>
        </w:rPr>
        <w:t xml:space="preserve">폴더 아래 </w:t>
      </w:r>
      <w:proofErr w:type="spellStart"/>
      <w:r>
        <w:t>drawable-hdpi</w:t>
      </w:r>
      <w:proofErr w:type="spellEnd"/>
      <w:r>
        <w:t xml:space="preserve">, </w:t>
      </w:r>
      <w:proofErr w:type="spellStart"/>
      <w:r>
        <w:t>drawable-mdpi</w:t>
      </w:r>
      <w:proofErr w:type="spellEnd"/>
      <w:r>
        <w:t xml:space="preserve">, </w:t>
      </w:r>
      <w:proofErr w:type="spellStart"/>
      <w:r>
        <w:t>drawable-xhdpi</w:t>
      </w:r>
      <w:proofErr w:type="spellEnd"/>
      <w:r>
        <w:t xml:space="preserve">, </w:t>
      </w:r>
      <w:proofErr w:type="spellStart"/>
      <w:r>
        <w:t>drawable-xxhdpi</w:t>
      </w:r>
      <w:proofErr w:type="spellEnd"/>
      <w:r>
        <w:t xml:space="preserve"> </w:t>
      </w:r>
      <w:r>
        <w:rPr>
          <w:rFonts w:hint="eastAsia"/>
        </w:rPr>
        <w:t>폴더에 복사하자.</w:t>
      </w:r>
    </w:p>
    <w:p w:rsidR="00AA4C13" w:rsidRDefault="00AA4C13" w:rsidP="00D22147"/>
    <w:p w:rsidR="00AA4C13" w:rsidRDefault="00AA4C13" w:rsidP="00D22147">
      <w:r>
        <w:rPr>
          <w:rFonts w:hint="eastAsia"/>
        </w:rPr>
        <w:t xml:space="preserve">복사한 다음 </w:t>
      </w:r>
      <w:proofErr w:type="spellStart"/>
      <w:r>
        <w:rPr>
          <w:rFonts w:hint="eastAsia"/>
        </w:rPr>
        <w:t>이클립스의</w:t>
      </w:r>
      <w:proofErr w:type="spellEnd"/>
      <w:r>
        <w:rPr>
          <w:rFonts w:hint="eastAsia"/>
        </w:rPr>
        <w:t xml:space="preserve"> </w:t>
      </w:r>
      <w:r>
        <w:t xml:space="preserve">Package Explorer </w:t>
      </w:r>
      <w:r>
        <w:rPr>
          <w:rFonts w:hint="eastAsia"/>
        </w:rPr>
        <w:t xml:space="preserve">창에서 </w:t>
      </w:r>
      <w:r>
        <w:t xml:space="preserve">E04Edit </w:t>
      </w:r>
      <w:r>
        <w:rPr>
          <w:rFonts w:hint="eastAsia"/>
        </w:rPr>
        <w:t>프로젝트</w:t>
      </w:r>
      <w:r w:rsidR="00724246">
        <w:rPr>
          <w:rFonts w:hint="eastAsia"/>
        </w:rPr>
        <w:t xml:space="preserve">를 </w:t>
      </w:r>
      <w:proofErr w:type="spellStart"/>
      <w:r w:rsidR="00724246">
        <w:rPr>
          <w:rFonts w:hint="eastAsia"/>
        </w:rPr>
        <w:t>우클릭하고</w:t>
      </w:r>
      <w:proofErr w:type="spellEnd"/>
      <w:r w:rsidR="00724246">
        <w:rPr>
          <w:rFonts w:hint="eastAsia"/>
        </w:rPr>
        <w:t xml:space="preserve"> </w:t>
      </w:r>
      <w:r w:rsidR="00724246">
        <w:t xml:space="preserve">Refresh </w:t>
      </w:r>
      <w:r w:rsidR="00724246">
        <w:rPr>
          <w:rFonts w:hint="eastAsia"/>
        </w:rPr>
        <w:t>메뉴를 클릭하면</w:t>
      </w:r>
    </w:p>
    <w:p w:rsidR="00724246" w:rsidRDefault="00724246" w:rsidP="00D22147">
      <w:r>
        <w:rPr>
          <w:rFonts w:hint="eastAsia"/>
        </w:rPr>
        <w:t xml:space="preserve">추가된 아이콘 파일들이 </w:t>
      </w:r>
      <w:r>
        <w:t xml:space="preserve">Package Explorer </w:t>
      </w:r>
      <w:r>
        <w:rPr>
          <w:rFonts w:hint="eastAsia"/>
        </w:rPr>
        <w:t>창에 표시될 것이다.</w:t>
      </w:r>
    </w:p>
    <w:p w:rsidR="00A47AAF" w:rsidRDefault="00A47AAF" w:rsidP="00D22147"/>
    <w:p w:rsidR="00724246" w:rsidRDefault="00724246" w:rsidP="00D22147">
      <w:r>
        <w:rPr>
          <w:rFonts w:hint="eastAsia"/>
          <w:noProof/>
        </w:rPr>
        <w:drawing>
          <wp:inline distT="0" distB="0" distL="0" distR="0">
            <wp:extent cx="3343565" cy="362309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42" cy="362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13" w:rsidRDefault="00AA4C13" w:rsidP="00AA4C13"/>
    <w:p w:rsidR="00AA4C13" w:rsidRDefault="00AA4C13" w:rsidP="00D22147"/>
    <w:p w:rsidR="00724246" w:rsidRDefault="00724246" w:rsidP="00D22147">
      <w:r>
        <w:rPr>
          <w:noProof/>
        </w:rPr>
        <w:lastRenderedPageBreak/>
        <w:drawing>
          <wp:inline distT="0" distB="0" distL="0" distR="0">
            <wp:extent cx="2171700" cy="49339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6" w:rsidRDefault="00724246" w:rsidP="00D22147"/>
    <w:p w:rsidR="00724246" w:rsidRDefault="00724246" w:rsidP="00D22147">
      <w:r>
        <w:rPr>
          <w:rFonts w:hint="eastAsia"/>
        </w:rPr>
        <w:t xml:space="preserve">이렇게 추가된 아이콘 파일들의 아이디는 </w:t>
      </w:r>
    </w:p>
    <w:p w:rsidR="00724246" w:rsidRDefault="00724246" w:rsidP="00D22147">
      <w:r>
        <w:t xml:space="preserve">Java </w:t>
      </w:r>
      <w:r>
        <w:rPr>
          <w:rFonts w:hint="eastAsia"/>
        </w:rPr>
        <w:t xml:space="preserve">소스코드에서 </w:t>
      </w:r>
      <w:proofErr w:type="spellStart"/>
      <w:r>
        <w:t>R.drawable.ic_action_edit</w:t>
      </w:r>
      <w:proofErr w:type="spellEnd"/>
      <w:r>
        <w:t xml:space="preserve">, </w:t>
      </w:r>
      <w:proofErr w:type="spellStart"/>
      <w:r>
        <w:t>R.drawable.ic_action_save</w:t>
      </w:r>
      <w:proofErr w:type="spellEnd"/>
      <w:r>
        <w:t xml:space="preserve"> </w:t>
      </w:r>
      <w:r>
        <w:rPr>
          <w:rFonts w:hint="eastAsia"/>
        </w:rPr>
        <w:t>이고</w:t>
      </w:r>
    </w:p>
    <w:p w:rsidR="00724246" w:rsidRDefault="00724246" w:rsidP="00D22147">
      <w:r>
        <w:rPr>
          <w:rFonts w:hint="eastAsia"/>
        </w:rPr>
        <w:t xml:space="preserve">XML 파일에서 </w:t>
      </w:r>
      <w:r>
        <w:t>@</w:t>
      </w:r>
      <w:proofErr w:type="spellStart"/>
      <w:r>
        <w:t>drawable</w:t>
      </w:r>
      <w:proofErr w:type="spellEnd"/>
      <w:r>
        <w:t>/</w:t>
      </w:r>
      <w:proofErr w:type="spellStart"/>
      <w:r>
        <w:t>ic_action_edit</w:t>
      </w:r>
      <w:proofErr w:type="spellEnd"/>
      <w:r>
        <w:t>, @</w:t>
      </w:r>
      <w:proofErr w:type="spellStart"/>
      <w:r>
        <w:t>drawable</w:t>
      </w:r>
      <w:proofErr w:type="spellEnd"/>
      <w:r>
        <w:t>/</w:t>
      </w:r>
      <w:proofErr w:type="spellStart"/>
      <w:r>
        <w:t>ic_action_save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724246" w:rsidRDefault="00724246" w:rsidP="00D22147"/>
    <w:p w:rsidR="008616A6" w:rsidRDefault="008616A6" w:rsidP="00D22147"/>
    <w:p w:rsidR="008616A6" w:rsidRDefault="008616A6" w:rsidP="008616A6">
      <w:pPr>
        <w:pStyle w:val="2"/>
      </w:pPr>
      <w:r>
        <w:rPr>
          <w:rFonts w:hint="eastAsia"/>
        </w:rPr>
        <w:t>메뉴 제목 문자열 리소스 만들기</w:t>
      </w:r>
    </w:p>
    <w:p w:rsidR="008616A6" w:rsidRDefault="008616A6" w:rsidP="008616A6"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다국어를 지원할 수 있으려면 메뉴, 버튼</w:t>
      </w:r>
      <w:r>
        <w:t xml:space="preserve"> </w:t>
      </w:r>
      <w:r>
        <w:rPr>
          <w:rFonts w:hint="eastAsia"/>
        </w:rPr>
        <w:t>등 화면에 표시되는 문자열을 문자열 리소스로 구현해야 한다.</w:t>
      </w:r>
    </w:p>
    <w:p w:rsidR="008616A6" w:rsidRDefault="008616A6" w:rsidP="008616A6">
      <w:r>
        <w:rPr>
          <w:rFonts w:hint="eastAsia"/>
        </w:rPr>
        <w:t xml:space="preserve">문자열 리소스 파일은 </w:t>
      </w:r>
      <w:r>
        <w:t xml:space="preserve">res/values/strings.xml </w:t>
      </w:r>
      <w:r>
        <w:rPr>
          <w:rFonts w:hint="eastAsia"/>
        </w:rPr>
        <w:t>이다.</w:t>
      </w:r>
    </w:p>
    <w:p w:rsidR="008616A6" w:rsidRDefault="008616A6" w:rsidP="008616A6">
      <w:r>
        <w:rPr>
          <w:rFonts w:hint="eastAsia"/>
        </w:rPr>
        <w:t xml:space="preserve">문자열 리소스를 사용해서 구현한 경우에 다국어를 지원하기 위해서 추가로 할 일은 strings.xml 파일만 여러 나라 언어로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만들기만 하면 </w:t>
      </w:r>
      <w:r w:rsidR="006B3B1F">
        <w:rPr>
          <w:rFonts w:hint="eastAsia"/>
        </w:rPr>
        <w:t>되니 무척 간단하다.</w:t>
      </w:r>
    </w:p>
    <w:p w:rsidR="008616A6" w:rsidRPr="00AA3D82" w:rsidRDefault="008616A6" w:rsidP="008616A6"/>
    <w:p w:rsidR="008616A6" w:rsidRDefault="008616A6" w:rsidP="00935B3C">
      <w:pPr>
        <w:pStyle w:val="3"/>
      </w:pPr>
      <w:r>
        <w:rPr>
          <w:rFonts w:hint="eastAsia"/>
        </w:rPr>
        <w:t xml:space="preserve">res/values/strings.xml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8616A6" w:rsidRPr="00337388" w:rsidTr="00935B3C">
        <w:tc>
          <w:tcPr>
            <w:tcW w:w="426" w:type="dxa"/>
          </w:tcPr>
          <w:p w:rsidR="008616A6" w:rsidRPr="00337388" w:rsidRDefault="008616A6" w:rsidP="00AA3D82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8616A6" w:rsidRPr="00337388" w:rsidRDefault="008616A6" w:rsidP="00AA3D82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8616A6" w:rsidRPr="00337388" w:rsidRDefault="008616A6" w:rsidP="00AA3D82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8616A6" w:rsidRPr="00337388" w:rsidRDefault="008616A6" w:rsidP="00AA3D82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8616A6" w:rsidRPr="00337388" w:rsidRDefault="008616A6" w:rsidP="00AA3D82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8616A6" w:rsidRPr="00337388" w:rsidRDefault="008616A6" w:rsidP="00AA3D82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8616A6" w:rsidRPr="00337388" w:rsidRDefault="008616A6" w:rsidP="00AA3D82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8616A6" w:rsidRPr="00337388" w:rsidRDefault="008616A6" w:rsidP="00AA3D82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8616A6" w:rsidRPr="00337388" w:rsidRDefault="008616A6" w:rsidP="00AA3D82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</w:tc>
        <w:tc>
          <w:tcPr>
            <w:tcW w:w="10631" w:type="dxa"/>
          </w:tcPr>
          <w:p w:rsidR="00AA3D82" w:rsidRDefault="00AA3D82" w:rsidP="00AA3D82">
            <w:pPr>
              <w:pStyle w:val="aa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AA3D82" w:rsidRDefault="00AA3D82" w:rsidP="00AA3D82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  <w:p w:rsidR="00AA3D82" w:rsidRDefault="00AA3D82" w:rsidP="00AA3D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app_name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E04Edit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AA3D82" w:rsidRDefault="00AA3D82" w:rsidP="00AA3D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hello_world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Hello world!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AA3D82" w:rsidRDefault="00AA3D82" w:rsidP="00AA3D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Settings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AA3D82" w:rsidRDefault="00AA3D82" w:rsidP="00AA3D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title_activity_edit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Edit Memo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AA3D82" w:rsidRDefault="00AA3D82" w:rsidP="00AA3D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action_edit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Edit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AA3D82" w:rsidRDefault="00AA3D82" w:rsidP="00AA3D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Save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:rsidR="008616A6" w:rsidRPr="00337388" w:rsidRDefault="00AA3D82" w:rsidP="00AA3D82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</w:tc>
      </w:tr>
    </w:tbl>
    <w:p w:rsidR="008616A6" w:rsidRDefault="008616A6" w:rsidP="008616A6"/>
    <w:p w:rsidR="008616A6" w:rsidRDefault="008616A6" w:rsidP="008616A6">
      <w:r>
        <w:rPr>
          <w:rFonts w:hint="eastAsia"/>
        </w:rPr>
        <w:t>(줄7</w:t>
      </w:r>
      <w:r>
        <w:t>~8)</w:t>
      </w:r>
      <w:r>
        <w:rPr>
          <w:rFonts w:hint="eastAsia"/>
        </w:rPr>
        <w:t>의 문자열 리소스가 추가되었다.</w:t>
      </w:r>
    </w:p>
    <w:p w:rsidR="008616A6" w:rsidRDefault="00AA3D82" w:rsidP="008616A6">
      <w:r>
        <w:rPr>
          <w:rFonts w:hint="eastAsia"/>
        </w:rPr>
        <w:t>이 문자열 리소스의 아이디는 Java</w:t>
      </w:r>
      <w:r>
        <w:t xml:space="preserve"> </w:t>
      </w:r>
      <w:r>
        <w:rPr>
          <w:rFonts w:hint="eastAsia"/>
        </w:rPr>
        <w:t xml:space="preserve">소스코드에서 </w:t>
      </w:r>
      <w:proofErr w:type="spellStart"/>
      <w:r>
        <w:t>R.string.</w:t>
      </w:r>
      <w:r>
        <w:rPr>
          <w:rFonts w:hint="eastAsia"/>
        </w:rPr>
        <w:t>action_</w:t>
      </w:r>
      <w:r>
        <w:t>edit</w:t>
      </w:r>
      <w:proofErr w:type="spellEnd"/>
      <w:r>
        <w:t xml:space="preserve">, </w:t>
      </w:r>
      <w:proofErr w:type="spellStart"/>
      <w:r>
        <w:t>R.string.action_save</w:t>
      </w:r>
      <w:proofErr w:type="spellEnd"/>
      <w:r>
        <w:t xml:space="preserve"> </w:t>
      </w:r>
      <w:r>
        <w:rPr>
          <w:rFonts w:hint="eastAsia"/>
        </w:rPr>
        <w:t>이고,</w:t>
      </w:r>
    </w:p>
    <w:p w:rsidR="00AA3D82" w:rsidRDefault="00AA3D82" w:rsidP="008616A6">
      <w:r>
        <w:t xml:space="preserve">XML </w:t>
      </w:r>
      <w:r>
        <w:rPr>
          <w:rFonts w:hint="eastAsia"/>
        </w:rPr>
        <w:t xml:space="preserve">파일에서 </w:t>
      </w:r>
      <w:r>
        <w:t>@string/</w:t>
      </w:r>
      <w:proofErr w:type="spellStart"/>
      <w:r>
        <w:t>action_edit</w:t>
      </w:r>
      <w:proofErr w:type="spellEnd"/>
      <w:r>
        <w:t>, @string/</w:t>
      </w:r>
      <w:proofErr w:type="spellStart"/>
      <w:r>
        <w:t>action_save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AA3D82" w:rsidRDefault="00AA3D82" w:rsidP="008616A6"/>
    <w:p w:rsidR="008616A6" w:rsidRDefault="008616A6" w:rsidP="008616A6"/>
    <w:p w:rsidR="008616A6" w:rsidRDefault="008616A6" w:rsidP="008616A6"/>
    <w:p w:rsidR="008616A6" w:rsidRPr="008616A6" w:rsidRDefault="008616A6" w:rsidP="008616A6"/>
    <w:p w:rsidR="00724246" w:rsidRDefault="00724246" w:rsidP="00D22147"/>
    <w:p w:rsidR="00D22147" w:rsidRDefault="00AB5190" w:rsidP="00AB5190">
      <w:pPr>
        <w:pStyle w:val="2"/>
      </w:pPr>
      <w:r>
        <w:rPr>
          <w:rFonts w:hint="eastAsia"/>
        </w:rPr>
        <w:t>편집 메뉴 만들기</w:t>
      </w:r>
    </w:p>
    <w:p w:rsidR="00AB5190" w:rsidRDefault="00AB5190" w:rsidP="00AB5190"/>
    <w:p w:rsidR="00AB5190" w:rsidRDefault="00AB5190" w:rsidP="00AB5190"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메뉴 파일인 </w:t>
      </w:r>
      <w:r>
        <w:t xml:space="preserve">res/menu/main.xml </w:t>
      </w:r>
      <w:r>
        <w:rPr>
          <w:rFonts w:hint="eastAsia"/>
        </w:rPr>
        <w:t>파일</w:t>
      </w:r>
      <w:r w:rsidR="008616A6">
        <w:rPr>
          <w:rFonts w:hint="eastAsia"/>
        </w:rPr>
        <w:t>에 메뉴 항목을 추가하자.</w:t>
      </w:r>
    </w:p>
    <w:p w:rsidR="008616A6" w:rsidRDefault="008616A6" w:rsidP="00AB5190"/>
    <w:p w:rsidR="00935B3C" w:rsidRDefault="00935B3C" w:rsidP="00935B3C">
      <w:pPr>
        <w:pStyle w:val="3"/>
      </w:pPr>
      <w:r>
        <w:t xml:space="preserve">res/menu/main.xml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935B3C" w:rsidRPr="00337388" w:rsidTr="00935B3C">
        <w:tc>
          <w:tcPr>
            <w:tcW w:w="426" w:type="dxa"/>
          </w:tcPr>
          <w:p w:rsidR="00935B3C" w:rsidRPr="00337388" w:rsidRDefault="00935B3C" w:rsidP="00935B3C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935B3C" w:rsidRPr="00337388" w:rsidRDefault="00935B3C" w:rsidP="00935B3C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935B3C" w:rsidRPr="00337388" w:rsidRDefault="00935B3C" w:rsidP="00935B3C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935B3C" w:rsidRPr="00337388" w:rsidRDefault="00935B3C" w:rsidP="00935B3C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935B3C" w:rsidRPr="00337388" w:rsidRDefault="00935B3C" w:rsidP="00935B3C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935B3C" w:rsidRPr="00337388" w:rsidRDefault="00935B3C" w:rsidP="00935B3C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935B3C" w:rsidRPr="00337388" w:rsidRDefault="00935B3C" w:rsidP="00935B3C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935B3C" w:rsidRPr="00337388" w:rsidRDefault="00935B3C" w:rsidP="00935B3C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935B3C" w:rsidRDefault="00935B3C" w:rsidP="00935B3C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935B3C" w:rsidRDefault="00935B3C" w:rsidP="00935B3C">
            <w:pPr>
              <w:pStyle w:val="aa"/>
            </w:pPr>
            <w:r>
              <w:t>10</w:t>
            </w:r>
          </w:p>
          <w:p w:rsidR="00935B3C" w:rsidRDefault="00935B3C" w:rsidP="00935B3C">
            <w:pPr>
              <w:pStyle w:val="aa"/>
            </w:pPr>
            <w:r>
              <w:t>11</w:t>
            </w:r>
          </w:p>
          <w:p w:rsidR="00935B3C" w:rsidRDefault="00935B3C" w:rsidP="00935B3C">
            <w:pPr>
              <w:pStyle w:val="aa"/>
            </w:pPr>
            <w:r>
              <w:t>12</w:t>
            </w:r>
          </w:p>
          <w:p w:rsidR="00935B3C" w:rsidRDefault="00935B3C" w:rsidP="00935B3C">
            <w:pPr>
              <w:pStyle w:val="aa"/>
            </w:pPr>
            <w:r>
              <w:t>13</w:t>
            </w:r>
          </w:p>
          <w:p w:rsidR="00935B3C" w:rsidRDefault="00935B3C" w:rsidP="00935B3C">
            <w:pPr>
              <w:pStyle w:val="aa"/>
            </w:pPr>
            <w:r>
              <w:t>14</w:t>
            </w:r>
          </w:p>
          <w:p w:rsidR="00935B3C" w:rsidRDefault="00935B3C" w:rsidP="00935B3C">
            <w:pPr>
              <w:pStyle w:val="aa"/>
            </w:pPr>
            <w:r>
              <w:t>15</w:t>
            </w:r>
          </w:p>
          <w:p w:rsidR="00935B3C" w:rsidRPr="00337388" w:rsidRDefault="00935B3C" w:rsidP="00935B3C">
            <w:pPr>
              <w:pStyle w:val="aa"/>
            </w:pPr>
            <w:r>
              <w:t>16</w:t>
            </w:r>
          </w:p>
        </w:tc>
        <w:tc>
          <w:tcPr>
            <w:tcW w:w="10631" w:type="dxa"/>
          </w:tcPr>
          <w:p w:rsidR="00935B3C" w:rsidRDefault="00935B3C" w:rsidP="00935B3C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menu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935B3C" w:rsidRDefault="00935B3C" w:rsidP="00935B3C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xmlns:app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"http://schemas.android.com/apk/res-auto"</w:t>
            </w:r>
          </w:p>
          <w:p w:rsidR="00935B3C" w:rsidRDefault="00935B3C" w:rsidP="00935B3C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xmlns:tools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"http://schemas.android.com/tools"</w:t>
            </w:r>
          </w:p>
          <w:p w:rsidR="00935B3C" w:rsidRDefault="00935B3C" w:rsidP="00935B3C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tools:context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"com.example.e04edit.MainActivity"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935B3C" w:rsidRDefault="00935B3C" w:rsidP="00935B3C">
            <w:pPr>
              <w:pStyle w:val="aa"/>
            </w:pPr>
          </w:p>
          <w:p w:rsidR="00935B3C" w:rsidRDefault="00935B3C" w:rsidP="00935B3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action_edit</w:t>
            </w:r>
            <w:proofErr w:type="spellEnd"/>
            <w:r>
              <w:rPr>
                <w:color w:val="2A00FF"/>
              </w:rPr>
              <w:t>"</w:t>
            </w:r>
          </w:p>
          <w:p w:rsidR="00935B3C" w:rsidRDefault="00935B3C" w:rsidP="00935B3C">
            <w:pPr>
              <w:pStyle w:val="aa"/>
            </w:pPr>
            <w:r>
              <w:t xml:space="preserve">          </w:t>
            </w:r>
            <w:proofErr w:type="spellStart"/>
            <w:r>
              <w:rPr>
                <w:color w:val="7F007F"/>
              </w:rPr>
              <w:t>android:icon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ic_action_edit</w:t>
            </w:r>
            <w:proofErr w:type="spellEnd"/>
            <w:r>
              <w:rPr>
                <w:color w:val="2A00FF"/>
              </w:rPr>
              <w:t>"</w:t>
            </w:r>
          </w:p>
          <w:p w:rsidR="00935B3C" w:rsidRDefault="00935B3C" w:rsidP="00935B3C">
            <w:pPr>
              <w:pStyle w:val="aa"/>
            </w:pPr>
            <w:r>
              <w:t xml:space="preserve">  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action_edit</w:t>
            </w:r>
            <w:proofErr w:type="spellEnd"/>
            <w:r>
              <w:rPr>
                <w:color w:val="2A00FF"/>
              </w:rPr>
              <w:t>"</w:t>
            </w:r>
          </w:p>
          <w:p w:rsidR="00935B3C" w:rsidRDefault="00935B3C" w:rsidP="00935B3C">
            <w:pPr>
              <w:pStyle w:val="aa"/>
            </w:pPr>
            <w:r>
              <w:t xml:space="preserve">  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ifRoom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   </w:t>
            </w:r>
          </w:p>
          <w:p w:rsidR="00935B3C" w:rsidRDefault="00935B3C" w:rsidP="00935B3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935B3C" w:rsidRDefault="00935B3C" w:rsidP="00935B3C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</w:p>
          <w:p w:rsidR="00935B3C" w:rsidRDefault="00935B3C" w:rsidP="00935B3C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android:orderInCategory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"100"</w:t>
            </w:r>
          </w:p>
          <w:p w:rsidR="00935B3C" w:rsidRDefault="00935B3C" w:rsidP="00935B3C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</w:p>
          <w:p w:rsidR="00935B3C" w:rsidRDefault="00935B3C" w:rsidP="00935B3C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"never"</w:t>
            </w:r>
            <w:r>
              <w:rPr>
                <w:color w:val="008080"/>
              </w:rPr>
              <w:t>/&gt;</w:t>
            </w:r>
          </w:p>
          <w:p w:rsidR="00935B3C" w:rsidRDefault="00935B3C" w:rsidP="00935B3C">
            <w:pPr>
              <w:pStyle w:val="aa"/>
            </w:pPr>
          </w:p>
          <w:p w:rsidR="00935B3C" w:rsidRPr="00337388" w:rsidRDefault="00935B3C" w:rsidP="00935B3C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menu</w:t>
            </w:r>
            <w:r>
              <w:rPr>
                <w:color w:val="008080"/>
              </w:rPr>
              <w:t>&gt;</w:t>
            </w:r>
          </w:p>
        </w:tc>
      </w:tr>
    </w:tbl>
    <w:p w:rsidR="00935B3C" w:rsidRDefault="00935B3C" w:rsidP="00935B3C"/>
    <w:p w:rsidR="00935B3C" w:rsidRDefault="00935B3C" w:rsidP="00935B3C">
      <w:r>
        <w:rPr>
          <w:rFonts w:hint="eastAsia"/>
        </w:rPr>
        <w:t>(줄6</w:t>
      </w:r>
      <w:r>
        <w:t>~9)</w:t>
      </w:r>
      <w:r>
        <w:rPr>
          <w:rFonts w:hint="eastAsia"/>
        </w:rPr>
        <w:t>의 메뉴 항목이 추가되었다.</w:t>
      </w:r>
    </w:p>
    <w:p w:rsidR="00935B3C" w:rsidRDefault="00935B3C" w:rsidP="00935B3C"/>
    <w:tbl>
      <w:tblPr>
        <w:tblStyle w:val="ae"/>
        <w:tblW w:w="0" w:type="auto"/>
        <w:tblLook w:val="04A0"/>
      </w:tblPr>
      <w:tblGrid>
        <w:gridCol w:w="2122"/>
        <w:gridCol w:w="2835"/>
        <w:gridCol w:w="5499"/>
      </w:tblGrid>
      <w:tr w:rsidR="00935B3C" w:rsidTr="00935B3C">
        <w:tc>
          <w:tcPr>
            <w:tcW w:w="2122" w:type="dxa"/>
          </w:tcPr>
          <w:p w:rsidR="00935B3C" w:rsidRDefault="00935B3C" w:rsidP="00935B3C">
            <w:r>
              <w:rPr>
                <w:rFonts w:hint="eastAsia"/>
              </w:rPr>
              <w:t>항목</w:t>
            </w:r>
          </w:p>
        </w:tc>
        <w:tc>
          <w:tcPr>
            <w:tcW w:w="2835" w:type="dxa"/>
          </w:tcPr>
          <w:p w:rsidR="00935B3C" w:rsidRDefault="00935B3C" w:rsidP="00935B3C">
            <w:r>
              <w:rPr>
                <w:rFonts w:hint="eastAsia"/>
              </w:rPr>
              <w:t>값</w:t>
            </w:r>
          </w:p>
        </w:tc>
        <w:tc>
          <w:tcPr>
            <w:tcW w:w="5499" w:type="dxa"/>
          </w:tcPr>
          <w:p w:rsidR="00935B3C" w:rsidRDefault="00935B3C" w:rsidP="00935B3C">
            <w:r>
              <w:rPr>
                <w:rFonts w:hint="eastAsia"/>
              </w:rPr>
              <w:t>항목 설명</w:t>
            </w:r>
          </w:p>
        </w:tc>
      </w:tr>
      <w:tr w:rsidR="00935B3C" w:rsidTr="00935B3C">
        <w:tc>
          <w:tcPr>
            <w:tcW w:w="2122" w:type="dxa"/>
          </w:tcPr>
          <w:p w:rsidR="00935B3C" w:rsidRDefault="00935B3C" w:rsidP="00935B3C">
            <w:proofErr w:type="spellStart"/>
            <w:r>
              <w:rPr>
                <w:rFonts w:hint="eastAsia"/>
              </w:rPr>
              <w:t>android:id</w:t>
            </w:r>
            <w:proofErr w:type="spellEnd"/>
          </w:p>
        </w:tc>
        <w:tc>
          <w:tcPr>
            <w:tcW w:w="2835" w:type="dxa"/>
          </w:tcPr>
          <w:p w:rsidR="00935B3C" w:rsidRDefault="00935B3C" w:rsidP="00935B3C">
            <w:r>
              <w:rPr>
                <w:color w:val="2A00FF"/>
              </w:rPr>
              <w:t>@+id/</w:t>
            </w:r>
            <w:proofErr w:type="spellStart"/>
            <w:r>
              <w:rPr>
                <w:color w:val="2A00FF"/>
              </w:rPr>
              <w:t>action_edit</w:t>
            </w:r>
            <w:proofErr w:type="spellEnd"/>
          </w:p>
        </w:tc>
        <w:tc>
          <w:tcPr>
            <w:tcW w:w="5499" w:type="dxa"/>
          </w:tcPr>
          <w:p w:rsidR="00935B3C" w:rsidRDefault="00935B3C" w:rsidP="00935B3C">
            <w:r>
              <w:rPr>
                <w:rFonts w:hint="eastAsia"/>
              </w:rPr>
              <w:t xml:space="preserve">이 메뉴 항목의 </w:t>
            </w:r>
            <w:r>
              <w:t>id</w:t>
            </w:r>
            <w:r>
              <w:rPr>
                <w:rFonts w:hint="eastAsia"/>
              </w:rPr>
              <w:t>를 정의한다.</w:t>
            </w:r>
          </w:p>
          <w:p w:rsidR="00935B3C" w:rsidRDefault="00935B3C" w:rsidP="00935B3C">
            <w:r>
              <w:t xml:space="preserve">Java </w:t>
            </w:r>
            <w:r>
              <w:rPr>
                <w:rFonts w:hint="eastAsia"/>
              </w:rPr>
              <w:t xml:space="preserve">코드에서는 </w:t>
            </w:r>
            <w:proofErr w:type="spellStart"/>
            <w:r>
              <w:t>R.id.action_edit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이다</w:t>
            </w:r>
          </w:p>
        </w:tc>
      </w:tr>
      <w:tr w:rsidR="00935B3C" w:rsidTr="00935B3C">
        <w:tc>
          <w:tcPr>
            <w:tcW w:w="2122" w:type="dxa"/>
          </w:tcPr>
          <w:p w:rsidR="00935B3C" w:rsidRDefault="00935B3C" w:rsidP="00935B3C">
            <w:proofErr w:type="spellStart"/>
            <w:r>
              <w:rPr>
                <w:rFonts w:hint="eastAsia"/>
              </w:rPr>
              <w:t>android:icon</w:t>
            </w:r>
            <w:proofErr w:type="spellEnd"/>
          </w:p>
        </w:tc>
        <w:tc>
          <w:tcPr>
            <w:tcW w:w="2835" w:type="dxa"/>
          </w:tcPr>
          <w:p w:rsidR="00935B3C" w:rsidRDefault="00935B3C" w:rsidP="00935B3C">
            <w:r>
              <w:rPr>
                <w:color w:val="2A00FF"/>
              </w:rPr>
              <w:t>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ic_action_edit</w:t>
            </w:r>
            <w:proofErr w:type="spellEnd"/>
          </w:p>
        </w:tc>
        <w:tc>
          <w:tcPr>
            <w:tcW w:w="5499" w:type="dxa"/>
          </w:tcPr>
          <w:p w:rsidR="00935B3C" w:rsidRDefault="00935B3C" w:rsidP="00935B3C">
            <w:r>
              <w:rPr>
                <w:rFonts w:hint="eastAsia"/>
              </w:rPr>
              <w:t xml:space="preserve">메뉴 항목에 표시할 아이콘의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935B3C" w:rsidTr="00935B3C">
        <w:tc>
          <w:tcPr>
            <w:tcW w:w="2122" w:type="dxa"/>
          </w:tcPr>
          <w:p w:rsidR="00935B3C" w:rsidRDefault="00935B3C" w:rsidP="00935B3C">
            <w:proofErr w:type="spellStart"/>
            <w:r>
              <w:rPr>
                <w:rFonts w:hint="eastAsia"/>
              </w:rPr>
              <w:t>android:title</w:t>
            </w:r>
            <w:proofErr w:type="spellEnd"/>
          </w:p>
        </w:tc>
        <w:tc>
          <w:tcPr>
            <w:tcW w:w="2835" w:type="dxa"/>
          </w:tcPr>
          <w:p w:rsidR="00935B3C" w:rsidRDefault="00935B3C" w:rsidP="00935B3C">
            <w:r>
              <w:rPr>
                <w:color w:val="2A00FF"/>
              </w:rPr>
              <w:t>@string/</w:t>
            </w:r>
            <w:proofErr w:type="spellStart"/>
            <w:r>
              <w:rPr>
                <w:color w:val="2A00FF"/>
              </w:rPr>
              <w:t>action_edit</w:t>
            </w:r>
            <w:proofErr w:type="spellEnd"/>
          </w:p>
        </w:tc>
        <w:tc>
          <w:tcPr>
            <w:tcW w:w="5499" w:type="dxa"/>
          </w:tcPr>
          <w:p w:rsidR="00935B3C" w:rsidRDefault="00935B3C" w:rsidP="00935B3C">
            <w:r>
              <w:rPr>
                <w:rFonts w:hint="eastAsia"/>
              </w:rPr>
              <w:t xml:space="preserve">메뉴 제목으로 표시할 문자열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935B3C" w:rsidTr="00935B3C">
        <w:tc>
          <w:tcPr>
            <w:tcW w:w="2122" w:type="dxa"/>
          </w:tcPr>
          <w:p w:rsidR="00935B3C" w:rsidRDefault="00935B3C" w:rsidP="00935B3C">
            <w:proofErr w:type="spellStart"/>
            <w:r>
              <w:rPr>
                <w:rFonts w:hint="eastAsia"/>
              </w:rPr>
              <w:t>app:showAsAction</w:t>
            </w:r>
            <w:proofErr w:type="spellEnd"/>
          </w:p>
        </w:tc>
        <w:tc>
          <w:tcPr>
            <w:tcW w:w="2835" w:type="dxa"/>
          </w:tcPr>
          <w:p w:rsidR="00935B3C" w:rsidRDefault="00935B3C" w:rsidP="00935B3C">
            <w:proofErr w:type="spellStart"/>
            <w:r>
              <w:rPr>
                <w:color w:val="2A00FF"/>
              </w:rPr>
              <w:t>ifRoom</w:t>
            </w:r>
            <w:proofErr w:type="spellEnd"/>
          </w:p>
        </w:tc>
        <w:tc>
          <w:tcPr>
            <w:tcW w:w="5499" w:type="dxa"/>
          </w:tcPr>
          <w:p w:rsidR="00935B3C" w:rsidRDefault="00935B3C" w:rsidP="00935B3C">
            <w:proofErr w:type="spellStart"/>
            <w:r>
              <w:rPr>
                <w:rFonts w:hint="eastAsia"/>
              </w:rPr>
              <w:t>액션바의</w:t>
            </w:r>
            <w:proofErr w:type="spellEnd"/>
            <w:r>
              <w:rPr>
                <w:rFonts w:hint="eastAsia"/>
              </w:rPr>
              <w:t xml:space="preserve"> 공간에 여유가 있으면 메뉴 항목의 아이콘을 </w:t>
            </w:r>
            <w:proofErr w:type="spellStart"/>
            <w:r>
              <w:rPr>
                <w:rFonts w:hint="eastAsia"/>
              </w:rPr>
              <w:t>액션바에</w:t>
            </w:r>
            <w:proofErr w:type="spellEnd"/>
            <w:r>
              <w:rPr>
                <w:rFonts w:hint="eastAsia"/>
              </w:rPr>
              <w:t xml:space="preserve"> 표시하라는 뜻</w:t>
            </w:r>
          </w:p>
        </w:tc>
      </w:tr>
    </w:tbl>
    <w:p w:rsidR="00935B3C" w:rsidRDefault="00935B3C" w:rsidP="00935B3C"/>
    <w:p w:rsidR="00935B3C" w:rsidRDefault="00935B3C" w:rsidP="00935B3C"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상단의 </w:t>
      </w:r>
      <w:proofErr w:type="spellStart"/>
      <w:r>
        <w:rPr>
          <w:rFonts w:hint="eastAsia"/>
        </w:rPr>
        <w:t>제목줄의</w:t>
      </w:r>
      <w:proofErr w:type="spellEnd"/>
      <w:r>
        <w:rPr>
          <w:rFonts w:hint="eastAsia"/>
        </w:rPr>
        <w:t xml:space="preserve"> 공식 명칭은 </w:t>
      </w:r>
      <w:proofErr w:type="spellStart"/>
      <w:r>
        <w:rPr>
          <w:rFonts w:hint="eastAsia"/>
        </w:rPr>
        <w:t>액션바</w:t>
      </w:r>
      <w:proofErr w:type="spellEnd"/>
      <w:r>
        <w:rPr>
          <w:rFonts w:hint="eastAsia"/>
        </w:rPr>
        <w:t>(</w:t>
      </w:r>
      <w:r>
        <w:t>Action Bar)</w:t>
      </w:r>
      <w:r>
        <w:rPr>
          <w:rFonts w:hint="eastAsia"/>
        </w:rPr>
        <w:t>이다.</w:t>
      </w:r>
    </w:p>
    <w:p w:rsidR="00935B3C" w:rsidRDefault="00935B3C" w:rsidP="00935B3C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액션바의</w:t>
      </w:r>
      <w:proofErr w:type="spellEnd"/>
      <w:r>
        <w:rPr>
          <w:rFonts w:hint="eastAsia"/>
        </w:rPr>
        <w:t xml:space="preserve"> 공간에 여유가 있을 때,</w:t>
      </w:r>
      <w:r>
        <w:t xml:space="preserve"> </w:t>
      </w:r>
      <w:r>
        <w:rPr>
          <w:rFonts w:hint="eastAsia"/>
        </w:rPr>
        <w:t>메뉴 항목</w:t>
      </w:r>
      <w:r w:rsidR="00C774C8">
        <w:rPr>
          <w:rFonts w:hint="eastAsia"/>
        </w:rPr>
        <w:t>의</w:t>
      </w:r>
      <w:r>
        <w:rPr>
          <w:rFonts w:hint="eastAsia"/>
        </w:rPr>
        <w:t xml:space="preserve"> 아이콘이 표시될 수 있다.</w:t>
      </w:r>
    </w:p>
    <w:p w:rsidR="00935B3C" w:rsidRDefault="00935B3C" w:rsidP="00935B3C">
      <w:proofErr w:type="spellStart"/>
      <w:r>
        <w:rPr>
          <w:rFonts w:hint="eastAsia"/>
        </w:rPr>
        <w:t>액션바에</w:t>
      </w:r>
      <w:proofErr w:type="spellEnd"/>
      <w:r>
        <w:rPr>
          <w:rFonts w:hint="eastAsia"/>
        </w:rPr>
        <w:t xml:space="preserve"> 표시된 메뉴 항목의 공식 명칭은 액션(</w:t>
      </w:r>
      <w:r>
        <w:t>Action)</w:t>
      </w:r>
      <w:r>
        <w:rPr>
          <w:rFonts w:hint="eastAsia"/>
        </w:rPr>
        <w:t>이다.</w:t>
      </w:r>
    </w:p>
    <w:p w:rsidR="00C774C8" w:rsidRDefault="00C774C8" w:rsidP="00935B3C"/>
    <w:p w:rsidR="00935B3C" w:rsidRDefault="00C774C8" w:rsidP="00935B3C">
      <w:r>
        <w:rPr>
          <w:rFonts w:hint="eastAsia"/>
        </w:rPr>
        <w:t xml:space="preserve">옛날 </w:t>
      </w:r>
      <w:proofErr w:type="spellStart"/>
      <w:r>
        <w:rPr>
          <w:rFonts w:hint="eastAsia"/>
        </w:rPr>
        <w:t>안드로이드에는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액션바가</w:t>
      </w:r>
      <w:proofErr w:type="spellEnd"/>
      <w:r>
        <w:rPr>
          <w:rFonts w:hint="eastAsia"/>
        </w:rPr>
        <w:t xml:space="preserve"> 없어서 전부 메뉴로 표시되었다.</w:t>
      </w:r>
    </w:p>
    <w:p w:rsidR="00C774C8" w:rsidRDefault="00C774C8" w:rsidP="00935B3C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>3.0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액션바가</w:t>
      </w:r>
      <w:proofErr w:type="spellEnd"/>
      <w:r>
        <w:rPr>
          <w:rFonts w:hint="eastAsia"/>
        </w:rPr>
        <w:t xml:space="preserve"> 생겼고 메뉴를 액션이라고 부르기 시작했다.</w:t>
      </w:r>
    </w:p>
    <w:p w:rsidR="00C774C8" w:rsidRDefault="00C774C8" w:rsidP="00935B3C">
      <w:r>
        <w:rPr>
          <w:rFonts w:hint="eastAsia"/>
        </w:rPr>
        <w:t xml:space="preserve">즉 </w:t>
      </w:r>
      <w:r w:rsidR="006D3F86">
        <w:rPr>
          <w:rFonts w:hint="eastAsia"/>
        </w:rPr>
        <w:t>옵션 메뉴,</w:t>
      </w:r>
      <w:r w:rsidR="006D3F86">
        <w:t xml:space="preserve"> </w:t>
      </w:r>
      <w:r>
        <w:rPr>
          <w:rFonts w:hint="eastAsia"/>
        </w:rPr>
        <w:t>메뉴</w:t>
      </w:r>
      <w:r w:rsidR="006D3F86">
        <w:rPr>
          <w:rFonts w:hint="eastAsia"/>
        </w:rPr>
        <w:t xml:space="preserve">, </w:t>
      </w:r>
      <w:r>
        <w:rPr>
          <w:rFonts w:hint="eastAsia"/>
        </w:rPr>
        <w:t xml:space="preserve">액션이 </w:t>
      </w:r>
      <w:r w:rsidR="002B0C58">
        <w:rPr>
          <w:rFonts w:hint="eastAsia"/>
        </w:rPr>
        <w:t xml:space="preserve">모두 </w:t>
      </w:r>
      <w:r>
        <w:rPr>
          <w:rFonts w:hint="eastAsia"/>
        </w:rPr>
        <w:t>같은 말이다.</w:t>
      </w:r>
    </w:p>
    <w:p w:rsidR="002B0C58" w:rsidRDefault="002B0C58" w:rsidP="00935B3C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 xml:space="preserve">3.0 </w:t>
      </w:r>
      <w:r>
        <w:rPr>
          <w:rFonts w:hint="eastAsia"/>
        </w:rPr>
        <w:t>이전에는 옵션 메뉴(</w:t>
      </w:r>
      <w:r>
        <w:t>option menu)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메뉴(menu)라고 불렀고,</w:t>
      </w:r>
    </w:p>
    <w:p w:rsidR="002B0C58" w:rsidRPr="00C774C8" w:rsidRDefault="002B0C58" w:rsidP="00935B3C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>3.0</w:t>
      </w:r>
      <w:r>
        <w:rPr>
          <w:rFonts w:hint="eastAsia"/>
        </w:rPr>
        <w:t xml:space="preserve"> 부터는 액션이라고 부른다.</w:t>
      </w:r>
    </w:p>
    <w:p w:rsidR="008F718E" w:rsidRDefault="008F718E" w:rsidP="00935B3C"/>
    <w:p w:rsidR="008F718E" w:rsidRDefault="008F718E" w:rsidP="00935B3C">
      <w:proofErr w:type="spellStart"/>
      <w:r>
        <w:t>app:showAsAction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proofErr w:type="spellStart"/>
      <w:r>
        <w:t>ifRoom</w:t>
      </w:r>
      <w:proofErr w:type="spellEnd"/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액션바에</w:t>
      </w:r>
      <w:proofErr w:type="spellEnd"/>
      <w:r>
        <w:rPr>
          <w:rFonts w:hint="eastAsia"/>
        </w:rPr>
        <w:t xml:space="preserve"> 여유 공간(</w:t>
      </w:r>
      <w:r>
        <w:t>room)</w:t>
      </w:r>
      <w:r>
        <w:rPr>
          <w:rFonts w:hint="eastAsia"/>
        </w:rPr>
        <w:t>이 있을 때 액션으로 표시하라는 뜻이고,</w:t>
      </w:r>
    </w:p>
    <w:p w:rsidR="008F718E" w:rsidRDefault="008F718E" w:rsidP="00935B3C">
      <w:r>
        <w:rPr>
          <w:rFonts w:hint="eastAsia"/>
        </w:rPr>
        <w:t>줄1</w:t>
      </w:r>
      <w:r>
        <w:t>4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>
        <w:t>never</w:t>
      </w:r>
      <w:r>
        <w:rPr>
          <w:rFonts w:hint="eastAsia"/>
        </w:rPr>
        <w:t>이면 액션으로 표시하지 말라는 뜻이고,</w:t>
      </w:r>
      <w:r>
        <w:t xml:space="preserve"> </w:t>
      </w:r>
    </w:p>
    <w:p w:rsidR="008F718E" w:rsidRDefault="008F718E" w:rsidP="00935B3C">
      <w:r>
        <w:t>always</w:t>
      </w:r>
      <w:r>
        <w:rPr>
          <w:rFonts w:hint="eastAsia"/>
        </w:rPr>
        <w:t>이면 언제나 표시하라는 뜻이다.</w:t>
      </w:r>
    </w:p>
    <w:p w:rsidR="008F718E" w:rsidRDefault="008F718E" w:rsidP="00935B3C"/>
    <w:p w:rsidR="00C774C8" w:rsidRDefault="00C774C8" w:rsidP="00935B3C"/>
    <w:p w:rsidR="008F718E" w:rsidRDefault="008F718E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8F718E" w:rsidRDefault="008F718E" w:rsidP="008F718E">
      <w:pPr>
        <w:pStyle w:val="2"/>
      </w:pPr>
      <w:r>
        <w:rPr>
          <w:rFonts w:hint="eastAsia"/>
        </w:rPr>
        <w:lastRenderedPageBreak/>
        <w:t xml:space="preserve">메뉴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구현하기</w:t>
      </w:r>
    </w:p>
    <w:p w:rsidR="008F718E" w:rsidRDefault="008F718E" w:rsidP="008F718E"/>
    <w:p w:rsidR="008F718E" w:rsidRDefault="008F718E" w:rsidP="008F718E">
      <w:r>
        <w:rPr>
          <w:rFonts w:hint="eastAsia"/>
        </w:rPr>
        <w:t xml:space="preserve">메뉴가 클릭되면 메뉴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8F718E" w:rsidRDefault="008F718E" w:rsidP="008F718E">
      <w:proofErr w:type="spellStart"/>
      <w:r>
        <w:rPr>
          <w:rFonts w:hint="eastAsia"/>
        </w:rPr>
        <w:t>액션바의</w:t>
      </w:r>
      <w:proofErr w:type="spellEnd"/>
      <w:r>
        <w:rPr>
          <w:rFonts w:hint="eastAsia"/>
        </w:rPr>
        <w:t xml:space="preserve"> 액션이 클릭되어도 메뉴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8F718E" w:rsidRDefault="008F718E" w:rsidP="008F718E">
      <w:r>
        <w:rPr>
          <w:rFonts w:hint="eastAsia"/>
        </w:rPr>
        <w:t xml:space="preserve">메뉴 이벤트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t>onOptionsItemSelected</w:t>
      </w:r>
      <w:proofErr w:type="spellEnd"/>
      <w:r>
        <w:t xml:space="preserve">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8F718E" w:rsidRDefault="008F718E" w:rsidP="008F718E"/>
    <w:p w:rsidR="008F718E" w:rsidRPr="008F718E" w:rsidRDefault="008F718E" w:rsidP="008F718E">
      <w:pPr>
        <w:pStyle w:val="3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/com.example.e04edit/MainActivity.java</w:t>
      </w:r>
      <w:r>
        <w:t xml:space="preserve">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8F718E" w:rsidRPr="00337388" w:rsidTr="00412E32">
        <w:tc>
          <w:tcPr>
            <w:tcW w:w="426" w:type="dxa"/>
          </w:tcPr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10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11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12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13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14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15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16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17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18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19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20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21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22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23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24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25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26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27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28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29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30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31</w:t>
            </w:r>
          </w:p>
          <w:p w:rsidR="008F718E" w:rsidRPr="00337388" w:rsidRDefault="008F718E" w:rsidP="006F4C7C">
            <w:pPr>
              <w:pStyle w:val="aa"/>
            </w:pPr>
            <w:r w:rsidRPr="00337388">
              <w:rPr>
                <w:rFonts w:hint="eastAsia"/>
              </w:rPr>
              <w:t>32</w:t>
            </w:r>
          </w:p>
          <w:p w:rsidR="008F718E" w:rsidRDefault="008F718E" w:rsidP="006F4C7C">
            <w:pPr>
              <w:pStyle w:val="aa"/>
            </w:pPr>
            <w:r w:rsidRPr="00337388">
              <w:rPr>
                <w:rFonts w:hint="eastAsia"/>
              </w:rPr>
              <w:t>33</w:t>
            </w:r>
          </w:p>
          <w:p w:rsidR="008F718E" w:rsidRDefault="008F718E" w:rsidP="006F4C7C">
            <w:pPr>
              <w:pStyle w:val="aa"/>
            </w:pPr>
            <w:r>
              <w:t>34</w:t>
            </w:r>
          </w:p>
          <w:p w:rsidR="008F718E" w:rsidRDefault="008F718E" w:rsidP="006F4C7C">
            <w:pPr>
              <w:pStyle w:val="aa"/>
            </w:pPr>
            <w:r>
              <w:t>35</w:t>
            </w:r>
          </w:p>
          <w:p w:rsidR="008F718E" w:rsidRDefault="008F718E" w:rsidP="006F4C7C">
            <w:pPr>
              <w:pStyle w:val="aa"/>
            </w:pPr>
            <w:r>
              <w:t>36</w:t>
            </w:r>
          </w:p>
          <w:p w:rsidR="008F718E" w:rsidRDefault="008F718E" w:rsidP="006F4C7C">
            <w:pPr>
              <w:pStyle w:val="aa"/>
            </w:pPr>
            <w:r>
              <w:t>37</w:t>
            </w:r>
          </w:p>
          <w:p w:rsidR="008F718E" w:rsidRDefault="008F718E" w:rsidP="006F4C7C">
            <w:pPr>
              <w:pStyle w:val="aa"/>
            </w:pPr>
            <w:r>
              <w:t>38</w:t>
            </w:r>
          </w:p>
          <w:p w:rsidR="006F4C7C" w:rsidRDefault="006F4C7C" w:rsidP="006F4C7C">
            <w:pPr>
              <w:pStyle w:val="aa"/>
            </w:pPr>
            <w:r>
              <w:t>39</w:t>
            </w:r>
          </w:p>
          <w:p w:rsidR="006F4C7C" w:rsidRDefault="006F4C7C" w:rsidP="006F4C7C">
            <w:pPr>
              <w:pStyle w:val="aa"/>
            </w:pPr>
            <w:r>
              <w:t>40</w:t>
            </w:r>
          </w:p>
          <w:p w:rsidR="006F4C7C" w:rsidRDefault="006F4C7C" w:rsidP="006F4C7C">
            <w:pPr>
              <w:pStyle w:val="aa"/>
            </w:pPr>
            <w:r>
              <w:t>41</w:t>
            </w:r>
          </w:p>
          <w:p w:rsidR="006F4C7C" w:rsidRDefault="006F4C7C" w:rsidP="006F4C7C">
            <w:pPr>
              <w:pStyle w:val="aa"/>
            </w:pPr>
            <w:r>
              <w:t>42</w:t>
            </w:r>
          </w:p>
          <w:p w:rsidR="00156418" w:rsidRPr="00337388" w:rsidRDefault="00156418" w:rsidP="006F4C7C">
            <w:pPr>
              <w:pStyle w:val="aa"/>
            </w:pPr>
            <w:r>
              <w:t>43</w:t>
            </w:r>
          </w:p>
        </w:tc>
        <w:tc>
          <w:tcPr>
            <w:tcW w:w="10631" w:type="dxa"/>
          </w:tcPr>
          <w:p w:rsidR="008F718E" w:rsidRDefault="008F718E" w:rsidP="006F4C7C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com.example.e04edit;</w:t>
            </w:r>
          </w:p>
          <w:p w:rsidR="008F718E" w:rsidRDefault="008F718E" w:rsidP="006F4C7C">
            <w:pPr>
              <w:pStyle w:val="aa"/>
            </w:pPr>
          </w:p>
          <w:p w:rsidR="008F718E" w:rsidRDefault="008F718E" w:rsidP="006F4C7C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8F718E" w:rsidRDefault="008F718E" w:rsidP="006F4C7C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00000"/>
              </w:rPr>
              <w:t>;</w:t>
            </w:r>
          </w:p>
          <w:p w:rsidR="008F718E" w:rsidRDefault="008F718E" w:rsidP="006F4C7C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8F718E" w:rsidRDefault="008F718E" w:rsidP="006F4C7C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8F718E" w:rsidRDefault="008F718E" w:rsidP="006F4C7C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8F718E" w:rsidRDefault="008F718E" w:rsidP="006F4C7C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android.widget.TextView</w:t>
            </w:r>
            <w:proofErr w:type="spellEnd"/>
            <w:r>
              <w:rPr>
                <w:color w:val="000000"/>
              </w:rPr>
              <w:t>;</w:t>
            </w:r>
          </w:p>
          <w:p w:rsidR="008F718E" w:rsidRDefault="008F718E" w:rsidP="006F4C7C">
            <w:pPr>
              <w:pStyle w:val="aa"/>
            </w:pPr>
          </w:p>
          <w:p w:rsidR="008F718E" w:rsidRDefault="008F718E" w:rsidP="006F4C7C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8F718E" w:rsidRDefault="008F718E" w:rsidP="006F4C7C">
            <w:pPr>
              <w:pStyle w:val="aa"/>
            </w:pP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textView1 = (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 xml:space="preserve">); 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textView2 = (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textView2</w:t>
            </w:r>
            <w:r>
              <w:rPr>
                <w:color w:val="000000"/>
              </w:rPr>
              <w:t xml:space="preserve">); </w:t>
            </w:r>
          </w:p>
          <w:p w:rsidR="008F718E" w:rsidRDefault="008F718E" w:rsidP="006F4C7C">
            <w:pPr>
              <w:pStyle w:val="aa"/>
            </w:pP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color w:val="000000"/>
              </w:rPr>
              <w:t>MyApplication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getApplicationContext</w:t>
            </w:r>
            <w:proofErr w:type="spellEnd"/>
            <w:r>
              <w:rPr>
                <w:color w:val="000000"/>
              </w:rPr>
              <w:t>();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0000"/>
              </w:rPr>
              <w:t xml:space="preserve"> memo = </w:t>
            </w:r>
            <w:proofErr w:type="spellStart"/>
            <w:r>
              <w:rPr>
                <w:color w:val="000000"/>
              </w:rPr>
              <w:t>myApplication.getMyMemo</w:t>
            </w:r>
            <w:proofErr w:type="spellEnd"/>
            <w:r>
              <w:rPr>
                <w:color w:val="000000"/>
              </w:rPr>
              <w:t>();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textView1.setText(</w:t>
            </w:r>
            <w:proofErr w:type="spellStart"/>
            <w:r>
              <w:rPr>
                <w:color w:val="000000"/>
              </w:rPr>
              <w:t>memo.getTitle</w:t>
            </w:r>
            <w:proofErr w:type="spellEnd"/>
            <w:r>
              <w:rPr>
                <w:color w:val="000000"/>
              </w:rPr>
              <w:t>());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textView2.setText(</w:t>
            </w:r>
            <w:proofErr w:type="spellStart"/>
            <w:r>
              <w:rPr>
                <w:color w:val="000000"/>
              </w:rPr>
              <w:t>memo.getBody</w:t>
            </w:r>
            <w:proofErr w:type="spellEnd"/>
            <w:r>
              <w:rPr>
                <w:color w:val="000000"/>
              </w:rPr>
              <w:t>());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8F718E" w:rsidRDefault="008F718E" w:rsidP="006F4C7C">
            <w:pPr>
              <w:pStyle w:val="aa"/>
            </w:pP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main</w:t>
            </w:r>
            <w:proofErr w:type="spellEnd"/>
            <w:r>
              <w:rPr>
                <w:color w:val="000000"/>
              </w:rPr>
              <w:t>, menu);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8F718E" w:rsidRDefault="008F718E" w:rsidP="006F4C7C">
            <w:pPr>
              <w:pStyle w:val="aa"/>
            </w:pP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action_edit</w:t>
            </w:r>
            <w:proofErr w:type="spellEnd"/>
            <w:r>
              <w:rPr>
                <w:color w:val="000000"/>
              </w:rPr>
              <w:t>) {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    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EditActivity.</w:t>
            </w:r>
            <w:r>
              <w:rPr>
                <w:color w:val="7F0055"/>
              </w:rPr>
              <w:t>class</w:t>
            </w:r>
            <w:proofErr w:type="spellEnd"/>
            <w:r>
              <w:rPr>
                <w:color w:val="000000"/>
              </w:rPr>
              <w:t>);</w:t>
            </w:r>
          </w:p>
          <w:p w:rsidR="008F718E" w:rsidRDefault="008F718E" w:rsidP="006F4C7C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st</w:t>
            </w:r>
            <w:r w:rsidR="00156418">
              <w:rPr>
                <w:color w:val="000000"/>
              </w:rPr>
              <w:t>artActivity</w:t>
            </w:r>
            <w:proofErr w:type="spellEnd"/>
            <w:r w:rsidR="00156418">
              <w:rPr>
                <w:color w:val="000000"/>
              </w:rPr>
              <w:t>(intent);</w:t>
            </w:r>
          </w:p>
          <w:p w:rsidR="00156418" w:rsidRDefault="00156418" w:rsidP="006F4C7C">
            <w:pPr>
              <w:pStyle w:val="aa"/>
            </w:pPr>
            <w:r>
              <w:rPr>
                <w:color w:val="7F0055"/>
              </w:rPr>
              <w:t xml:space="preserve">            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8F718E" w:rsidRDefault="00156418" w:rsidP="006F4C7C">
            <w:pPr>
              <w:pStyle w:val="aa"/>
            </w:pPr>
            <w:r>
              <w:rPr>
                <w:rFonts w:hint="eastAsia"/>
              </w:rPr>
              <w:t xml:space="preserve">        </w:t>
            </w:r>
            <w:r w:rsidR="008F718E">
              <w:rPr>
                <w:color w:val="000000"/>
              </w:rPr>
              <w:t>}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8F718E" w:rsidRDefault="008F718E" w:rsidP="006F4C7C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8F718E" w:rsidRPr="00337388" w:rsidRDefault="008F718E" w:rsidP="006F4C7C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8F718E" w:rsidRDefault="008F718E" w:rsidP="008F718E"/>
    <w:p w:rsidR="006F4C7C" w:rsidRDefault="006F4C7C" w:rsidP="008F718E">
      <w:r>
        <w:t>(</w:t>
      </w:r>
      <w:r>
        <w:rPr>
          <w:rFonts w:hint="eastAsia"/>
        </w:rPr>
        <w:t>줄3</w:t>
      </w:r>
      <w:r>
        <w:t>6~</w:t>
      </w:r>
      <w:r w:rsidR="00156418">
        <w:t>40</w:t>
      </w:r>
      <w:r>
        <w:t>)</w:t>
      </w:r>
      <w:r>
        <w:rPr>
          <w:rFonts w:hint="eastAsia"/>
        </w:rPr>
        <w:t>의 코드가 추가되었다.</w:t>
      </w:r>
      <w:r>
        <w:t xml:space="preserve"> </w:t>
      </w:r>
      <w:r>
        <w:rPr>
          <w:rFonts w:hint="eastAsia"/>
        </w:rPr>
        <w:t xml:space="preserve">이 추가된 라인을 제외하고 </w:t>
      </w:r>
      <w:proofErr w:type="spellStart"/>
      <w:r>
        <w:t>onOptionsItemSelected</w:t>
      </w:r>
      <w:proofErr w:type="spellEnd"/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나머지 라인은 자동으로 생성되었다.</w:t>
      </w:r>
    </w:p>
    <w:p w:rsidR="006F4C7C" w:rsidRPr="008F718E" w:rsidRDefault="006F4C7C" w:rsidP="008F718E"/>
    <w:p w:rsidR="008F718E" w:rsidRDefault="006F4C7C" w:rsidP="008F718E">
      <w:r>
        <w:rPr>
          <w:rFonts w:hint="eastAsia"/>
        </w:rPr>
        <w:t>(줄3</w:t>
      </w:r>
      <w:r>
        <w:t xml:space="preserve">2) </w:t>
      </w:r>
      <w:r>
        <w:rPr>
          <w:rFonts w:hint="eastAsia"/>
        </w:rPr>
        <w:t xml:space="preserve">메뉴 항목이나 </w:t>
      </w:r>
      <w:proofErr w:type="spellStart"/>
      <w:r>
        <w:rPr>
          <w:rFonts w:hint="eastAsia"/>
        </w:rPr>
        <w:t>액션바의</w:t>
      </w:r>
      <w:proofErr w:type="spellEnd"/>
      <w:r>
        <w:rPr>
          <w:rFonts w:hint="eastAsia"/>
        </w:rPr>
        <w:t xml:space="preserve"> 액션이 클릭되면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t>onOptionsItemSelected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6F4C7C" w:rsidRDefault="006F4C7C" w:rsidP="008F718E">
      <w:r>
        <w:rPr>
          <w:rFonts w:hint="eastAsia"/>
        </w:rPr>
        <w:t xml:space="preserve">이때 클릭된 메뉴 항목이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전달된다.</w:t>
      </w:r>
    </w:p>
    <w:p w:rsidR="006F4C7C" w:rsidRDefault="006F4C7C" w:rsidP="008F718E"/>
    <w:p w:rsidR="008F718E" w:rsidRDefault="006F4C7C" w:rsidP="00935B3C">
      <w:r>
        <w:rPr>
          <w:rFonts w:hint="eastAsia"/>
        </w:rPr>
        <w:t>(줄3</w:t>
      </w:r>
      <w:r>
        <w:t xml:space="preserve">3) </w:t>
      </w:r>
      <w:r>
        <w:rPr>
          <w:rFonts w:hint="eastAsia"/>
        </w:rPr>
        <w:t xml:space="preserve">메뉴 항목 객체의 </w:t>
      </w:r>
      <w:proofErr w:type="spellStart"/>
      <w:r>
        <w:t>getItemId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메뉴 항목에 대한 </w:t>
      </w:r>
      <w:r>
        <w:t>id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얻는다.</w:t>
      </w:r>
    </w:p>
    <w:p w:rsidR="006F4C7C" w:rsidRDefault="006F4C7C" w:rsidP="00935B3C">
      <w:r>
        <w:rPr>
          <w:rFonts w:hint="eastAsia"/>
        </w:rPr>
        <w:t xml:space="preserve">이 </w:t>
      </w:r>
      <w:r>
        <w:t>id</w:t>
      </w:r>
      <w:r>
        <w:rPr>
          <w:rFonts w:hint="eastAsia"/>
        </w:rPr>
        <w:t xml:space="preserve">는 메뉴 리소스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t>android:id</w:t>
      </w:r>
      <w:proofErr w:type="spellEnd"/>
      <w:r>
        <w:t xml:space="preserve"> </w:t>
      </w:r>
      <w:r>
        <w:rPr>
          <w:rFonts w:hint="eastAsia"/>
        </w:rPr>
        <w:t>속성으로 부여한 값이다.</w:t>
      </w:r>
    </w:p>
    <w:p w:rsidR="006F4C7C" w:rsidRDefault="006F4C7C" w:rsidP="00935B3C">
      <w:r w:rsidRPr="006F4C7C">
        <w:t xml:space="preserve">res/menu/main.xml </w:t>
      </w:r>
      <w:r w:rsidRPr="006F4C7C">
        <w:rPr>
          <w:rFonts w:hint="eastAsia"/>
        </w:rPr>
        <w:t xml:space="preserve">파일의 두 메뉴 항목의 아이디는 각각 </w:t>
      </w:r>
      <w:r w:rsidRPr="006F4C7C">
        <w:t>@+id/</w:t>
      </w:r>
      <w:proofErr w:type="spellStart"/>
      <w:r w:rsidRPr="006F4C7C">
        <w:t>action_edit</w:t>
      </w:r>
      <w:proofErr w:type="spellEnd"/>
      <w:r w:rsidRPr="006F4C7C">
        <w:t>, @+id/</w:t>
      </w:r>
      <w:proofErr w:type="spellStart"/>
      <w:r w:rsidRPr="006F4C7C">
        <w:t>action_settings</w:t>
      </w:r>
      <w:proofErr w:type="spellEnd"/>
      <w:r w:rsidRPr="006F4C7C">
        <w:t xml:space="preserve"> </w:t>
      </w:r>
      <w:r w:rsidRPr="006F4C7C">
        <w:rPr>
          <w:rFonts w:hint="eastAsia"/>
        </w:rPr>
        <w:t>이다.</w:t>
      </w:r>
    </w:p>
    <w:p w:rsidR="006F4C7C" w:rsidRDefault="006F4C7C" w:rsidP="00935B3C">
      <w:r>
        <w:rPr>
          <w:rFonts w:hint="eastAsia"/>
        </w:rPr>
        <w:t>이 아</w:t>
      </w:r>
      <w:r>
        <w:t>이</w:t>
      </w:r>
      <w:r>
        <w:rPr>
          <w:rFonts w:hint="eastAsia"/>
        </w:rPr>
        <w:t xml:space="preserve">디는 </w:t>
      </w:r>
      <w:r>
        <w:t xml:space="preserve">Java </w:t>
      </w:r>
      <w:r>
        <w:rPr>
          <w:rFonts w:hint="eastAsia"/>
        </w:rPr>
        <w:t xml:space="preserve">코드에서 각각 </w:t>
      </w:r>
      <w:proofErr w:type="spellStart"/>
      <w:r>
        <w:t>R.id.action_edit</w:t>
      </w:r>
      <w:proofErr w:type="spellEnd"/>
      <w:r>
        <w:t xml:space="preserve">, </w:t>
      </w:r>
      <w:proofErr w:type="spellStart"/>
      <w:r>
        <w:t>R.id.action_settings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6F4C7C" w:rsidRDefault="006F4C7C" w:rsidP="00935B3C"/>
    <w:p w:rsidR="006F4C7C" w:rsidRDefault="006F4C7C" w:rsidP="00935B3C">
      <w:r>
        <w:t>(</w:t>
      </w:r>
      <w:r>
        <w:rPr>
          <w:rFonts w:hint="eastAsia"/>
        </w:rPr>
        <w:t>줄3</w:t>
      </w:r>
      <w:r w:rsidR="00156418">
        <w:t>7~38</w:t>
      </w:r>
      <w:r>
        <w:t xml:space="preserve">) </w:t>
      </w:r>
      <w:proofErr w:type="spellStart"/>
      <w:r>
        <w:t>EditActivity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액티비티를</w:t>
      </w:r>
      <w:proofErr w:type="spellEnd"/>
      <w:r>
        <w:rPr>
          <w:rFonts w:hint="eastAsia"/>
        </w:rPr>
        <w:t xml:space="preserve"> 호출할 때는 이와 같이 구현해야 한다고 일단 외우고 넘어가자.</w:t>
      </w:r>
    </w:p>
    <w:p w:rsidR="006F4C7C" w:rsidRDefault="006F4C7C" w:rsidP="00935B3C"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액티비티를</w:t>
      </w:r>
      <w:proofErr w:type="spellEnd"/>
      <w:r>
        <w:rPr>
          <w:rFonts w:hint="eastAsia"/>
        </w:rPr>
        <w:t xml:space="preserve"> 호출할 때는 </w:t>
      </w:r>
      <w:r>
        <w:t xml:space="preserve">Intent </w:t>
      </w:r>
      <w:r>
        <w:rPr>
          <w:rFonts w:hint="eastAsia"/>
        </w:rPr>
        <w:t xml:space="preserve">객체를 생성하고 </w:t>
      </w:r>
      <w:proofErr w:type="spellStart"/>
      <w:r>
        <w:t>startActivity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호출해야 한다.</w:t>
      </w:r>
    </w:p>
    <w:p w:rsidR="006F4C7C" w:rsidRDefault="006F4C7C" w:rsidP="00935B3C">
      <w:proofErr w:type="spellStart"/>
      <w:r>
        <w:lastRenderedPageBreak/>
        <w:t>startActivity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380B5E" w:rsidRDefault="00380B5E" w:rsidP="00380B5E">
      <w:pPr>
        <w:pStyle w:val="10"/>
      </w:pPr>
      <w:r>
        <w:rPr>
          <w:rFonts w:hint="eastAsia"/>
        </w:rPr>
        <w:t>실행</w:t>
      </w:r>
    </w:p>
    <w:p w:rsidR="00A53B87" w:rsidRDefault="00A53B87" w:rsidP="00A53B87"/>
    <w:p w:rsidR="00380B5E" w:rsidRDefault="00380B5E" w:rsidP="00380B5E">
      <w:r>
        <w:rPr>
          <w:noProof/>
        </w:rPr>
        <w:drawing>
          <wp:inline distT="0" distB="0" distL="0" distR="0">
            <wp:extent cx="3295291" cy="5470183"/>
            <wp:effectExtent l="0" t="0" r="63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76" cy="547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B5E" w:rsidRDefault="00380B5E" w:rsidP="00380B5E">
      <w:proofErr w:type="spellStart"/>
      <w:r>
        <w:rPr>
          <w:rFonts w:hint="eastAsia"/>
        </w:rPr>
        <w:t>액션바에</w:t>
      </w:r>
      <w:proofErr w:type="spellEnd"/>
      <w:r>
        <w:rPr>
          <w:rFonts w:hint="eastAsia"/>
        </w:rPr>
        <w:t xml:space="preserve"> 편집 액션의 아이콘이 표시되었다.</w:t>
      </w:r>
    </w:p>
    <w:p w:rsidR="00380B5E" w:rsidRDefault="00380B5E" w:rsidP="00380B5E">
      <w:r>
        <w:rPr>
          <w:rFonts w:hint="eastAsia"/>
        </w:rPr>
        <w:t xml:space="preserve">이 아이콘을 클릭하면 </w:t>
      </w:r>
      <w:proofErr w:type="spellStart"/>
      <w:r>
        <w:t>EditActivity</w:t>
      </w:r>
      <w:proofErr w:type="spellEnd"/>
      <w:r>
        <w:rPr>
          <w:rFonts w:hint="eastAsia"/>
        </w:rPr>
        <w:t>가 호출된다.</w:t>
      </w:r>
    </w:p>
    <w:p w:rsidR="00380B5E" w:rsidRDefault="00380B5E" w:rsidP="00380B5E"/>
    <w:p w:rsidR="00A53B87" w:rsidRDefault="00A53B87" w:rsidP="00A53B87">
      <w:pPr>
        <w:pStyle w:val="3"/>
      </w:pPr>
      <w:r>
        <w:rPr>
          <w:rFonts w:hint="eastAsia"/>
        </w:rPr>
        <w:t>소스코드</w:t>
      </w:r>
    </w:p>
    <w:p w:rsidR="00A53B87" w:rsidRDefault="00A53B87" w:rsidP="00A53B87">
      <w:r>
        <w:rPr>
          <w:rFonts w:hint="eastAsia"/>
        </w:rPr>
        <w:t>E04Edit_</w:t>
      </w:r>
      <w:r>
        <w:t>#2.</w:t>
      </w:r>
      <w:r>
        <w:rPr>
          <w:rFonts w:hint="eastAsia"/>
        </w:rPr>
        <w:t>zip</w:t>
      </w:r>
    </w:p>
    <w:p w:rsidR="00A53B87" w:rsidRPr="00A53B87" w:rsidRDefault="00A53B87" w:rsidP="00A53B87"/>
    <w:p w:rsidR="00380B5E" w:rsidRDefault="00380B5E" w:rsidP="00380B5E">
      <w:r>
        <w:rPr>
          <w:noProof/>
        </w:rPr>
        <w:lastRenderedPageBreak/>
        <w:drawing>
          <wp:inline distT="0" distB="0" distL="0" distR="0">
            <wp:extent cx="3220720" cy="5365630"/>
            <wp:effectExtent l="0" t="0" r="0" b="6985"/>
            <wp:docPr id="21" name="그림 21" descr="https://lh6.googleusercontent.com/-MjUAj1YayQs/VCq1mDZnbNI/AAAAAAAAeCo/s7AVi0qPhfk/s800/Screenshot_2014-09-30-22-5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-MjUAj1YayQs/VCq1mDZnbNI/AAAAAAAAeCo/s7AVi0qPhfk/s800/Screenshot_2014-09-30-22-52-1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69" cy="536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B5E" w:rsidRDefault="00380B5E" w:rsidP="00380B5E"/>
    <w:p w:rsidR="00380B5E" w:rsidRDefault="00380B5E" w:rsidP="00380B5E">
      <w:proofErr w:type="spellStart"/>
      <w:r>
        <w:rPr>
          <w:rFonts w:hint="eastAsia"/>
        </w:rPr>
        <w:t>EditActivity</w:t>
      </w:r>
      <w:proofErr w:type="spellEnd"/>
      <w:r>
        <w:t xml:space="preserve"> </w:t>
      </w:r>
      <w:r>
        <w:rPr>
          <w:rFonts w:hint="eastAsia"/>
        </w:rPr>
        <w:t>화면이다.</w:t>
      </w:r>
    </w:p>
    <w:p w:rsidR="00380B5E" w:rsidRDefault="00380B5E" w:rsidP="00380B5E">
      <w:proofErr w:type="spellStart"/>
      <w:r>
        <w:rPr>
          <w:rFonts w:hint="eastAsia"/>
        </w:rPr>
        <w:t>액션바의</w:t>
      </w:r>
      <w:proofErr w:type="spellEnd"/>
      <w:r>
        <w:rPr>
          <w:rFonts w:hint="eastAsia"/>
        </w:rPr>
        <w:t xml:space="preserve"> 왼쪽 끝 </w:t>
      </w:r>
      <w:r>
        <w:t xml:space="preserve">&lt; </w:t>
      </w:r>
      <w:r>
        <w:rPr>
          <w:rFonts w:hint="eastAsia"/>
        </w:rPr>
        <w:t>아이콘을 클릭하거나,</w:t>
      </w:r>
      <w: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기기의 백(</w:t>
      </w:r>
      <w:r>
        <w:t xml:space="preserve">back) </w:t>
      </w:r>
      <w:r>
        <w:rPr>
          <w:rFonts w:hint="eastAsia"/>
        </w:rPr>
        <w:t xml:space="preserve">버튼을 누르면 </w:t>
      </w:r>
      <w:proofErr w:type="spellStart"/>
      <w:r w:rsidR="00A53B87">
        <w:t>MainActivity</w:t>
      </w:r>
      <w:r w:rsidR="00A53B87">
        <w:rPr>
          <w:rFonts w:hint="eastAsia"/>
        </w:rPr>
        <w:t>로</w:t>
      </w:r>
      <w:proofErr w:type="spellEnd"/>
      <w:r w:rsidR="00A53B87">
        <w:rPr>
          <w:rFonts w:hint="eastAsia"/>
        </w:rPr>
        <w:t xml:space="preserve"> 돌아간다.</w:t>
      </w:r>
    </w:p>
    <w:p w:rsidR="00A53B87" w:rsidRDefault="00A53B87" w:rsidP="00380B5E"/>
    <w:p w:rsidR="00A53B87" w:rsidRDefault="00A53B87" w:rsidP="00380B5E">
      <w:proofErr w:type="spellStart"/>
      <w:r>
        <w:rPr>
          <w:rFonts w:hint="eastAsia"/>
        </w:rPr>
        <w:t>EditActivity를</w:t>
      </w:r>
      <w:proofErr w:type="spellEnd"/>
      <w:r>
        <w:rPr>
          <w:rFonts w:hint="eastAsia"/>
        </w:rPr>
        <w:t xml:space="preserve"> 생성할 때,</w:t>
      </w:r>
      <w:r>
        <w:t xml:space="preserve"> Hierarchical Parent </w:t>
      </w:r>
      <w:r>
        <w:rPr>
          <w:rFonts w:hint="eastAsia"/>
        </w:rPr>
        <w:t xml:space="preserve">속성으로 </w:t>
      </w:r>
      <w:proofErr w:type="spellStart"/>
      <w:r>
        <w:t>MainActivity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지정해 주었기 때문에,</w:t>
      </w:r>
      <w:r>
        <w:t xml:space="preserve"> </w:t>
      </w:r>
      <w:proofErr w:type="spellStart"/>
      <w:r>
        <w:rPr>
          <w:rFonts w:hint="eastAsia"/>
        </w:rPr>
        <w:t>액션바의</w:t>
      </w:r>
      <w:proofErr w:type="spellEnd"/>
      <w:r>
        <w:rPr>
          <w:rFonts w:hint="eastAsia"/>
        </w:rPr>
        <w:t xml:space="preserve"> 왼쪽 끝 </w:t>
      </w:r>
      <w:r>
        <w:t xml:space="preserve">&lt; </w:t>
      </w:r>
      <w:r>
        <w:rPr>
          <w:rFonts w:hint="eastAsia"/>
        </w:rPr>
        <w:t xml:space="preserve">아이콘을 클릭하면 </w:t>
      </w:r>
      <w:proofErr w:type="spellStart"/>
      <w:r>
        <w:t>MainActivity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돌아간다.</w:t>
      </w:r>
    </w:p>
    <w:p w:rsidR="00A53B87" w:rsidRDefault="00A53B87" w:rsidP="00380B5E"/>
    <w:p w:rsidR="00A53B87" w:rsidRDefault="00A53B87" w:rsidP="00380B5E"/>
    <w:p w:rsidR="00A53B87" w:rsidRDefault="00A53B87" w:rsidP="00380B5E">
      <w:r>
        <w:rPr>
          <w:rFonts w:hint="eastAsia"/>
        </w:rPr>
        <w:t>위 화면에서 메모의 내용이 수직 방향으로 한가운데 보이는 것이 어색하다.</w:t>
      </w:r>
      <w:r>
        <w:t xml:space="preserve"> </w:t>
      </w:r>
    </w:p>
    <w:p w:rsidR="00A53B87" w:rsidRDefault="00A53B87" w:rsidP="00380B5E">
      <w:proofErr w:type="spellStart"/>
      <w:r>
        <w:t>EditText</w:t>
      </w:r>
      <w:proofErr w:type="spellEnd"/>
      <w:r>
        <w:rPr>
          <w:rFonts w:hint="eastAsia"/>
        </w:rPr>
        <w:t>의 상단에 표시되도록 수정하자.</w:t>
      </w:r>
    </w:p>
    <w:p w:rsidR="00A53B87" w:rsidRDefault="00A53B87" w:rsidP="00380B5E"/>
    <w:p w:rsidR="00A53B87" w:rsidRDefault="00A53B87" w:rsidP="00380B5E">
      <w:r>
        <w:rPr>
          <w:rFonts w:hint="eastAsia"/>
        </w:rPr>
        <w:t xml:space="preserve">그리고 </w:t>
      </w:r>
      <w:proofErr w:type="spellStart"/>
      <w:r>
        <w:t>EditActivity</w:t>
      </w:r>
      <w:proofErr w:type="spellEnd"/>
      <w:r>
        <w:rPr>
          <w:rFonts w:hint="eastAsia"/>
        </w:rPr>
        <w:t>에 저장 메뉴를 추가하자.</w:t>
      </w:r>
    </w:p>
    <w:p w:rsidR="00A53B87" w:rsidRDefault="00A53B87" w:rsidP="00380B5E"/>
    <w:p w:rsidR="00B34DA1" w:rsidRDefault="00B34DA1" w:rsidP="00380B5E"/>
    <w:p w:rsidR="00B34DA1" w:rsidRDefault="00B34DA1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B34DA1" w:rsidRDefault="00B34DA1" w:rsidP="00412E32">
      <w:pPr>
        <w:pStyle w:val="10"/>
      </w:pPr>
      <w:proofErr w:type="spellStart"/>
      <w:r>
        <w:rPr>
          <w:rFonts w:hint="eastAsia"/>
        </w:rPr>
        <w:lastRenderedPageBreak/>
        <w:t>EditActivity</w:t>
      </w:r>
      <w:proofErr w:type="spellEnd"/>
      <w:r>
        <w:rPr>
          <w:rFonts w:hint="eastAsia"/>
        </w:rPr>
        <w:t>에 메뉴 추가</w:t>
      </w:r>
    </w:p>
    <w:p w:rsidR="00B34DA1" w:rsidRDefault="00B34DA1" w:rsidP="00B34DA1"/>
    <w:p w:rsidR="00B34DA1" w:rsidRDefault="00007B7F" w:rsidP="0095098E">
      <w:pPr>
        <w:pStyle w:val="2"/>
      </w:pPr>
      <w:r>
        <w:t xml:space="preserve">activity_edit.xml </w:t>
      </w:r>
      <w:r>
        <w:rPr>
          <w:rFonts w:hint="eastAsia"/>
        </w:rPr>
        <w:t>수정</w:t>
      </w:r>
    </w:p>
    <w:p w:rsidR="00007B7F" w:rsidRPr="00007B7F" w:rsidRDefault="00007B7F" w:rsidP="00007B7F"/>
    <w:p w:rsidR="00007B7F" w:rsidRDefault="00007B7F" w:rsidP="00007B7F">
      <w:pPr>
        <w:pStyle w:val="3"/>
      </w:pPr>
      <w:r>
        <w:rPr>
          <w:rFonts w:hint="eastAsia"/>
        </w:rPr>
        <w:t>res/</w:t>
      </w:r>
      <w:r>
        <w:t>layout/activity_edit.xml</w:t>
      </w:r>
    </w:p>
    <w:p w:rsidR="00007B7F" w:rsidRDefault="00007B7F" w:rsidP="00007B7F">
      <w:r>
        <w:rPr>
          <w:noProof/>
        </w:rPr>
        <w:drawing>
          <wp:inline distT="0" distB="0" distL="0" distR="0">
            <wp:extent cx="6645910" cy="356997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7F" w:rsidRDefault="00007B7F" w:rsidP="00007B7F"/>
    <w:p w:rsidR="00007B7F" w:rsidRDefault="00007B7F" w:rsidP="00007B7F">
      <w:r>
        <w:rPr>
          <w:rFonts w:hint="eastAsia"/>
        </w:rPr>
        <w:t xml:space="preserve">editText2를 선택하고 오른쪽 </w:t>
      </w:r>
      <w:r>
        <w:t xml:space="preserve">Properties </w:t>
      </w:r>
      <w:r>
        <w:rPr>
          <w:rFonts w:hint="eastAsia"/>
        </w:rPr>
        <w:t>창에서</w:t>
      </w:r>
    </w:p>
    <w:p w:rsidR="00007B7F" w:rsidRDefault="00007B7F" w:rsidP="00007B7F"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Gravity 속성값을 </w:t>
      </w:r>
      <w:proofErr w:type="spellStart"/>
      <w:r>
        <w:t>center_vertical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r>
        <w:t>top</w:t>
      </w:r>
      <w:r>
        <w:rPr>
          <w:rFonts w:hint="eastAsia"/>
        </w:rPr>
        <w:t>으로 변경하자.</w:t>
      </w:r>
    </w:p>
    <w:p w:rsidR="00644030" w:rsidRDefault="00644030" w:rsidP="00007B7F">
      <w:r>
        <w:rPr>
          <w:rFonts w:hint="eastAsia"/>
        </w:rPr>
        <w:t xml:space="preserve">이제 </w:t>
      </w:r>
      <w:r>
        <w:t>editText2</w:t>
      </w:r>
      <w:r>
        <w:rPr>
          <w:rFonts w:hint="eastAsia"/>
        </w:rPr>
        <w:t>의 내용이 수직 방향으로 한가운데가 아니고 위에</w:t>
      </w:r>
      <w:r>
        <w:t xml:space="preserve"> </w:t>
      </w:r>
      <w:r>
        <w:rPr>
          <w:rFonts w:hint="eastAsia"/>
        </w:rPr>
        <w:t>붙어서 표시된다.</w:t>
      </w:r>
    </w:p>
    <w:p w:rsidR="00644030" w:rsidRDefault="00644030" w:rsidP="00007B7F"/>
    <w:p w:rsidR="00644030" w:rsidRDefault="004D2E9B" w:rsidP="00007B7F">
      <w:r>
        <w:rPr>
          <w:rFonts w:hint="eastAsia"/>
        </w:rPr>
        <w:t>Gravity 속성은</w:t>
      </w:r>
      <w:r>
        <w:t xml:space="preserve"> </w:t>
      </w:r>
      <w:proofErr w:type="spellStart"/>
      <w:r>
        <w:t>TextView</w:t>
      </w:r>
      <w:proofErr w:type="spellEnd"/>
      <w:r>
        <w:rPr>
          <w:rFonts w:hint="eastAsia"/>
        </w:rPr>
        <w:t xml:space="preserve">나 </w:t>
      </w:r>
      <w:proofErr w:type="spellStart"/>
      <w:r>
        <w:t>EditText</w:t>
      </w:r>
      <w:proofErr w:type="spellEnd"/>
      <w:r>
        <w:rPr>
          <w:rFonts w:hint="eastAsia"/>
        </w:rPr>
        <w:t>의 내용 문자열의 수평</w:t>
      </w:r>
      <w:r>
        <w:t xml:space="preserve">, </w:t>
      </w:r>
      <w:r>
        <w:rPr>
          <w:rFonts w:hint="eastAsia"/>
        </w:rPr>
        <w:t>수직 방향 배열을 지정</w:t>
      </w:r>
      <w:r w:rsidR="00544205">
        <w:rPr>
          <w:rFonts w:hint="eastAsia"/>
        </w:rPr>
        <w:t>한다.</w:t>
      </w:r>
    </w:p>
    <w:p w:rsidR="00544205" w:rsidRDefault="00544205" w:rsidP="00007B7F"/>
    <w:p w:rsidR="000E0460" w:rsidRDefault="000E0460" w:rsidP="00007B7F"/>
    <w:p w:rsidR="00AB23F1" w:rsidRDefault="00AB23F1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E15FDB" w:rsidRDefault="00E15FDB" w:rsidP="00E15FDB">
      <w:pPr>
        <w:pStyle w:val="2"/>
      </w:pPr>
      <w:r>
        <w:rPr>
          <w:rFonts w:hint="eastAsia"/>
        </w:rPr>
        <w:lastRenderedPageBreak/>
        <w:t>저장 메뉴 만들기</w:t>
      </w:r>
    </w:p>
    <w:p w:rsidR="00E15FDB" w:rsidRPr="00E15FDB" w:rsidRDefault="00E15FDB" w:rsidP="00E15FDB"/>
    <w:p w:rsidR="00E15FDB" w:rsidRPr="00E15FDB" w:rsidRDefault="00E15FDB" w:rsidP="00E15FDB">
      <w:pPr>
        <w:pStyle w:val="3"/>
      </w:pPr>
      <w:r>
        <w:rPr>
          <w:rFonts w:hint="eastAsia"/>
        </w:rPr>
        <w:t>r</w:t>
      </w:r>
      <w:r>
        <w:t xml:space="preserve">es/menu/edit.xml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E15FDB" w:rsidRPr="00337388" w:rsidTr="00412E32">
        <w:tc>
          <w:tcPr>
            <w:tcW w:w="426" w:type="dxa"/>
          </w:tcPr>
          <w:p w:rsidR="00E15FDB" w:rsidRPr="00337388" w:rsidRDefault="00E15FDB" w:rsidP="00E15FDB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E15FDB" w:rsidRPr="00337388" w:rsidRDefault="00E15FDB" w:rsidP="00E15FDB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E15FDB" w:rsidRPr="00337388" w:rsidRDefault="00E15FDB" w:rsidP="00E15FDB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E15FDB" w:rsidRPr="00337388" w:rsidRDefault="00E15FDB" w:rsidP="00E15FDB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E15FDB" w:rsidRPr="00337388" w:rsidRDefault="00E15FDB" w:rsidP="00E15FDB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E15FDB" w:rsidRPr="00337388" w:rsidRDefault="00E15FDB" w:rsidP="00E15FDB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E15FDB" w:rsidRPr="00337388" w:rsidRDefault="00E15FDB" w:rsidP="00E15FDB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E15FDB" w:rsidRPr="00337388" w:rsidRDefault="00E15FDB" w:rsidP="00E15FDB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E15FDB" w:rsidRDefault="00E15FDB" w:rsidP="00E15FDB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E15FDB" w:rsidRDefault="00E15FDB" w:rsidP="00E15FDB">
            <w:pPr>
              <w:pStyle w:val="aa"/>
            </w:pPr>
            <w:r>
              <w:t>10</w:t>
            </w:r>
          </w:p>
          <w:p w:rsidR="00E15FDB" w:rsidRDefault="00E15FDB" w:rsidP="00E15FDB">
            <w:pPr>
              <w:pStyle w:val="aa"/>
            </w:pPr>
            <w:r>
              <w:t>11</w:t>
            </w:r>
          </w:p>
          <w:p w:rsidR="00E15FDB" w:rsidRDefault="00E15FDB" w:rsidP="00E15FDB">
            <w:pPr>
              <w:pStyle w:val="aa"/>
            </w:pPr>
            <w:r>
              <w:t>12</w:t>
            </w:r>
          </w:p>
          <w:p w:rsidR="00E15FDB" w:rsidRDefault="00E15FDB" w:rsidP="00E15FDB">
            <w:pPr>
              <w:pStyle w:val="aa"/>
            </w:pPr>
            <w:r>
              <w:t>13</w:t>
            </w:r>
          </w:p>
          <w:p w:rsidR="00E15FDB" w:rsidRDefault="00E15FDB" w:rsidP="00E15FDB">
            <w:pPr>
              <w:pStyle w:val="aa"/>
            </w:pPr>
            <w:r>
              <w:t>14</w:t>
            </w:r>
          </w:p>
          <w:p w:rsidR="00E15FDB" w:rsidRDefault="00E15FDB" w:rsidP="00E15FDB">
            <w:pPr>
              <w:pStyle w:val="aa"/>
            </w:pPr>
            <w:r>
              <w:t>15</w:t>
            </w:r>
          </w:p>
          <w:p w:rsidR="00E15FDB" w:rsidRPr="00337388" w:rsidRDefault="00E15FDB" w:rsidP="00E15FDB">
            <w:pPr>
              <w:pStyle w:val="aa"/>
            </w:pPr>
            <w:r>
              <w:t>16</w:t>
            </w:r>
          </w:p>
        </w:tc>
        <w:tc>
          <w:tcPr>
            <w:tcW w:w="10631" w:type="dxa"/>
          </w:tcPr>
          <w:p w:rsidR="00E15FDB" w:rsidRDefault="00E15FDB" w:rsidP="00E15FDB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menu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E15FDB" w:rsidRDefault="00E15FDB" w:rsidP="00E15FD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xmlns:app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"http://schemas.android.com/apk/res-auto"</w:t>
            </w:r>
          </w:p>
          <w:p w:rsidR="00E15FDB" w:rsidRDefault="00E15FDB" w:rsidP="00E15FD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xmlns:tools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"http://schemas.android.com/tools"</w:t>
            </w:r>
          </w:p>
          <w:p w:rsidR="00E15FDB" w:rsidRDefault="00E15FDB" w:rsidP="00E15FD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tools:context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"com.example.e04edit.EditActivity"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E15FDB" w:rsidRDefault="00E15FDB" w:rsidP="00E15FDB">
            <w:pPr>
              <w:pStyle w:val="aa"/>
            </w:pPr>
          </w:p>
          <w:p w:rsidR="00E15FDB" w:rsidRDefault="00E15FDB" w:rsidP="00E15FD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  <w:r>
              <w:rPr>
                <w:color w:val="2A00FF"/>
              </w:rPr>
              <w:t>"</w:t>
            </w:r>
          </w:p>
          <w:p w:rsidR="00E15FDB" w:rsidRDefault="00E15FDB" w:rsidP="00E15FDB">
            <w:pPr>
              <w:pStyle w:val="aa"/>
            </w:pPr>
            <w:r>
              <w:t xml:space="preserve">          </w:t>
            </w:r>
            <w:proofErr w:type="spellStart"/>
            <w:r>
              <w:rPr>
                <w:color w:val="7F007F"/>
              </w:rPr>
              <w:t>android:icon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ic_action_save</w:t>
            </w:r>
            <w:proofErr w:type="spellEnd"/>
            <w:r>
              <w:rPr>
                <w:color w:val="2A00FF"/>
              </w:rPr>
              <w:t>"</w:t>
            </w:r>
          </w:p>
          <w:p w:rsidR="00E15FDB" w:rsidRDefault="00E15FDB" w:rsidP="00E15FDB">
            <w:pPr>
              <w:pStyle w:val="aa"/>
            </w:pPr>
            <w:r>
              <w:t xml:space="preserve">  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  <w:r>
              <w:rPr>
                <w:color w:val="2A00FF"/>
              </w:rPr>
              <w:t>"</w:t>
            </w:r>
          </w:p>
          <w:p w:rsidR="00E15FDB" w:rsidRDefault="00E15FDB" w:rsidP="00E15FDB">
            <w:pPr>
              <w:pStyle w:val="aa"/>
            </w:pPr>
            <w:r>
              <w:t xml:space="preserve">  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ifRoom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E15FDB" w:rsidRDefault="00E15FDB" w:rsidP="00E15FD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E15FDB" w:rsidRDefault="00E15FDB" w:rsidP="00E15FD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</w:p>
          <w:p w:rsidR="00E15FDB" w:rsidRDefault="00E15FDB" w:rsidP="00E15FD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android:orderInCategory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"100"</w:t>
            </w:r>
          </w:p>
          <w:p w:rsidR="00E15FDB" w:rsidRDefault="00E15FDB" w:rsidP="00E15FD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</w:p>
          <w:p w:rsidR="00E15FDB" w:rsidRDefault="00E15FDB" w:rsidP="00E15FD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"never"</w:t>
            </w:r>
            <w:r>
              <w:rPr>
                <w:color w:val="008080"/>
              </w:rPr>
              <w:t>/&gt;</w:t>
            </w:r>
          </w:p>
          <w:p w:rsidR="00E15FDB" w:rsidRDefault="00E15FDB" w:rsidP="00E15FDB">
            <w:pPr>
              <w:pStyle w:val="aa"/>
            </w:pPr>
          </w:p>
          <w:p w:rsidR="00E15FDB" w:rsidRPr="00337388" w:rsidRDefault="00E15FDB" w:rsidP="00E15FDB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menu</w:t>
            </w:r>
            <w:r>
              <w:rPr>
                <w:color w:val="008080"/>
              </w:rPr>
              <w:t>&gt;</w:t>
            </w:r>
          </w:p>
        </w:tc>
      </w:tr>
    </w:tbl>
    <w:p w:rsidR="004D2E9B" w:rsidRDefault="004D2E9B" w:rsidP="00007B7F"/>
    <w:p w:rsidR="00E15FDB" w:rsidRDefault="00E15FDB" w:rsidP="00E15FDB">
      <w:r>
        <w:rPr>
          <w:rFonts w:hint="eastAsia"/>
        </w:rPr>
        <w:t>(줄6</w:t>
      </w:r>
      <w:r>
        <w:t>~9)</w:t>
      </w:r>
      <w:r>
        <w:rPr>
          <w:rFonts w:hint="eastAsia"/>
        </w:rPr>
        <w:t>의 메뉴 항목이 추가되었다.</w:t>
      </w:r>
    </w:p>
    <w:p w:rsidR="00E15FDB" w:rsidRDefault="00E15FDB" w:rsidP="00E15FDB"/>
    <w:tbl>
      <w:tblPr>
        <w:tblStyle w:val="ae"/>
        <w:tblW w:w="0" w:type="auto"/>
        <w:tblLook w:val="04A0"/>
      </w:tblPr>
      <w:tblGrid>
        <w:gridCol w:w="2122"/>
        <w:gridCol w:w="2835"/>
        <w:gridCol w:w="5499"/>
      </w:tblGrid>
      <w:tr w:rsidR="00E15FDB" w:rsidTr="00412E32">
        <w:tc>
          <w:tcPr>
            <w:tcW w:w="2122" w:type="dxa"/>
          </w:tcPr>
          <w:p w:rsidR="00E15FDB" w:rsidRDefault="00E15FDB" w:rsidP="00412E32">
            <w:r>
              <w:rPr>
                <w:rFonts w:hint="eastAsia"/>
              </w:rPr>
              <w:t>항목</w:t>
            </w:r>
          </w:p>
        </w:tc>
        <w:tc>
          <w:tcPr>
            <w:tcW w:w="2835" w:type="dxa"/>
          </w:tcPr>
          <w:p w:rsidR="00E15FDB" w:rsidRDefault="00E15FDB" w:rsidP="00412E32">
            <w:r>
              <w:rPr>
                <w:rFonts w:hint="eastAsia"/>
              </w:rPr>
              <w:t>값</w:t>
            </w:r>
          </w:p>
        </w:tc>
        <w:tc>
          <w:tcPr>
            <w:tcW w:w="5499" w:type="dxa"/>
          </w:tcPr>
          <w:p w:rsidR="00E15FDB" w:rsidRDefault="00E15FDB" w:rsidP="00412E32">
            <w:r>
              <w:rPr>
                <w:rFonts w:hint="eastAsia"/>
              </w:rPr>
              <w:t>항목 설명</w:t>
            </w:r>
          </w:p>
        </w:tc>
      </w:tr>
      <w:tr w:rsidR="00E15FDB" w:rsidTr="00412E32">
        <w:tc>
          <w:tcPr>
            <w:tcW w:w="2122" w:type="dxa"/>
          </w:tcPr>
          <w:p w:rsidR="00E15FDB" w:rsidRDefault="00E15FDB" w:rsidP="00412E32">
            <w:proofErr w:type="spellStart"/>
            <w:r>
              <w:rPr>
                <w:rFonts w:hint="eastAsia"/>
              </w:rPr>
              <w:t>android:id</w:t>
            </w:r>
            <w:proofErr w:type="spellEnd"/>
          </w:p>
        </w:tc>
        <w:tc>
          <w:tcPr>
            <w:tcW w:w="2835" w:type="dxa"/>
          </w:tcPr>
          <w:p w:rsidR="00E15FDB" w:rsidRDefault="00E15FDB" w:rsidP="00412E32">
            <w:r>
              <w:rPr>
                <w:color w:val="2A00FF"/>
              </w:rPr>
              <w:t>@+id/</w:t>
            </w:r>
            <w:proofErr w:type="spellStart"/>
            <w:r>
              <w:rPr>
                <w:color w:val="2A00FF"/>
              </w:rPr>
              <w:t>action_</w:t>
            </w:r>
            <w:r>
              <w:rPr>
                <w:rFonts w:hint="eastAsia"/>
                <w:color w:val="2A00FF"/>
              </w:rPr>
              <w:t>s</w:t>
            </w:r>
            <w:r>
              <w:rPr>
                <w:color w:val="2A00FF"/>
              </w:rPr>
              <w:t>ave</w:t>
            </w:r>
            <w:proofErr w:type="spellEnd"/>
          </w:p>
        </w:tc>
        <w:tc>
          <w:tcPr>
            <w:tcW w:w="5499" w:type="dxa"/>
          </w:tcPr>
          <w:p w:rsidR="00E15FDB" w:rsidRDefault="00E15FDB" w:rsidP="00412E32">
            <w:r>
              <w:rPr>
                <w:rFonts w:hint="eastAsia"/>
              </w:rPr>
              <w:t xml:space="preserve">이 메뉴 항목의 </w:t>
            </w:r>
            <w:r>
              <w:t>id</w:t>
            </w:r>
            <w:r>
              <w:rPr>
                <w:rFonts w:hint="eastAsia"/>
              </w:rPr>
              <w:t>를 정의한다.</w:t>
            </w:r>
          </w:p>
          <w:p w:rsidR="00E15FDB" w:rsidRDefault="00E15FDB" w:rsidP="00412E32">
            <w:r>
              <w:t xml:space="preserve">Java </w:t>
            </w:r>
            <w:r>
              <w:rPr>
                <w:rFonts w:hint="eastAsia"/>
              </w:rPr>
              <w:t xml:space="preserve">코드에서는 </w:t>
            </w:r>
            <w:proofErr w:type="spellStart"/>
            <w:r>
              <w:t>R.id.action_edit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이다</w:t>
            </w:r>
          </w:p>
        </w:tc>
      </w:tr>
      <w:tr w:rsidR="00E15FDB" w:rsidTr="00412E32">
        <w:tc>
          <w:tcPr>
            <w:tcW w:w="2122" w:type="dxa"/>
          </w:tcPr>
          <w:p w:rsidR="00E15FDB" w:rsidRDefault="00E15FDB" w:rsidP="00412E32">
            <w:proofErr w:type="spellStart"/>
            <w:r>
              <w:rPr>
                <w:rFonts w:hint="eastAsia"/>
              </w:rPr>
              <w:t>android:icon</w:t>
            </w:r>
            <w:proofErr w:type="spellEnd"/>
          </w:p>
        </w:tc>
        <w:tc>
          <w:tcPr>
            <w:tcW w:w="2835" w:type="dxa"/>
          </w:tcPr>
          <w:p w:rsidR="00E15FDB" w:rsidRDefault="00E15FDB" w:rsidP="00412E32">
            <w:r>
              <w:rPr>
                <w:color w:val="2A00FF"/>
              </w:rPr>
              <w:t>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ic_action_save</w:t>
            </w:r>
            <w:proofErr w:type="spellEnd"/>
          </w:p>
        </w:tc>
        <w:tc>
          <w:tcPr>
            <w:tcW w:w="5499" w:type="dxa"/>
          </w:tcPr>
          <w:p w:rsidR="00E15FDB" w:rsidRDefault="00E15FDB" w:rsidP="00412E32">
            <w:r>
              <w:rPr>
                <w:rFonts w:hint="eastAsia"/>
              </w:rPr>
              <w:t xml:space="preserve">메뉴 항목에 표시할 아이콘의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E15FDB" w:rsidTr="00412E32">
        <w:tc>
          <w:tcPr>
            <w:tcW w:w="2122" w:type="dxa"/>
          </w:tcPr>
          <w:p w:rsidR="00E15FDB" w:rsidRDefault="00E15FDB" w:rsidP="00412E32">
            <w:proofErr w:type="spellStart"/>
            <w:r>
              <w:rPr>
                <w:rFonts w:hint="eastAsia"/>
              </w:rPr>
              <w:t>android:title</w:t>
            </w:r>
            <w:proofErr w:type="spellEnd"/>
          </w:p>
        </w:tc>
        <w:tc>
          <w:tcPr>
            <w:tcW w:w="2835" w:type="dxa"/>
          </w:tcPr>
          <w:p w:rsidR="00E15FDB" w:rsidRDefault="00E15FDB" w:rsidP="00412E32">
            <w:r>
              <w:rPr>
                <w:color w:val="2A00FF"/>
              </w:rPr>
              <w:t>@string/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</w:p>
        </w:tc>
        <w:tc>
          <w:tcPr>
            <w:tcW w:w="5499" w:type="dxa"/>
          </w:tcPr>
          <w:p w:rsidR="00E15FDB" w:rsidRDefault="00E15FDB" w:rsidP="00412E32">
            <w:r>
              <w:rPr>
                <w:rFonts w:hint="eastAsia"/>
              </w:rPr>
              <w:t xml:space="preserve">메뉴 제목으로 표시할 문자열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E15FDB" w:rsidTr="00412E32">
        <w:tc>
          <w:tcPr>
            <w:tcW w:w="2122" w:type="dxa"/>
          </w:tcPr>
          <w:p w:rsidR="00E15FDB" w:rsidRDefault="00E15FDB" w:rsidP="00412E32">
            <w:proofErr w:type="spellStart"/>
            <w:r>
              <w:rPr>
                <w:rFonts w:hint="eastAsia"/>
              </w:rPr>
              <w:t>app:showAsAction</w:t>
            </w:r>
            <w:proofErr w:type="spellEnd"/>
          </w:p>
        </w:tc>
        <w:tc>
          <w:tcPr>
            <w:tcW w:w="2835" w:type="dxa"/>
          </w:tcPr>
          <w:p w:rsidR="00E15FDB" w:rsidRDefault="00E15FDB" w:rsidP="00412E32">
            <w:proofErr w:type="spellStart"/>
            <w:r>
              <w:rPr>
                <w:color w:val="2A00FF"/>
              </w:rPr>
              <w:t>ifRoom</w:t>
            </w:r>
            <w:proofErr w:type="spellEnd"/>
          </w:p>
        </w:tc>
        <w:tc>
          <w:tcPr>
            <w:tcW w:w="5499" w:type="dxa"/>
          </w:tcPr>
          <w:p w:rsidR="00E15FDB" w:rsidRDefault="00E15FDB" w:rsidP="00412E32">
            <w:proofErr w:type="spellStart"/>
            <w:r>
              <w:rPr>
                <w:rFonts w:hint="eastAsia"/>
              </w:rPr>
              <w:t>액션바의</w:t>
            </w:r>
            <w:proofErr w:type="spellEnd"/>
            <w:r>
              <w:rPr>
                <w:rFonts w:hint="eastAsia"/>
              </w:rPr>
              <w:t xml:space="preserve"> 공간에 여유가 있으면 메뉴 항목의 아이콘을 </w:t>
            </w:r>
            <w:proofErr w:type="spellStart"/>
            <w:r>
              <w:rPr>
                <w:rFonts w:hint="eastAsia"/>
              </w:rPr>
              <w:t>액션바에</w:t>
            </w:r>
            <w:proofErr w:type="spellEnd"/>
            <w:r>
              <w:rPr>
                <w:rFonts w:hint="eastAsia"/>
              </w:rPr>
              <w:t xml:space="preserve"> 표시하라는 뜻</w:t>
            </w:r>
          </w:p>
        </w:tc>
      </w:tr>
    </w:tbl>
    <w:p w:rsidR="00E15FDB" w:rsidRDefault="00E15FDB" w:rsidP="00E15FDB"/>
    <w:p w:rsidR="00E15FDB" w:rsidRDefault="00E15FDB" w:rsidP="00E15FDB"/>
    <w:p w:rsidR="00580DDE" w:rsidRDefault="00580DDE" w:rsidP="00E15FDB"/>
    <w:p w:rsidR="00580DDE" w:rsidRDefault="00580DDE" w:rsidP="00E15FDB"/>
    <w:p w:rsidR="001213BC" w:rsidRDefault="001213BC" w:rsidP="001213BC">
      <w:pPr>
        <w:rPr>
          <w:rFonts w:hAnsi="굴림" w:cstheme="majorBidi"/>
          <w:sz w:val="32"/>
        </w:rPr>
      </w:pPr>
      <w:r>
        <w:br w:type="page"/>
      </w:r>
    </w:p>
    <w:p w:rsidR="001213BC" w:rsidRDefault="001213BC" w:rsidP="001213BC">
      <w:pPr>
        <w:pStyle w:val="2"/>
      </w:pPr>
      <w:r>
        <w:rPr>
          <w:rFonts w:hint="eastAsia"/>
        </w:rPr>
        <w:lastRenderedPageBreak/>
        <w:t xml:space="preserve">메뉴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구현하기</w:t>
      </w:r>
    </w:p>
    <w:p w:rsidR="001213BC" w:rsidRDefault="001213BC" w:rsidP="001213BC"/>
    <w:p w:rsidR="001213BC" w:rsidRDefault="00C661BE" w:rsidP="001213BC">
      <w:r>
        <w:rPr>
          <w:rFonts w:hint="eastAsia"/>
        </w:rPr>
        <w:t>메뉴 항목이</w:t>
      </w:r>
      <w:r w:rsidR="00412E32">
        <w:rPr>
          <w:rFonts w:hint="eastAsia"/>
        </w:rPr>
        <w:t xml:space="preserve"> </w:t>
      </w:r>
      <w:proofErr w:type="spellStart"/>
      <w:r w:rsidR="00412E32">
        <w:rPr>
          <w:rFonts w:hint="eastAsia"/>
        </w:rPr>
        <w:t>액션바의</w:t>
      </w:r>
      <w:proofErr w:type="spellEnd"/>
      <w:r>
        <w:rPr>
          <w:rFonts w:hint="eastAsia"/>
        </w:rPr>
        <w:t xml:space="preserve"> 액션이 </w:t>
      </w:r>
      <w:r w:rsidR="001213BC">
        <w:rPr>
          <w:rFonts w:hint="eastAsia"/>
        </w:rPr>
        <w:t>클릭되</w:t>
      </w:r>
      <w:r w:rsidR="00412E32">
        <w:rPr>
          <w:rFonts w:hint="eastAsia"/>
        </w:rPr>
        <w:t xml:space="preserve">면 </w:t>
      </w:r>
      <w:r w:rsidR="001213BC">
        <w:rPr>
          <w:rFonts w:hint="eastAsia"/>
        </w:rPr>
        <w:t xml:space="preserve">메뉴 이벤트 </w:t>
      </w:r>
      <w:proofErr w:type="spellStart"/>
      <w:r w:rsidR="001213BC">
        <w:rPr>
          <w:rFonts w:hint="eastAsia"/>
        </w:rPr>
        <w:t>핸들러</w:t>
      </w:r>
      <w:proofErr w:type="spellEnd"/>
      <w:r w:rsidR="001213BC">
        <w:rPr>
          <w:rFonts w:hint="eastAsia"/>
        </w:rPr>
        <w:t xml:space="preserve"> </w:t>
      </w:r>
      <w:proofErr w:type="spellStart"/>
      <w:r w:rsidR="001213BC">
        <w:rPr>
          <w:rFonts w:hint="eastAsia"/>
        </w:rPr>
        <w:t>메소드가</w:t>
      </w:r>
      <w:proofErr w:type="spellEnd"/>
      <w:r w:rsidR="001213BC">
        <w:rPr>
          <w:rFonts w:hint="eastAsia"/>
        </w:rPr>
        <w:t xml:space="preserve"> 호출된다.</w:t>
      </w:r>
    </w:p>
    <w:p w:rsidR="001213BC" w:rsidRDefault="001213BC" w:rsidP="001213BC">
      <w:r>
        <w:rPr>
          <w:rFonts w:hint="eastAsia"/>
        </w:rPr>
        <w:t xml:space="preserve">메뉴 이벤트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t>onOptionsItemSelected</w:t>
      </w:r>
      <w:proofErr w:type="spellEnd"/>
      <w:r>
        <w:t xml:space="preserve">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1213BC" w:rsidRDefault="001213BC" w:rsidP="001213BC"/>
    <w:p w:rsidR="001213BC" w:rsidRPr="008F718E" w:rsidRDefault="001213BC" w:rsidP="001213BC">
      <w:pPr>
        <w:pStyle w:val="3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/com.example.e04edit/</w:t>
      </w:r>
      <w:r w:rsidR="00D6605F">
        <w:rPr>
          <w:rFonts w:hint="eastAsia"/>
        </w:rPr>
        <w:t>Edit</w:t>
      </w:r>
      <w:r>
        <w:rPr>
          <w:rFonts w:hint="eastAsia"/>
        </w:rPr>
        <w:t>Activity.java</w:t>
      </w:r>
      <w:r>
        <w:t xml:space="preserve">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1213BC" w:rsidRPr="00337388" w:rsidTr="00412E32">
        <w:tc>
          <w:tcPr>
            <w:tcW w:w="426" w:type="dxa"/>
          </w:tcPr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3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4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5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6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7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8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9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10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11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12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13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14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15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16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17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18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19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20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21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22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23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24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25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26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27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28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29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30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31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32</w:t>
            </w:r>
          </w:p>
          <w:p w:rsidR="001213BC" w:rsidRPr="00D6605F" w:rsidRDefault="001213BC" w:rsidP="00D6605F">
            <w:pPr>
              <w:pStyle w:val="aa"/>
            </w:pPr>
            <w:r w:rsidRPr="00D6605F">
              <w:rPr>
                <w:rFonts w:hint="eastAsia"/>
              </w:rPr>
              <w:t>33</w:t>
            </w:r>
          </w:p>
          <w:p w:rsidR="001213BC" w:rsidRPr="00D6605F" w:rsidRDefault="001213BC" w:rsidP="00D6605F">
            <w:pPr>
              <w:pStyle w:val="aa"/>
            </w:pPr>
            <w:r w:rsidRPr="00D6605F">
              <w:t>34</w:t>
            </w:r>
          </w:p>
          <w:p w:rsidR="001213BC" w:rsidRPr="00D6605F" w:rsidRDefault="001213BC" w:rsidP="00D6605F">
            <w:pPr>
              <w:pStyle w:val="aa"/>
            </w:pPr>
            <w:r w:rsidRPr="00D6605F">
              <w:t>35</w:t>
            </w:r>
          </w:p>
          <w:p w:rsidR="001213BC" w:rsidRPr="00D6605F" w:rsidRDefault="001213BC" w:rsidP="00D6605F">
            <w:pPr>
              <w:pStyle w:val="aa"/>
            </w:pPr>
            <w:r w:rsidRPr="00D6605F">
              <w:t>36</w:t>
            </w:r>
          </w:p>
          <w:p w:rsidR="001213BC" w:rsidRPr="00D6605F" w:rsidRDefault="001213BC" w:rsidP="00D6605F">
            <w:pPr>
              <w:pStyle w:val="aa"/>
            </w:pPr>
            <w:r w:rsidRPr="00D6605F">
              <w:t>37</w:t>
            </w:r>
          </w:p>
          <w:p w:rsidR="001213BC" w:rsidRPr="00D6605F" w:rsidRDefault="001213BC" w:rsidP="00D6605F">
            <w:pPr>
              <w:pStyle w:val="aa"/>
            </w:pPr>
            <w:r w:rsidRPr="00D6605F">
              <w:t>38</w:t>
            </w:r>
          </w:p>
          <w:p w:rsidR="001213BC" w:rsidRPr="00D6605F" w:rsidRDefault="001213BC" w:rsidP="00D6605F">
            <w:pPr>
              <w:pStyle w:val="aa"/>
            </w:pPr>
            <w:r w:rsidRPr="00D6605F">
              <w:t>39</w:t>
            </w:r>
          </w:p>
          <w:p w:rsidR="001213BC" w:rsidRPr="00D6605F" w:rsidRDefault="001213BC" w:rsidP="00D6605F">
            <w:pPr>
              <w:pStyle w:val="aa"/>
            </w:pPr>
            <w:r w:rsidRPr="00D6605F">
              <w:t>40</w:t>
            </w:r>
          </w:p>
          <w:p w:rsidR="001213BC" w:rsidRPr="00D6605F" w:rsidRDefault="001213BC" w:rsidP="00D6605F">
            <w:pPr>
              <w:pStyle w:val="aa"/>
            </w:pPr>
            <w:r w:rsidRPr="00D6605F">
              <w:t>41</w:t>
            </w:r>
          </w:p>
          <w:p w:rsidR="001213BC" w:rsidRDefault="001213BC" w:rsidP="00D6605F">
            <w:pPr>
              <w:pStyle w:val="aa"/>
            </w:pPr>
            <w:r w:rsidRPr="00D6605F">
              <w:t>42</w:t>
            </w:r>
          </w:p>
          <w:p w:rsidR="009307A0" w:rsidRDefault="009307A0" w:rsidP="00D6605F">
            <w:pPr>
              <w:pStyle w:val="aa"/>
            </w:pPr>
            <w:r>
              <w:t>43</w:t>
            </w:r>
          </w:p>
          <w:p w:rsidR="009307A0" w:rsidRDefault="009307A0" w:rsidP="00D6605F">
            <w:pPr>
              <w:pStyle w:val="aa"/>
            </w:pPr>
            <w:r>
              <w:t>44</w:t>
            </w:r>
          </w:p>
          <w:p w:rsidR="009307A0" w:rsidRDefault="009307A0" w:rsidP="00D6605F">
            <w:pPr>
              <w:pStyle w:val="aa"/>
            </w:pPr>
            <w:r>
              <w:t>45</w:t>
            </w:r>
          </w:p>
          <w:p w:rsidR="009307A0" w:rsidRDefault="009307A0" w:rsidP="00D6605F">
            <w:pPr>
              <w:pStyle w:val="aa"/>
            </w:pPr>
            <w:r>
              <w:t>46</w:t>
            </w:r>
          </w:p>
          <w:p w:rsidR="00156418" w:rsidRPr="00D6605F" w:rsidRDefault="00156418" w:rsidP="00D6605F">
            <w:pPr>
              <w:pStyle w:val="aa"/>
            </w:pPr>
            <w:r>
              <w:t>47</w:t>
            </w:r>
            <w:bookmarkStart w:id="0" w:name="_GoBack"/>
            <w:bookmarkEnd w:id="0"/>
          </w:p>
        </w:tc>
        <w:tc>
          <w:tcPr>
            <w:tcW w:w="10631" w:type="dxa"/>
          </w:tcPr>
          <w:p w:rsidR="00D6605F" w:rsidRPr="00D6605F" w:rsidRDefault="00D6605F" w:rsidP="00D6605F">
            <w:pPr>
              <w:pStyle w:val="aa"/>
            </w:pPr>
            <w:r w:rsidRPr="00D6605F">
              <w:rPr>
                <w:color w:val="7F0055"/>
              </w:rPr>
              <w:t>package</w:t>
            </w:r>
            <w:r w:rsidRPr="00D6605F">
              <w:rPr>
                <w:color w:val="000000"/>
              </w:rPr>
              <w:t xml:space="preserve"> com.example.e04edit;</w:t>
            </w:r>
          </w:p>
          <w:p w:rsidR="00D6605F" w:rsidRPr="00D6605F" w:rsidRDefault="00D6605F" w:rsidP="00D6605F">
            <w:pPr>
              <w:pStyle w:val="aa"/>
            </w:pP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7F0055"/>
              </w:rPr>
              <w:t>import</w:t>
            </w:r>
            <w:r w:rsidRPr="00D6605F">
              <w:rPr>
                <w:color w:val="000000"/>
              </w:rPr>
              <w:t xml:space="preserve"> android.support.v4.app.NavUtils;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7F0055"/>
              </w:rPr>
              <w:t>import</w:t>
            </w:r>
            <w:r w:rsidRPr="00D6605F">
              <w:rPr>
                <w:color w:val="000000"/>
              </w:rPr>
              <w:t xml:space="preserve"> android.support.v7.app.ActionBarActivity;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7F0055"/>
              </w:rPr>
              <w:t>import</w:t>
            </w:r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000000"/>
              </w:rPr>
              <w:t>android.os.Bundle</w:t>
            </w:r>
            <w:proofErr w:type="spellEnd"/>
            <w:r w:rsidRPr="00D6605F">
              <w:rPr>
                <w:color w:val="000000"/>
              </w:rPr>
              <w:t>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7F0055"/>
              </w:rPr>
              <w:t>import</w:t>
            </w:r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000000"/>
              </w:rPr>
              <w:t>android.view.Menu</w:t>
            </w:r>
            <w:proofErr w:type="spellEnd"/>
            <w:r w:rsidRPr="00D6605F">
              <w:rPr>
                <w:color w:val="000000"/>
              </w:rPr>
              <w:t>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7F0055"/>
              </w:rPr>
              <w:t>import</w:t>
            </w:r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000000"/>
              </w:rPr>
              <w:t>android.view.MenuItem</w:t>
            </w:r>
            <w:proofErr w:type="spellEnd"/>
            <w:r w:rsidRPr="00D6605F">
              <w:rPr>
                <w:color w:val="000000"/>
              </w:rPr>
              <w:t>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7F0055"/>
              </w:rPr>
              <w:t>import</w:t>
            </w:r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000000"/>
              </w:rPr>
              <w:t>android.widget.EditText</w:t>
            </w:r>
            <w:proofErr w:type="spellEnd"/>
            <w:r w:rsidRPr="00D6605F">
              <w:rPr>
                <w:color w:val="000000"/>
              </w:rPr>
              <w:t>;</w:t>
            </w:r>
          </w:p>
          <w:p w:rsidR="00D6605F" w:rsidRPr="00D6605F" w:rsidRDefault="00D6605F" w:rsidP="00D6605F">
            <w:pPr>
              <w:pStyle w:val="aa"/>
            </w:pP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7F0055"/>
              </w:rPr>
              <w:t>public</w:t>
            </w:r>
            <w:r w:rsidRPr="00D6605F">
              <w:rPr>
                <w:color w:val="000000"/>
              </w:rPr>
              <w:t xml:space="preserve"> </w:t>
            </w:r>
            <w:r w:rsidRPr="00D6605F">
              <w:rPr>
                <w:color w:val="7F0055"/>
              </w:rPr>
              <w:t>class</w:t>
            </w:r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000000"/>
              </w:rPr>
              <w:t>EditActivity</w:t>
            </w:r>
            <w:proofErr w:type="spellEnd"/>
            <w:r w:rsidRPr="00D6605F">
              <w:rPr>
                <w:color w:val="000000"/>
              </w:rPr>
              <w:t xml:space="preserve"> </w:t>
            </w:r>
            <w:r w:rsidRPr="00D6605F">
              <w:rPr>
                <w:color w:val="7F0055"/>
              </w:rPr>
              <w:t>extends</w:t>
            </w:r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000000"/>
              </w:rPr>
              <w:t>ActionBarActivity</w:t>
            </w:r>
            <w:proofErr w:type="spellEnd"/>
            <w:r w:rsidRPr="00D6605F">
              <w:rPr>
                <w:color w:val="000000"/>
              </w:rPr>
              <w:t xml:space="preserve"> {</w:t>
            </w:r>
          </w:p>
          <w:p w:rsidR="00D6605F" w:rsidRPr="00D6605F" w:rsidRDefault="00D6605F" w:rsidP="00D6605F">
            <w:pPr>
              <w:pStyle w:val="aa"/>
            </w:pP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</w:t>
            </w:r>
            <w:proofErr w:type="spellStart"/>
            <w:r w:rsidRPr="00D6605F">
              <w:rPr>
                <w:color w:val="000000"/>
              </w:rPr>
              <w:t>EditText</w:t>
            </w:r>
            <w:proofErr w:type="spellEnd"/>
            <w:r w:rsidRPr="00D6605F">
              <w:rPr>
                <w:color w:val="000000"/>
              </w:rPr>
              <w:t xml:space="preserve"> </w:t>
            </w:r>
            <w:r w:rsidRPr="00D6605F">
              <w:rPr>
                <w:color w:val="0000C0"/>
              </w:rPr>
              <w:t>editText1</w:t>
            </w:r>
            <w:r w:rsidRPr="00D6605F">
              <w:rPr>
                <w:color w:val="000000"/>
              </w:rPr>
              <w:t xml:space="preserve">; 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</w:t>
            </w:r>
            <w:proofErr w:type="spellStart"/>
            <w:r w:rsidRPr="00D6605F">
              <w:rPr>
                <w:color w:val="000000"/>
              </w:rPr>
              <w:t>EditText</w:t>
            </w:r>
            <w:proofErr w:type="spellEnd"/>
            <w:r w:rsidRPr="00D6605F">
              <w:rPr>
                <w:color w:val="000000"/>
              </w:rPr>
              <w:t xml:space="preserve"> </w:t>
            </w:r>
            <w:r w:rsidRPr="00D6605F">
              <w:rPr>
                <w:color w:val="0000C0"/>
              </w:rPr>
              <w:t>editText2</w:t>
            </w:r>
            <w:r w:rsidRPr="00D6605F">
              <w:rPr>
                <w:color w:val="000000"/>
              </w:rPr>
              <w:t xml:space="preserve">; 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</w:t>
            </w:r>
            <w:proofErr w:type="spellStart"/>
            <w:r w:rsidRPr="00D6605F">
              <w:rPr>
                <w:color w:val="000000"/>
              </w:rPr>
              <w:t>MyMemo</w:t>
            </w:r>
            <w:proofErr w:type="spellEnd"/>
            <w:r w:rsidRPr="00D6605F">
              <w:rPr>
                <w:color w:val="000000"/>
              </w:rPr>
              <w:t xml:space="preserve"> </w:t>
            </w:r>
            <w:r w:rsidRPr="00D6605F">
              <w:rPr>
                <w:color w:val="0000C0"/>
              </w:rPr>
              <w:t>memo</w:t>
            </w:r>
            <w:r w:rsidRPr="00D6605F">
              <w:rPr>
                <w:color w:val="000000"/>
              </w:rPr>
              <w:t>;</w:t>
            </w:r>
          </w:p>
          <w:p w:rsidR="00D6605F" w:rsidRPr="00D6605F" w:rsidRDefault="00D6605F" w:rsidP="00D6605F">
            <w:pPr>
              <w:pStyle w:val="aa"/>
            </w:pP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</w:t>
            </w:r>
            <w:r w:rsidRPr="00D6605F">
              <w:rPr>
                <w:color w:val="646464"/>
              </w:rPr>
              <w:t>@Override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</w:t>
            </w:r>
            <w:r w:rsidRPr="00D6605F">
              <w:rPr>
                <w:color w:val="7F0055"/>
              </w:rPr>
              <w:t>protected</w:t>
            </w:r>
            <w:r w:rsidRPr="00D6605F">
              <w:rPr>
                <w:color w:val="000000"/>
              </w:rPr>
              <w:t xml:space="preserve"> </w:t>
            </w:r>
            <w:r w:rsidRPr="00D6605F">
              <w:rPr>
                <w:color w:val="7F0055"/>
              </w:rPr>
              <w:t>void</w:t>
            </w:r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000000"/>
              </w:rPr>
              <w:t>onCreate</w:t>
            </w:r>
            <w:proofErr w:type="spellEnd"/>
            <w:r w:rsidRPr="00D6605F">
              <w:rPr>
                <w:color w:val="000000"/>
              </w:rPr>
              <w:t xml:space="preserve">(Bundle </w:t>
            </w:r>
            <w:proofErr w:type="spellStart"/>
            <w:r w:rsidRPr="00D6605F">
              <w:rPr>
                <w:color w:val="000000"/>
              </w:rPr>
              <w:t>savedInstanceState</w:t>
            </w:r>
            <w:proofErr w:type="spellEnd"/>
            <w:r w:rsidRPr="00D6605F">
              <w:rPr>
                <w:color w:val="000000"/>
              </w:rPr>
              <w:t>) {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proofErr w:type="spellStart"/>
            <w:r w:rsidRPr="00D6605F">
              <w:rPr>
                <w:color w:val="7F0055"/>
              </w:rPr>
              <w:t>super</w:t>
            </w:r>
            <w:r w:rsidRPr="00D6605F">
              <w:rPr>
                <w:color w:val="000000"/>
              </w:rPr>
              <w:t>.onCreate</w:t>
            </w:r>
            <w:proofErr w:type="spellEnd"/>
            <w:r w:rsidRPr="00D6605F">
              <w:rPr>
                <w:color w:val="000000"/>
              </w:rPr>
              <w:t>(</w:t>
            </w:r>
            <w:proofErr w:type="spellStart"/>
            <w:r w:rsidRPr="00D6605F">
              <w:rPr>
                <w:color w:val="000000"/>
              </w:rPr>
              <w:t>savedInstanceState</w:t>
            </w:r>
            <w:proofErr w:type="spellEnd"/>
            <w:r w:rsidRPr="00D6605F">
              <w:rPr>
                <w:color w:val="000000"/>
              </w:rPr>
              <w:t>);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proofErr w:type="spellStart"/>
            <w:r w:rsidRPr="00D6605F">
              <w:rPr>
                <w:color w:val="000000"/>
              </w:rPr>
              <w:t>setContentView</w:t>
            </w:r>
            <w:proofErr w:type="spellEnd"/>
            <w:r w:rsidRPr="00D6605F">
              <w:rPr>
                <w:color w:val="000000"/>
              </w:rPr>
              <w:t>(</w:t>
            </w:r>
            <w:proofErr w:type="spellStart"/>
            <w:r w:rsidRPr="00D6605F">
              <w:rPr>
                <w:color w:val="000000"/>
              </w:rPr>
              <w:t>R.layout.</w:t>
            </w:r>
            <w:r w:rsidRPr="00D6605F">
              <w:rPr>
                <w:color w:val="0000C0"/>
              </w:rPr>
              <w:t>activity_edit</w:t>
            </w:r>
            <w:proofErr w:type="spellEnd"/>
            <w:r w:rsidRPr="00D6605F">
              <w:rPr>
                <w:color w:val="000000"/>
              </w:rPr>
              <w:t>);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r w:rsidRPr="00D6605F">
              <w:rPr>
                <w:color w:val="0000C0"/>
              </w:rPr>
              <w:t>editText1</w:t>
            </w:r>
            <w:r w:rsidRPr="00D6605F">
              <w:rPr>
                <w:color w:val="000000"/>
              </w:rPr>
              <w:t xml:space="preserve"> = (</w:t>
            </w:r>
            <w:proofErr w:type="spellStart"/>
            <w:r w:rsidRPr="00D6605F">
              <w:rPr>
                <w:color w:val="000000"/>
              </w:rPr>
              <w:t>EditText</w:t>
            </w:r>
            <w:proofErr w:type="spellEnd"/>
            <w:r w:rsidRPr="00D6605F">
              <w:rPr>
                <w:color w:val="000000"/>
              </w:rPr>
              <w:t>)</w:t>
            </w:r>
            <w:proofErr w:type="spellStart"/>
            <w:r w:rsidRPr="00D6605F">
              <w:rPr>
                <w:color w:val="000000"/>
              </w:rPr>
              <w:t>findViewById</w:t>
            </w:r>
            <w:proofErr w:type="spellEnd"/>
            <w:r w:rsidRPr="00D6605F">
              <w:rPr>
                <w:color w:val="000000"/>
              </w:rPr>
              <w:t>(R.id.</w:t>
            </w:r>
            <w:r w:rsidRPr="00D6605F">
              <w:rPr>
                <w:color w:val="0000C0"/>
              </w:rPr>
              <w:t>editText1</w:t>
            </w:r>
            <w:r w:rsidRPr="00D6605F">
              <w:rPr>
                <w:color w:val="000000"/>
              </w:rPr>
              <w:t xml:space="preserve">); 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r w:rsidRPr="00D6605F">
              <w:rPr>
                <w:color w:val="0000C0"/>
              </w:rPr>
              <w:t>editText2</w:t>
            </w:r>
            <w:r w:rsidRPr="00D6605F">
              <w:rPr>
                <w:color w:val="000000"/>
              </w:rPr>
              <w:t xml:space="preserve"> = (</w:t>
            </w:r>
            <w:proofErr w:type="spellStart"/>
            <w:r w:rsidRPr="00D6605F">
              <w:rPr>
                <w:color w:val="000000"/>
              </w:rPr>
              <w:t>EditText</w:t>
            </w:r>
            <w:proofErr w:type="spellEnd"/>
            <w:r w:rsidRPr="00D6605F">
              <w:rPr>
                <w:color w:val="000000"/>
              </w:rPr>
              <w:t>)</w:t>
            </w:r>
            <w:proofErr w:type="spellStart"/>
            <w:r w:rsidRPr="00D6605F">
              <w:rPr>
                <w:color w:val="000000"/>
              </w:rPr>
              <w:t>findViewById</w:t>
            </w:r>
            <w:proofErr w:type="spellEnd"/>
            <w:r w:rsidRPr="00D6605F">
              <w:rPr>
                <w:color w:val="000000"/>
              </w:rPr>
              <w:t>(R.id.</w:t>
            </w:r>
            <w:r w:rsidRPr="00D6605F">
              <w:rPr>
                <w:color w:val="0000C0"/>
              </w:rPr>
              <w:t>editText2</w:t>
            </w:r>
            <w:r w:rsidRPr="00D6605F">
              <w:rPr>
                <w:color w:val="000000"/>
              </w:rPr>
              <w:t xml:space="preserve">); 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proofErr w:type="spellStart"/>
            <w:r w:rsidRPr="00D6605F">
              <w:rPr>
                <w:color w:val="000000"/>
              </w:rPr>
              <w:t>MyApplication</w:t>
            </w:r>
            <w:proofErr w:type="spellEnd"/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000000"/>
              </w:rPr>
              <w:t>myApplication</w:t>
            </w:r>
            <w:proofErr w:type="spellEnd"/>
            <w:r w:rsidRPr="00D6605F">
              <w:rPr>
                <w:color w:val="000000"/>
              </w:rPr>
              <w:t xml:space="preserve"> = (</w:t>
            </w:r>
            <w:proofErr w:type="spellStart"/>
            <w:r w:rsidRPr="00D6605F">
              <w:rPr>
                <w:color w:val="000000"/>
              </w:rPr>
              <w:t>MyApplication</w:t>
            </w:r>
            <w:proofErr w:type="spellEnd"/>
            <w:r w:rsidRPr="00D6605F">
              <w:rPr>
                <w:color w:val="000000"/>
              </w:rPr>
              <w:t>)</w:t>
            </w:r>
            <w:proofErr w:type="spellStart"/>
            <w:r w:rsidRPr="00D6605F">
              <w:rPr>
                <w:color w:val="000000"/>
              </w:rPr>
              <w:t>getApplicationContext</w:t>
            </w:r>
            <w:proofErr w:type="spellEnd"/>
            <w:r w:rsidRPr="00D6605F">
              <w:rPr>
                <w:color w:val="000000"/>
              </w:rPr>
              <w:t>();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r w:rsidRPr="00D6605F">
              <w:rPr>
                <w:color w:val="0000C0"/>
              </w:rPr>
              <w:t>memo</w:t>
            </w:r>
            <w:r w:rsidRPr="00D6605F">
              <w:rPr>
                <w:color w:val="000000"/>
              </w:rPr>
              <w:t xml:space="preserve"> = </w:t>
            </w:r>
            <w:proofErr w:type="spellStart"/>
            <w:r w:rsidRPr="00D6605F">
              <w:rPr>
                <w:color w:val="000000"/>
              </w:rPr>
              <w:t>myApplication.getMyMemo</w:t>
            </w:r>
            <w:proofErr w:type="spellEnd"/>
            <w:r w:rsidRPr="00D6605F">
              <w:rPr>
                <w:color w:val="000000"/>
              </w:rPr>
              <w:t>();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r w:rsidRPr="00D6605F">
              <w:rPr>
                <w:color w:val="0000C0"/>
              </w:rPr>
              <w:t>editText1</w:t>
            </w:r>
            <w:r w:rsidRPr="00D6605F">
              <w:rPr>
                <w:color w:val="000000"/>
              </w:rPr>
              <w:t>.setText(</w:t>
            </w:r>
            <w:proofErr w:type="spellStart"/>
            <w:r w:rsidRPr="00D6605F">
              <w:rPr>
                <w:color w:val="0000C0"/>
              </w:rPr>
              <w:t>memo</w:t>
            </w:r>
            <w:r w:rsidRPr="00D6605F">
              <w:rPr>
                <w:color w:val="000000"/>
              </w:rPr>
              <w:t>.getTitle</w:t>
            </w:r>
            <w:proofErr w:type="spellEnd"/>
            <w:r w:rsidRPr="00D6605F">
              <w:rPr>
                <w:color w:val="000000"/>
              </w:rPr>
              <w:t>());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r w:rsidRPr="00D6605F">
              <w:rPr>
                <w:color w:val="0000C0"/>
              </w:rPr>
              <w:t>editText2</w:t>
            </w:r>
            <w:r w:rsidRPr="00D6605F">
              <w:rPr>
                <w:color w:val="000000"/>
              </w:rPr>
              <w:t>.setText(</w:t>
            </w:r>
            <w:proofErr w:type="spellStart"/>
            <w:r w:rsidRPr="00D6605F">
              <w:rPr>
                <w:color w:val="0000C0"/>
              </w:rPr>
              <w:t>memo</w:t>
            </w:r>
            <w:r w:rsidRPr="00D6605F">
              <w:rPr>
                <w:color w:val="000000"/>
              </w:rPr>
              <w:t>.getBody</w:t>
            </w:r>
            <w:proofErr w:type="spellEnd"/>
            <w:r w:rsidRPr="00D6605F">
              <w:rPr>
                <w:color w:val="000000"/>
              </w:rPr>
              <w:t>());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}</w:t>
            </w:r>
          </w:p>
          <w:p w:rsidR="00D6605F" w:rsidRPr="00D6605F" w:rsidRDefault="00D6605F" w:rsidP="00D6605F">
            <w:pPr>
              <w:pStyle w:val="aa"/>
            </w:pP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</w:t>
            </w:r>
            <w:r w:rsidRPr="00D6605F">
              <w:rPr>
                <w:color w:val="646464"/>
              </w:rPr>
              <w:t>@Override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</w:t>
            </w:r>
            <w:r w:rsidRPr="00D6605F">
              <w:rPr>
                <w:color w:val="7F0055"/>
              </w:rPr>
              <w:t>public</w:t>
            </w:r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7F0055"/>
              </w:rPr>
              <w:t>boolean</w:t>
            </w:r>
            <w:proofErr w:type="spellEnd"/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000000"/>
              </w:rPr>
              <w:t>onCreateOptionsMenu</w:t>
            </w:r>
            <w:proofErr w:type="spellEnd"/>
            <w:r w:rsidRPr="00D6605F">
              <w:rPr>
                <w:color w:val="000000"/>
              </w:rPr>
              <w:t>(Menu menu) {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proofErr w:type="spellStart"/>
            <w:r w:rsidRPr="00D6605F">
              <w:rPr>
                <w:color w:val="000000"/>
              </w:rPr>
              <w:t>getMenuInflater</w:t>
            </w:r>
            <w:proofErr w:type="spellEnd"/>
            <w:r w:rsidRPr="00D6605F">
              <w:rPr>
                <w:color w:val="000000"/>
              </w:rPr>
              <w:t>().inflate(</w:t>
            </w:r>
            <w:proofErr w:type="spellStart"/>
            <w:r w:rsidRPr="00D6605F">
              <w:rPr>
                <w:color w:val="000000"/>
              </w:rPr>
              <w:t>R.menu.</w:t>
            </w:r>
            <w:r w:rsidRPr="00D6605F">
              <w:rPr>
                <w:color w:val="0000C0"/>
              </w:rPr>
              <w:t>edit</w:t>
            </w:r>
            <w:proofErr w:type="spellEnd"/>
            <w:r w:rsidRPr="00D6605F">
              <w:rPr>
                <w:color w:val="000000"/>
              </w:rPr>
              <w:t>, menu);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r w:rsidRPr="00D6605F">
              <w:rPr>
                <w:color w:val="7F0055"/>
              </w:rPr>
              <w:t>return</w:t>
            </w:r>
            <w:r w:rsidRPr="00D6605F">
              <w:rPr>
                <w:color w:val="000000"/>
              </w:rPr>
              <w:t xml:space="preserve"> </w:t>
            </w:r>
            <w:r w:rsidRPr="00D6605F">
              <w:rPr>
                <w:color w:val="7F0055"/>
              </w:rPr>
              <w:t>true</w:t>
            </w:r>
            <w:r w:rsidRPr="00D6605F">
              <w:rPr>
                <w:color w:val="000000"/>
              </w:rPr>
              <w:t>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}</w:t>
            </w:r>
          </w:p>
          <w:p w:rsidR="00D6605F" w:rsidRPr="00D6605F" w:rsidRDefault="00D6605F" w:rsidP="00D6605F">
            <w:pPr>
              <w:pStyle w:val="aa"/>
            </w:pP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</w:t>
            </w:r>
            <w:r w:rsidRPr="00D6605F">
              <w:rPr>
                <w:color w:val="646464"/>
              </w:rPr>
              <w:t>@Override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</w:t>
            </w:r>
            <w:r w:rsidRPr="00D6605F">
              <w:rPr>
                <w:color w:val="7F0055"/>
              </w:rPr>
              <w:t>public</w:t>
            </w:r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7F0055"/>
              </w:rPr>
              <w:t>boolean</w:t>
            </w:r>
            <w:proofErr w:type="spellEnd"/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000000"/>
              </w:rPr>
              <w:t>onOptionsItemSelected</w:t>
            </w:r>
            <w:proofErr w:type="spellEnd"/>
            <w:r w:rsidRPr="00D6605F">
              <w:rPr>
                <w:color w:val="000000"/>
              </w:rPr>
              <w:t>(</w:t>
            </w:r>
            <w:proofErr w:type="spellStart"/>
            <w:r w:rsidRPr="00D6605F">
              <w:rPr>
                <w:color w:val="000000"/>
              </w:rPr>
              <w:t>MenuItem</w:t>
            </w:r>
            <w:proofErr w:type="spellEnd"/>
            <w:r w:rsidRPr="00D6605F">
              <w:rPr>
                <w:color w:val="000000"/>
              </w:rPr>
              <w:t xml:space="preserve"> item) {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proofErr w:type="spellStart"/>
            <w:r w:rsidRPr="00D6605F">
              <w:rPr>
                <w:color w:val="7F0055"/>
              </w:rPr>
              <w:t>int</w:t>
            </w:r>
            <w:proofErr w:type="spellEnd"/>
            <w:r w:rsidRPr="00D6605F">
              <w:rPr>
                <w:color w:val="000000"/>
              </w:rPr>
              <w:t xml:space="preserve"> id = </w:t>
            </w:r>
            <w:proofErr w:type="spellStart"/>
            <w:r w:rsidRPr="00D6605F">
              <w:rPr>
                <w:color w:val="000000"/>
              </w:rPr>
              <w:t>item.getItemId</w:t>
            </w:r>
            <w:proofErr w:type="spellEnd"/>
            <w:r w:rsidRPr="00D6605F">
              <w:rPr>
                <w:color w:val="000000"/>
              </w:rPr>
              <w:t>();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r w:rsidRPr="00D6605F">
              <w:rPr>
                <w:color w:val="7F0055"/>
              </w:rPr>
              <w:t>if</w:t>
            </w:r>
            <w:r w:rsidRPr="00D6605F">
              <w:rPr>
                <w:color w:val="000000"/>
              </w:rPr>
              <w:t xml:space="preserve"> (id == </w:t>
            </w:r>
            <w:proofErr w:type="spellStart"/>
            <w:r w:rsidRPr="00D6605F">
              <w:rPr>
                <w:color w:val="000000"/>
              </w:rPr>
              <w:t>R.id.</w:t>
            </w:r>
            <w:r w:rsidRPr="00D6605F">
              <w:rPr>
                <w:color w:val="0000C0"/>
              </w:rPr>
              <w:t>action_settings</w:t>
            </w:r>
            <w:proofErr w:type="spellEnd"/>
            <w:r w:rsidRPr="00D6605F">
              <w:rPr>
                <w:color w:val="000000"/>
              </w:rPr>
              <w:t>) {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    </w:t>
            </w:r>
            <w:r w:rsidRPr="00D6605F">
              <w:rPr>
                <w:color w:val="7F0055"/>
              </w:rPr>
              <w:t>return</w:t>
            </w:r>
            <w:r w:rsidRPr="00D6605F">
              <w:rPr>
                <w:color w:val="000000"/>
              </w:rPr>
              <w:t xml:space="preserve"> </w:t>
            </w:r>
            <w:r w:rsidRPr="00D6605F">
              <w:rPr>
                <w:color w:val="7F0055"/>
              </w:rPr>
              <w:t>true</w:t>
            </w:r>
            <w:r w:rsidRPr="00D6605F">
              <w:rPr>
                <w:color w:val="000000"/>
              </w:rPr>
              <w:t>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} </w:t>
            </w:r>
            <w:r w:rsidRPr="00D6605F">
              <w:rPr>
                <w:color w:val="7F0055"/>
              </w:rPr>
              <w:t>else</w:t>
            </w:r>
            <w:r w:rsidRPr="00D6605F">
              <w:rPr>
                <w:color w:val="000000"/>
              </w:rPr>
              <w:t xml:space="preserve"> </w:t>
            </w:r>
            <w:r w:rsidRPr="00D6605F">
              <w:rPr>
                <w:color w:val="7F0055"/>
              </w:rPr>
              <w:t>if</w:t>
            </w:r>
            <w:r w:rsidRPr="00D6605F">
              <w:rPr>
                <w:color w:val="000000"/>
              </w:rPr>
              <w:t xml:space="preserve"> (id == </w:t>
            </w:r>
            <w:proofErr w:type="spellStart"/>
            <w:r w:rsidRPr="00D6605F">
              <w:rPr>
                <w:color w:val="000000"/>
              </w:rPr>
              <w:t>R.id.</w:t>
            </w:r>
            <w:r w:rsidRPr="00D6605F">
              <w:rPr>
                <w:color w:val="0000C0"/>
              </w:rPr>
              <w:t>action_save</w:t>
            </w:r>
            <w:proofErr w:type="spellEnd"/>
            <w:r w:rsidRPr="00D6605F">
              <w:rPr>
                <w:color w:val="000000"/>
              </w:rPr>
              <w:t>) {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    </w:t>
            </w:r>
            <w:proofErr w:type="spellStart"/>
            <w:r w:rsidRPr="00D6605F">
              <w:rPr>
                <w:color w:val="0000C0"/>
              </w:rPr>
              <w:t>memo</w:t>
            </w:r>
            <w:r w:rsidRPr="00D6605F">
              <w:rPr>
                <w:color w:val="000000"/>
              </w:rPr>
              <w:t>.setTitle</w:t>
            </w:r>
            <w:proofErr w:type="spellEnd"/>
            <w:r w:rsidRPr="00D6605F">
              <w:rPr>
                <w:color w:val="000000"/>
              </w:rPr>
              <w:t>(</w:t>
            </w:r>
            <w:r w:rsidRPr="00D6605F">
              <w:rPr>
                <w:color w:val="0000C0"/>
              </w:rPr>
              <w:t>editText1</w:t>
            </w:r>
            <w:r w:rsidRPr="00D6605F">
              <w:rPr>
                <w:color w:val="000000"/>
              </w:rPr>
              <w:t>.getText().</w:t>
            </w:r>
            <w:proofErr w:type="spellStart"/>
            <w:r w:rsidRPr="00D6605F">
              <w:rPr>
                <w:color w:val="000000"/>
              </w:rPr>
              <w:t>toString</w:t>
            </w:r>
            <w:proofErr w:type="spellEnd"/>
            <w:r w:rsidRPr="00D6605F">
              <w:rPr>
                <w:color w:val="000000"/>
              </w:rPr>
              <w:t>());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    </w:t>
            </w:r>
            <w:proofErr w:type="spellStart"/>
            <w:r w:rsidRPr="00D6605F">
              <w:rPr>
                <w:color w:val="0000C0"/>
              </w:rPr>
              <w:t>memo</w:t>
            </w:r>
            <w:r w:rsidRPr="00D6605F">
              <w:rPr>
                <w:color w:val="000000"/>
              </w:rPr>
              <w:t>.setBody</w:t>
            </w:r>
            <w:proofErr w:type="spellEnd"/>
            <w:r w:rsidRPr="00D6605F">
              <w:rPr>
                <w:color w:val="000000"/>
              </w:rPr>
              <w:t>(</w:t>
            </w:r>
            <w:r w:rsidRPr="00D6605F">
              <w:rPr>
                <w:color w:val="0000C0"/>
              </w:rPr>
              <w:t>editText2</w:t>
            </w:r>
            <w:r w:rsidRPr="00D6605F">
              <w:rPr>
                <w:color w:val="000000"/>
              </w:rPr>
              <w:t>.getText().</w:t>
            </w:r>
            <w:proofErr w:type="spellStart"/>
            <w:r w:rsidRPr="00D6605F">
              <w:rPr>
                <w:color w:val="000000"/>
              </w:rPr>
              <w:t>toString</w:t>
            </w:r>
            <w:proofErr w:type="spellEnd"/>
            <w:r w:rsidRPr="00D6605F">
              <w:rPr>
                <w:color w:val="000000"/>
              </w:rPr>
              <w:t>());</w:t>
            </w:r>
          </w:p>
          <w:p w:rsidR="00D6605F" w:rsidRDefault="00D6605F" w:rsidP="00D6605F">
            <w:pPr>
              <w:pStyle w:val="aa"/>
              <w:rPr>
                <w:color w:val="000000"/>
              </w:rPr>
            </w:pPr>
            <w:r w:rsidRPr="00D6605F">
              <w:rPr>
                <w:color w:val="000000"/>
              </w:rPr>
              <w:t xml:space="preserve">            </w:t>
            </w:r>
            <w:proofErr w:type="spellStart"/>
            <w:r w:rsidRPr="00D6605F">
              <w:rPr>
                <w:color w:val="000000"/>
              </w:rPr>
              <w:t>NavUtils.navigateUpFromSameTask</w:t>
            </w:r>
            <w:proofErr w:type="spellEnd"/>
            <w:r w:rsidRPr="00D6605F">
              <w:rPr>
                <w:color w:val="000000"/>
              </w:rPr>
              <w:t>(</w:t>
            </w:r>
            <w:r w:rsidRPr="00D6605F">
              <w:rPr>
                <w:color w:val="7F0055"/>
              </w:rPr>
              <w:t>this</w:t>
            </w:r>
            <w:r w:rsidRPr="00D6605F">
              <w:rPr>
                <w:color w:val="000000"/>
              </w:rPr>
              <w:t>);</w:t>
            </w:r>
          </w:p>
          <w:p w:rsidR="00156418" w:rsidRPr="00D6605F" w:rsidRDefault="00156418" w:rsidP="00D6605F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}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    </w:t>
            </w:r>
            <w:r w:rsidRPr="00D6605F">
              <w:rPr>
                <w:color w:val="7F0055"/>
              </w:rPr>
              <w:t>return</w:t>
            </w:r>
            <w:r w:rsidRPr="00D6605F">
              <w:rPr>
                <w:color w:val="000000"/>
              </w:rPr>
              <w:t xml:space="preserve"> </w:t>
            </w:r>
            <w:proofErr w:type="spellStart"/>
            <w:r w:rsidRPr="00D6605F">
              <w:rPr>
                <w:color w:val="7F0055"/>
              </w:rPr>
              <w:t>super</w:t>
            </w:r>
            <w:r w:rsidRPr="00D6605F">
              <w:rPr>
                <w:color w:val="000000"/>
              </w:rPr>
              <w:t>.onOptionsItemSelected</w:t>
            </w:r>
            <w:proofErr w:type="spellEnd"/>
            <w:r w:rsidRPr="00D6605F">
              <w:rPr>
                <w:color w:val="000000"/>
              </w:rPr>
              <w:t>(item);</w:t>
            </w:r>
          </w:p>
          <w:p w:rsidR="00D6605F" w:rsidRPr="00D6605F" w:rsidRDefault="00D6605F" w:rsidP="00D6605F">
            <w:pPr>
              <w:pStyle w:val="aa"/>
            </w:pPr>
            <w:r w:rsidRPr="00D6605F">
              <w:rPr>
                <w:color w:val="000000"/>
              </w:rPr>
              <w:t xml:space="preserve">    }</w:t>
            </w:r>
          </w:p>
          <w:p w:rsidR="001213BC" w:rsidRPr="00337388" w:rsidRDefault="00D6605F" w:rsidP="009307A0">
            <w:pPr>
              <w:pStyle w:val="aa"/>
            </w:pPr>
            <w:r w:rsidRPr="00D6605F">
              <w:rPr>
                <w:color w:val="000000"/>
              </w:rPr>
              <w:t>}</w:t>
            </w:r>
          </w:p>
        </w:tc>
      </w:tr>
    </w:tbl>
    <w:p w:rsidR="001213BC" w:rsidRDefault="001213BC" w:rsidP="001213BC"/>
    <w:p w:rsidR="005C147F" w:rsidRDefault="005C147F" w:rsidP="001213BC">
      <w:r>
        <w:t>(</w:t>
      </w:r>
      <w:r>
        <w:rPr>
          <w:rFonts w:hint="eastAsia"/>
        </w:rPr>
        <w:t>줄1</w:t>
      </w:r>
      <w:r>
        <w:t>2~14) editText1, editText2, memo</w:t>
      </w:r>
      <w:r>
        <w:rPr>
          <w:rFonts w:hint="eastAsia"/>
        </w:rPr>
        <w:t xml:space="preserve">를 </w:t>
      </w:r>
      <w:proofErr w:type="spellStart"/>
      <w:r>
        <w:t>onCreate</w:t>
      </w:r>
      <w:proofErr w:type="spellEnd"/>
      <w:r>
        <w:rPr>
          <w:rFonts w:hint="eastAsia"/>
        </w:rPr>
        <w:t xml:space="preserve">와 </w:t>
      </w:r>
      <w:proofErr w:type="spellStart"/>
      <w:r>
        <w:t>onOptionsItemSelected</w:t>
      </w:r>
      <w:proofErr w:type="spellEnd"/>
      <w: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사용해야 해서 멤버 변수로 구현하였다.</w:t>
      </w:r>
    </w:p>
    <w:p w:rsidR="005C147F" w:rsidRDefault="005C147F" w:rsidP="001213BC"/>
    <w:p w:rsidR="005C147F" w:rsidRDefault="005C147F" w:rsidP="001213BC">
      <w:r>
        <w:rPr>
          <w:rFonts w:hint="eastAsia"/>
        </w:rPr>
        <w:t>(줄2</w:t>
      </w:r>
      <w:r>
        <w:t xml:space="preserve">0, 21, 34) editText1, editText2, memo </w:t>
      </w:r>
      <w:r>
        <w:rPr>
          <w:rFonts w:hint="eastAsia"/>
        </w:rPr>
        <w:t xml:space="preserve">가 멤버 변수이므로 여기서 대입된 값을 나중에 메뉴가 클릭되어 실행되는 </w:t>
      </w:r>
      <w:proofErr w:type="spellStart"/>
      <w:r>
        <w:t>onOptionsItemSelected</w:t>
      </w:r>
      <w:proofErr w:type="spellEnd"/>
      <w:r>
        <w:t xml:space="preserve"> </w:t>
      </w:r>
      <w:proofErr w:type="spellStart"/>
      <w:r>
        <w:rPr>
          <w:rFonts w:hint="eastAsia"/>
        </w:rPr>
        <w:t>메소드에서도</w:t>
      </w:r>
      <w:proofErr w:type="spellEnd"/>
      <w:r>
        <w:rPr>
          <w:rFonts w:hint="eastAsia"/>
        </w:rPr>
        <w:t xml:space="preserve"> 사용할 수 있다.</w:t>
      </w:r>
    </w:p>
    <w:p w:rsidR="005C147F" w:rsidRDefault="005C147F" w:rsidP="001213BC"/>
    <w:p w:rsidR="005C147F" w:rsidRDefault="005C147F" w:rsidP="001213BC">
      <w:r>
        <w:t>(</w:t>
      </w:r>
      <w:r>
        <w:rPr>
          <w:rFonts w:hint="eastAsia"/>
        </w:rPr>
        <w:t>줄4</w:t>
      </w:r>
      <w:r>
        <w:t>0, 41) editText1, editText2</w:t>
      </w:r>
      <w:r>
        <w:rPr>
          <w:rFonts w:hint="eastAsia"/>
        </w:rPr>
        <w:t xml:space="preserve">에 입력된 값을 꺼내서 멤버 변수 </w:t>
      </w:r>
      <w:r>
        <w:t>memo</w:t>
      </w:r>
      <w:r>
        <w:rPr>
          <w:rFonts w:hint="eastAsia"/>
        </w:rPr>
        <w:t>가 참조하는 객체에 저장한다.</w:t>
      </w:r>
    </w:p>
    <w:p w:rsidR="005C147F" w:rsidRDefault="005C147F" w:rsidP="001213BC">
      <w:proofErr w:type="spellStart"/>
      <w:r>
        <w:t>EditText</w:t>
      </w:r>
      <w:proofErr w:type="spellEnd"/>
      <w:r>
        <w:rPr>
          <w:rFonts w:hint="eastAsia"/>
        </w:rPr>
        <w:t xml:space="preserve">의 </w:t>
      </w:r>
      <w:proofErr w:type="spellStart"/>
      <w:r>
        <w:t>getText</w:t>
      </w:r>
      <w:proofErr w:type="spellEnd"/>
      <w:r>
        <w:t xml:space="preserve">()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리턴 타입은 </w:t>
      </w:r>
      <w:proofErr w:type="spellStart"/>
      <w:r>
        <w:t>CharSequence</w:t>
      </w:r>
      <w:proofErr w:type="spellEnd"/>
      <w:r>
        <w:rPr>
          <w:rFonts w:hint="eastAsia"/>
        </w:rPr>
        <w:t>이다.</w:t>
      </w:r>
      <w:r>
        <w:t xml:space="preserve"> String </w:t>
      </w:r>
      <w:r>
        <w:rPr>
          <w:rFonts w:hint="eastAsia"/>
        </w:rPr>
        <w:t xml:space="preserve">타입의 문자열을 얻기 위해 </w:t>
      </w:r>
      <w:proofErr w:type="spellStart"/>
      <w:r>
        <w:t>toString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호출하였다.</w:t>
      </w:r>
    </w:p>
    <w:p w:rsidR="005C147F" w:rsidRDefault="005C147F" w:rsidP="001213BC"/>
    <w:p w:rsidR="005C147F" w:rsidRDefault="005C147F" w:rsidP="001213BC">
      <w:r>
        <w:t>(</w:t>
      </w:r>
      <w:r>
        <w:rPr>
          <w:rFonts w:hint="eastAsia"/>
        </w:rPr>
        <w:t>줄4</w:t>
      </w:r>
      <w:r>
        <w:t xml:space="preserve">2) Hierarchical Parent </w:t>
      </w:r>
      <w:r>
        <w:rPr>
          <w:rFonts w:hint="eastAsia"/>
        </w:rPr>
        <w:t xml:space="preserve">속성으로 지정된 </w:t>
      </w:r>
      <w:r>
        <w:t>Activity</w:t>
      </w:r>
      <w:r>
        <w:rPr>
          <w:rFonts w:hint="eastAsia"/>
        </w:rPr>
        <w:t xml:space="preserve">로 돌아가기 위한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호출이다.</w:t>
      </w:r>
      <w:r>
        <w:t xml:space="preserve"> </w:t>
      </w:r>
      <w:proofErr w:type="spellStart"/>
      <w:r>
        <w:t>EditActivity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생성할 때,</w:t>
      </w:r>
      <w:r>
        <w:t xml:space="preserve"> </w:t>
      </w:r>
      <w:r>
        <w:lastRenderedPageBreak/>
        <w:t xml:space="preserve">Hierarchical Parent </w:t>
      </w:r>
      <w:r>
        <w:rPr>
          <w:rFonts w:hint="eastAsia"/>
        </w:rPr>
        <w:t xml:space="preserve">속성으로 </w:t>
      </w:r>
      <w:proofErr w:type="spellStart"/>
      <w:r>
        <w:t>MainActivity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지정했으므로 </w:t>
      </w:r>
      <w:proofErr w:type="spellStart"/>
      <w:r>
        <w:t>MainActivity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돌아가게 된다.</w:t>
      </w:r>
    </w:p>
    <w:p w:rsidR="005C147F" w:rsidRDefault="005C147F" w:rsidP="001213BC"/>
    <w:p w:rsidR="005C147F" w:rsidRDefault="005C147F" w:rsidP="005C147F">
      <w:pPr>
        <w:pStyle w:val="10"/>
      </w:pPr>
      <w:r>
        <w:rPr>
          <w:rFonts w:hint="eastAsia"/>
        </w:rPr>
        <w:t>실행</w:t>
      </w:r>
    </w:p>
    <w:p w:rsidR="005C147F" w:rsidRDefault="005C147F" w:rsidP="005C147F"/>
    <w:p w:rsidR="005C147F" w:rsidRPr="005C147F" w:rsidRDefault="005C147F" w:rsidP="005C147F">
      <w:r>
        <w:rPr>
          <w:noProof/>
        </w:rPr>
        <w:drawing>
          <wp:inline distT="0" distB="0" distL="0" distR="0">
            <wp:extent cx="2987709" cy="4977441"/>
            <wp:effectExtent l="0" t="0" r="3175" b="0"/>
            <wp:docPr id="23" name="그림 23" descr="https://lh4.googleusercontent.com/-J6RzKqQQxfE/VCrChMyF2AI/AAAAAAAAeC8/pn0nq6YsrO0/s800/Screenshot_2014-09-30-23-4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-J6RzKqQQxfE/VCrChMyF2AI/AAAAAAAAeC8/pn0nq6YsrO0/s800/Screenshot_2014-09-30-23-47-2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88" cy="498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7F" w:rsidRDefault="005C147F" w:rsidP="005C147F"/>
    <w:p w:rsidR="005C147F" w:rsidRDefault="005C147F" w:rsidP="005C147F">
      <w:r>
        <w:rPr>
          <w:rFonts w:hint="eastAsia"/>
        </w:rPr>
        <w:t xml:space="preserve">제목이나 내용을 수정하고 </w:t>
      </w:r>
      <w:proofErr w:type="spellStart"/>
      <w:r>
        <w:rPr>
          <w:rFonts w:hint="eastAsia"/>
        </w:rPr>
        <w:t>액션바의</w:t>
      </w:r>
      <w:proofErr w:type="spellEnd"/>
      <w:r>
        <w:rPr>
          <w:rFonts w:hint="eastAsia"/>
        </w:rPr>
        <w:t xml:space="preserve"> 저장 아이콘을 클릭하면 수정된 내용이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>객체에 저장</w:t>
      </w:r>
      <w:r w:rsidR="00432B91">
        <w:rPr>
          <w:rFonts w:hint="eastAsia"/>
        </w:rPr>
        <w:t>되</w:t>
      </w:r>
      <w:r>
        <w:rPr>
          <w:rFonts w:hint="eastAsia"/>
        </w:rPr>
        <w:t>고</w:t>
      </w:r>
    </w:p>
    <w:p w:rsidR="005C147F" w:rsidRDefault="005C147F" w:rsidP="005C147F">
      <w:proofErr w:type="spellStart"/>
      <w:r>
        <w:rPr>
          <w:rFonts w:hint="eastAsia"/>
        </w:rPr>
        <w:t>MainActivity로</w:t>
      </w:r>
      <w:proofErr w:type="spellEnd"/>
      <w:r>
        <w:rPr>
          <w:rFonts w:hint="eastAsia"/>
        </w:rPr>
        <w:t xml:space="preserve"> 넘어가게 된다.</w:t>
      </w:r>
    </w:p>
    <w:p w:rsidR="005C147F" w:rsidRDefault="005C147F" w:rsidP="005C147F"/>
    <w:p w:rsidR="005C147F" w:rsidRDefault="005C147F" w:rsidP="005C147F"/>
    <w:p w:rsidR="005C147F" w:rsidRDefault="00366E80" w:rsidP="00366E80">
      <w:pPr>
        <w:pStyle w:val="3"/>
      </w:pPr>
      <w:r>
        <w:rPr>
          <w:rFonts w:hint="eastAsia"/>
        </w:rPr>
        <w:t>소스코드</w:t>
      </w:r>
    </w:p>
    <w:p w:rsidR="00366E80" w:rsidRDefault="00366E80" w:rsidP="00366E80">
      <w:r>
        <w:rPr>
          <w:rFonts w:hint="eastAsia"/>
        </w:rPr>
        <w:t>E04Edit_#3.zip</w:t>
      </w:r>
    </w:p>
    <w:p w:rsidR="00366E80" w:rsidRDefault="00366E80" w:rsidP="00366E80"/>
    <w:p w:rsidR="00EE64CB" w:rsidRDefault="00EE64CB" w:rsidP="00366E80"/>
    <w:p w:rsidR="00117CCC" w:rsidRDefault="00117CCC" w:rsidP="00117CCC">
      <w:pPr>
        <w:pStyle w:val="3"/>
      </w:pP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EE64CB" w:rsidRDefault="00EE64CB" w:rsidP="00EE64CB">
      <w:r>
        <w:rPr>
          <w:rFonts w:hint="eastAsia"/>
        </w:rPr>
        <w:t>한 화면이 넘어갈 정도로 여러 줄의 텍스트를 입력해 보자.</w:t>
      </w:r>
    </w:p>
    <w:p w:rsidR="00117CCC" w:rsidRDefault="00117CCC" w:rsidP="00117CCC">
      <w:proofErr w:type="spellStart"/>
      <w:r>
        <w:t>EditText</w:t>
      </w:r>
      <w:proofErr w:type="spellEnd"/>
      <w:r>
        <w:rPr>
          <w:rFonts w:hint="eastAsia"/>
        </w:rPr>
        <w:t>에는 스크롤 기능이 있어서 여러 줄의 텍스트를 입력하는데 지장이 없다.</w:t>
      </w:r>
    </w:p>
    <w:p w:rsidR="00117CCC" w:rsidRDefault="00117CCC" w:rsidP="00117CCC">
      <w:r>
        <w:rPr>
          <w:rFonts w:hint="eastAsia"/>
        </w:rPr>
        <w:t xml:space="preserve">그런데 </w:t>
      </w:r>
      <w:proofErr w:type="spellStart"/>
      <w:r>
        <w:t>RelativeLayout</w:t>
      </w:r>
      <w:proofErr w:type="spellEnd"/>
      <w:r>
        <w:rPr>
          <w:rFonts w:hint="eastAsia"/>
        </w:rPr>
        <w:t xml:space="preserve">과 </w:t>
      </w:r>
      <w:proofErr w:type="spellStart"/>
      <w:r>
        <w:t>TextView</w:t>
      </w:r>
      <w:proofErr w:type="spellEnd"/>
      <w:r>
        <w:rPr>
          <w:rFonts w:hint="eastAsia"/>
        </w:rPr>
        <w:t xml:space="preserve">에는 스크롤 기능이 없어서 한 화면이 넘어가는 텍스트는 </w:t>
      </w:r>
      <w:proofErr w:type="spellStart"/>
      <w:r w:rsidR="00EE64CB">
        <w:rPr>
          <w:rFonts w:hint="eastAsia"/>
        </w:rPr>
        <w:t>짤려서</w:t>
      </w:r>
      <w:proofErr w:type="spellEnd"/>
      <w:r w:rsidR="00EE64CB">
        <w:rPr>
          <w:rFonts w:hint="eastAsia"/>
        </w:rPr>
        <w:t xml:space="preserve"> 보인다.</w:t>
      </w:r>
    </w:p>
    <w:p w:rsidR="00117CCC" w:rsidRPr="00117CCC" w:rsidRDefault="00117CCC" w:rsidP="00117CCC"/>
    <w:p w:rsidR="00117CCC" w:rsidRDefault="00117CCC" w:rsidP="00366E80"/>
    <w:p w:rsidR="00117CCC" w:rsidRDefault="00117CC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117CCC" w:rsidRDefault="00117CCC" w:rsidP="00117CCC">
      <w:pPr>
        <w:pStyle w:val="10"/>
      </w:pPr>
      <w:r>
        <w:rPr>
          <w:rFonts w:hint="eastAsia"/>
        </w:rPr>
        <w:lastRenderedPageBreak/>
        <w:t>화면 스크롤 기능 추가</w:t>
      </w:r>
    </w:p>
    <w:p w:rsidR="00117CCC" w:rsidRDefault="00117CCC" w:rsidP="00117CCC"/>
    <w:p w:rsidR="00117CCC" w:rsidRDefault="00EE64CB" w:rsidP="00117CCC">
      <w:r>
        <w:rPr>
          <w:rFonts w:hint="eastAsia"/>
        </w:rPr>
        <w:t xml:space="preserve">한 화면이 넘어가는 텍스트도 스크롤하며 볼 수 있도록 </w:t>
      </w:r>
      <w:proofErr w:type="spellStart"/>
      <w:r w:rsidR="00117CCC">
        <w:rPr>
          <w:rFonts w:hint="eastAsia"/>
        </w:rPr>
        <w:t>MainActivity</w:t>
      </w:r>
      <w:proofErr w:type="spellEnd"/>
      <w:r w:rsidR="00117CCC">
        <w:t xml:space="preserve"> </w:t>
      </w:r>
      <w:r w:rsidR="00117CCC">
        <w:rPr>
          <w:rFonts w:hint="eastAsia"/>
        </w:rPr>
        <w:t>화면에 스크롤 기능을 추가하자.</w:t>
      </w:r>
    </w:p>
    <w:p w:rsidR="00D85BAD" w:rsidRDefault="00D85BAD" w:rsidP="00117CCC"/>
    <w:p w:rsidR="00D85BAD" w:rsidRDefault="00D85BAD" w:rsidP="00117CCC">
      <w:r>
        <w:rPr>
          <w:rFonts w:hint="eastAsia"/>
        </w:rPr>
        <w:t xml:space="preserve">화면의 배치를 담당하는 </w:t>
      </w:r>
      <w:proofErr w:type="spellStart"/>
      <w:r>
        <w:t>RelativeLayout</w:t>
      </w:r>
      <w:proofErr w:type="spellEnd"/>
      <w:r>
        <w:t xml:space="preserve"> </w:t>
      </w:r>
      <w:r>
        <w:rPr>
          <w:rFonts w:hint="eastAsia"/>
        </w:rPr>
        <w:t>클래스에는 스크롤 기능이 없다.</w:t>
      </w:r>
    </w:p>
    <w:p w:rsidR="00D85BAD" w:rsidRDefault="00D85BAD" w:rsidP="00117CCC">
      <w:r>
        <w:rPr>
          <w:rFonts w:hint="eastAsia"/>
        </w:rPr>
        <w:t xml:space="preserve">스크롤 기능이 없는 </w:t>
      </w:r>
      <w:proofErr w:type="spellStart"/>
      <w:r>
        <w:t>RelativeLayout</w:t>
      </w:r>
      <w:proofErr w:type="spellEnd"/>
      <w:r>
        <w:t xml:space="preserve"> </w:t>
      </w:r>
      <w:r>
        <w:rPr>
          <w:rFonts w:hint="eastAsia"/>
        </w:rPr>
        <w:t xml:space="preserve">위에 </w:t>
      </w:r>
      <w:proofErr w:type="spellStart"/>
      <w:r>
        <w:t>ScrollView</w:t>
      </w:r>
      <w:proofErr w:type="spellEnd"/>
      <w:r>
        <w:t xml:space="preserve"> </w:t>
      </w:r>
      <w:r>
        <w:rPr>
          <w:rFonts w:hint="eastAsia"/>
        </w:rPr>
        <w:t>클래스를 추가하면,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ScrollView</w:t>
      </w:r>
      <w:proofErr w:type="spellEnd"/>
      <w:r>
        <w:rPr>
          <w:rFonts w:hint="eastAsia"/>
        </w:rPr>
        <w:t>가 루트(</w:t>
      </w:r>
      <w:r>
        <w:t>root)</w:t>
      </w:r>
      <w:r>
        <w:rPr>
          <w:rFonts w:hint="eastAsia"/>
        </w:rPr>
        <w:t xml:space="preserve">가 되고 그 자식으로 </w:t>
      </w:r>
      <w:r>
        <w:t>RelativeLayout</w:t>
      </w:r>
      <w:r>
        <w:rPr>
          <w:rFonts w:hint="eastAsia"/>
        </w:rPr>
        <w:t>이 내려가면,</w:t>
      </w:r>
      <w:r>
        <w:t xml:space="preserve"> </w:t>
      </w:r>
      <w:r>
        <w:rPr>
          <w:rFonts w:hint="eastAsia"/>
        </w:rPr>
        <w:t>스크롤 기능이 추가된다.</w:t>
      </w:r>
    </w:p>
    <w:p w:rsidR="00D85BAD" w:rsidRDefault="00D85BAD" w:rsidP="00117CCC"/>
    <w:p w:rsidR="00D85BAD" w:rsidRDefault="00D85BAD" w:rsidP="00117CCC">
      <w:r>
        <w:t xml:space="preserve">activity_main.xml </w:t>
      </w:r>
      <w:r>
        <w:rPr>
          <w:rFonts w:hint="eastAsia"/>
        </w:rPr>
        <w:t xml:space="preserve">레이아웃 리소스 </w:t>
      </w:r>
      <w:r>
        <w:t xml:space="preserve">XML </w:t>
      </w:r>
      <w:r>
        <w:rPr>
          <w:rFonts w:hint="eastAsia"/>
        </w:rPr>
        <w:t xml:space="preserve">파일을 수정하여 </w:t>
      </w:r>
      <w:proofErr w:type="spellStart"/>
      <w:r>
        <w:t>ScrollVie</w:t>
      </w:r>
      <w:r>
        <w:rPr>
          <w:rFonts w:hint="eastAsia"/>
        </w:rPr>
        <w:t>w를</w:t>
      </w:r>
      <w:proofErr w:type="spellEnd"/>
      <w:r>
        <w:rPr>
          <w:rFonts w:hint="eastAsia"/>
        </w:rPr>
        <w:t xml:space="preserve"> </w:t>
      </w:r>
      <w:proofErr w:type="spellStart"/>
      <w:r>
        <w:t>RelativeLayout</w:t>
      </w:r>
      <w:proofErr w:type="spellEnd"/>
      <w:r>
        <w:rPr>
          <w:rFonts w:hint="eastAsia"/>
        </w:rPr>
        <w:t>의 부모로 추가하자.</w:t>
      </w:r>
    </w:p>
    <w:p w:rsidR="00117CCC" w:rsidRDefault="00117CCC" w:rsidP="00117CCC"/>
    <w:p w:rsidR="00117CCC" w:rsidRDefault="001E18F5" w:rsidP="001E18F5">
      <w:pPr>
        <w:pStyle w:val="2"/>
      </w:pPr>
      <w:r>
        <w:rPr>
          <w:rFonts w:hint="eastAsia"/>
        </w:rPr>
        <w:t>activity_main.xml 수정</w:t>
      </w:r>
    </w:p>
    <w:p w:rsidR="001E18F5" w:rsidRDefault="001E18F5" w:rsidP="001E18F5">
      <w:r>
        <w:rPr>
          <w:noProof/>
        </w:rPr>
        <w:drawing>
          <wp:inline distT="0" distB="0" distL="0" distR="0">
            <wp:extent cx="3204465" cy="39147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93" cy="39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8F5" w:rsidRDefault="00D85BAD" w:rsidP="001E18F5">
      <w:r>
        <w:rPr>
          <w:rFonts w:hint="eastAsia"/>
        </w:rPr>
        <w:t>Outline</w:t>
      </w:r>
      <w:r>
        <w:t xml:space="preserve"> </w:t>
      </w:r>
      <w:r>
        <w:rPr>
          <w:rFonts w:hint="eastAsia"/>
        </w:rPr>
        <w:t xml:space="preserve">창에서 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</w:t>
      </w:r>
      <w:r>
        <w:t xml:space="preserve">'Wrap In Container' </w:t>
      </w:r>
      <w:r>
        <w:rPr>
          <w:rFonts w:hint="eastAsia"/>
        </w:rPr>
        <w:t>메뉴 클릭.</w:t>
      </w:r>
    </w:p>
    <w:p w:rsidR="00D85BAD" w:rsidRPr="001E18F5" w:rsidRDefault="00D85BAD" w:rsidP="001E18F5"/>
    <w:p w:rsidR="00117CCC" w:rsidRDefault="00723839" w:rsidP="00117CCC">
      <w:r>
        <w:rPr>
          <w:noProof/>
        </w:rPr>
        <w:drawing>
          <wp:inline distT="0" distB="0" distL="0" distR="0">
            <wp:extent cx="4371975" cy="183340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917" cy="18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C4" w:rsidRDefault="005141C4" w:rsidP="00117CCC"/>
    <w:tbl>
      <w:tblPr>
        <w:tblStyle w:val="ae"/>
        <w:tblW w:w="0" w:type="auto"/>
        <w:tblLook w:val="04A0"/>
      </w:tblPr>
      <w:tblGrid>
        <w:gridCol w:w="2614"/>
        <w:gridCol w:w="1776"/>
        <w:gridCol w:w="3452"/>
      </w:tblGrid>
      <w:tr w:rsidR="005141C4" w:rsidRPr="005141C4" w:rsidTr="005141C4">
        <w:tc>
          <w:tcPr>
            <w:tcW w:w="2614" w:type="dxa"/>
            <w:shd w:val="clear" w:color="auto" w:fill="D9D9D9" w:themeFill="background1" w:themeFillShade="D9"/>
          </w:tcPr>
          <w:p w:rsidR="005141C4" w:rsidRDefault="005141C4" w:rsidP="008A3F6A">
            <w:r>
              <w:rPr>
                <w:rFonts w:hint="eastAsia"/>
              </w:rPr>
              <w:t>입력 항목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:rsidR="005141C4" w:rsidRPr="005141C4" w:rsidRDefault="005141C4" w:rsidP="008A3F6A">
            <w:r>
              <w:rPr>
                <w:rFonts w:hint="eastAsia"/>
              </w:rPr>
              <w:t>값</w:t>
            </w:r>
          </w:p>
        </w:tc>
        <w:tc>
          <w:tcPr>
            <w:tcW w:w="3452" w:type="dxa"/>
            <w:shd w:val="clear" w:color="auto" w:fill="D9D9D9" w:themeFill="background1" w:themeFillShade="D9"/>
          </w:tcPr>
          <w:p w:rsidR="005141C4" w:rsidRDefault="005141C4" w:rsidP="005141C4">
            <w:r>
              <w:rPr>
                <w:rFonts w:hint="eastAsia"/>
              </w:rPr>
              <w:t>설명</w:t>
            </w:r>
          </w:p>
        </w:tc>
      </w:tr>
      <w:tr w:rsidR="005141C4" w:rsidRPr="005141C4" w:rsidTr="005141C4">
        <w:tc>
          <w:tcPr>
            <w:tcW w:w="2614" w:type="dxa"/>
          </w:tcPr>
          <w:p w:rsidR="005141C4" w:rsidRPr="005141C4" w:rsidRDefault="005141C4" w:rsidP="008A3F6A">
            <w:r w:rsidRPr="005141C4">
              <w:rPr>
                <w:rFonts w:hint="eastAsia"/>
              </w:rPr>
              <w:t>Type of Container:</w:t>
            </w:r>
          </w:p>
        </w:tc>
        <w:tc>
          <w:tcPr>
            <w:tcW w:w="1776" w:type="dxa"/>
          </w:tcPr>
          <w:p w:rsidR="005141C4" w:rsidRPr="005141C4" w:rsidRDefault="005141C4" w:rsidP="008A3F6A">
            <w:proofErr w:type="spellStart"/>
            <w:r w:rsidRPr="005141C4">
              <w:rPr>
                <w:rFonts w:hint="eastAsia"/>
              </w:rPr>
              <w:t>ScrollView</w:t>
            </w:r>
            <w:proofErr w:type="spellEnd"/>
            <w:r w:rsidRPr="005141C4">
              <w:t xml:space="preserve">   </w:t>
            </w:r>
          </w:p>
        </w:tc>
        <w:tc>
          <w:tcPr>
            <w:tcW w:w="3452" w:type="dxa"/>
          </w:tcPr>
          <w:p w:rsidR="005141C4" w:rsidRPr="005141C4" w:rsidRDefault="005141C4" w:rsidP="005141C4">
            <w:r>
              <w:rPr>
                <w:rFonts w:hint="eastAsia"/>
              </w:rPr>
              <w:t xml:space="preserve">부모로 추가할 </w:t>
            </w:r>
            <w:r w:rsidRPr="005141C4">
              <w:rPr>
                <w:rFonts w:hint="eastAsia"/>
              </w:rPr>
              <w:t>클래스 선택</w:t>
            </w:r>
          </w:p>
        </w:tc>
      </w:tr>
      <w:tr w:rsidR="005141C4" w:rsidRPr="005141C4" w:rsidTr="005141C4">
        <w:tc>
          <w:tcPr>
            <w:tcW w:w="2614" w:type="dxa"/>
          </w:tcPr>
          <w:p w:rsidR="005141C4" w:rsidRPr="005141C4" w:rsidRDefault="005141C4" w:rsidP="008A3F6A">
            <w:r w:rsidRPr="005141C4">
              <w:rPr>
                <w:rFonts w:hint="eastAsia"/>
              </w:rPr>
              <w:t xml:space="preserve">New Layout </w:t>
            </w:r>
            <w:proofErr w:type="spellStart"/>
            <w:r w:rsidRPr="005141C4">
              <w:rPr>
                <w:rFonts w:hint="eastAsia"/>
              </w:rPr>
              <w:t>ud</w:t>
            </w:r>
            <w:proofErr w:type="spellEnd"/>
            <w:r w:rsidRPr="005141C4">
              <w:rPr>
                <w:rFonts w:hint="eastAsia"/>
              </w:rPr>
              <w:t>:</w:t>
            </w:r>
          </w:p>
        </w:tc>
        <w:tc>
          <w:tcPr>
            <w:tcW w:w="1776" w:type="dxa"/>
          </w:tcPr>
          <w:p w:rsidR="005141C4" w:rsidRPr="005141C4" w:rsidRDefault="005141C4" w:rsidP="008A3F6A">
            <w:r w:rsidRPr="005141C4">
              <w:t xml:space="preserve">scrollView1  </w:t>
            </w:r>
          </w:p>
        </w:tc>
        <w:tc>
          <w:tcPr>
            <w:tcW w:w="3452" w:type="dxa"/>
          </w:tcPr>
          <w:p w:rsidR="005141C4" w:rsidRPr="005141C4" w:rsidRDefault="005141C4" w:rsidP="008A3F6A">
            <w:r>
              <w:rPr>
                <w:rFonts w:hint="eastAsia"/>
              </w:rPr>
              <w:t xml:space="preserve">새 </w:t>
            </w:r>
            <w:r w:rsidRPr="005141C4">
              <w:rPr>
                <w:rFonts w:hint="eastAsia"/>
              </w:rPr>
              <w:t>아이디 입력</w:t>
            </w:r>
          </w:p>
        </w:tc>
      </w:tr>
    </w:tbl>
    <w:p w:rsidR="005141C4" w:rsidRDefault="005141C4" w:rsidP="00117CCC"/>
    <w:p w:rsidR="008D13EE" w:rsidRDefault="008D13EE" w:rsidP="00117CCC"/>
    <w:p w:rsidR="008D13EE" w:rsidRDefault="008D13EE" w:rsidP="00117CCC"/>
    <w:p w:rsidR="008D13EE" w:rsidRDefault="008D13EE" w:rsidP="00117CCC"/>
    <w:p w:rsidR="008D13EE" w:rsidRDefault="008D13EE" w:rsidP="00117CCC"/>
    <w:p w:rsidR="005141C4" w:rsidRDefault="008D13EE" w:rsidP="00117CCC">
      <w:r>
        <w:rPr>
          <w:rFonts w:hint="eastAsia"/>
        </w:rPr>
        <w:lastRenderedPageBreak/>
        <w:t xml:space="preserve">추가된 </w:t>
      </w:r>
      <w:r>
        <w:t>scrollView1</w:t>
      </w:r>
      <w:r>
        <w:rPr>
          <w:rFonts w:hint="eastAsia"/>
        </w:rPr>
        <w:t xml:space="preserve">의 </w:t>
      </w:r>
      <w:proofErr w:type="spellStart"/>
      <w:r>
        <w:t>FillViewport</w:t>
      </w:r>
      <w:proofErr w:type="spellEnd"/>
      <w:r>
        <w:t xml:space="preserve"> </w:t>
      </w:r>
      <w:r>
        <w:rPr>
          <w:rFonts w:hint="eastAsia"/>
        </w:rPr>
        <w:t xml:space="preserve">속성을 </w:t>
      </w:r>
      <w:r>
        <w:t>true</w:t>
      </w:r>
      <w:r>
        <w:rPr>
          <w:rFonts w:hint="eastAsia"/>
        </w:rPr>
        <w:t>로 변경</w:t>
      </w:r>
    </w:p>
    <w:p w:rsidR="008D13EE" w:rsidRDefault="008D13EE" w:rsidP="00117CCC">
      <w:r>
        <w:rPr>
          <w:noProof/>
        </w:rPr>
        <w:drawing>
          <wp:inline distT="0" distB="0" distL="0" distR="0">
            <wp:extent cx="4572000" cy="25908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EE" w:rsidRDefault="008D13EE" w:rsidP="00117CCC"/>
    <w:p w:rsidR="0064134B" w:rsidRDefault="0064134B" w:rsidP="00117CCC"/>
    <w:p w:rsidR="00DB2E22" w:rsidRDefault="00DB2E22" w:rsidP="00117CCC"/>
    <w:p w:rsidR="0064134B" w:rsidRDefault="0064134B" w:rsidP="0064134B">
      <w:pPr>
        <w:pStyle w:val="2"/>
      </w:pPr>
      <w:r>
        <w:rPr>
          <w:rFonts w:hint="eastAsia"/>
        </w:rPr>
        <w:t>실행</w:t>
      </w:r>
    </w:p>
    <w:p w:rsidR="0064134B" w:rsidRDefault="0064134B" w:rsidP="0064134B">
      <w:r>
        <w:rPr>
          <w:rFonts w:hint="eastAsia"/>
        </w:rPr>
        <w:t xml:space="preserve">한 화면이 넘어갈 정도로 여러 줄의 텍스트를 입력해 보고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에서 스크롤 해보자.</w:t>
      </w:r>
    </w:p>
    <w:p w:rsidR="0064134B" w:rsidRDefault="0064134B" w:rsidP="0064134B"/>
    <w:p w:rsidR="0064134B" w:rsidRDefault="0064134B" w:rsidP="0064134B"/>
    <w:p w:rsidR="00D535BD" w:rsidRDefault="00D535BD" w:rsidP="00D535BD">
      <w:pPr>
        <w:pStyle w:val="3"/>
      </w:pPr>
      <w:r>
        <w:rPr>
          <w:rFonts w:hint="eastAsia"/>
        </w:rPr>
        <w:t>소스코드</w:t>
      </w:r>
    </w:p>
    <w:p w:rsidR="00D535BD" w:rsidRDefault="00D535BD" w:rsidP="00D535BD">
      <w:r>
        <w:rPr>
          <w:rFonts w:hint="eastAsia"/>
        </w:rPr>
        <w:t>E04Edit_#4.zip</w:t>
      </w:r>
    </w:p>
    <w:p w:rsidR="00D535BD" w:rsidRDefault="00D535BD" w:rsidP="00D535BD"/>
    <w:p w:rsidR="0037551C" w:rsidRPr="00D535BD" w:rsidRDefault="0037551C" w:rsidP="00D535BD"/>
    <w:p w:rsidR="00D535BD" w:rsidRDefault="00D535BD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64134B" w:rsidRDefault="00D535BD" w:rsidP="00D535BD">
      <w:pPr>
        <w:pStyle w:val="10"/>
      </w:pPr>
      <w:r>
        <w:rPr>
          <w:rFonts w:hint="eastAsia"/>
        </w:rPr>
        <w:lastRenderedPageBreak/>
        <w:t>서식 변경</w:t>
      </w:r>
    </w:p>
    <w:p w:rsidR="009333D5" w:rsidRDefault="009333D5" w:rsidP="009333D5"/>
    <w:p w:rsidR="009333D5" w:rsidRDefault="009333D5" w:rsidP="009333D5"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의 화면 모양과 </w:t>
      </w:r>
      <w:r>
        <w:t>EditActivity</w:t>
      </w:r>
      <w:r>
        <w:rPr>
          <w:rFonts w:hint="eastAsia"/>
        </w:rPr>
        <w:t>의 화면 모양을 통일</w:t>
      </w:r>
      <w:r w:rsidR="00B12B77">
        <w:rPr>
          <w:rFonts w:hint="eastAsia"/>
        </w:rPr>
        <w:t>하려고 함.</w:t>
      </w:r>
    </w:p>
    <w:p w:rsidR="009333D5" w:rsidRDefault="009333D5" w:rsidP="009333D5"/>
    <w:p w:rsidR="009333D5" w:rsidRDefault="009333D5" w:rsidP="009333D5">
      <w:r>
        <w:rPr>
          <w:rFonts w:hint="eastAsia"/>
        </w:rPr>
        <w:t>배경색,</w:t>
      </w:r>
      <w:r>
        <w:t xml:space="preserve"> </w:t>
      </w:r>
      <w:r>
        <w:rPr>
          <w:rFonts w:hint="eastAsia"/>
        </w:rPr>
        <w:t>글자크기,</w:t>
      </w:r>
      <w:r>
        <w:t xml:space="preserve"> </w:t>
      </w:r>
      <w:r>
        <w:rPr>
          <w:rFonts w:hint="eastAsia"/>
        </w:rPr>
        <w:t xml:space="preserve">여백 등의 서식 속성값을 동일하게 주면 같은 모양이 </w:t>
      </w:r>
      <w:r w:rsidR="00B12B77">
        <w:rPr>
          <w:rFonts w:hint="eastAsia"/>
        </w:rPr>
        <w:t>된다.</w:t>
      </w:r>
    </w:p>
    <w:p w:rsidR="009333D5" w:rsidRDefault="00B12B77" w:rsidP="009333D5">
      <w:r>
        <w:rPr>
          <w:rFonts w:hint="eastAsia"/>
        </w:rPr>
        <w:t xml:space="preserve">그래서 </w:t>
      </w:r>
      <w:r w:rsidR="009333D5">
        <w:rPr>
          <w:rFonts w:hint="eastAsia"/>
        </w:rPr>
        <w:t xml:space="preserve">두 </w:t>
      </w:r>
      <w:proofErr w:type="spellStart"/>
      <w:r w:rsidR="009333D5">
        <w:rPr>
          <w:rFonts w:hint="eastAsia"/>
        </w:rPr>
        <w:t>액티비티의</w:t>
      </w:r>
      <w:proofErr w:type="spellEnd"/>
      <w:r w:rsidR="009333D5">
        <w:rPr>
          <w:rFonts w:hint="eastAsia"/>
        </w:rPr>
        <w:t xml:space="preserve"> </w:t>
      </w:r>
      <w:proofErr w:type="spellStart"/>
      <w:r w:rsidR="009333D5">
        <w:t>RelativeLayout</w:t>
      </w:r>
      <w:proofErr w:type="spellEnd"/>
      <w:r w:rsidR="009333D5">
        <w:t xml:space="preserve"> </w:t>
      </w:r>
      <w:r w:rsidR="009333D5">
        <w:rPr>
          <w:rFonts w:hint="eastAsia"/>
        </w:rPr>
        <w:t xml:space="preserve">객체 서식 속성값을 동일하게 </w:t>
      </w:r>
      <w:r>
        <w:rPr>
          <w:rFonts w:hint="eastAsia"/>
        </w:rPr>
        <w:t>주려고 함.</w:t>
      </w:r>
    </w:p>
    <w:p w:rsidR="00B12B77" w:rsidRDefault="00B12B77" w:rsidP="009333D5"/>
    <w:p w:rsidR="00B12B77" w:rsidRDefault="00B12B77" w:rsidP="009333D5">
      <w:proofErr w:type="spellStart"/>
      <w:r>
        <w:t>EditText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>클래스의 자식 클래스이다.</w:t>
      </w:r>
    </w:p>
    <w:p w:rsidR="00B12B77" w:rsidRDefault="00B12B77" w:rsidP="009333D5">
      <w:r>
        <w:rPr>
          <w:rFonts w:hint="eastAsia"/>
        </w:rPr>
        <w:t xml:space="preserve">그래서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 xml:space="preserve">클래스의 속성이 </w:t>
      </w:r>
      <w:proofErr w:type="spellStart"/>
      <w:r>
        <w:t>EditText</w:t>
      </w:r>
      <w:proofErr w:type="spellEnd"/>
      <w:r>
        <w:rPr>
          <w:rFonts w:hint="eastAsia"/>
        </w:rPr>
        <w:t>에도 상속되어 있다.</w:t>
      </w:r>
    </w:p>
    <w:p w:rsidR="00B12B77" w:rsidRDefault="00B12B77" w:rsidP="009333D5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의 </w:t>
      </w:r>
      <w:proofErr w:type="spellStart"/>
      <w:r>
        <w:t>TextView</w:t>
      </w:r>
      <w:proofErr w:type="spellEnd"/>
      <w:r>
        <w:rPr>
          <w:rFonts w:hint="eastAsia"/>
        </w:rPr>
        <w:t xml:space="preserve">의 서식 속성값을 </w:t>
      </w:r>
      <w:r>
        <w:t>EditActivity</w:t>
      </w:r>
      <w:r>
        <w:rPr>
          <w:rFonts w:hint="eastAsia"/>
        </w:rPr>
        <w:t xml:space="preserve">의 </w:t>
      </w:r>
      <w:proofErr w:type="spellStart"/>
      <w:r>
        <w:t>EditText</w:t>
      </w:r>
      <w:proofErr w:type="spellEnd"/>
      <w:r>
        <w:rPr>
          <w:rFonts w:hint="eastAsia"/>
        </w:rPr>
        <w:t>에도 동일하게 주려고 함.</w:t>
      </w:r>
    </w:p>
    <w:p w:rsidR="00B12B77" w:rsidRDefault="00B12B77" w:rsidP="009333D5"/>
    <w:p w:rsidR="008A4AE5" w:rsidRDefault="008A4AE5" w:rsidP="009333D5"/>
    <w:p w:rsidR="008A4AE5" w:rsidRDefault="008A4AE5" w:rsidP="008A4AE5">
      <w:pPr>
        <w:pStyle w:val="2"/>
      </w:pPr>
      <w:r>
        <w:rPr>
          <w:rFonts w:hint="eastAsia"/>
        </w:rPr>
        <w:t>activity_main.xml 수정</w:t>
      </w:r>
    </w:p>
    <w:p w:rsidR="008A4AE5" w:rsidRPr="008A4AE5" w:rsidRDefault="008A4AE5" w:rsidP="008A4AE5"/>
    <w:p w:rsidR="00B12B77" w:rsidRDefault="00F62AFA" w:rsidP="00F62AFA">
      <w:pPr>
        <w:pStyle w:val="3"/>
      </w:pPr>
      <w:r>
        <w:rPr>
          <w:rFonts w:hint="eastAsia"/>
        </w:rPr>
        <w:t>r</w:t>
      </w:r>
      <w:r>
        <w:t xml:space="preserve">es/layout/activity_main.xml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F62AFA" w:rsidRPr="00F62AFA" w:rsidTr="008A3F6A">
        <w:tc>
          <w:tcPr>
            <w:tcW w:w="426" w:type="dxa"/>
          </w:tcPr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3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4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5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6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7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8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9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10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11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12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13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14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15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16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17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18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19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20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21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22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23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24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25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26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27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28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29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30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31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32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rFonts w:hint="eastAsia"/>
              </w:rPr>
              <w:t>33</w:t>
            </w:r>
          </w:p>
          <w:p w:rsidR="00F62AFA" w:rsidRPr="00F62AFA" w:rsidRDefault="00F62AFA" w:rsidP="00F62AFA">
            <w:pPr>
              <w:pStyle w:val="aa"/>
            </w:pPr>
            <w:r w:rsidRPr="00F62AFA">
              <w:t>34</w:t>
            </w:r>
          </w:p>
          <w:p w:rsidR="00F62AFA" w:rsidRPr="00F62AFA" w:rsidRDefault="00F62AFA" w:rsidP="00F62AFA">
            <w:pPr>
              <w:pStyle w:val="aa"/>
            </w:pPr>
            <w:r w:rsidRPr="00F62AFA">
              <w:t>35</w:t>
            </w:r>
          </w:p>
          <w:p w:rsidR="00F62AFA" w:rsidRPr="00F62AFA" w:rsidRDefault="00F62AFA" w:rsidP="00F62AFA">
            <w:pPr>
              <w:pStyle w:val="aa"/>
            </w:pPr>
            <w:r w:rsidRPr="00F62AFA">
              <w:t>36</w:t>
            </w:r>
          </w:p>
          <w:p w:rsidR="00F62AFA" w:rsidRPr="00F62AFA" w:rsidRDefault="00F62AFA" w:rsidP="00F62AFA">
            <w:pPr>
              <w:pStyle w:val="aa"/>
            </w:pPr>
            <w:r w:rsidRPr="00F62AFA">
              <w:t>37</w:t>
            </w:r>
          </w:p>
          <w:p w:rsidR="00F62AFA" w:rsidRPr="00F62AFA" w:rsidRDefault="00F62AFA" w:rsidP="00F62AFA">
            <w:pPr>
              <w:pStyle w:val="aa"/>
            </w:pPr>
            <w:r w:rsidRPr="00F62AFA">
              <w:t>38</w:t>
            </w:r>
          </w:p>
          <w:p w:rsidR="00F62AFA" w:rsidRPr="00F62AFA" w:rsidRDefault="00F62AFA" w:rsidP="00F62AFA">
            <w:pPr>
              <w:pStyle w:val="aa"/>
            </w:pPr>
            <w:r w:rsidRPr="00F62AFA">
              <w:t>39</w:t>
            </w:r>
          </w:p>
          <w:p w:rsidR="00F62AFA" w:rsidRPr="00F62AFA" w:rsidRDefault="00F62AFA" w:rsidP="00F62AFA">
            <w:pPr>
              <w:pStyle w:val="aa"/>
            </w:pPr>
            <w:r w:rsidRPr="00F62AFA">
              <w:t>40</w:t>
            </w:r>
          </w:p>
          <w:p w:rsidR="00F62AFA" w:rsidRPr="00F62AFA" w:rsidRDefault="00F62AFA" w:rsidP="00F62AFA">
            <w:pPr>
              <w:pStyle w:val="aa"/>
            </w:pPr>
            <w:r w:rsidRPr="00F62AFA">
              <w:t>41</w:t>
            </w:r>
          </w:p>
          <w:p w:rsidR="00F62AFA" w:rsidRPr="00F62AFA" w:rsidRDefault="00F62AFA" w:rsidP="00F62AFA">
            <w:pPr>
              <w:pStyle w:val="aa"/>
            </w:pPr>
            <w:r w:rsidRPr="00F62AFA">
              <w:t>42</w:t>
            </w:r>
          </w:p>
          <w:p w:rsidR="00F62AFA" w:rsidRPr="00F62AFA" w:rsidRDefault="00F62AFA" w:rsidP="00F62AFA">
            <w:pPr>
              <w:pStyle w:val="aa"/>
            </w:pPr>
            <w:r>
              <w:t>43</w:t>
            </w:r>
          </w:p>
        </w:tc>
        <w:tc>
          <w:tcPr>
            <w:tcW w:w="10631" w:type="dxa"/>
          </w:tcPr>
          <w:p w:rsidR="00F62AFA" w:rsidRPr="00F62AFA" w:rsidRDefault="00F62AFA" w:rsidP="00F62AFA">
            <w:pPr>
              <w:pStyle w:val="aa"/>
            </w:pPr>
            <w:r w:rsidRPr="00F62AFA">
              <w:rPr>
                <w:color w:val="008080"/>
              </w:rPr>
              <w:t>&lt;</w:t>
            </w:r>
            <w:proofErr w:type="spellStart"/>
            <w:r w:rsidRPr="00F62AFA">
              <w:rPr>
                <w:color w:val="3F7F7F"/>
              </w:rPr>
              <w:t>ScrollView</w:t>
            </w:r>
            <w:proofErr w:type="spellEnd"/>
            <w:r w:rsidRPr="00F62AFA">
              <w:t xml:space="preserve"> </w:t>
            </w:r>
            <w:proofErr w:type="spellStart"/>
            <w:r w:rsidRPr="00F62AFA">
              <w:rPr>
                <w:color w:val="7F007F"/>
              </w:rPr>
              <w:t>xmlns:android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"http://schemas.android.com/apk/res/android"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</w:t>
            </w:r>
            <w:proofErr w:type="spellStart"/>
            <w:r w:rsidRPr="00F62AFA">
              <w:rPr>
                <w:color w:val="7F007F"/>
              </w:rPr>
              <w:t>xmlns:tools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"http://schemas.android.com/tools"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</w:t>
            </w:r>
            <w:proofErr w:type="spellStart"/>
            <w:r w:rsidRPr="00F62AFA">
              <w:rPr>
                <w:color w:val="7F007F"/>
              </w:rPr>
              <w:t>android:id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"@+id/scrollView1"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</w:t>
            </w:r>
            <w:proofErr w:type="spellStart"/>
            <w:r w:rsidRPr="00F62AFA">
              <w:rPr>
                <w:color w:val="7F007F"/>
              </w:rPr>
              <w:t>android:layout_width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</w:t>
            </w:r>
            <w:proofErr w:type="spellStart"/>
            <w:r w:rsidRPr="00F62AFA">
              <w:rPr>
                <w:color w:val="2A00FF"/>
              </w:rPr>
              <w:t>match_parent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</w:t>
            </w:r>
            <w:proofErr w:type="spellStart"/>
            <w:r w:rsidRPr="00F62AFA">
              <w:rPr>
                <w:color w:val="7F007F"/>
              </w:rPr>
              <w:t>android:layout_height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</w:t>
            </w:r>
            <w:proofErr w:type="spellStart"/>
            <w:r w:rsidRPr="00F62AFA">
              <w:rPr>
                <w:color w:val="2A00FF"/>
              </w:rPr>
              <w:t>match_parent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</w:t>
            </w:r>
            <w:proofErr w:type="spellStart"/>
            <w:r w:rsidRPr="00F62AFA">
              <w:rPr>
                <w:color w:val="7F007F"/>
              </w:rPr>
              <w:t>android:fillViewport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"true"</w:t>
            </w:r>
            <w:r w:rsidRPr="00F62AFA">
              <w:t xml:space="preserve"> </w:t>
            </w:r>
            <w:r w:rsidRPr="00F62AFA">
              <w:rPr>
                <w:color w:val="008080"/>
              </w:rPr>
              <w:t>&gt;</w:t>
            </w:r>
          </w:p>
          <w:p w:rsidR="00F62AFA" w:rsidRPr="00F62AFA" w:rsidRDefault="00F62AFA" w:rsidP="00F62AFA">
            <w:pPr>
              <w:pStyle w:val="aa"/>
            </w:pPr>
          </w:p>
          <w:p w:rsidR="00F62AFA" w:rsidRPr="00F62AFA" w:rsidRDefault="00F62AFA" w:rsidP="00F62AFA">
            <w:pPr>
              <w:pStyle w:val="aa"/>
            </w:pPr>
            <w:r w:rsidRPr="00F62AFA">
              <w:rPr>
                <w:color w:val="000000"/>
              </w:rPr>
              <w:t xml:space="preserve">    </w:t>
            </w:r>
            <w:r w:rsidRPr="00F62AFA">
              <w:rPr>
                <w:color w:val="008080"/>
              </w:rPr>
              <w:t>&lt;</w:t>
            </w:r>
            <w:proofErr w:type="spellStart"/>
            <w:r w:rsidRPr="00F62AFA">
              <w:rPr>
                <w:color w:val="3F7F7F"/>
              </w:rPr>
              <w:t>RelativeLayout</w:t>
            </w:r>
            <w:proofErr w:type="spellEnd"/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</w:t>
            </w:r>
            <w:proofErr w:type="spellStart"/>
            <w:r w:rsidRPr="00F62AFA">
              <w:rPr>
                <w:color w:val="7F007F"/>
              </w:rPr>
              <w:t>android:layout_width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</w:t>
            </w:r>
            <w:proofErr w:type="spellStart"/>
            <w:r w:rsidRPr="00F62AFA">
              <w:rPr>
                <w:color w:val="2A00FF"/>
              </w:rPr>
              <w:t>match_parent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color w:val="2A00FF"/>
              </w:rPr>
              <w:t xml:space="preserve">        </w:t>
            </w:r>
            <w:proofErr w:type="spellStart"/>
            <w:r w:rsidRPr="00F62AFA">
              <w:rPr>
                <w:color w:val="7F007F"/>
              </w:rPr>
              <w:t>android:layout_height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</w:t>
            </w:r>
            <w:proofErr w:type="spellStart"/>
            <w:r w:rsidRPr="00F62AFA">
              <w:rPr>
                <w:color w:val="2A00FF"/>
              </w:rPr>
              <w:t>match_parent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</w:t>
            </w:r>
            <w:proofErr w:type="spellStart"/>
            <w:r w:rsidRPr="00F62AFA">
              <w:rPr>
                <w:color w:val="7F007F"/>
              </w:rPr>
              <w:t>android:background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"#EEEEEE"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</w:t>
            </w:r>
            <w:proofErr w:type="spellStart"/>
            <w:r w:rsidRPr="00F62AFA">
              <w:rPr>
                <w:color w:val="7F007F"/>
              </w:rPr>
              <w:t>android:paddingBottom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"@</w:t>
            </w:r>
            <w:proofErr w:type="spellStart"/>
            <w:r w:rsidRPr="00F62AFA">
              <w:rPr>
                <w:color w:val="2A00FF"/>
              </w:rPr>
              <w:t>dimen</w:t>
            </w:r>
            <w:proofErr w:type="spellEnd"/>
            <w:r w:rsidRPr="00F62AFA">
              <w:rPr>
                <w:color w:val="2A00FF"/>
              </w:rPr>
              <w:t>/</w:t>
            </w:r>
            <w:proofErr w:type="spellStart"/>
            <w:r w:rsidRPr="00F62AFA">
              <w:rPr>
                <w:color w:val="2A00FF"/>
              </w:rPr>
              <w:t>activity_vertical_margin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</w:t>
            </w:r>
            <w:proofErr w:type="spellStart"/>
            <w:r w:rsidRPr="00F62AFA">
              <w:rPr>
                <w:color w:val="7F007F"/>
              </w:rPr>
              <w:t>android:paddingLeft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"@</w:t>
            </w:r>
            <w:proofErr w:type="spellStart"/>
            <w:r w:rsidRPr="00F62AFA">
              <w:rPr>
                <w:color w:val="2A00FF"/>
              </w:rPr>
              <w:t>dimen</w:t>
            </w:r>
            <w:proofErr w:type="spellEnd"/>
            <w:r w:rsidRPr="00F62AFA">
              <w:rPr>
                <w:color w:val="2A00FF"/>
              </w:rPr>
              <w:t>/</w:t>
            </w:r>
            <w:proofErr w:type="spellStart"/>
            <w:r w:rsidRPr="00F62AFA">
              <w:rPr>
                <w:color w:val="2A00FF"/>
              </w:rPr>
              <w:t>activity_horizontal_margin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</w:t>
            </w:r>
            <w:proofErr w:type="spellStart"/>
            <w:r w:rsidRPr="00F62AFA">
              <w:rPr>
                <w:color w:val="7F007F"/>
              </w:rPr>
              <w:t>android:paddingRight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"@</w:t>
            </w:r>
            <w:proofErr w:type="spellStart"/>
            <w:r w:rsidRPr="00F62AFA">
              <w:rPr>
                <w:color w:val="2A00FF"/>
              </w:rPr>
              <w:t>dimen</w:t>
            </w:r>
            <w:proofErr w:type="spellEnd"/>
            <w:r w:rsidRPr="00F62AFA">
              <w:rPr>
                <w:color w:val="2A00FF"/>
              </w:rPr>
              <w:t>/</w:t>
            </w:r>
            <w:proofErr w:type="spellStart"/>
            <w:r w:rsidRPr="00F62AFA">
              <w:rPr>
                <w:color w:val="2A00FF"/>
              </w:rPr>
              <w:t>activity_horizontal_margin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</w:t>
            </w:r>
            <w:proofErr w:type="spellStart"/>
            <w:r w:rsidRPr="00F62AFA">
              <w:rPr>
                <w:color w:val="7F007F"/>
              </w:rPr>
              <w:t>android:paddingTop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"@</w:t>
            </w:r>
            <w:proofErr w:type="spellStart"/>
            <w:r w:rsidRPr="00F62AFA">
              <w:rPr>
                <w:color w:val="2A00FF"/>
              </w:rPr>
              <w:t>dimen</w:t>
            </w:r>
            <w:proofErr w:type="spellEnd"/>
            <w:r w:rsidRPr="00F62AFA">
              <w:rPr>
                <w:color w:val="2A00FF"/>
              </w:rPr>
              <w:t>/</w:t>
            </w:r>
            <w:proofErr w:type="spellStart"/>
            <w:r w:rsidRPr="00F62AFA">
              <w:rPr>
                <w:color w:val="2A00FF"/>
              </w:rPr>
              <w:t>activity_vertical_margin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</w:t>
            </w:r>
            <w:proofErr w:type="spellStart"/>
            <w:r w:rsidRPr="00F62AFA">
              <w:rPr>
                <w:color w:val="7F007F"/>
              </w:rPr>
              <w:t>tools:context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"com.example.e04edit.MainActivity"</w:t>
            </w:r>
            <w:r w:rsidRPr="00F62AFA">
              <w:t xml:space="preserve"> </w:t>
            </w:r>
            <w:r w:rsidRPr="00F62AFA">
              <w:rPr>
                <w:color w:val="008080"/>
              </w:rPr>
              <w:t>&gt;</w:t>
            </w:r>
          </w:p>
          <w:p w:rsidR="00F62AFA" w:rsidRPr="00F62AFA" w:rsidRDefault="00F62AFA" w:rsidP="00F62AFA">
            <w:pPr>
              <w:pStyle w:val="aa"/>
            </w:pPr>
          </w:p>
          <w:p w:rsidR="00F62AFA" w:rsidRPr="00F62AFA" w:rsidRDefault="00F62AFA" w:rsidP="00F62AFA">
            <w:pPr>
              <w:pStyle w:val="aa"/>
            </w:pPr>
            <w:r w:rsidRPr="00F62AFA">
              <w:rPr>
                <w:color w:val="000000"/>
              </w:rPr>
              <w:t xml:space="preserve">        </w:t>
            </w:r>
            <w:r w:rsidRPr="00F62AFA">
              <w:rPr>
                <w:color w:val="008080"/>
              </w:rPr>
              <w:t>&lt;</w:t>
            </w:r>
            <w:proofErr w:type="spellStart"/>
            <w:r w:rsidRPr="00F62AFA">
              <w:rPr>
                <w:color w:val="3F7F7F"/>
              </w:rPr>
              <w:t>TextView</w:t>
            </w:r>
            <w:proofErr w:type="spellEnd"/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android:id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"@+id/textView1"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android:layout_width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</w:t>
            </w:r>
            <w:proofErr w:type="spellStart"/>
            <w:r w:rsidRPr="00F62AFA">
              <w:rPr>
                <w:color w:val="2A00FF"/>
              </w:rPr>
              <w:t>wrap_content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android:layout_height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</w:t>
            </w:r>
            <w:proofErr w:type="spellStart"/>
            <w:r w:rsidRPr="00F62AFA">
              <w:rPr>
                <w:color w:val="2A00FF"/>
              </w:rPr>
              <w:t>wrap_content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android:layout_alignParentLeft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"true"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android:layout_alignParentRight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"true"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android:layout_alignParentTop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"true"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android:layout_marginBottom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"5dp"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android:background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"#FFFFFF"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android:padding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"5dp"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android:text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</w:t>
            </w:r>
            <w:proofErr w:type="spellStart"/>
            <w:r w:rsidRPr="00F62AFA">
              <w:rPr>
                <w:color w:val="2A00FF"/>
              </w:rPr>
              <w:t>TextView</w:t>
            </w:r>
            <w:proofErr w:type="spellEnd"/>
            <w:r w:rsidRPr="00F62AFA">
              <w:rPr>
                <w:color w:val="2A00FF"/>
              </w:rPr>
              <w:t>"</w:t>
            </w:r>
            <w:r w:rsidRPr="00F62AFA">
              <w:t xml:space="preserve"> </w:t>
            </w:r>
            <w:r w:rsidRPr="00F62AFA">
              <w:rPr>
                <w:color w:val="008080"/>
              </w:rPr>
              <w:t>/&gt;</w:t>
            </w:r>
          </w:p>
          <w:p w:rsidR="00F62AFA" w:rsidRPr="00F62AFA" w:rsidRDefault="00F62AFA" w:rsidP="00F62AFA">
            <w:pPr>
              <w:pStyle w:val="aa"/>
            </w:pPr>
          </w:p>
          <w:p w:rsidR="00F62AFA" w:rsidRPr="00F62AFA" w:rsidRDefault="00F62AFA" w:rsidP="00F62AFA">
            <w:pPr>
              <w:pStyle w:val="aa"/>
            </w:pPr>
            <w:r w:rsidRPr="00F62AFA">
              <w:rPr>
                <w:color w:val="000000"/>
              </w:rPr>
              <w:t xml:space="preserve">        </w:t>
            </w:r>
            <w:r w:rsidRPr="00F62AFA">
              <w:rPr>
                <w:color w:val="008080"/>
              </w:rPr>
              <w:t>&lt;</w:t>
            </w:r>
            <w:proofErr w:type="spellStart"/>
            <w:r w:rsidRPr="00F62AFA">
              <w:rPr>
                <w:color w:val="3F7F7F"/>
              </w:rPr>
              <w:t>TextView</w:t>
            </w:r>
            <w:proofErr w:type="spellEnd"/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android:id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"@+id/textView2"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android:layout_width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</w:t>
            </w:r>
            <w:proofErr w:type="spellStart"/>
            <w:r w:rsidRPr="00F62AFA">
              <w:rPr>
                <w:color w:val="2A00FF"/>
              </w:rPr>
              <w:t>wrap_content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android:layout_height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</w:t>
            </w:r>
            <w:proofErr w:type="spellStart"/>
            <w:r w:rsidRPr="00F62AFA">
              <w:rPr>
                <w:color w:val="2A00FF"/>
              </w:rPr>
              <w:t>wrap_content</w:t>
            </w:r>
            <w:proofErr w:type="spellEnd"/>
            <w:r w:rsidRPr="00F62AFA">
              <w:rPr>
                <w:color w:val="2A00FF"/>
              </w:rPr>
              <w:t>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android:layout_alignParentBottom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"true"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android:layout_alignParentLeft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"true"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android:layout_alignParentRight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"true"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android:layout_below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"@+id/textView1"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android:background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"#FFFFFF"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android:padding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"5dp"</w:t>
            </w:r>
          </w:p>
          <w:p w:rsidR="00F62AFA" w:rsidRPr="00F62AFA" w:rsidRDefault="00F62AFA" w:rsidP="00F62AFA">
            <w:pPr>
              <w:pStyle w:val="aa"/>
            </w:pPr>
            <w:r w:rsidRPr="00F62AFA">
              <w:t xml:space="preserve">            </w:t>
            </w:r>
            <w:proofErr w:type="spellStart"/>
            <w:r w:rsidRPr="00F62AFA">
              <w:rPr>
                <w:color w:val="7F007F"/>
              </w:rPr>
              <w:t>android:text</w:t>
            </w:r>
            <w:proofErr w:type="spellEnd"/>
            <w:r w:rsidRPr="00F62AFA">
              <w:rPr>
                <w:color w:val="000000"/>
              </w:rPr>
              <w:t>=</w:t>
            </w:r>
            <w:r w:rsidRPr="00F62AFA">
              <w:rPr>
                <w:color w:val="2A00FF"/>
              </w:rPr>
              <w:t>"</w:t>
            </w:r>
            <w:proofErr w:type="spellStart"/>
            <w:r w:rsidRPr="00F62AFA">
              <w:rPr>
                <w:color w:val="2A00FF"/>
              </w:rPr>
              <w:t>TextView</w:t>
            </w:r>
            <w:proofErr w:type="spellEnd"/>
            <w:r w:rsidRPr="00F62AFA">
              <w:rPr>
                <w:color w:val="2A00FF"/>
              </w:rPr>
              <w:t>"</w:t>
            </w:r>
            <w:r w:rsidRPr="00F62AFA">
              <w:t xml:space="preserve"> </w:t>
            </w:r>
            <w:r w:rsidRPr="00F62AFA">
              <w:rPr>
                <w:color w:val="008080"/>
              </w:rPr>
              <w:t>/&gt;</w:t>
            </w:r>
          </w:p>
          <w:p w:rsidR="00F62AFA" w:rsidRPr="00F62AFA" w:rsidRDefault="00F62AFA" w:rsidP="00F62AFA">
            <w:pPr>
              <w:pStyle w:val="aa"/>
            </w:pPr>
            <w:r w:rsidRPr="00F62AFA">
              <w:rPr>
                <w:color w:val="000000"/>
              </w:rPr>
              <w:t xml:space="preserve">    </w:t>
            </w:r>
            <w:r w:rsidRPr="00F62AFA">
              <w:rPr>
                <w:color w:val="008080"/>
              </w:rPr>
              <w:t>&lt;/</w:t>
            </w:r>
            <w:proofErr w:type="spellStart"/>
            <w:r w:rsidRPr="00F62AFA">
              <w:rPr>
                <w:color w:val="3F7F7F"/>
              </w:rPr>
              <w:t>RelativeLayout</w:t>
            </w:r>
            <w:proofErr w:type="spellEnd"/>
            <w:r w:rsidRPr="00F62AFA">
              <w:rPr>
                <w:color w:val="008080"/>
              </w:rPr>
              <w:t>&gt;</w:t>
            </w:r>
          </w:p>
          <w:p w:rsidR="00F62AFA" w:rsidRPr="00F62AFA" w:rsidRDefault="00F62AFA" w:rsidP="00F62AFA">
            <w:pPr>
              <w:pStyle w:val="aa"/>
            </w:pPr>
          </w:p>
          <w:p w:rsidR="00F62AFA" w:rsidRPr="00F62AFA" w:rsidRDefault="00F62AFA" w:rsidP="00F62AFA">
            <w:pPr>
              <w:pStyle w:val="aa"/>
            </w:pPr>
            <w:r w:rsidRPr="00F62AFA">
              <w:rPr>
                <w:color w:val="008080"/>
              </w:rPr>
              <w:t>&lt;/</w:t>
            </w:r>
            <w:proofErr w:type="spellStart"/>
            <w:r w:rsidRPr="00F62AFA">
              <w:rPr>
                <w:color w:val="3F7F7F"/>
              </w:rPr>
              <w:t>ScrollView</w:t>
            </w:r>
            <w:proofErr w:type="spellEnd"/>
            <w:r w:rsidRPr="00F62AFA">
              <w:rPr>
                <w:color w:val="008080"/>
              </w:rPr>
              <w:t>&gt;</w:t>
            </w:r>
          </w:p>
        </w:tc>
      </w:tr>
    </w:tbl>
    <w:p w:rsidR="009333D5" w:rsidRDefault="009333D5" w:rsidP="009333D5"/>
    <w:p w:rsidR="00F62AFA" w:rsidRDefault="00F62AFA" w:rsidP="009333D5">
      <w:r>
        <w:t>(</w:t>
      </w:r>
      <w:r>
        <w:rPr>
          <w:rFonts w:hint="eastAsia"/>
        </w:rPr>
        <w:t>줄1</w:t>
      </w:r>
      <w:r>
        <w:t xml:space="preserve">2~15) padding </w:t>
      </w:r>
      <w:r>
        <w:rPr>
          <w:rFonts w:hint="eastAsia"/>
        </w:rPr>
        <w:t>속성은 경계선 안쪽 여백을 의미한다.</w:t>
      </w:r>
    </w:p>
    <w:p w:rsidR="00F62AFA" w:rsidRDefault="00F62AFA" w:rsidP="009333D5">
      <w:r>
        <w:rPr>
          <w:rFonts w:hint="eastAsia"/>
        </w:rPr>
        <w:t xml:space="preserve">상,하,좌,우 4방향의 여백을 다르게 주려면 </w:t>
      </w:r>
      <w:proofErr w:type="spellStart"/>
      <w:r>
        <w:t>paddingTop</w:t>
      </w:r>
      <w:proofErr w:type="spellEnd"/>
      <w:r>
        <w:t xml:space="preserve">, </w:t>
      </w:r>
      <w:proofErr w:type="spellStart"/>
      <w:r>
        <w:t>paddingBottom</w:t>
      </w:r>
      <w:proofErr w:type="spellEnd"/>
      <w:r>
        <w:t xml:space="preserve">, </w:t>
      </w:r>
      <w:proofErr w:type="spellStart"/>
      <w:r>
        <w:t>paddingLeft</w:t>
      </w:r>
      <w:proofErr w:type="spellEnd"/>
      <w:r>
        <w:t xml:space="preserve">, </w:t>
      </w:r>
      <w:proofErr w:type="spellStart"/>
      <w:r>
        <w:t>paddingRight</w:t>
      </w:r>
      <w:proofErr w:type="spellEnd"/>
      <w:r>
        <w:t xml:space="preserve"> </w:t>
      </w:r>
      <w:r>
        <w:rPr>
          <w:rFonts w:hint="eastAsia"/>
        </w:rPr>
        <w:t>속성을 사용한다.</w:t>
      </w:r>
      <w:r>
        <w:t xml:space="preserve"> 4</w:t>
      </w:r>
      <w:r>
        <w:rPr>
          <w:rFonts w:hint="eastAsia"/>
        </w:rPr>
        <w:t xml:space="preserve">방향의 여백을 동일하게 주려면 </w:t>
      </w:r>
      <w:r>
        <w:t xml:space="preserve">padding </w:t>
      </w:r>
      <w:r>
        <w:rPr>
          <w:rFonts w:hint="eastAsia"/>
        </w:rPr>
        <w:t>속성을 사용하면 된다.</w:t>
      </w:r>
    </w:p>
    <w:p w:rsidR="00F62AFA" w:rsidRDefault="00F62AFA" w:rsidP="009333D5">
      <w:r>
        <w:t xml:space="preserve">padding </w:t>
      </w:r>
      <w:r>
        <w:rPr>
          <w:rFonts w:hint="eastAsia"/>
        </w:rPr>
        <w:t xml:space="preserve">속성값을 </w:t>
      </w:r>
      <w:r>
        <w:t>5dp</w:t>
      </w:r>
      <w:r>
        <w:rPr>
          <w:rFonts w:hint="eastAsia"/>
        </w:rPr>
        <w:t>로 변경하자.</w:t>
      </w:r>
    </w:p>
    <w:p w:rsidR="00F62AFA" w:rsidRDefault="00F62AFA" w:rsidP="009333D5"/>
    <w:p w:rsidR="00F62AFA" w:rsidRDefault="00F62AFA" w:rsidP="009333D5">
      <w:r>
        <w:t>(</w:t>
      </w:r>
      <w:r>
        <w:rPr>
          <w:rFonts w:hint="eastAsia"/>
        </w:rPr>
        <w:t>줄1</w:t>
      </w:r>
      <w:r>
        <w:t xml:space="preserve">8, 30) </w:t>
      </w:r>
      <w:proofErr w:type="spellStart"/>
      <w:r>
        <w:t>TextView</w:t>
      </w:r>
      <w:proofErr w:type="spellEnd"/>
      <w:r>
        <w:rPr>
          <w:rFonts w:hint="eastAsia"/>
        </w:rPr>
        <w:t xml:space="preserve">에 </w:t>
      </w:r>
      <w:proofErr w:type="spellStart"/>
      <w:r>
        <w:t>textSize</w:t>
      </w:r>
      <w:proofErr w:type="spellEnd"/>
      <w:r>
        <w:t xml:space="preserve"> </w:t>
      </w:r>
      <w:r>
        <w:rPr>
          <w:rFonts w:hint="eastAsia"/>
        </w:rPr>
        <w:t xml:space="preserve">속성값 </w:t>
      </w:r>
      <w:r>
        <w:t>18sp</w:t>
      </w:r>
      <w:r>
        <w:rPr>
          <w:rFonts w:hint="eastAsia"/>
        </w:rPr>
        <w:t>을 추가하자.</w:t>
      </w:r>
    </w:p>
    <w:p w:rsidR="00F62AFA" w:rsidRDefault="00F62AFA" w:rsidP="009333D5"/>
    <w:p w:rsidR="00F62AFA" w:rsidRDefault="00F62AFA" w:rsidP="009333D5"/>
    <w:p w:rsidR="00F62AFA" w:rsidRDefault="00F62AFA" w:rsidP="00F62AFA">
      <w:pPr>
        <w:pStyle w:val="3"/>
      </w:pPr>
      <w:r>
        <w:rPr>
          <w:rFonts w:hint="eastAsia"/>
        </w:rPr>
        <w:t>r</w:t>
      </w:r>
      <w:r>
        <w:t xml:space="preserve">es/layout/activity_main.xml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 w:rsidR="00300FC7">
        <w:rPr>
          <w:rFonts w:hint="eastAsia"/>
        </w:rPr>
        <w:t>후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F62AFA" w:rsidRPr="00300FC7" w:rsidTr="008A3F6A">
        <w:tc>
          <w:tcPr>
            <w:tcW w:w="426" w:type="dxa"/>
          </w:tcPr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3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4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5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6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7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8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9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10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11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12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13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14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15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16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17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18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19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20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21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22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23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24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25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26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27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28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29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30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31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32</w:t>
            </w:r>
          </w:p>
          <w:p w:rsidR="00F62AFA" w:rsidRPr="00300FC7" w:rsidRDefault="00F62AFA" w:rsidP="00300FC7">
            <w:pPr>
              <w:pStyle w:val="aa"/>
            </w:pPr>
            <w:r w:rsidRPr="00300FC7">
              <w:rPr>
                <w:rFonts w:hint="eastAsia"/>
              </w:rPr>
              <w:t>33</w:t>
            </w:r>
          </w:p>
          <w:p w:rsidR="00F62AFA" w:rsidRPr="00300FC7" w:rsidRDefault="00F62AFA" w:rsidP="00300FC7">
            <w:pPr>
              <w:pStyle w:val="aa"/>
            </w:pPr>
            <w:r w:rsidRPr="00300FC7">
              <w:t>34</w:t>
            </w:r>
          </w:p>
          <w:p w:rsidR="00F62AFA" w:rsidRPr="00300FC7" w:rsidRDefault="00F62AFA" w:rsidP="00300FC7">
            <w:pPr>
              <w:pStyle w:val="aa"/>
            </w:pPr>
            <w:r w:rsidRPr="00300FC7">
              <w:t>35</w:t>
            </w:r>
          </w:p>
          <w:p w:rsidR="00F62AFA" w:rsidRPr="00300FC7" w:rsidRDefault="00F62AFA" w:rsidP="00300FC7">
            <w:pPr>
              <w:pStyle w:val="aa"/>
            </w:pPr>
            <w:r w:rsidRPr="00300FC7">
              <w:t>36</w:t>
            </w:r>
          </w:p>
          <w:p w:rsidR="00F62AFA" w:rsidRPr="00300FC7" w:rsidRDefault="00F62AFA" w:rsidP="00300FC7">
            <w:pPr>
              <w:pStyle w:val="aa"/>
            </w:pPr>
            <w:r w:rsidRPr="00300FC7">
              <w:t>37</w:t>
            </w:r>
          </w:p>
          <w:p w:rsidR="00F62AFA" w:rsidRPr="00300FC7" w:rsidRDefault="00F62AFA" w:rsidP="00300FC7">
            <w:pPr>
              <w:pStyle w:val="aa"/>
            </w:pPr>
            <w:r w:rsidRPr="00300FC7">
              <w:t>38</w:t>
            </w:r>
          </w:p>
          <w:p w:rsidR="00F62AFA" w:rsidRPr="00300FC7" w:rsidRDefault="00F62AFA" w:rsidP="00300FC7">
            <w:pPr>
              <w:pStyle w:val="aa"/>
            </w:pPr>
            <w:r w:rsidRPr="00300FC7">
              <w:t>39</w:t>
            </w:r>
          </w:p>
          <w:p w:rsidR="00F62AFA" w:rsidRPr="00300FC7" w:rsidRDefault="00F62AFA" w:rsidP="00300FC7">
            <w:pPr>
              <w:pStyle w:val="aa"/>
            </w:pPr>
            <w:r w:rsidRPr="00300FC7">
              <w:t>40</w:t>
            </w:r>
          </w:p>
          <w:p w:rsidR="00F62AFA" w:rsidRPr="00300FC7" w:rsidRDefault="00F62AFA" w:rsidP="00300FC7">
            <w:pPr>
              <w:pStyle w:val="aa"/>
            </w:pPr>
            <w:r w:rsidRPr="00300FC7">
              <w:t>41</w:t>
            </w:r>
          </w:p>
          <w:p w:rsidR="00F62AFA" w:rsidRPr="00300FC7" w:rsidRDefault="00F62AFA" w:rsidP="00300FC7">
            <w:pPr>
              <w:pStyle w:val="aa"/>
            </w:pPr>
            <w:r w:rsidRPr="00300FC7">
              <w:t>42</w:t>
            </w:r>
          </w:p>
        </w:tc>
        <w:tc>
          <w:tcPr>
            <w:tcW w:w="10631" w:type="dxa"/>
          </w:tcPr>
          <w:p w:rsidR="00300FC7" w:rsidRPr="00300FC7" w:rsidRDefault="00300FC7" w:rsidP="00300FC7">
            <w:pPr>
              <w:pStyle w:val="aa"/>
            </w:pPr>
            <w:r w:rsidRPr="00300FC7">
              <w:rPr>
                <w:color w:val="008080"/>
              </w:rPr>
              <w:t>&lt;</w:t>
            </w:r>
            <w:proofErr w:type="spellStart"/>
            <w:r w:rsidRPr="00300FC7">
              <w:rPr>
                <w:color w:val="3F7F7F"/>
              </w:rPr>
              <w:t>ScrollView</w:t>
            </w:r>
            <w:proofErr w:type="spellEnd"/>
            <w:r w:rsidRPr="00300FC7">
              <w:t xml:space="preserve"> </w:t>
            </w:r>
            <w:proofErr w:type="spellStart"/>
            <w:r w:rsidRPr="00300FC7">
              <w:rPr>
                <w:color w:val="7F007F"/>
              </w:rPr>
              <w:t>xmlns:android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"http://schemas.android.com/apk/res/android"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</w:t>
            </w:r>
            <w:proofErr w:type="spellStart"/>
            <w:r w:rsidRPr="00300FC7">
              <w:rPr>
                <w:color w:val="7F007F"/>
              </w:rPr>
              <w:t>xmlns:tools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"http://schemas.android.com/tools"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</w:t>
            </w:r>
            <w:proofErr w:type="spellStart"/>
            <w:r w:rsidRPr="00300FC7">
              <w:rPr>
                <w:color w:val="7F007F"/>
              </w:rPr>
              <w:t>android:id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"@+id/scrollView1"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</w:t>
            </w:r>
            <w:proofErr w:type="spellStart"/>
            <w:r w:rsidRPr="00300FC7">
              <w:rPr>
                <w:color w:val="7F007F"/>
              </w:rPr>
              <w:t>android:layout_width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</w:t>
            </w:r>
            <w:proofErr w:type="spellStart"/>
            <w:r w:rsidRPr="00300FC7">
              <w:rPr>
                <w:color w:val="2A00FF"/>
              </w:rPr>
              <w:t>match_parent</w:t>
            </w:r>
            <w:proofErr w:type="spellEnd"/>
            <w:r w:rsidRPr="00300FC7">
              <w:rPr>
                <w:color w:val="2A00FF"/>
              </w:rPr>
              <w:t>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</w:t>
            </w:r>
            <w:proofErr w:type="spellStart"/>
            <w:r w:rsidRPr="00300FC7">
              <w:rPr>
                <w:color w:val="7F007F"/>
              </w:rPr>
              <w:t>android:layout_height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</w:t>
            </w:r>
            <w:proofErr w:type="spellStart"/>
            <w:r w:rsidRPr="00300FC7">
              <w:rPr>
                <w:color w:val="2A00FF"/>
              </w:rPr>
              <w:t>match_parent</w:t>
            </w:r>
            <w:proofErr w:type="spellEnd"/>
            <w:r w:rsidRPr="00300FC7">
              <w:rPr>
                <w:color w:val="2A00FF"/>
              </w:rPr>
              <w:t>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</w:t>
            </w:r>
            <w:proofErr w:type="spellStart"/>
            <w:r w:rsidRPr="00300FC7">
              <w:rPr>
                <w:color w:val="7F007F"/>
              </w:rPr>
              <w:t>android:fillViewport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"true"</w:t>
            </w:r>
            <w:r w:rsidRPr="00300FC7">
              <w:t xml:space="preserve"> </w:t>
            </w:r>
            <w:r w:rsidRPr="00300FC7">
              <w:rPr>
                <w:color w:val="008080"/>
              </w:rPr>
              <w:t>&gt;</w:t>
            </w:r>
          </w:p>
          <w:p w:rsidR="00300FC7" w:rsidRPr="00300FC7" w:rsidRDefault="00300FC7" w:rsidP="00300FC7">
            <w:pPr>
              <w:pStyle w:val="aa"/>
            </w:pPr>
          </w:p>
          <w:p w:rsidR="00300FC7" w:rsidRPr="00300FC7" w:rsidRDefault="00300FC7" w:rsidP="00300FC7">
            <w:pPr>
              <w:pStyle w:val="aa"/>
            </w:pPr>
            <w:r w:rsidRPr="00300FC7">
              <w:rPr>
                <w:color w:val="000000"/>
              </w:rPr>
              <w:t xml:space="preserve">    </w:t>
            </w:r>
            <w:r w:rsidRPr="00300FC7">
              <w:rPr>
                <w:color w:val="008080"/>
              </w:rPr>
              <w:t>&lt;</w:t>
            </w:r>
            <w:proofErr w:type="spellStart"/>
            <w:r w:rsidRPr="00300FC7">
              <w:rPr>
                <w:color w:val="3F7F7F"/>
              </w:rPr>
              <w:t>RelativeLayout</w:t>
            </w:r>
            <w:proofErr w:type="spellEnd"/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</w:t>
            </w:r>
            <w:proofErr w:type="spellStart"/>
            <w:r w:rsidRPr="00300FC7">
              <w:rPr>
                <w:color w:val="7F007F"/>
              </w:rPr>
              <w:t>android:layout_width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</w:t>
            </w:r>
            <w:proofErr w:type="spellStart"/>
            <w:r w:rsidRPr="00300FC7">
              <w:rPr>
                <w:color w:val="2A00FF"/>
              </w:rPr>
              <w:t>match_parent</w:t>
            </w:r>
            <w:proofErr w:type="spellEnd"/>
            <w:r w:rsidRPr="00300FC7">
              <w:rPr>
                <w:color w:val="2A00FF"/>
              </w:rPr>
              <w:t>"</w:t>
            </w:r>
          </w:p>
          <w:p w:rsidR="00300FC7" w:rsidRPr="00300FC7" w:rsidRDefault="00300FC7" w:rsidP="00300FC7">
            <w:pPr>
              <w:pStyle w:val="aa"/>
            </w:pPr>
            <w:r w:rsidRPr="00300FC7">
              <w:rPr>
                <w:color w:val="2A00FF"/>
              </w:rPr>
              <w:t xml:space="preserve">        </w:t>
            </w:r>
            <w:proofErr w:type="spellStart"/>
            <w:r w:rsidRPr="00300FC7">
              <w:rPr>
                <w:color w:val="7F007F"/>
              </w:rPr>
              <w:t>android:layout_height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</w:t>
            </w:r>
            <w:proofErr w:type="spellStart"/>
            <w:r w:rsidRPr="00300FC7">
              <w:rPr>
                <w:color w:val="2A00FF"/>
              </w:rPr>
              <w:t>match_parent</w:t>
            </w:r>
            <w:proofErr w:type="spellEnd"/>
            <w:r w:rsidRPr="00300FC7">
              <w:rPr>
                <w:color w:val="2A00FF"/>
              </w:rPr>
              <w:t>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</w:t>
            </w:r>
            <w:proofErr w:type="spellStart"/>
            <w:r w:rsidRPr="00300FC7">
              <w:rPr>
                <w:color w:val="7F007F"/>
              </w:rPr>
              <w:t>android:background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"#EEEEEE"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</w:t>
            </w:r>
            <w:proofErr w:type="spellStart"/>
            <w:r w:rsidRPr="007E4EA5">
              <w:rPr>
                <w:color w:val="7F007F"/>
                <w:highlight w:val="yellow"/>
              </w:rPr>
              <w:t>android:padding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"5dp"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</w:t>
            </w:r>
            <w:proofErr w:type="spellStart"/>
            <w:r w:rsidRPr="00300FC7">
              <w:rPr>
                <w:color w:val="7F007F"/>
              </w:rPr>
              <w:t>tools:context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"com.example.e04edit.MainActivity"</w:t>
            </w:r>
            <w:r w:rsidRPr="00300FC7">
              <w:t xml:space="preserve"> </w:t>
            </w:r>
            <w:r w:rsidRPr="00300FC7">
              <w:rPr>
                <w:color w:val="008080"/>
              </w:rPr>
              <w:t>&gt;</w:t>
            </w:r>
          </w:p>
          <w:p w:rsidR="00300FC7" w:rsidRPr="00300FC7" w:rsidRDefault="00300FC7" w:rsidP="00300FC7">
            <w:pPr>
              <w:pStyle w:val="aa"/>
            </w:pPr>
          </w:p>
          <w:p w:rsidR="00300FC7" w:rsidRPr="00300FC7" w:rsidRDefault="00300FC7" w:rsidP="00300FC7">
            <w:pPr>
              <w:pStyle w:val="aa"/>
            </w:pPr>
            <w:r w:rsidRPr="00300FC7">
              <w:rPr>
                <w:color w:val="000000"/>
              </w:rPr>
              <w:t xml:space="preserve">        </w:t>
            </w:r>
            <w:r w:rsidRPr="00300FC7">
              <w:rPr>
                <w:color w:val="008080"/>
              </w:rPr>
              <w:t>&lt;</w:t>
            </w:r>
            <w:proofErr w:type="spellStart"/>
            <w:r w:rsidRPr="00300FC7">
              <w:rPr>
                <w:color w:val="3F7F7F"/>
              </w:rPr>
              <w:t>TextView</w:t>
            </w:r>
            <w:proofErr w:type="spellEnd"/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android:id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"@+id/textView1"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android:layout_width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</w:t>
            </w:r>
            <w:proofErr w:type="spellStart"/>
            <w:r w:rsidRPr="00300FC7">
              <w:rPr>
                <w:color w:val="2A00FF"/>
              </w:rPr>
              <w:t>wrap_content</w:t>
            </w:r>
            <w:proofErr w:type="spellEnd"/>
            <w:r w:rsidRPr="00300FC7">
              <w:rPr>
                <w:color w:val="2A00FF"/>
              </w:rPr>
              <w:t>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android:layout_height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</w:t>
            </w:r>
            <w:proofErr w:type="spellStart"/>
            <w:r w:rsidRPr="00300FC7">
              <w:rPr>
                <w:color w:val="2A00FF"/>
              </w:rPr>
              <w:t>wrap_content</w:t>
            </w:r>
            <w:proofErr w:type="spellEnd"/>
            <w:r w:rsidRPr="00300FC7">
              <w:rPr>
                <w:color w:val="2A00FF"/>
              </w:rPr>
              <w:t>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android:layout_alignParentLeft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"true"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android:layout_alignParentRight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"true"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android:layout_alignParentTop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"true"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android:layout_marginBottom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"5dp"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android:background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"#FFFFFF"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android:padding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"5dp"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7E4EA5">
              <w:rPr>
                <w:color w:val="7F007F"/>
                <w:highlight w:val="yellow"/>
              </w:rPr>
              <w:t>android:textSize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"18sp"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android:text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</w:t>
            </w:r>
            <w:proofErr w:type="spellStart"/>
            <w:r w:rsidRPr="00300FC7">
              <w:rPr>
                <w:color w:val="2A00FF"/>
              </w:rPr>
              <w:t>TextView</w:t>
            </w:r>
            <w:proofErr w:type="spellEnd"/>
            <w:r w:rsidRPr="00300FC7">
              <w:rPr>
                <w:color w:val="2A00FF"/>
              </w:rPr>
              <w:t>"</w:t>
            </w:r>
            <w:r w:rsidRPr="00300FC7">
              <w:t xml:space="preserve"> </w:t>
            </w:r>
            <w:r w:rsidRPr="00300FC7">
              <w:rPr>
                <w:color w:val="008080"/>
              </w:rPr>
              <w:t>/&gt;</w:t>
            </w:r>
          </w:p>
          <w:p w:rsidR="00300FC7" w:rsidRPr="00300FC7" w:rsidRDefault="00300FC7" w:rsidP="00300FC7">
            <w:pPr>
              <w:pStyle w:val="aa"/>
            </w:pPr>
          </w:p>
          <w:p w:rsidR="00300FC7" w:rsidRPr="00300FC7" w:rsidRDefault="00300FC7" w:rsidP="00300FC7">
            <w:pPr>
              <w:pStyle w:val="aa"/>
            </w:pPr>
            <w:r w:rsidRPr="00300FC7">
              <w:rPr>
                <w:color w:val="000000"/>
              </w:rPr>
              <w:t xml:space="preserve">        </w:t>
            </w:r>
            <w:r w:rsidRPr="00300FC7">
              <w:rPr>
                <w:color w:val="008080"/>
              </w:rPr>
              <w:t>&lt;</w:t>
            </w:r>
            <w:proofErr w:type="spellStart"/>
            <w:r w:rsidRPr="00300FC7">
              <w:rPr>
                <w:color w:val="3F7F7F"/>
              </w:rPr>
              <w:t>TextView</w:t>
            </w:r>
            <w:proofErr w:type="spellEnd"/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android:id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"@+id/textView2"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android:layout_width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</w:t>
            </w:r>
            <w:proofErr w:type="spellStart"/>
            <w:r w:rsidRPr="00300FC7">
              <w:rPr>
                <w:color w:val="2A00FF"/>
              </w:rPr>
              <w:t>wrap_content</w:t>
            </w:r>
            <w:proofErr w:type="spellEnd"/>
            <w:r w:rsidRPr="00300FC7">
              <w:rPr>
                <w:color w:val="2A00FF"/>
              </w:rPr>
              <w:t>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android:layout_height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</w:t>
            </w:r>
            <w:proofErr w:type="spellStart"/>
            <w:r w:rsidRPr="00300FC7">
              <w:rPr>
                <w:color w:val="2A00FF"/>
              </w:rPr>
              <w:t>wrap_content</w:t>
            </w:r>
            <w:proofErr w:type="spellEnd"/>
            <w:r w:rsidRPr="00300FC7">
              <w:rPr>
                <w:color w:val="2A00FF"/>
              </w:rPr>
              <w:t>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android:layout_alignParentBottom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"true"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android:layout_alignParentLeft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"true"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android:layout_alignParentRight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"true"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android:layout_below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"@+id/textView1"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android:background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"#FFFFFF"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android:padding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"5dp"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7E4EA5">
              <w:rPr>
                <w:color w:val="7F007F"/>
                <w:highlight w:val="yellow"/>
              </w:rPr>
              <w:t>android:textSize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"18sp"</w:t>
            </w:r>
          </w:p>
          <w:p w:rsidR="00300FC7" w:rsidRPr="00300FC7" w:rsidRDefault="00300FC7" w:rsidP="00300FC7">
            <w:pPr>
              <w:pStyle w:val="aa"/>
            </w:pPr>
            <w:r w:rsidRPr="00300FC7">
              <w:t xml:space="preserve">            </w:t>
            </w:r>
            <w:proofErr w:type="spellStart"/>
            <w:r w:rsidRPr="00300FC7">
              <w:rPr>
                <w:color w:val="7F007F"/>
              </w:rPr>
              <w:t>android:text</w:t>
            </w:r>
            <w:proofErr w:type="spellEnd"/>
            <w:r w:rsidRPr="00300FC7">
              <w:rPr>
                <w:color w:val="000000"/>
              </w:rPr>
              <w:t>=</w:t>
            </w:r>
            <w:r w:rsidRPr="00300FC7">
              <w:rPr>
                <w:color w:val="2A00FF"/>
              </w:rPr>
              <w:t>"</w:t>
            </w:r>
            <w:proofErr w:type="spellStart"/>
            <w:r w:rsidRPr="00300FC7">
              <w:rPr>
                <w:color w:val="2A00FF"/>
              </w:rPr>
              <w:t>TextView</w:t>
            </w:r>
            <w:proofErr w:type="spellEnd"/>
            <w:r w:rsidRPr="00300FC7">
              <w:rPr>
                <w:color w:val="2A00FF"/>
              </w:rPr>
              <w:t>"</w:t>
            </w:r>
            <w:r w:rsidRPr="00300FC7">
              <w:t xml:space="preserve"> </w:t>
            </w:r>
            <w:r w:rsidRPr="00300FC7">
              <w:rPr>
                <w:color w:val="008080"/>
              </w:rPr>
              <w:t>/&gt;</w:t>
            </w:r>
          </w:p>
          <w:p w:rsidR="00300FC7" w:rsidRPr="00300FC7" w:rsidRDefault="00300FC7" w:rsidP="00300FC7">
            <w:pPr>
              <w:pStyle w:val="aa"/>
            </w:pPr>
            <w:r w:rsidRPr="00300FC7">
              <w:rPr>
                <w:color w:val="000000"/>
              </w:rPr>
              <w:t xml:space="preserve">    </w:t>
            </w:r>
            <w:r w:rsidRPr="00300FC7">
              <w:rPr>
                <w:color w:val="008080"/>
              </w:rPr>
              <w:t>&lt;/</w:t>
            </w:r>
            <w:proofErr w:type="spellStart"/>
            <w:r w:rsidRPr="00300FC7">
              <w:rPr>
                <w:color w:val="3F7F7F"/>
              </w:rPr>
              <w:t>RelativeLayout</w:t>
            </w:r>
            <w:proofErr w:type="spellEnd"/>
            <w:r w:rsidRPr="00300FC7">
              <w:rPr>
                <w:color w:val="008080"/>
              </w:rPr>
              <w:t>&gt;</w:t>
            </w:r>
          </w:p>
          <w:p w:rsidR="00300FC7" w:rsidRPr="00300FC7" w:rsidRDefault="00300FC7" w:rsidP="00300FC7">
            <w:pPr>
              <w:pStyle w:val="aa"/>
            </w:pPr>
          </w:p>
          <w:p w:rsidR="00F62AFA" w:rsidRPr="00300FC7" w:rsidRDefault="00300FC7" w:rsidP="00300FC7">
            <w:pPr>
              <w:pStyle w:val="aa"/>
            </w:pPr>
            <w:r w:rsidRPr="00300FC7">
              <w:rPr>
                <w:color w:val="008080"/>
              </w:rPr>
              <w:t>&lt;/</w:t>
            </w:r>
            <w:proofErr w:type="spellStart"/>
            <w:r w:rsidRPr="00300FC7">
              <w:rPr>
                <w:color w:val="3F7F7F"/>
              </w:rPr>
              <w:t>ScrollView</w:t>
            </w:r>
            <w:proofErr w:type="spellEnd"/>
            <w:r w:rsidRPr="00300FC7">
              <w:rPr>
                <w:color w:val="008080"/>
              </w:rPr>
              <w:t>&gt;</w:t>
            </w:r>
          </w:p>
        </w:tc>
      </w:tr>
    </w:tbl>
    <w:p w:rsidR="00F62AFA" w:rsidRDefault="00F62AFA" w:rsidP="00F62AFA"/>
    <w:p w:rsidR="00F62AFA" w:rsidRDefault="00300FC7" w:rsidP="009333D5">
      <w:r>
        <w:rPr>
          <w:rFonts w:hint="eastAsia"/>
        </w:rPr>
        <w:t>(줄1</w:t>
      </w:r>
      <w:r>
        <w:t xml:space="preserve">2) padding </w:t>
      </w:r>
      <w:r>
        <w:rPr>
          <w:rFonts w:hint="eastAsia"/>
        </w:rPr>
        <w:t>속성이 하나로 줄었다</w:t>
      </w:r>
    </w:p>
    <w:p w:rsidR="00300FC7" w:rsidRDefault="00300FC7" w:rsidP="009333D5">
      <w:r>
        <w:rPr>
          <w:rFonts w:hint="eastAsia"/>
        </w:rPr>
        <w:t>(줄2</w:t>
      </w:r>
      <w:r>
        <w:t xml:space="preserve">5,38) </w:t>
      </w:r>
      <w:proofErr w:type="spellStart"/>
      <w:r>
        <w:t>textSize</w:t>
      </w:r>
      <w:proofErr w:type="spellEnd"/>
      <w:r>
        <w:t xml:space="preserve"> </w:t>
      </w:r>
      <w:r>
        <w:rPr>
          <w:rFonts w:hint="eastAsia"/>
        </w:rPr>
        <w:t>속성이 추가되었다.</w:t>
      </w:r>
    </w:p>
    <w:p w:rsidR="00300FC7" w:rsidRDefault="00300FC7" w:rsidP="009333D5"/>
    <w:p w:rsidR="00300FC7" w:rsidRDefault="00300FC7" w:rsidP="009333D5"/>
    <w:p w:rsidR="008A4AE5" w:rsidRDefault="008A4AE5" w:rsidP="009333D5"/>
    <w:p w:rsidR="008A4AE5" w:rsidRDefault="008A4AE5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8A4AE5" w:rsidRDefault="008A4AE5" w:rsidP="008A4AE5">
      <w:pPr>
        <w:pStyle w:val="2"/>
      </w:pPr>
      <w:r>
        <w:rPr>
          <w:rFonts w:hint="eastAsia"/>
        </w:rPr>
        <w:lastRenderedPageBreak/>
        <w:t>activity_edit.xml 수정</w:t>
      </w:r>
    </w:p>
    <w:p w:rsidR="00BD2A92" w:rsidRDefault="00BD2A92" w:rsidP="00BD2A92"/>
    <w:p w:rsidR="008A4AE5" w:rsidRDefault="008A4AE5" w:rsidP="008A4AE5">
      <w:pPr>
        <w:pStyle w:val="3"/>
      </w:pPr>
      <w:r>
        <w:rPr>
          <w:rFonts w:hint="eastAsia"/>
        </w:rPr>
        <w:t>r</w:t>
      </w:r>
      <w:r>
        <w:t>es/layout/activity_</w:t>
      </w:r>
      <w:r>
        <w:rPr>
          <w:rFonts w:hint="eastAsia"/>
        </w:rPr>
        <w:t>edit</w:t>
      </w:r>
      <w:r>
        <w:t xml:space="preserve">.xml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8A4AE5" w:rsidRPr="00F62AFA" w:rsidTr="008A3F6A">
        <w:tc>
          <w:tcPr>
            <w:tcW w:w="426" w:type="dxa"/>
          </w:tcPr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3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4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5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6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7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8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9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10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11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12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13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14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15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16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17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18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19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20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21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22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23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24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25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26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27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28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29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30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31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32</w:t>
            </w:r>
          </w:p>
          <w:p w:rsidR="008A4AE5" w:rsidRPr="00F62AFA" w:rsidRDefault="008A4AE5" w:rsidP="00FD486B">
            <w:pPr>
              <w:pStyle w:val="aa"/>
            </w:pPr>
            <w:r w:rsidRPr="00F62AFA">
              <w:rPr>
                <w:rFonts w:hint="eastAsia"/>
              </w:rPr>
              <w:t>33</w:t>
            </w:r>
          </w:p>
          <w:p w:rsidR="008A4AE5" w:rsidRPr="00F62AFA" w:rsidRDefault="00FD486B" w:rsidP="00FD486B">
            <w:pPr>
              <w:pStyle w:val="aa"/>
            </w:pPr>
            <w:r>
              <w:t>34</w:t>
            </w:r>
          </w:p>
        </w:tc>
        <w:tc>
          <w:tcPr>
            <w:tcW w:w="10631" w:type="dxa"/>
          </w:tcPr>
          <w:p w:rsidR="00FD486B" w:rsidRDefault="00FD486B" w:rsidP="00FD486B">
            <w:pPr>
              <w:pStyle w:val="aa"/>
            </w:pP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RelativeLayout</w:t>
            </w:r>
            <w:proofErr w:type="spellEnd"/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FD486B" w:rsidRDefault="00FD486B" w:rsidP="00FD486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xmlns:tools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"http://schemas.android.com/tools"</w:t>
            </w:r>
          </w:p>
          <w:p w:rsidR="00FD486B" w:rsidRDefault="00FD486B" w:rsidP="00FD486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android:layout_width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match_parent</w:t>
            </w:r>
            <w:proofErr w:type="spellEnd"/>
            <w:r>
              <w:rPr>
                <w:color w:val="2A00FF"/>
              </w:rPr>
              <w:t>"</w:t>
            </w:r>
          </w:p>
          <w:p w:rsidR="00FD486B" w:rsidRDefault="00FD486B" w:rsidP="00FD486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android:layout_height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match_parent</w:t>
            </w:r>
            <w:proofErr w:type="spellEnd"/>
            <w:r>
              <w:rPr>
                <w:color w:val="2A00FF"/>
              </w:rPr>
              <w:t>"</w:t>
            </w:r>
          </w:p>
          <w:p w:rsidR="00FD486B" w:rsidRDefault="00FD486B" w:rsidP="00FD486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android:paddingBottom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dimen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activity_vertical_margin</w:t>
            </w:r>
            <w:proofErr w:type="spellEnd"/>
            <w:r>
              <w:rPr>
                <w:color w:val="2A00FF"/>
              </w:rPr>
              <w:t>"</w:t>
            </w:r>
          </w:p>
          <w:p w:rsidR="00FD486B" w:rsidRDefault="00FD486B" w:rsidP="00FD486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android:paddingLeft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dimen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activity_horizontal_margin</w:t>
            </w:r>
            <w:proofErr w:type="spellEnd"/>
            <w:r>
              <w:rPr>
                <w:color w:val="2A00FF"/>
              </w:rPr>
              <w:t>"</w:t>
            </w:r>
          </w:p>
          <w:p w:rsidR="00FD486B" w:rsidRDefault="00FD486B" w:rsidP="00FD486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android:paddingRight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dimen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activity_horizontal_margin</w:t>
            </w:r>
            <w:proofErr w:type="spellEnd"/>
            <w:r>
              <w:rPr>
                <w:color w:val="2A00FF"/>
              </w:rPr>
              <w:t>"</w:t>
            </w:r>
          </w:p>
          <w:p w:rsidR="00FD486B" w:rsidRDefault="00FD486B" w:rsidP="00FD486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android:paddingTop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dimen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activity_vertical_margin</w:t>
            </w:r>
            <w:proofErr w:type="spellEnd"/>
            <w:r>
              <w:rPr>
                <w:color w:val="2A00FF"/>
              </w:rPr>
              <w:t>"</w:t>
            </w:r>
          </w:p>
          <w:p w:rsidR="00FD486B" w:rsidRDefault="00FD486B" w:rsidP="00FD486B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tools:context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"com.example.e04edit.EditActivity"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FD486B" w:rsidRDefault="00FD486B" w:rsidP="00FD486B">
            <w:pPr>
              <w:pStyle w:val="aa"/>
            </w:pPr>
          </w:p>
          <w:p w:rsidR="00FD486B" w:rsidRDefault="00FD486B" w:rsidP="00FD486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EditText</w:t>
            </w:r>
            <w:proofErr w:type="spellEnd"/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"@+id/editText1"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android:layout_width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wrap_content</w:t>
            </w:r>
            <w:proofErr w:type="spellEnd"/>
            <w:r>
              <w:rPr>
                <w:color w:val="2A00FF"/>
              </w:rPr>
              <w:t>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android:layout_height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wrap_content</w:t>
            </w:r>
            <w:proofErr w:type="spellEnd"/>
            <w:r>
              <w:rPr>
                <w:color w:val="2A00FF"/>
              </w:rPr>
              <w:t>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android:layout_alignParentLeft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"true"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android:layout_alignParentRight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"true"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android:layout_alignParentTop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"true"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android:ems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FD486B" w:rsidRDefault="00FD486B" w:rsidP="00FD486B">
            <w:pPr>
              <w:pStyle w:val="aa"/>
            </w:pPr>
          </w:p>
          <w:p w:rsidR="00FD486B" w:rsidRDefault="00FD486B" w:rsidP="00FD486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requestFocus</w:t>
            </w:r>
            <w:proofErr w:type="spellEnd"/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FD486B" w:rsidRDefault="00FD486B" w:rsidP="00FD486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EditText</w:t>
            </w:r>
            <w:proofErr w:type="spellEnd"/>
            <w:r>
              <w:rPr>
                <w:color w:val="008080"/>
              </w:rPr>
              <w:t>&gt;</w:t>
            </w:r>
          </w:p>
          <w:p w:rsidR="00FD486B" w:rsidRDefault="00FD486B" w:rsidP="00FD486B">
            <w:pPr>
              <w:pStyle w:val="aa"/>
            </w:pPr>
          </w:p>
          <w:p w:rsidR="00FD486B" w:rsidRDefault="00FD486B" w:rsidP="00FD486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EditText</w:t>
            </w:r>
            <w:proofErr w:type="spellEnd"/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"@+id/editText2"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android:layout_width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wrap_content</w:t>
            </w:r>
            <w:proofErr w:type="spellEnd"/>
            <w:r>
              <w:rPr>
                <w:color w:val="2A00FF"/>
              </w:rPr>
              <w:t>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android:layout_height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wrap_content</w:t>
            </w:r>
            <w:proofErr w:type="spellEnd"/>
            <w:r>
              <w:rPr>
                <w:color w:val="2A00FF"/>
              </w:rPr>
              <w:t>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android:layout_alignParentBottom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"true"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android:layout_alignParentLeft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"true"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android:layout_alignParentRight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"true"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android:layout_below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"@+id/editText1"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android:ems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"10"</w:t>
            </w:r>
          </w:p>
          <w:p w:rsidR="00FD486B" w:rsidRDefault="00FD486B" w:rsidP="00FD486B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android:gravity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"top"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FD486B" w:rsidRDefault="00FD486B" w:rsidP="00FD486B">
            <w:pPr>
              <w:pStyle w:val="aa"/>
            </w:pPr>
          </w:p>
          <w:p w:rsidR="008A4AE5" w:rsidRPr="00F62AFA" w:rsidRDefault="00FD486B" w:rsidP="00FD486B">
            <w:pPr>
              <w:pStyle w:val="aa"/>
            </w:pP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RelativeLayout</w:t>
            </w:r>
            <w:proofErr w:type="spellEnd"/>
            <w:r>
              <w:rPr>
                <w:color w:val="008080"/>
              </w:rPr>
              <w:t>&gt;</w:t>
            </w:r>
          </w:p>
        </w:tc>
      </w:tr>
    </w:tbl>
    <w:p w:rsidR="008A4AE5" w:rsidRDefault="008A4AE5" w:rsidP="008A4AE5"/>
    <w:p w:rsidR="00015982" w:rsidRDefault="00015982" w:rsidP="00015982">
      <w:pPr>
        <w:pStyle w:val="3"/>
      </w:pPr>
      <w:r>
        <w:rPr>
          <w:rFonts w:hint="eastAsia"/>
        </w:rPr>
        <w:t>r</w:t>
      </w:r>
      <w:r>
        <w:t>es/layout/activity_</w:t>
      </w:r>
      <w:r>
        <w:rPr>
          <w:rFonts w:hint="eastAsia"/>
        </w:rPr>
        <w:t>edit</w:t>
      </w:r>
      <w:r>
        <w:t xml:space="preserve">.xml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015982" w:rsidRPr="00015982" w:rsidTr="008A3F6A">
        <w:tc>
          <w:tcPr>
            <w:tcW w:w="426" w:type="dxa"/>
          </w:tcPr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2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3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4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5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6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7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8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9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10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11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12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13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14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15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16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17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18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19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20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21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22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23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24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25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26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27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lastRenderedPageBreak/>
              <w:t>28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29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30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31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32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rFonts w:hint="eastAsia"/>
              </w:rPr>
              <w:t>33</w:t>
            </w:r>
          </w:p>
          <w:p w:rsidR="00015982" w:rsidRDefault="00015982" w:rsidP="00015982">
            <w:pPr>
              <w:pStyle w:val="aa"/>
            </w:pPr>
            <w:r w:rsidRPr="00015982">
              <w:t>34</w:t>
            </w:r>
          </w:p>
          <w:p w:rsidR="00015982" w:rsidRDefault="00015982" w:rsidP="00015982">
            <w:pPr>
              <w:pStyle w:val="aa"/>
            </w:pPr>
            <w:r>
              <w:t>35</w:t>
            </w:r>
          </w:p>
          <w:p w:rsidR="00015982" w:rsidRDefault="00015982" w:rsidP="00015982">
            <w:pPr>
              <w:pStyle w:val="aa"/>
            </w:pPr>
            <w:r>
              <w:t>36</w:t>
            </w:r>
          </w:p>
          <w:p w:rsidR="00015982" w:rsidRDefault="00015982" w:rsidP="00015982">
            <w:pPr>
              <w:pStyle w:val="aa"/>
            </w:pPr>
            <w:r>
              <w:t>37</w:t>
            </w:r>
          </w:p>
          <w:p w:rsidR="00015982" w:rsidRDefault="00015982" w:rsidP="00015982">
            <w:pPr>
              <w:pStyle w:val="aa"/>
            </w:pPr>
            <w:r>
              <w:t>38</w:t>
            </w:r>
          </w:p>
          <w:p w:rsidR="00015982" w:rsidRPr="00015982" w:rsidRDefault="00015982" w:rsidP="00015982">
            <w:pPr>
              <w:pStyle w:val="aa"/>
            </w:pPr>
            <w:r>
              <w:t>39</w:t>
            </w:r>
          </w:p>
        </w:tc>
        <w:tc>
          <w:tcPr>
            <w:tcW w:w="10631" w:type="dxa"/>
          </w:tcPr>
          <w:p w:rsidR="00015982" w:rsidRPr="00015982" w:rsidRDefault="00015982" w:rsidP="00015982">
            <w:pPr>
              <w:pStyle w:val="aa"/>
            </w:pPr>
            <w:r w:rsidRPr="00015982">
              <w:rPr>
                <w:color w:val="008080"/>
              </w:rPr>
              <w:lastRenderedPageBreak/>
              <w:t>&lt;</w:t>
            </w:r>
            <w:proofErr w:type="spellStart"/>
            <w:r w:rsidRPr="00015982">
              <w:rPr>
                <w:color w:val="3F7F7F"/>
              </w:rPr>
              <w:t>RelativeLayout</w:t>
            </w:r>
            <w:proofErr w:type="spellEnd"/>
            <w:r w:rsidRPr="00015982">
              <w:t xml:space="preserve"> </w:t>
            </w:r>
            <w:proofErr w:type="spellStart"/>
            <w:r w:rsidRPr="00015982">
              <w:rPr>
                <w:color w:val="7F007F"/>
              </w:rPr>
              <w:t>xmlns:android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"http://schemas.android.com/apk/res/android"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</w:t>
            </w:r>
            <w:proofErr w:type="spellStart"/>
            <w:r w:rsidRPr="00015982">
              <w:rPr>
                <w:color w:val="7F007F"/>
              </w:rPr>
              <w:t>xmlns:tools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"http://schemas.android.com/tools"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</w:t>
            </w:r>
            <w:proofErr w:type="spellStart"/>
            <w:r w:rsidRPr="00015982">
              <w:rPr>
                <w:color w:val="7F007F"/>
              </w:rPr>
              <w:t>android:layout_width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</w:t>
            </w:r>
            <w:proofErr w:type="spellStart"/>
            <w:r w:rsidRPr="00015982">
              <w:rPr>
                <w:color w:val="2A00FF"/>
              </w:rPr>
              <w:t>match_parent</w:t>
            </w:r>
            <w:proofErr w:type="spellEnd"/>
            <w:r w:rsidRPr="00015982">
              <w:rPr>
                <w:color w:val="2A00FF"/>
              </w:rPr>
              <w:t>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</w:t>
            </w:r>
            <w:proofErr w:type="spellStart"/>
            <w:r w:rsidRPr="00015982">
              <w:rPr>
                <w:color w:val="7F007F"/>
              </w:rPr>
              <w:t>android:layout_height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</w:t>
            </w:r>
            <w:proofErr w:type="spellStart"/>
            <w:r w:rsidRPr="00015982">
              <w:rPr>
                <w:color w:val="2A00FF"/>
              </w:rPr>
              <w:t>match_parent</w:t>
            </w:r>
            <w:proofErr w:type="spellEnd"/>
            <w:r w:rsidRPr="00015982">
              <w:rPr>
                <w:color w:val="2A00FF"/>
              </w:rPr>
              <w:t>"</w:t>
            </w:r>
          </w:p>
          <w:p w:rsidR="00015982" w:rsidRPr="007E4EA5" w:rsidRDefault="00015982" w:rsidP="00015982">
            <w:pPr>
              <w:pStyle w:val="aa"/>
              <w:rPr>
                <w:highlight w:val="yellow"/>
              </w:rPr>
            </w:pPr>
            <w:r w:rsidRPr="00015982">
              <w:t xml:space="preserve">    </w:t>
            </w:r>
            <w:proofErr w:type="spellStart"/>
            <w:r w:rsidRPr="007E4EA5">
              <w:rPr>
                <w:color w:val="7F007F"/>
                <w:highlight w:val="yellow"/>
              </w:rPr>
              <w:t>android:background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"#EEEEEE"</w:t>
            </w:r>
          </w:p>
          <w:p w:rsidR="00015982" w:rsidRPr="00015982" w:rsidRDefault="00015982" w:rsidP="00015982">
            <w:pPr>
              <w:pStyle w:val="aa"/>
            </w:pPr>
            <w:r w:rsidRPr="007E4EA5">
              <w:rPr>
                <w:highlight w:val="yellow"/>
              </w:rPr>
              <w:t xml:space="preserve">    </w:t>
            </w:r>
            <w:proofErr w:type="spellStart"/>
            <w:r w:rsidRPr="007E4EA5">
              <w:rPr>
                <w:color w:val="7F007F"/>
                <w:highlight w:val="yellow"/>
              </w:rPr>
              <w:t>android:padding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"5dp"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</w:t>
            </w:r>
            <w:proofErr w:type="spellStart"/>
            <w:r w:rsidRPr="00015982">
              <w:rPr>
                <w:color w:val="7F007F"/>
              </w:rPr>
              <w:t>tools:context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"com.example.e04edit.EditActivity"</w:t>
            </w:r>
            <w:r w:rsidRPr="00015982">
              <w:t xml:space="preserve"> </w:t>
            </w:r>
            <w:r w:rsidRPr="00015982">
              <w:rPr>
                <w:color w:val="008080"/>
              </w:rPr>
              <w:t>&gt;</w:t>
            </w:r>
          </w:p>
          <w:p w:rsidR="00015982" w:rsidRPr="00015982" w:rsidRDefault="00015982" w:rsidP="00015982">
            <w:pPr>
              <w:pStyle w:val="aa"/>
            </w:pPr>
          </w:p>
          <w:p w:rsidR="00015982" w:rsidRPr="00015982" w:rsidRDefault="00015982" w:rsidP="00015982">
            <w:pPr>
              <w:pStyle w:val="aa"/>
            </w:pPr>
            <w:r w:rsidRPr="00015982">
              <w:rPr>
                <w:color w:val="000000"/>
              </w:rPr>
              <w:t xml:space="preserve">    </w:t>
            </w:r>
            <w:r w:rsidRPr="00015982">
              <w:rPr>
                <w:color w:val="008080"/>
              </w:rPr>
              <w:t>&lt;</w:t>
            </w:r>
            <w:proofErr w:type="spellStart"/>
            <w:r w:rsidRPr="00015982">
              <w:rPr>
                <w:color w:val="3F7F7F"/>
              </w:rPr>
              <w:t>EditText</w:t>
            </w:r>
            <w:proofErr w:type="spellEnd"/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android:id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"@+id/editText1"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android:layout_width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</w:t>
            </w:r>
            <w:proofErr w:type="spellStart"/>
            <w:r w:rsidRPr="00015982">
              <w:rPr>
                <w:color w:val="2A00FF"/>
              </w:rPr>
              <w:t>wrap_content</w:t>
            </w:r>
            <w:proofErr w:type="spellEnd"/>
            <w:r w:rsidRPr="00015982">
              <w:rPr>
                <w:color w:val="2A00FF"/>
              </w:rPr>
              <w:t>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android:layout_height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</w:t>
            </w:r>
            <w:proofErr w:type="spellStart"/>
            <w:r w:rsidRPr="00015982">
              <w:rPr>
                <w:color w:val="2A00FF"/>
              </w:rPr>
              <w:t>wrap_content</w:t>
            </w:r>
            <w:proofErr w:type="spellEnd"/>
            <w:r w:rsidRPr="00015982">
              <w:rPr>
                <w:color w:val="2A00FF"/>
              </w:rPr>
              <w:t>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android:layout_alignParentLeft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"true"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android:layout_alignParentRight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"true"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android:layout_alignParentTop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"true"</w:t>
            </w:r>
          </w:p>
          <w:p w:rsidR="00015982" w:rsidRPr="007E4EA5" w:rsidRDefault="00015982" w:rsidP="00015982">
            <w:pPr>
              <w:pStyle w:val="aa"/>
              <w:rPr>
                <w:highlight w:val="yellow"/>
              </w:rPr>
            </w:pPr>
            <w:r w:rsidRPr="00015982">
              <w:t xml:space="preserve">       </w:t>
            </w:r>
            <w:r w:rsidRPr="00015982">
              <w:rPr>
                <w:color w:val="2A00FF"/>
              </w:rPr>
              <w:t xml:space="preserve"> </w:t>
            </w:r>
            <w:proofErr w:type="spellStart"/>
            <w:r w:rsidRPr="007E4EA5">
              <w:rPr>
                <w:color w:val="7F007F"/>
                <w:highlight w:val="yellow"/>
              </w:rPr>
              <w:t>android:layout_marginBottom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"5dp"</w:t>
            </w:r>
          </w:p>
          <w:p w:rsidR="00015982" w:rsidRPr="007E4EA5" w:rsidRDefault="00015982" w:rsidP="00015982">
            <w:pPr>
              <w:pStyle w:val="aa"/>
              <w:rPr>
                <w:highlight w:val="yellow"/>
              </w:rPr>
            </w:pPr>
            <w:r w:rsidRPr="007E4EA5">
              <w:rPr>
                <w:highlight w:val="yellow"/>
              </w:rPr>
              <w:t xml:space="preserve">       </w:t>
            </w:r>
            <w:r w:rsidRPr="007E4EA5">
              <w:rPr>
                <w:color w:val="2A00FF"/>
                <w:highlight w:val="yellow"/>
              </w:rPr>
              <w:t xml:space="preserve"> </w:t>
            </w:r>
            <w:proofErr w:type="spellStart"/>
            <w:r w:rsidRPr="007E4EA5">
              <w:rPr>
                <w:color w:val="7F007F"/>
                <w:highlight w:val="yellow"/>
              </w:rPr>
              <w:t>android:background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"#FFFFFF"</w:t>
            </w:r>
          </w:p>
          <w:p w:rsidR="00015982" w:rsidRPr="007E4EA5" w:rsidRDefault="00015982" w:rsidP="00015982">
            <w:pPr>
              <w:pStyle w:val="aa"/>
              <w:rPr>
                <w:highlight w:val="yellow"/>
              </w:rPr>
            </w:pPr>
            <w:r w:rsidRPr="007E4EA5">
              <w:rPr>
                <w:highlight w:val="yellow"/>
              </w:rPr>
              <w:t xml:space="preserve">       </w:t>
            </w:r>
            <w:r w:rsidRPr="007E4EA5">
              <w:rPr>
                <w:color w:val="2A00FF"/>
                <w:highlight w:val="yellow"/>
              </w:rPr>
              <w:t xml:space="preserve"> </w:t>
            </w:r>
            <w:proofErr w:type="spellStart"/>
            <w:r w:rsidRPr="007E4EA5">
              <w:rPr>
                <w:color w:val="7F007F"/>
                <w:highlight w:val="yellow"/>
              </w:rPr>
              <w:t>android:padding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"5dp"</w:t>
            </w:r>
          </w:p>
          <w:p w:rsidR="00015982" w:rsidRPr="00015982" w:rsidRDefault="00015982" w:rsidP="00015982">
            <w:pPr>
              <w:pStyle w:val="aa"/>
            </w:pPr>
            <w:r w:rsidRPr="007E4EA5">
              <w:rPr>
                <w:highlight w:val="yellow"/>
              </w:rPr>
              <w:t xml:space="preserve">       </w:t>
            </w:r>
            <w:r w:rsidRPr="007E4EA5">
              <w:rPr>
                <w:color w:val="2A00FF"/>
                <w:highlight w:val="yellow"/>
              </w:rPr>
              <w:t xml:space="preserve"> </w:t>
            </w:r>
            <w:proofErr w:type="spellStart"/>
            <w:r w:rsidRPr="007E4EA5">
              <w:rPr>
                <w:color w:val="7F007F"/>
                <w:highlight w:val="yellow"/>
              </w:rPr>
              <w:t>android:textSize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"18sp"</w:t>
            </w:r>
            <w:r w:rsidRPr="00015982">
              <w:t xml:space="preserve">        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android:ems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"10"</w:t>
            </w:r>
            <w:r w:rsidRPr="00015982">
              <w:t xml:space="preserve"> </w:t>
            </w:r>
            <w:r w:rsidRPr="00015982">
              <w:rPr>
                <w:color w:val="008080"/>
              </w:rPr>
              <w:t>&gt;</w:t>
            </w:r>
          </w:p>
          <w:p w:rsidR="00015982" w:rsidRPr="00015982" w:rsidRDefault="00015982" w:rsidP="00015982">
            <w:pPr>
              <w:pStyle w:val="aa"/>
            </w:pPr>
          </w:p>
          <w:p w:rsidR="00015982" w:rsidRPr="00015982" w:rsidRDefault="00015982" w:rsidP="00015982">
            <w:pPr>
              <w:pStyle w:val="aa"/>
            </w:pPr>
            <w:r w:rsidRPr="00015982">
              <w:rPr>
                <w:color w:val="000000"/>
              </w:rPr>
              <w:t xml:space="preserve">        </w:t>
            </w:r>
            <w:r w:rsidRPr="00015982">
              <w:rPr>
                <w:color w:val="008080"/>
              </w:rPr>
              <w:t>&lt;</w:t>
            </w:r>
            <w:proofErr w:type="spellStart"/>
            <w:r w:rsidRPr="00015982">
              <w:rPr>
                <w:color w:val="3F7F7F"/>
              </w:rPr>
              <w:t>requestFocus</w:t>
            </w:r>
            <w:proofErr w:type="spellEnd"/>
            <w:r w:rsidRPr="00015982">
              <w:t xml:space="preserve"> </w:t>
            </w:r>
            <w:r w:rsidRPr="00015982">
              <w:rPr>
                <w:color w:val="008080"/>
              </w:rPr>
              <w:t>/&gt;</w:t>
            </w:r>
          </w:p>
          <w:p w:rsidR="00015982" w:rsidRPr="00015982" w:rsidRDefault="00015982" w:rsidP="00015982">
            <w:pPr>
              <w:pStyle w:val="aa"/>
            </w:pPr>
            <w:r w:rsidRPr="00015982">
              <w:rPr>
                <w:color w:val="000000"/>
              </w:rPr>
              <w:t xml:space="preserve">    </w:t>
            </w:r>
            <w:r w:rsidRPr="00015982">
              <w:rPr>
                <w:color w:val="008080"/>
              </w:rPr>
              <w:t>&lt;/</w:t>
            </w:r>
            <w:proofErr w:type="spellStart"/>
            <w:r w:rsidRPr="00015982">
              <w:rPr>
                <w:color w:val="3F7F7F"/>
              </w:rPr>
              <w:t>EditText</w:t>
            </w:r>
            <w:proofErr w:type="spellEnd"/>
            <w:r w:rsidRPr="00015982">
              <w:rPr>
                <w:color w:val="008080"/>
              </w:rPr>
              <w:t>&gt;</w:t>
            </w:r>
          </w:p>
          <w:p w:rsidR="00015982" w:rsidRPr="00015982" w:rsidRDefault="00015982" w:rsidP="00015982">
            <w:pPr>
              <w:pStyle w:val="aa"/>
            </w:pPr>
          </w:p>
          <w:p w:rsidR="00015982" w:rsidRPr="00015982" w:rsidRDefault="00015982" w:rsidP="00015982">
            <w:pPr>
              <w:pStyle w:val="aa"/>
            </w:pPr>
            <w:r w:rsidRPr="00015982">
              <w:rPr>
                <w:color w:val="000000"/>
              </w:rPr>
              <w:t xml:space="preserve">    </w:t>
            </w:r>
            <w:r w:rsidRPr="00015982">
              <w:rPr>
                <w:color w:val="008080"/>
              </w:rPr>
              <w:t>&lt;</w:t>
            </w:r>
            <w:proofErr w:type="spellStart"/>
            <w:r w:rsidRPr="00015982">
              <w:rPr>
                <w:color w:val="3F7F7F"/>
              </w:rPr>
              <w:t>EditText</w:t>
            </w:r>
            <w:proofErr w:type="spellEnd"/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android:id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"@+id/editText2"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android:layout_width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</w:t>
            </w:r>
            <w:proofErr w:type="spellStart"/>
            <w:r w:rsidRPr="00015982">
              <w:rPr>
                <w:color w:val="2A00FF"/>
              </w:rPr>
              <w:t>wrap_content</w:t>
            </w:r>
            <w:proofErr w:type="spellEnd"/>
            <w:r w:rsidRPr="00015982">
              <w:rPr>
                <w:color w:val="2A00FF"/>
              </w:rPr>
              <w:t>"</w:t>
            </w:r>
          </w:p>
          <w:p w:rsidR="00015982" w:rsidRPr="00015982" w:rsidRDefault="00015982" w:rsidP="00015982">
            <w:pPr>
              <w:pStyle w:val="aa"/>
            </w:pPr>
            <w:r w:rsidRPr="00015982">
              <w:lastRenderedPageBreak/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android:layout_height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</w:t>
            </w:r>
            <w:proofErr w:type="spellStart"/>
            <w:r w:rsidRPr="00015982">
              <w:rPr>
                <w:color w:val="2A00FF"/>
              </w:rPr>
              <w:t>wrap_content</w:t>
            </w:r>
            <w:proofErr w:type="spellEnd"/>
            <w:r w:rsidRPr="00015982">
              <w:rPr>
                <w:color w:val="2A00FF"/>
              </w:rPr>
              <w:t>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android:layout_alignParentBottom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"true"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android:layout_alignParentLeft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"true"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android:layout_alignParentRight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"true"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android:layout_below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"@+id/editText1"</w:t>
            </w:r>
          </w:p>
          <w:p w:rsidR="00015982" w:rsidRPr="007E4EA5" w:rsidRDefault="00015982" w:rsidP="00015982">
            <w:pPr>
              <w:pStyle w:val="aa"/>
              <w:rPr>
                <w:highlight w:val="yellow"/>
              </w:rPr>
            </w:pPr>
            <w:r w:rsidRPr="00015982">
              <w:t xml:space="preserve">       </w:t>
            </w:r>
            <w:r w:rsidRPr="00015982">
              <w:rPr>
                <w:color w:val="2A00FF"/>
              </w:rPr>
              <w:t xml:space="preserve"> </w:t>
            </w:r>
            <w:proofErr w:type="spellStart"/>
            <w:r w:rsidRPr="007E4EA5">
              <w:rPr>
                <w:color w:val="7F007F"/>
                <w:highlight w:val="yellow"/>
              </w:rPr>
              <w:t>android:background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"#FFFFFF"</w:t>
            </w:r>
          </w:p>
          <w:p w:rsidR="00015982" w:rsidRPr="007E4EA5" w:rsidRDefault="00015982" w:rsidP="00015982">
            <w:pPr>
              <w:pStyle w:val="aa"/>
              <w:rPr>
                <w:highlight w:val="yellow"/>
              </w:rPr>
            </w:pPr>
            <w:r w:rsidRPr="007E4EA5">
              <w:rPr>
                <w:highlight w:val="yellow"/>
              </w:rPr>
              <w:t xml:space="preserve">       </w:t>
            </w:r>
            <w:r w:rsidRPr="007E4EA5">
              <w:rPr>
                <w:color w:val="2A00FF"/>
                <w:highlight w:val="yellow"/>
              </w:rPr>
              <w:t xml:space="preserve"> </w:t>
            </w:r>
            <w:proofErr w:type="spellStart"/>
            <w:r w:rsidRPr="007E4EA5">
              <w:rPr>
                <w:color w:val="7F007F"/>
                <w:highlight w:val="yellow"/>
              </w:rPr>
              <w:t>android:padding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"5dp"</w:t>
            </w:r>
          </w:p>
          <w:p w:rsidR="00015982" w:rsidRPr="00015982" w:rsidRDefault="00015982" w:rsidP="00015982">
            <w:pPr>
              <w:pStyle w:val="aa"/>
            </w:pPr>
            <w:r w:rsidRPr="007E4EA5">
              <w:rPr>
                <w:highlight w:val="yellow"/>
              </w:rPr>
              <w:t xml:space="preserve">        </w:t>
            </w:r>
            <w:proofErr w:type="spellStart"/>
            <w:r w:rsidRPr="007E4EA5">
              <w:rPr>
                <w:color w:val="7F007F"/>
                <w:highlight w:val="yellow"/>
              </w:rPr>
              <w:t>android:textSize</w:t>
            </w:r>
            <w:proofErr w:type="spellEnd"/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"18sp"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android:ems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"10"</w:t>
            </w:r>
          </w:p>
          <w:p w:rsidR="00015982" w:rsidRPr="00015982" w:rsidRDefault="00015982" w:rsidP="00015982">
            <w:pPr>
              <w:pStyle w:val="aa"/>
            </w:pPr>
            <w:r w:rsidRPr="00015982">
              <w:t xml:space="preserve">        </w:t>
            </w:r>
            <w:proofErr w:type="spellStart"/>
            <w:r w:rsidRPr="00015982">
              <w:rPr>
                <w:color w:val="7F007F"/>
              </w:rPr>
              <w:t>android:gravity</w:t>
            </w:r>
            <w:proofErr w:type="spellEnd"/>
            <w:r w:rsidRPr="00015982">
              <w:rPr>
                <w:color w:val="000000"/>
              </w:rPr>
              <w:t>=</w:t>
            </w:r>
            <w:r w:rsidRPr="00015982">
              <w:rPr>
                <w:color w:val="2A00FF"/>
              </w:rPr>
              <w:t>"top"</w:t>
            </w:r>
            <w:r w:rsidRPr="00015982">
              <w:t xml:space="preserve"> </w:t>
            </w:r>
            <w:r w:rsidRPr="00015982">
              <w:rPr>
                <w:color w:val="008080"/>
              </w:rPr>
              <w:t>/&gt;</w:t>
            </w:r>
          </w:p>
          <w:p w:rsidR="00015982" w:rsidRPr="00015982" w:rsidRDefault="00015982" w:rsidP="00015982">
            <w:pPr>
              <w:pStyle w:val="aa"/>
            </w:pPr>
          </w:p>
          <w:p w:rsidR="00015982" w:rsidRPr="00015982" w:rsidRDefault="00015982" w:rsidP="00015982">
            <w:pPr>
              <w:pStyle w:val="aa"/>
            </w:pPr>
            <w:r w:rsidRPr="00015982">
              <w:rPr>
                <w:color w:val="008080"/>
              </w:rPr>
              <w:t>&lt;/</w:t>
            </w:r>
            <w:proofErr w:type="spellStart"/>
            <w:r w:rsidRPr="00015982">
              <w:rPr>
                <w:color w:val="3F7F7F"/>
              </w:rPr>
              <w:t>RelativeLayout</w:t>
            </w:r>
            <w:proofErr w:type="spellEnd"/>
            <w:r w:rsidRPr="00015982">
              <w:rPr>
                <w:color w:val="008080"/>
              </w:rPr>
              <w:t>&gt;</w:t>
            </w:r>
          </w:p>
        </w:tc>
      </w:tr>
    </w:tbl>
    <w:p w:rsidR="00015982" w:rsidRDefault="00015982" w:rsidP="008A4AE5"/>
    <w:p w:rsidR="00015982" w:rsidRDefault="00015982" w:rsidP="008A4AE5">
      <w:r>
        <w:rPr>
          <w:rFonts w:hint="eastAsia"/>
        </w:rPr>
        <w:t>(줄5</w:t>
      </w:r>
      <w:r>
        <w:t xml:space="preserve">~6) </w:t>
      </w:r>
      <w:r>
        <w:rPr>
          <w:rFonts w:hint="eastAsia"/>
        </w:rPr>
        <w:t>추가됨</w:t>
      </w:r>
    </w:p>
    <w:p w:rsidR="00015982" w:rsidRDefault="00015982" w:rsidP="008A4AE5">
      <w:r>
        <w:t>(</w:t>
      </w:r>
      <w:r>
        <w:rPr>
          <w:rFonts w:hint="eastAsia"/>
        </w:rPr>
        <w:t>줄1</w:t>
      </w:r>
      <w:r>
        <w:t xml:space="preserve">6~19) </w:t>
      </w:r>
      <w:r>
        <w:rPr>
          <w:rFonts w:hint="eastAsia"/>
        </w:rPr>
        <w:t>추가됨</w:t>
      </w:r>
    </w:p>
    <w:p w:rsidR="00015982" w:rsidRDefault="00015982" w:rsidP="008A4AE5">
      <w:r>
        <w:rPr>
          <w:rFonts w:hint="eastAsia"/>
        </w:rPr>
        <w:t>(줄3</w:t>
      </w:r>
      <w:r>
        <w:t xml:space="preserve">3~35) </w:t>
      </w:r>
      <w:r>
        <w:rPr>
          <w:rFonts w:hint="eastAsia"/>
        </w:rPr>
        <w:t>추가됨</w:t>
      </w:r>
    </w:p>
    <w:p w:rsidR="00015982" w:rsidRDefault="00015982" w:rsidP="008A4AE5"/>
    <w:p w:rsidR="00BD2A92" w:rsidRDefault="00BD2A92" w:rsidP="008A4AE5"/>
    <w:p w:rsidR="00BD2A92" w:rsidRDefault="00BD2A92" w:rsidP="00BD2A92">
      <w:pPr>
        <w:pStyle w:val="2"/>
      </w:pP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화면 전환 애니메이션</w:t>
      </w:r>
    </w:p>
    <w:p w:rsidR="00BD2A92" w:rsidRDefault="00BD2A92" w:rsidP="00BD2A92"/>
    <w:p w:rsidR="007C5879" w:rsidRDefault="007C5879" w:rsidP="00BD2A92"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화면이 다른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화면으로 전환할 때 </w:t>
      </w:r>
      <w:r w:rsidR="007E4EA5">
        <w:rPr>
          <w:rFonts w:hint="eastAsia"/>
        </w:rPr>
        <w:t>애니메이션 효과가 기본으로 실행되고 있다.</w:t>
      </w:r>
    </w:p>
    <w:p w:rsidR="007E4EA5" w:rsidRDefault="007E4EA5" w:rsidP="00BD2A92">
      <w:r>
        <w:rPr>
          <w:rFonts w:hint="eastAsia"/>
        </w:rPr>
        <w:t>어떤 경우에는 애니메이션 효과 없이 신속하게 화면 전환되는 것이 바람직하다.</w:t>
      </w:r>
    </w:p>
    <w:p w:rsidR="007E4EA5" w:rsidRDefault="007E4EA5" w:rsidP="00BD2A92">
      <w:r>
        <w:rPr>
          <w:rFonts w:hint="eastAsia"/>
        </w:rPr>
        <w:t>이 애니메이션 효과를 제거하자.</w:t>
      </w:r>
    </w:p>
    <w:p w:rsidR="007E4EA5" w:rsidRDefault="007E4EA5" w:rsidP="00BD2A92"/>
    <w:p w:rsidR="007E4EA5" w:rsidRDefault="007E4EA5" w:rsidP="007E4EA5">
      <w:pPr>
        <w:pStyle w:val="3"/>
      </w:pPr>
      <w:r>
        <w:rPr>
          <w:rFonts w:hint="eastAsia"/>
        </w:rPr>
        <w:t>res/</w:t>
      </w:r>
      <w:r>
        <w:t xml:space="preserve">values/style.xml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7E4EA5" w:rsidRPr="00015982" w:rsidTr="008A3F6A">
        <w:tc>
          <w:tcPr>
            <w:tcW w:w="426" w:type="dxa"/>
          </w:tcPr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2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3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4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5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6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7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8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9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10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11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12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13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14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15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16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17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18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19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20</w:t>
            </w:r>
          </w:p>
          <w:p w:rsidR="007E4EA5" w:rsidRPr="00015982" w:rsidRDefault="007E4EA5" w:rsidP="007E4EA5">
            <w:pPr>
              <w:pStyle w:val="aa"/>
            </w:pPr>
            <w:r w:rsidRPr="00015982">
              <w:rPr>
                <w:rFonts w:hint="eastAsia"/>
              </w:rPr>
              <w:t>21</w:t>
            </w:r>
          </w:p>
        </w:tc>
        <w:tc>
          <w:tcPr>
            <w:tcW w:w="10631" w:type="dxa"/>
          </w:tcPr>
          <w:p w:rsidR="007E4EA5" w:rsidRDefault="007E4EA5" w:rsidP="007E4EA5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  <w:p w:rsidR="007E4EA5" w:rsidRDefault="007E4EA5" w:rsidP="007E4EA5">
            <w:pPr>
              <w:pStyle w:val="aa"/>
            </w:pPr>
          </w:p>
          <w:p w:rsidR="007E4EA5" w:rsidRDefault="007E4EA5" w:rsidP="007E4EA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3F5FBF"/>
              </w:rPr>
              <w:t>&lt;!--</w:t>
            </w:r>
          </w:p>
          <w:p w:rsidR="007E4EA5" w:rsidRDefault="007E4EA5" w:rsidP="007E4EA5">
            <w:pPr>
              <w:pStyle w:val="aa"/>
            </w:pPr>
            <w:r>
              <w:rPr>
                <w:color w:val="3F5FBF"/>
              </w:rPr>
              <w:t xml:space="preserve">        Base application theme, dependent on API level. This theme is replaced</w:t>
            </w:r>
          </w:p>
          <w:p w:rsidR="007E4EA5" w:rsidRDefault="007E4EA5" w:rsidP="007E4EA5">
            <w:pPr>
              <w:pStyle w:val="aa"/>
            </w:pPr>
            <w:r>
              <w:rPr>
                <w:color w:val="3F5FBF"/>
              </w:rPr>
              <w:t xml:space="preserve">        by </w:t>
            </w:r>
            <w:proofErr w:type="spellStart"/>
            <w:r>
              <w:rPr>
                <w:color w:val="3F5FBF"/>
              </w:rPr>
              <w:t>AppBaseTheme</w:t>
            </w:r>
            <w:proofErr w:type="spellEnd"/>
            <w:r>
              <w:rPr>
                <w:color w:val="3F5FBF"/>
              </w:rPr>
              <w:t xml:space="preserve"> from res/values-</w:t>
            </w:r>
            <w:proofErr w:type="spellStart"/>
            <w:r>
              <w:rPr>
                <w:color w:val="3F5FBF"/>
              </w:rPr>
              <w:t>vXX</w:t>
            </w:r>
            <w:proofErr w:type="spellEnd"/>
            <w:r>
              <w:rPr>
                <w:color w:val="3F5FBF"/>
              </w:rPr>
              <w:t>/styles.xml on newer devices.</w:t>
            </w:r>
          </w:p>
          <w:p w:rsidR="007E4EA5" w:rsidRDefault="007E4EA5" w:rsidP="007E4EA5">
            <w:pPr>
              <w:pStyle w:val="aa"/>
            </w:pPr>
            <w:r>
              <w:rPr>
                <w:color w:val="3F5FBF"/>
              </w:rPr>
              <w:t xml:space="preserve">    --&gt;</w:t>
            </w:r>
          </w:p>
          <w:p w:rsidR="007E4EA5" w:rsidRDefault="007E4EA5" w:rsidP="007E4EA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AppBaseTheme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parent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Theme.AppCompat.Light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7E4EA5" w:rsidRDefault="007E4EA5" w:rsidP="007E4EA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5FBF"/>
              </w:rPr>
              <w:t>&lt;!--</w:t>
            </w:r>
          </w:p>
          <w:p w:rsidR="007E4EA5" w:rsidRDefault="007E4EA5" w:rsidP="007E4EA5">
            <w:pPr>
              <w:pStyle w:val="aa"/>
            </w:pPr>
            <w:r>
              <w:rPr>
                <w:color w:val="3F5FBF"/>
              </w:rPr>
              <w:t xml:space="preserve">            Theme customizations available in newer API levels can go in</w:t>
            </w:r>
          </w:p>
          <w:p w:rsidR="007E4EA5" w:rsidRDefault="007E4EA5" w:rsidP="007E4EA5">
            <w:pPr>
              <w:pStyle w:val="aa"/>
            </w:pPr>
            <w:r>
              <w:rPr>
                <w:color w:val="3F5FBF"/>
              </w:rPr>
              <w:t xml:space="preserve">            res/values-</w:t>
            </w:r>
            <w:proofErr w:type="spellStart"/>
            <w:r>
              <w:rPr>
                <w:color w:val="3F5FBF"/>
              </w:rPr>
              <w:t>vXX</w:t>
            </w:r>
            <w:proofErr w:type="spellEnd"/>
            <w:r>
              <w:rPr>
                <w:color w:val="3F5FBF"/>
              </w:rPr>
              <w:t>/styles.xml, while customizations related to</w:t>
            </w:r>
          </w:p>
          <w:p w:rsidR="007E4EA5" w:rsidRDefault="007E4EA5" w:rsidP="007E4EA5">
            <w:pPr>
              <w:pStyle w:val="aa"/>
            </w:pPr>
            <w:r>
              <w:rPr>
                <w:color w:val="3F5FBF"/>
              </w:rPr>
              <w:t xml:space="preserve">            backward-compatibility can go here.</w:t>
            </w:r>
          </w:p>
          <w:p w:rsidR="007E4EA5" w:rsidRDefault="007E4EA5" w:rsidP="007E4EA5">
            <w:pPr>
              <w:pStyle w:val="aa"/>
            </w:pPr>
            <w:r>
              <w:rPr>
                <w:color w:val="3F5FBF"/>
              </w:rPr>
              <w:t xml:space="preserve">        --&gt;</w:t>
            </w:r>
          </w:p>
          <w:p w:rsidR="007E4EA5" w:rsidRDefault="007E4EA5" w:rsidP="007E4EA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:rsidR="007E4EA5" w:rsidRDefault="007E4EA5" w:rsidP="007E4EA5">
            <w:pPr>
              <w:pStyle w:val="aa"/>
            </w:pPr>
          </w:p>
          <w:p w:rsidR="007E4EA5" w:rsidRDefault="007E4EA5" w:rsidP="007E4EA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3F5FBF"/>
              </w:rPr>
              <w:t>&lt;!-- Application theme. --&gt;</w:t>
            </w:r>
          </w:p>
          <w:p w:rsidR="007E4EA5" w:rsidRDefault="007E4EA5" w:rsidP="007E4EA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AppTheme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parent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AppBaseTheme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7E4EA5" w:rsidRDefault="007E4EA5" w:rsidP="007E4EA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5FBF"/>
              </w:rPr>
              <w:t>&lt;!-- All customizations that are NOT specific to a particular API-level can go here. --&gt;</w:t>
            </w:r>
          </w:p>
          <w:p w:rsidR="007E4EA5" w:rsidRDefault="007E4EA5" w:rsidP="007E4EA5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7E4EA5">
              <w:rPr>
                <w:color w:val="008080"/>
                <w:highlight w:val="yellow"/>
              </w:rPr>
              <w:t>&lt;</w:t>
            </w:r>
            <w:r w:rsidRPr="007E4EA5">
              <w:rPr>
                <w:color w:val="3F7F7F"/>
                <w:highlight w:val="yellow"/>
              </w:rPr>
              <w:t>item</w:t>
            </w:r>
            <w:r w:rsidRPr="007E4EA5">
              <w:rPr>
                <w:highlight w:val="yellow"/>
              </w:rPr>
              <w:t xml:space="preserve"> </w:t>
            </w:r>
            <w:r w:rsidRPr="007E4EA5">
              <w:rPr>
                <w:color w:val="7F007F"/>
                <w:highlight w:val="yellow"/>
              </w:rPr>
              <w:t>name</w:t>
            </w:r>
            <w:r w:rsidRPr="007E4EA5">
              <w:rPr>
                <w:color w:val="000000"/>
                <w:highlight w:val="yellow"/>
              </w:rPr>
              <w:t>=</w:t>
            </w:r>
            <w:r w:rsidRPr="007E4EA5">
              <w:rPr>
                <w:color w:val="2A00FF"/>
                <w:highlight w:val="yellow"/>
              </w:rPr>
              <w:t>"</w:t>
            </w:r>
            <w:proofErr w:type="spellStart"/>
            <w:r w:rsidRPr="007E4EA5">
              <w:rPr>
                <w:color w:val="2A00FF"/>
                <w:highlight w:val="yellow"/>
              </w:rPr>
              <w:t>android:windowAnimationStyle</w:t>
            </w:r>
            <w:proofErr w:type="spellEnd"/>
            <w:r w:rsidRPr="007E4EA5">
              <w:rPr>
                <w:color w:val="2A00FF"/>
                <w:highlight w:val="yellow"/>
              </w:rPr>
              <w:t>"</w:t>
            </w:r>
            <w:r w:rsidRPr="007E4EA5">
              <w:rPr>
                <w:color w:val="008080"/>
                <w:highlight w:val="yellow"/>
              </w:rPr>
              <w:t>&gt;</w:t>
            </w:r>
            <w:r w:rsidRPr="007E4EA5">
              <w:rPr>
                <w:color w:val="000000"/>
                <w:highlight w:val="yellow"/>
              </w:rPr>
              <w:t>@null</w:t>
            </w:r>
            <w:r w:rsidRPr="007E4EA5">
              <w:rPr>
                <w:color w:val="008080"/>
                <w:highlight w:val="yellow"/>
              </w:rPr>
              <w:t>&lt;/</w:t>
            </w:r>
            <w:r w:rsidRPr="007E4EA5">
              <w:rPr>
                <w:color w:val="3F7F7F"/>
                <w:highlight w:val="yellow"/>
              </w:rPr>
              <w:t>item</w:t>
            </w:r>
            <w:r w:rsidRPr="007E4EA5">
              <w:rPr>
                <w:color w:val="008080"/>
                <w:highlight w:val="yellow"/>
              </w:rPr>
              <w:t>&gt;</w:t>
            </w:r>
          </w:p>
          <w:p w:rsidR="007E4EA5" w:rsidRDefault="007E4EA5" w:rsidP="007E4EA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:rsidR="007E4EA5" w:rsidRDefault="007E4EA5" w:rsidP="007E4EA5">
            <w:pPr>
              <w:pStyle w:val="aa"/>
            </w:pPr>
          </w:p>
          <w:p w:rsidR="007E4EA5" w:rsidRPr="00015982" w:rsidRDefault="007E4EA5" w:rsidP="007E4EA5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</w:tc>
      </w:tr>
    </w:tbl>
    <w:p w:rsidR="007E4EA5" w:rsidRPr="007E4EA5" w:rsidRDefault="007E4EA5" w:rsidP="007E4EA5"/>
    <w:p w:rsidR="007E4EA5" w:rsidRDefault="007E4EA5" w:rsidP="00BD2A92">
      <w:r>
        <w:rPr>
          <w:rFonts w:hint="eastAsia"/>
        </w:rPr>
        <w:t>(줄1</w:t>
      </w:r>
      <w:r>
        <w:t xml:space="preserve">8) </w:t>
      </w:r>
      <w:proofErr w:type="spellStart"/>
      <w:r>
        <w:t>windowAnimationStyle</w:t>
      </w:r>
      <w:proofErr w:type="spellEnd"/>
      <w:r>
        <w:rPr>
          <w:rFonts w:hint="eastAsia"/>
        </w:rPr>
        <w:t xml:space="preserve"> 속성값을 </w:t>
      </w:r>
      <w:r>
        <w:t>null</w:t>
      </w:r>
      <w:r>
        <w:rPr>
          <w:rFonts w:hint="eastAsia"/>
        </w:rPr>
        <w:t>로 설정함.</w:t>
      </w:r>
    </w:p>
    <w:p w:rsidR="007E4EA5" w:rsidRDefault="007E4EA5" w:rsidP="00BD2A92"/>
    <w:p w:rsidR="007E4EA5" w:rsidRDefault="007E4EA5" w:rsidP="00BD2A92"/>
    <w:p w:rsidR="008A3F6A" w:rsidRDefault="008A3F6A" w:rsidP="00BD2A92"/>
    <w:p w:rsidR="008A3F6A" w:rsidRDefault="008A3F6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8A3F6A" w:rsidRDefault="008A3F6A" w:rsidP="008A3F6A">
      <w:pPr>
        <w:pStyle w:val="10"/>
      </w:pPr>
      <w:r>
        <w:rPr>
          <w:rFonts w:hint="eastAsia"/>
        </w:rPr>
        <w:lastRenderedPageBreak/>
        <w:t>결과</w:t>
      </w:r>
    </w:p>
    <w:p w:rsidR="008A3F6A" w:rsidRDefault="008A3F6A" w:rsidP="008A3F6A"/>
    <w:p w:rsidR="003E1B0A" w:rsidRDefault="003E1B0A" w:rsidP="008A3F6A">
      <w:r>
        <w:rPr>
          <w:noProof/>
        </w:rPr>
        <w:drawing>
          <wp:inline distT="0" distB="0" distL="0" distR="0">
            <wp:extent cx="2514600" cy="4191000"/>
            <wp:effectExtent l="0" t="0" r="0" b="0"/>
            <wp:docPr id="26" name="그림 26" descr="https://lh3.googleusercontent.com/-K2PdEDxYidM/VCuBX6kIDbI/AAAAAAAAeDc/BmN__kdDPt8/s720/Screenshot_2014-10-01-13-17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K2PdEDxYidM/VCuBX6kIDbI/AAAAAAAAeDc/BmN__kdDPt8/s720/Screenshot_2014-10-01-13-17-4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514600" cy="4191000"/>
            <wp:effectExtent l="0" t="0" r="0" b="0"/>
            <wp:docPr id="25" name="그림 25" descr="https://lh3.googleusercontent.com/-Sj3-KTCQ4L0/VCuBWRsi5UI/AAAAAAAAeDQ/GP8Faua-GDQ/s720/Screenshot_2014-10-01-13-17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Sj3-KTCQ4L0/VCuBWRsi5UI/AAAAAAAAeDQ/GP8Faua-GDQ/s720/Screenshot_2014-10-01-13-17-3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0A" w:rsidRDefault="003E1B0A" w:rsidP="008A3F6A"/>
    <w:p w:rsidR="003E1B0A" w:rsidRDefault="003E1B0A" w:rsidP="008A3F6A">
      <w:r>
        <w:rPr>
          <w:rFonts w:hint="eastAsia"/>
        </w:rPr>
        <w:t xml:space="preserve">서식을 통일한 덕분에 두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화면 형태가 같다.</w:t>
      </w:r>
    </w:p>
    <w:p w:rsidR="003E1B0A" w:rsidRDefault="003E1B0A" w:rsidP="008A3F6A">
      <w:r>
        <w:rPr>
          <w:rFonts w:hint="eastAsia"/>
        </w:rPr>
        <w:t>화면 전환이 빠르기 때문에,</w:t>
      </w:r>
      <w:r>
        <w:t xml:space="preserve"> </w:t>
      </w:r>
      <w:r>
        <w:rPr>
          <w:rFonts w:hint="eastAsia"/>
        </w:rPr>
        <w:t>사용자는 화면이 전환되었다고 느끼기 보다는,</w:t>
      </w:r>
      <w:r>
        <w:t xml:space="preserve"> </w:t>
      </w:r>
      <w:r>
        <w:rPr>
          <w:rFonts w:hint="eastAsia"/>
        </w:rPr>
        <w:t>편집 모드에 진입했다고 느낄 것이다.</w:t>
      </w:r>
    </w:p>
    <w:p w:rsidR="003E1B0A" w:rsidRDefault="003E1B0A" w:rsidP="008A3F6A"/>
    <w:p w:rsidR="003E1B0A" w:rsidRDefault="003E1B0A" w:rsidP="003E1B0A">
      <w:pPr>
        <w:pStyle w:val="3"/>
      </w:pPr>
      <w:r>
        <w:rPr>
          <w:rFonts w:hint="eastAsia"/>
        </w:rPr>
        <w:t>소스코드</w:t>
      </w:r>
    </w:p>
    <w:p w:rsidR="003E1B0A" w:rsidRDefault="003E1B0A" w:rsidP="003E1B0A">
      <w:r>
        <w:t>E04Edit_#5.zip</w:t>
      </w:r>
    </w:p>
    <w:p w:rsidR="003E1B0A" w:rsidRPr="003E1B0A" w:rsidRDefault="003E1B0A" w:rsidP="003E1B0A"/>
    <w:p w:rsidR="008A3F6A" w:rsidRDefault="008A3F6A" w:rsidP="008A3F6A"/>
    <w:p w:rsidR="003E1B0A" w:rsidRPr="008A3F6A" w:rsidRDefault="003E1B0A" w:rsidP="008A3F6A"/>
    <w:sectPr w:rsidR="003E1B0A" w:rsidRPr="008A3F6A" w:rsidSect="00172E3C">
      <w:footerReference w:type="default" r:id="rId33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E55" w:rsidRDefault="00647E55" w:rsidP="000A6D40">
      <w:r>
        <w:separator/>
      </w:r>
    </w:p>
  </w:endnote>
  <w:endnote w:type="continuationSeparator" w:id="0">
    <w:p w:rsidR="00647E55" w:rsidRDefault="00647E55" w:rsidP="000A6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D5CBC" w:rsidRDefault="008D5CBC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 w:rsidR="009149A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9149A6">
              <w:rPr>
                <w:b/>
                <w:bCs/>
                <w:sz w:val="24"/>
                <w:szCs w:val="24"/>
              </w:rPr>
              <w:fldChar w:fldCharType="separate"/>
            </w:r>
            <w:r w:rsidR="007C3570">
              <w:rPr>
                <w:b/>
                <w:bCs/>
                <w:noProof/>
              </w:rPr>
              <w:t>32</w:t>
            </w:r>
            <w:r w:rsidR="009149A6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9149A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9149A6">
              <w:rPr>
                <w:b/>
                <w:bCs/>
                <w:sz w:val="24"/>
                <w:szCs w:val="24"/>
              </w:rPr>
              <w:fldChar w:fldCharType="separate"/>
            </w:r>
            <w:r w:rsidR="007C3570">
              <w:rPr>
                <w:b/>
                <w:bCs/>
                <w:noProof/>
              </w:rPr>
              <w:t>32</w:t>
            </w:r>
            <w:r w:rsidR="009149A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5CBC" w:rsidRDefault="008D5CB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E55" w:rsidRDefault="00647E55" w:rsidP="000A6D40">
      <w:r>
        <w:separator/>
      </w:r>
    </w:p>
  </w:footnote>
  <w:footnote w:type="continuationSeparator" w:id="0">
    <w:p w:rsidR="00647E55" w:rsidRDefault="00647E55" w:rsidP="000A6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DFA4897"/>
    <w:multiLevelType w:val="multilevel"/>
    <w:tmpl w:val="064A86DC"/>
    <w:lvl w:ilvl="0">
      <w:start w:val="1"/>
      <w:numFmt w:val="decimal"/>
      <w:pStyle w:val="10"/>
      <w:suff w:val="space"/>
      <w:lvlText w:val="%1."/>
      <w:lvlJc w:val="left"/>
      <w:pPr>
        <w:ind w:left="1091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7"/>
  </w:num>
  <w:num w:numId="5">
    <w:abstractNumId w:val="16"/>
  </w:num>
  <w:num w:numId="6">
    <w:abstractNumId w:val="10"/>
  </w:num>
  <w:num w:numId="7">
    <w:abstractNumId w:val="17"/>
  </w:num>
  <w:num w:numId="8">
    <w:abstractNumId w:val="13"/>
  </w:num>
  <w:num w:numId="9">
    <w:abstractNumId w:val="13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0"/>
  </w:num>
  <w:num w:numId="14">
    <w:abstractNumId w:val="3"/>
  </w:num>
  <w:num w:numId="15">
    <w:abstractNumId w:val="14"/>
  </w:num>
  <w:num w:numId="16">
    <w:abstractNumId w:val="14"/>
  </w:num>
  <w:num w:numId="17">
    <w:abstractNumId w:val="11"/>
  </w:num>
  <w:num w:numId="18">
    <w:abstractNumId w:val="7"/>
  </w:num>
  <w:num w:numId="19">
    <w:abstractNumId w:val="7"/>
  </w:num>
  <w:num w:numId="20">
    <w:abstractNumId w:val="12"/>
  </w:num>
  <w:num w:numId="21">
    <w:abstractNumId w:val="4"/>
  </w:num>
  <w:num w:numId="22">
    <w:abstractNumId w:val="4"/>
  </w:num>
  <w:num w:numId="23">
    <w:abstractNumId w:val="2"/>
  </w:num>
  <w:num w:numId="24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49E"/>
    <w:rsid w:val="00007B7F"/>
    <w:rsid w:val="00015982"/>
    <w:rsid w:val="0002473F"/>
    <w:rsid w:val="0003595B"/>
    <w:rsid w:val="000370A7"/>
    <w:rsid w:val="00053388"/>
    <w:rsid w:val="00054653"/>
    <w:rsid w:val="00060663"/>
    <w:rsid w:val="00073163"/>
    <w:rsid w:val="000935DE"/>
    <w:rsid w:val="000A6D40"/>
    <w:rsid w:val="000C11DB"/>
    <w:rsid w:val="000D781F"/>
    <w:rsid w:val="000E0460"/>
    <w:rsid w:val="000E161F"/>
    <w:rsid w:val="000E2116"/>
    <w:rsid w:val="000E6C23"/>
    <w:rsid w:val="000E6DC0"/>
    <w:rsid w:val="0011121B"/>
    <w:rsid w:val="00113E74"/>
    <w:rsid w:val="00117CCC"/>
    <w:rsid w:val="001213BC"/>
    <w:rsid w:val="00137CF3"/>
    <w:rsid w:val="00142FA3"/>
    <w:rsid w:val="001453D0"/>
    <w:rsid w:val="00152E31"/>
    <w:rsid w:val="00156418"/>
    <w:rsid w:val="00161AF5"/>
    <w:rsid w:val="00162991"/>
    <w:rsid w:val="00172E3C"/>
    <w:rsid w:val="00182A4E"/>
    <w:rsid w:val="00184191"/>
    <w:rsid w:val="001B5BED"/>
    <w:rsid w:val="001C4F84"/>
    <w:rsid w:val="001E18F5"/>
    <w:rsid w:val="002005B9"/>
    <w:rsid w:val="002202B1"/>
    <w:rsid w:val="00220CAB"/>
    <w:rsid w:val="002532E9"/>
    <w:rsid w:val="002766C6"/>
    <w:rsid w:val="00286F2C"/>
    <w:rsid w:val="00287784"/>
    <w:rsid w:val="002924BA"/>
    <w:rsid w:val="002A3D53"/>
    <w:rsid w:val="002A7217"/>
    <w:rsid w:val="002A7A53"/>
    <w:rsid w:val="002B0C58"/>
    <w:rsid w:val="002B5406"/>
    <w:rsid w:val="002C437F"/>
    <w:rsid w:val="00300FC7"/>
    <w:rsid w:val="0031149D"/>
    <w:rsid w:val="00332573"/>
    <w:rsid w:val="00337388"/>
    <w:rsid w:val="00366E80"/>
    <w:rsid w:val="0037551C"/>
    <w:rsid w:val="00380B5E"/>
    <w:rsid w:val="00396984"/>
    <w:rsid w:val="003A52D9"/>
    <w:rsid w:val="003A5B62"/>
    <w:rsid w:val="003B30F9"/>
    <w:rsid w:val="003C4AB7"/>
    <w:rsid w:val="003D463F"/>
    <w:rsid w:val="003E01BF"/>
    <w:rsid w:val="003E0581"/>
    <w:rsid w:val="003E1B0A"/>
    <w:rsid w:val="00412E32"/>
    <w:rsid w:val="00412EBC"/>
    <w:rsid w:val="0042277B"/>
    <w:rsid w:val="00422DD0"/>
    <w:rsid w:val="00432B91"/>
    <w:rsid w:val="00444D59"/>
    <w:rsid w:val="00450A28"/>
    <w:rsid w:val="00454624"/>
    <w:rsid w:val="00457BC1"/>
    <w:rsid w:val="00481640"/>
    <w:rsid w:val="00491806"/>
    <w:rsid w:val="004926B1"/>
    <w:rsid w:val="004A13BF"/>
    <w:rsid w:val="004A3FDF"/>
    <w:rsid w:val="004C15C0"/>
    <w:rsid w:val="004C1993"/>
    <w:rsid w:val="004C549E"/>
    <w:rsid w:val="004D2E9B"/>
    <w:rsid w:val="004F33AF"/>
    <w:rsid w:val="00512DAA"/>
    <w:rsid w:val="005141C4"/>
    <w:rsid w:val="00544205"/>
    <w:rsid w:val="0055504B"/>
    <w:rsid w:val="005636AF"/>
    <w:rsid w:val="00563B8C"/>
    <w:rsid w:val="00580DDE"/>
    <w:rsid w:val="005838C9"/>
    <w:rsid w:val="00594EAE"/>
    <w:rsid w:val="005A2383"/>
    <w:rsid w:val="005B1418"/>
    <w:rsid w:val="005B1970"/>
    <w:rsid w:val="005C147F"/>
    <w:rsid w:val="005D70C4"/>
    <w:rsid w:val="005F64C5"/>
    <w:rsid w:val="00621FA3"/>
    <w:rsid w:val="0064039E"/>
    <w:rsid w:val="0064134B"/>
    <w:rsid w:val="00644030"/>
    <w:rsid w:val="00647E55"/>
    <w:rsid w:val="006541A9"/>
    <w:rsid w:val="006723F7"/>
    <w:rsid w:val="00672441"/>
    <w:rsid w:val="00672D78"/>
    <w:rsid w:val="00690206"/>
    <w:rsid w:val="006B27B3"/>
    <w:rsid w:val="006B3B1F"/>
    <w:rsid w:val="006C1F9C"/>
    <w:rsid w:val="006D1165"/>
    <w:rsid w:val="006D3F86"/>
    <w:rsid w:val="006E1BE4"/>
    <w:rsid w:val="006E3BA3"/>
    <w:rsid w:val="006F4C7C"/>
    <w:rsid w:val="00701BE5"/>
    <w:rsid w:val="00710983"/>
    <w:rsid w:val="00716651"/>
    <w:rsid w:val="00723839"/>
    <w:rsid w:val="00724246"/>
    <w:rsid w:val="00743ED9"/>
    <w:rsid w:val="00764598"/>
    <w:rsid w:val="00776EEA"/>
    <w:rsid w:val="00782D4A"/>
    <w:rsid w:val="00791CB8"/>
    <w:rsid w:val="007B30EF"/>
    <w:rsid w:val="007B3F5E"/>
    <w:rsid w:val="007B594A"/>
    <w:rsid w:val="007B67C6"/>
    <w:rsid w:val="007C1216"/>
    <w:rsid w:val="007C26CE"/>
    <w:rsid w:val="007C3570"/>
    <w:rsid w:val="007C4731"/>
    <w:rsid w:val="007C5064"/>
    <w:rsid w:val="007C5879"/>
    <w:rsid w:val="007D28F2"/>
    <w:rsid w:val="007D344A"/>
    <w:rsid w:val="007D637D"/>
    <w:rsid w:val="007E4EA5"/>
    <w:rsid w:val="007F25DE"/>
    <w:rsid w:val="00806945"/>
    <w:rsid w:val="0081422A"/>
    <w:rsid w:val="008179F7"/>
    <w:rsid w:val="0082204E"/>
    <w:rsid w:val="008401D5"/>
    <w:rsid w:val="00853706"/>
    <w:rsid w:val="00856713"/>
    <w:rsid w:val="008616A6"/>
    <w:rsid w:val="00876750"/>
    <w:rsid w:val="00882C69"/>
    <w:rsid w:val="008A3F6A"/>
    <w:rsid w:val="008A4AE5"/>
    <w:rsid w:val="008B2016"/>
    <w:rsid w:val="008B70FA"/>
    <w:rsid w:val="008C0C14"/>
    <w:rsid w:val="008C0E25"/>
    <w:rsid w:val="008D13EE"/>
    <w:rsid w:val="008D39E5"/>
    <w:rsid w:val="008D5CBC"/>
    <w:rsid w:val="008D6F33"/>
    <w:rsid w:val="008E214F"/>
    <w:rsid w:val="008E4E2E"/>
    <w:rsid w:val="008F3C9A"/>
    <w:rsid w:val="008F718E"/>
    <w:rsid w:val="00907EB9"/>
    <w:rsid w:val="009149A6"/>
    <w:rsid w:val="00923769"/>
    <w:rsid w:val="009307A0"/>
    <w:rsid w:val="00932F5F"/>
    <w:rsid w:val="00932FE1"/>
    <w:rsid w:val="009333D5"/>
    <w:rsid w:val="00934411"/>
    <w:rsid w:val="00935B3C"/>
    <w:rsid w:val="0095098E"/>
    <w:rsid w:val="00953DC9"/>
    <w:rsid w:val="0096062B"/>
    <w:rsid w:val="00961805"/>
    <w:rsid w:val="0098591A"/>
    <w:rsid w:val="0099432E"/>
    <w:rsid w:val="009A643F"/>
    <w:rsid w:val="009B0148"/>
    <w:rsid w:val="009B6F51"/>
    <w:rsid w:val="009C6689"/>
    <w:rsid w:val="009D5D20"/>
    <w:rsid w:val="009E5B0F"/>
    <w:rsid w:val="009F2A17"/>
    <w:rsid w:val="009F36F3"/>
    <w:rsid w:val="009F6839"/>
    <w:rsid w:val="00A05E63"/>
    <w:rsid w:val="00A1473A"/>
    <w:rsid w:val="00A32AAD"/>
    <w:rsid w:val="00A35513"/>
    <w:rsid w:val="00A47AAF"/>
    <w:rsid w:val="00A52F93"/>
    <w:rsid w:val="00A532FE"/>
    <w:rsid w:val="00A533CE"/>
    <w:rsid w:val="00A53B87"/>
    <w:rsid w:val="00A63727"/>
    <w:rsid w:val="00A849A1"/>
    <w:rsid w:val="00A84E62"/>
    <w:rsid w:val="00AA2522"/>
    <w:rsid w:val="00AA3D82"/>
    <w:rsid w:val="00AA4C13"/>
    <w:rsid w:val="00AB15FB"/>
    <w:rsid w:val="00AB23F1"/>
    <w:rsid w:val="00AB5190"/>
    <w:rsid w:val="00AC05BB"/>
    <w:rsid w:val="00AC2C00"/>
    <w:rsid w:val="00AC5D85"/>
    <w:rsid w:val="00AC632A"/>
    <w:rsid w:val="00AD301F"/>
    <w:rsid w:val="00AF09B8"/>
    <w:rsid w:val="00B02D09"/>
    <w:rsid w:val="00B1235B"/>
    <w:rsid w:val="00B12B77"/>
    <w:rsid w:val="00B218BC"/>
    <w:rsid w:val="00B34DA1"/>
    <w:rsid w:val="00B47BBD"/>
    <w:rsid w:val="00B54C79"/>
    <w:rsid w:val="00BA49C2"/>
    <w:rsid w:val="00BA7246"/>
    <w:rsid w:val="00BB48DF"/>
    <w:rsid w:val="00BD2A92"/>
    <w:rsid w:val="00BE4A69"/>
    <w:rsid w:val="00BE7FA6"/>
    <w:rsid w:val="00BF26DB"/>
    <w:rsid w:val="00C3398E"/>
    <w:rsid w:val="00C33C81"/>
    <w:rsid w:val="00C3401A"/>
    <w:rsid w:val="00C40EB3"/>
    <w:rsid w:val="00C655CF"/>
    <w:rsid w:val="00C661BE"/>
    <w:rsid w:val="00C75575"/>
    <w:rsid w:val="00C774C8"/>
    <w:rsid w:val="00CA7DD4"/>
    <w:rsid w:val="00CC729A"/>
    <w:rsid w:val="00CF7A6D"/>
    <w:rsid w:val="00D062B7"/>
    <w:rsid w:val="00D1306E"/>
    <w:rsid w:val="00D1546B"/>
    <w:rsid w:val="00D22147"/>
    <w:rsid w:val="00D4405D"/>
    <w:rsid w:val="00D515E7"/>
    <w:rsid w:val="00D535BD"/>
    <w:rsid w:val="00D56E2D"/>
    <w:rsid w:val="00D6212B"/>
    <w:rsid w:val="00D6605F"/>
    <w:rsid w:val="00D67672"/>
    <w:rsid w:val="00D70C5F"/>
    <w:rsid w:val="00D75989"/>
    <w:rsid w:val="00D806ED"/>
    <w:rsid w:val="00D82FCC"/>
    <w:rsid w:val="00D85BAD"/>
    <w:rsid w:val="00D866CC"/>
    <w:rsid w:val="00DA3617"/>
    <w:rsid w:val="00DB2E22"/>
    <w:rsid w:val="00DD0C49"/>
    <w:rsid w:val="00DF09BE"/>
    <w:rsid w:val="00E077C5"/>
    <w:rsid w:val="00E122B2"/>
    <w:rsid w:val="00E15FDB"/>
    <w:rsid w:val="00E21697"/>
    <w:rsid w:val="00E367E5"/>
    <w:rsid w:val="00E45C83"/>
    <w:rsid w:val="00E5442F"/>
    <w:rsid w:val="00E6787A"/>
    <w:rsid w:val="00E9493A"/>
    <w:rsid w:val="00EA0E50"/>
    <w:rsid w:val="00EA69CF"/>
    <w:rsid w:val="00EE64CB"/>
    <w:rsid w:val="00F058B7"/>
    <w:rsid w:val="00F10888"/>
    <w:rsid w:val="00F13167"/>
    <w:rsid w:val="00F23DD7"/>
    <w:rsid w:val="00F25E04"/>
    <w:rsid w:val="00F40DF7"/>
    <w:rsid w:val="00F53BE0"/>
    <w:rsid w:val="00F556BC"/>
    <w:rsid w:val="00F57E3C"/>
    <w:rsid w:val="00F62AFA"/>
    <w:rsid w:val="00F671D7"/>
    <w:rsid w:val="00F716E3"/>
    <w:rsid w:val="00F82E0C"/>
    <w:rsid w:val="00F8471F"/>
    <w:rsid w:val="00F924DF"/>
    <w:rsid w:val="00FA5F80"/>
    <w:rsid w:val="00FB02D0"/>
    <w:rsid w:val="00FD1543"/>
    <w:rsid w:val="00FD486B"/>
    <w:rsid w:val="00FE09B1"/>
    <w:rsid w:val="00FE6BCE"/>
    <w:rsid w:val="00FF08BA"/>
    <w:rsid w:val="00FF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F08BA"/>
    <w:pPr>
      <w:keepNext/>
      <w:numPr>
        <w:numId w:val="24"/>
      </w:numPr>
      <w:ind w:left="425"/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8BA"/>
    <w:pPr>
      <w:keepNext/>
      <w:numPr>
        <w:ilvl w:val="1"/>
        <w:numId w:val="24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F08BA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F08BA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4C5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developer.android.com/design/downloads/index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B4748-16B2-4C95-ACEA-766C183A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1278</TotalTime>
  <Pages>32</Pages>
  <Words>4438</Words>
  <Characters>25302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 Lee</dc:creator>
  <cp:lastModifiedBy>Asnir</cp:lastModifiedBy>
  <cp:revision>98</cp:revision>
  <cp:lastPrinted>2012-11-12T01:55:00Z</cp:lastPrinted>
  <dcterms:created xsi:type="dcterms:W3CDTF">2014-09-29T15:00:00Z</dcterms:created>
  <dcterms:modified xsi:type="dcterms:W3CDTF">2014-11-06T10:52:00Z</dcterms:modified>
</cp:coreProperties>
</file>