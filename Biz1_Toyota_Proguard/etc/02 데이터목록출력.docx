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88" w:rsidRPr="00270E88" w:rsidRDefault="00EB6AD9" w:rsidP="00270E88">
      <w:pPr>
        <w:rPr>
          <w:sz w:val="48"/>
        </w:rPr>
      </w:pPr>
      <w:bookmarkStart w:id="0" w:name="_GoBack"/>
      <w:bookmarkEnd w:id="0"/>
      <w:r>
        <w:rPr>
          <w:rFonts w:hint="eastAsia"/>
          <w:sz w:val="48"/>
        </w:rPr>
        <w:t>화면에 데이터 목록 출력</w:t>
      </w:r>
      <w:r w:rsidR="00BE196A">
        <w:rPr>
          <w:rFonts w:hint="eastAsia"/>
          <w:sz w:val="48"/>
        </w:rPr>
        <w:t>하기</w:t>
      </w:r>
    </w:p>
    <w:p w:rsidR="00270E88" w:rsidRDefault="00270E88" w:rsidP="00270E88"/>
    <w:p w:rsidR="00D82FF1" w:rsidRDefault="00D82FF1" w:rsidP="00270E88">
      <w:r>
        <w:rPr>
          <w:rFonts w:hint="eastAsia"/>
        </w:rPr>
        <w:t>2014-08-2</w:t>
      </w:r>
      <w:r>
        <w:t>5</w:t>
      </w:r>
    </w:p>
    <w:p w:rsidR="00D82FF1" w:rsidRDefault="00D82FF1" w:rsidP="00270E88">
      <w:r>
        <w:rPr>
          <w:rFonts w:hint="eastAsia"/>
        </w:rPr>
        <w:t>이승진</w:t>
      </w:r>
    </w:p>
    <w:p w:rsidR="00270E88" w:rsidRDefault="00270E88" w:rsidP="00270E88"/>
    <w:p w:rsidR="00D82FF1" w:rsidRDefault="00D82FF1" w:rsidP="00270E88"/>
    <w:p w:rsidR="00FD2B15" w:rsidRPr="00C41030" w:rsidRDefault="00FD2B15" w:rsidP="00270E88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:rsidR="00FD2B15" w:rsidRPr="00FD2B15" w:rsidRDefault="00FD2B15" w:rsidP="00270E88">
      <w:pPr>
        <w:rPr>
          <w:b/>
        </w:rPr>
      </w:pPr>
    </w:p>
    <w:p w:rsidR="00373698" w:rsidRDefault="00FD2B15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397605464" w:history="1">
        <w:r w:rsidR="00373698" w:rsidRPr="00BF6B34">
          <w:rPr>
            <w:rStyle w:val="a8"/>
            <w:noProof/>
          </w:rPr>
          <w:t>1. 예제 E02List #1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_Toc397605464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2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65" w:history="1">
        <w:r w:rsidR="00373698" w:rsidRPr="00BF6B34">
          <w:rPr>
            <w:rStyle w:val="a8"/>
            <w:noProof/>
          </w:rPr>
          <w:t>1) 프로젝트 생성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_Toc397605465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2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66" w:history="1">
        <w:r w:rsidR="00373698" w:rsidRPr="00BF6B34">
          <w:rPr>
            <w:rStyle w:val="a8"/>
            <w:noProof/>
          </w:rPr>
          <w:t>2) activity_main.xml 수정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_Toc397605466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2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67" w:history="1">
        <w:r w:rsidR="00373698" w:rsidRPr="00BF6B34">
          <w:rPr>
            <w:rStyle w:val="a8"/>
            <w:noProof/>
          </w:rPr>
          <w:t>3) MainActivity.java 수정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_Toc397605467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6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68" w:history="1">
        <w:r w:rsidR="00373698" w:rsidRPr="00BF6B34">
          <w:rPr>
            <w:rStyle w:val="a8"/>
            <w:noProof/>
          </w:rPr>
          <w:t>4) 실행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_Toc397605468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8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7605469" w:history="1">
        <w:r w:rsidR="00373698" w:rsidRPr="00BF6B34">
          <w:rPr>
            <w:rStyle w:val="a8"/>
            <w:noProof/>
          </w:rPr>
          <w:t>2. 예제 E02List #2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_Toc397605469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9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70" w:history="1">
        <w:r w:rsidR="00373698" w:rsidRPr="00BF6B34">
          <w:rPr>
            <w:rStyle w:val="a8"/>
            <w:noProof/>
          </w:rPr>
          <w:t>1) ListItem 클래스 생성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_Toc397605470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9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71" w:history="1">
        <w:r w:rsidR="00373698" w:rsidRPr="00BF6B34">
          <w:rPr>
            <w:rStyle w:val="a8"/>
            <w:noProof/>
          </w:rPr>
          <w:t>2) MainActivity.java 수정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_Toc397605471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11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72" w:history="1">
        <w:r w:rsidR="00373698" w:rsidRPr="00BF6B34">
          <w:rPr>
            <w:rStyle w:val="a8"/>
            <w:noProof/>
          </w:rPr>
          <w:t>3) 실행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_Toc397605472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13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7605473" w:history="1">
        <w:r w:rsidR="00373698" w:rsidRPr="00BF6B34">
          <w:rPr>
            <w:rStyle w:val="a8"/>
            <w:noProof/>
          </w:rPr>
          <w:t>3. 예제 E02List #3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_Toc397605473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14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74" w:history="1">
        <w:r w:rsidR="00373698" w:rsidRPr="00BF6B34">
          <w:rPr>
            <w:rStyle w:val="a8"/>
            <w:noProof/>
          </w:rPr>
          <w:t>1) list_item.xml 생성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_Toc397605474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14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75" w:history="1">
        <w:r w:rsidR="00373698" w:rsidRPr="00BF6B34">
          <w:rPr>
            <w:rStyle w:val="a8"/>
            <w:noProof/>
          </w:rPr>
          <w:t>2) ListItemArrayAdapter 생성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_Toc397605475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19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76" w:history="1">
        <w:r w:rsidR="00373698" w:rsidRPr="00BF6B34">
          <w:rPr>
            <w:rStyle w:val="a8"/>
            <w:noProof/>
          </w:rPr>
          <w:t>3) MainActivity.java 수정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_Toc397605476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20</w:t>
        </w:r>
        <w:r w:rsidR="00373698">
          <w:rPr>
            <w:noProof/>
            <w:webHidden/>
          </w:rPr>
          <w:fldChar w:fldCharType="end"/>
        </w:r>
      </w:hyperlink>
    </w:p>
    <w:p w:rsidR="00373698" w:rsidRDefault="00666AA5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7605477" w:history="1">
        <w:r w:rsidR="00373698" w:rsidRPr="00BF6B34">
          <w:rPr>
            <w:rStyle w:val="a8"/>
            <w:noProof/>
          </w:rPr>
          <w:t>4) 실행</w:t>
        </w:r>
        <w:r w:rsidR="00373698">
          <w:rPr>
            <w:noProof/>
            <w:webHidden/>
          </w:rPr>
          <w:tab/>
        </w:r>
        <w:r w:rsidR="00373698">
          <w:rPr>
            <w:noProof/>
            <w:webHidden/>
          </w:rPr>
          <w:fldChar w:fldCharType="begin"/>
        </w:r>
        <w:r w:rsidR="00373698">
          <w:rPr>
            <w:noProof/>
            <w:webHidden/>
          </w:rPr>
          <w:instrText xml:space="preserve"> PAGEREF _Toc397605477 \h </w:instrText>
        </w:r>
        <w:r w:rsidR="00373698">
          <w:rPr>
            <w:noProof/>
            <w:webHidden/>
          </w:rPr>
        </w:r>
        <w:r w:rsidR="00373698">
          <w:rPr>
            <w:noProof/>
            <w:webHidden/>
          </w:rPr>
          <w:fldChar w:fldCharType="separate"/>
        </w:r>
        <w:r w:rsidR="00357C98">
          <w:rPr>
            <w:noProof/>
            <w:webHidden/>
          </w:rPr>
          <w:t>21</w:t>
        </w:r>
        <w:r w:rsidR="00373698">
          <w:rPr>
            <w:noProof/>
            <w:webHidden/>
          </w:rPr>
          <w:fldChar w:fldCharType="end"/>
        </w:r>
      </w:hyperlink>
    </w:p>
    <w:p w:rsidR="00270E88" w:rsidRDefault="00FD2B15" w:rsidP="00270E88">
      <w:r>
        <w:fldChar w:fldCharType="end"/>
      </w:r>
    </w:p>
    <w:p w:rsidR="00270E88" w:rsidRDefault="00270E88" w:rsidP="00270E88"/>
    <w:p w:rsidR="00C41030" w:rsidRDefault="00C41030" w:rsidP="00270E88"/>
    <w:p w:rsidR="00C41030" w:rsidRDefault="00C41030" w:rsidP="00270E88"/>
    <w:p w:rsidR="00503A28" w:rsidRPr="00C41030" w:rsidRDefault="00503A28" w:rsidP="00503A28">
      <w:pPr>
        <w:rPr>
          <w:b/>
          <w:sz w:val="28"/>
        </w:rPr>
      </w:pPr>
      <w:r w:rsidRPr="00C41030">
        <w:rPr>
          <w:rFonts w:hint="eastAsia"/>
          <w:b/>
          <w:sz w:val="28"/>
        </w:rPr>
        <w:t>학습목표</w:t>
      </w:r>
    </w:p>
    <w:p w:rsidR="005E5792" w:rsidRDefault="005E5792" w:rsidP="00270E88"/>
    <w:p w:rsidR="009F537F" w:rsidRDefault="00503A28" w:rsidP="00270E88">
      <w:r>
        <w:rPr>
          <w:rFonts w:hint="eastAsia"/>
        </w:rPr>
        <w:t xml:space="preserve">1. 예제 </w:t>
      </w:r>
      <w:r>
        <w:t>E02List #1</w:t>
      </w:r>
      <w:r w:rsidR="005E5792">
        <w:t xml:space="preserve"> </w:t>
      </w:r>
    </w:p>
    <w:p w:rsidR="005E5792" w:rsidRDefault="009F537F" w:rsidP="00270E88">
      <w:r>
        <w:t xml:space="preserve">  </w:t>
      </w:r>
      <w:r w:rsidR="005E5792">
        <w:rPr>
          <w:rFonts w:hint="eastAsia"/>
        </w:rPr>
        <w:t>문자열(String</w:t>
      </w:r>
      <w:r w:rsidR="005E5792">
        <w:t>)</w:t>
      </w:r>
      <w:r w:rsidR="005E5792">
        <w:rPr>
          <w:rFonts w:hint="eastAsia"/>
        </w:rPr>
        <w:t>의 목록을 화면에 표시하기</w:t>
      </w:r>
    </w:p>
    <w:p w:rsidR="009F537F" w:rsidRDefault="009F537F" w:rsidP="00270E88">
      <w:r>
        <w:rPr>
          <w:rFonts w:hint="eastAsia"/>
        </w:rPr>
        <w:t xml:space="preserve">  간단한 문자열의 목록을 화면에 표시한다.</w:t>
      </w:r>
    </w:p>
    <w:p w:rsidR="009F537F" w:rsidRDefault="009F537F" w:rsidP="00270E88"/>
    <w:p w:rsidR="009F537F" w:rsidRDefault="005E5792" w:rsidP="00270E88">
      <w:r>
        <w:rPr>
          <w:rFonts w:hint="eastAsia"/>
        </w:rPr>
        <w:t xml:space="preserve">2. 예제 </w:t>
      </w:r>
      <w:r>
        <w:t xml:space="preserve">E02List #2 </w:t>
      </w:r>
    </w:p>
    <w:p w:rsidR="005E5792" w:rsidRDefault="009F537F" w:rsidP="00270E88">
      <w:r>
        <w:t xml:space="preserve">  </w:t>
      </w:r>
      <w:r w:rsidR="005E5792">
        <w:rPr>
          <w:rFonts w:hint="eastAsia"/>
        </w:rPr>
        <w:t>임의의 객체의 목록을 화면에 표시하기</w:t>
      </w:r>
    </w:p>
    <w:p w:rsidR="009F537F" w:rsidRDefault="009F537F" w:rsidP="00270E88">
      <w:r>
        <w:rPr>
          <w:rFonts w:hint="eastAsia"/>
        </w:rPr>
        <w:t xml:space="preserve">  임의의 객체의 내부값을 하나의 문자열로 요약하여, 그 요</w:t>
      </w:r>
      <w:r w:rsidR="007A7302">
        <w:rPr>
          <w:rFonts w:hint="eastAsia"/>
        </w:rPr>
        <w:t>약</w:t>
      </w:r>
      <w:r>
        <w:rPr>
          <w:rFonts w:hint="eastAsia"/>
        </w:rPr>
        <w:t>된 문자열 목록을 화면에 표시한다.</w:t>
      </w:r>
    </w:p>
    <w:p w:rsidR="009F537F" w:rsidRPr="007A7302" w:rsidRDefault="009F537F" w:rsidP="00270E88"/>
    <w:p w:rsidR="009F537F" w:rsidRDefault="005E5792" w:rsidP="00270E88">
      <w:r>
        <w:t xml:space="preserve">3. </w:t>
      </w:r>
      <w:r>
        <w:rPr>
          <w:rFonts w:hint="eastAsia"/>
        </w:rPr>
        <w:t xml:space="preserve">예제 </w:t>
      </w:r>
      <w:r>
        <w:t>E02List #3</w:t>
      </w:r>
    </w:p>
    <w:p w:rsidR="005E5792" w:rsidRDefault="009F537F" w:rsidP="00270E88">
      <w:r>
        <w:t xml:space="preserve">  </w:t>
      </w:r>
      <w:r w:rsidR="005E5792">
        <w:rPr>
          <w:rFonts w:hint="eastAsia"/>
        </w:rPr>
        <w:t>임의의 객체의 목록을 내가 원하는 화면 배치로 표시하기</w:t>
      </w:r>
    </w:p>
    <w:p w:rsidR="005E5792" w:rsidRDefault="009F537F" w:rsidP="00270E88">
      <w:r>
        <w:rPr>
          <w:rFonts w:hint="eastAsia"/>
        </w:rPr>
        <w:t xml:space="preserve">  임의의 객체의 내부 속성값 몇개를 내가 원하는 화면 배</w:t>
      </w:r>
      <w:r w:rsidR="007A7302">
        <w:rPr>
          <w:rFonts w:hint="eastAsia"/>
        </w:rPr>
        <w:t>치로 표시한다.</w:t>
      </w:r>
    </w:p>
    <w:p w:rsidR="007A7302" w:rsidRDefault="007A7302" w:rsidP="00270E88"/>
    <w:p w:rsidR="007A7302" w:rsidRPr="00270E88" w:rsidRDefault="007A7302" w:rsidP="00270E88"/>
    <w:p w:rsidR="00FD2B15" w:rsidRDefault="00FD2B15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D25F66" w:rsidRDefault="00D25F66" w:rsidP="00D25F66">
      <w:pPr>
        <w:pStyle w:val="10"/>
      </w:pPr>
      <w:bookmarkStart w:id="1" w:name="_Toc397605022"/>
      <w:bookmarkStart w:id="2" w:name="_Toc397605464"/>
      <w:r>
        <w:rPr>
          <w:rFonts w:hint="eastAsia"/>
        </w:rPr>
        <w:lastRenderedPageBreak/>
        <w:t xml:space="preserve">예제 </w:t>
      </w:r>
      <w:r>
        <w:t>E02List</w:t>
      </w:r>
      <w:r w:rsidR="00FD2B15">
        <w:t xml:space="preserve"> </w:t>
      </w:r>
      <w:r w:rsidR="0006353A">
        <w:t>#1</w:t>
      </w:r>
      <w:bookmarkEnd w:id="1"/>
      <w:bookmarkEnd w:id="2"/>
    </w:p>
    <w:p w:rsidR="007A7302" w:rsidRDefault="007A7302" w:rsidP="007A7302"/>
    <w:p w:rsidR="007A7302" w:rsidRDefault="007A7302" w:rsidP="007A7302">
      <w:r>
        <w:rPr>
          <w:rFonts w:hint="eastAsia"/>
        </w:rPr>
        <w:t>문자열(String</w:t>
      </w:r>
      <w:r>
        <w:t>)</w:t>
      </w:r>
      <w:r>
        <w:rPr>
          <w:rFonts w:hint="eastAsia"/>
        </w:rPr>
        <w:t>의 목록을 화면에 표시하기</w:t>
      </w:r>
    </w:p>
    <w:p w:rsidR="007A7302" w:rsidRDefault="007A7302" w:rsidP="007A7302">
      <w:r>
        <w:rPr>
          <w:rFonts w:hint="eastAsia"/>
        </w:rPr>
        <w:t>간단한 문자열의 목록을 화면에 표시한다.</w:t>
      </w:r>
    </w:p>
    <w:p w:rsidR="00D25F66" w:rsidRPr="00D25F66" w:rsidRDefault="00D25F66" w:rsidP="00D25F66"/>
    <w:p w:rsidR="00D25F66" w:rsidRDefault="00D25F66" w:rsidP="00D25F66">
      <w:pPr>
        <w:pStyle w:val="20"/>
      </w:pPr>
      <w:bookmarkStart w:id="3" w:name="_Toc397605465"/>
      <w:r>
        <w:rPr>
          <w:rFonts w:hint="eastAsia"/>
        </w:rPr>
        <w:t>프로젝트 생성</w:t>
      </w:r>
      <w:bookmarkEnd w:id="3"/>
    </w:p>
    <w:p w:rsidR="00D25F66" w:rsidRDefault="00D25F66" w:rsidP="00D25F66">
      <w:r>
        <w:rPr>
          <w:rFonts w:hint="eastAsia"/>
        </w:rPr>
        <w:t>이클립스 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Andoid Applicaton Project</w:t>
      </w:r>
    </w:p>
    <w:p w:rsidR="00D25F66" w:rsidRDefault="00D25F66" w:rsidP="00D25F66">
      <w:r>
        <w:rPr>
          <w:noProof/>
        </w:rPr>
        <w:drawing>
          <wp:inline distT="0" distB="0" distL="0" distR="0" wp14:anchorId="0D47D1B4" wp14:editId="54C239FB">
            <wp:extent cx="5653070" cy="4826442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298" cy="48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6" w:rsidRDefault="00D25F66" w:rsidP="00D25F66">
      <w:r>
        <w:rPr>
          <w:rFonts w:hint="eastAsia"/>
        </w:rPr>
        <w:t xml:space="preserve">위와 같이 입력하고 </w:t>
      </w:r>
      <w:r>
        <w:t>Next</w:t>
      </w:r>
      <w:r>
        <w:rPr>
          <w:rFonts w:hint="eastAsia"/>
        </w:rPr>
        <w:t>를 계속 눌러서 진행하자.</w:t>
      </w:r>
    </w:p>
    <w:p w:rsidR="00D25F66" w:rsidRDefault="00D25F66" w:rsidP="00D25F66"/>
    <w:p w:rsidR="00D25F66" w:rsidRDefault="00D25F66" w:rsidP="00D25F66"/>
    <w:p w:rsidR="001E251B" w:rsidRDefault="001E251B" w:rsidP="00D25F66"/>
    <w:p w:rsidR="001E251B" w:rsidRDefault="001E251B" w:rsidP="001E251B">
      <w:pPr>
        <w:pStyle w:val="20"/>
      </w:pPr>
      <w:bookmarkStart w:id="4" w:name="_Toc397605466"/>
      <w:r>
        <w:rPr>
          <w:rFonts w:hint="eastAsia"/>
        </w:rPr>
        <w:t>activity_main.xml 수정</w:t>
      </w:r>
      <w:bookmarkEnd w:id="4"/>
    </w:p>
    <w:p w:rsidR="001E251B" w:rsidRPr="001E251B" w:rsidRDefault="001E251B" w:rsidP="001E251B"/>
    <w:p w:rsidR="001E251B" w:rsidRDefault="001E251B" w:rsidP="001E251B">
      <w:pPr>
        <w:pStyle w:val="3"/>
      </w:pPr>
      <w:r>
        <w:rPr>
          <w:rFonts w:hint="eastAsia"/>
        </w:rPr>
        <w:t>textView1</w:t>
      </w:r>
      <w:r>
        <w:t xml:space="preserve"> </w:t>
      </w:r>
      <w:r>
        <w:rPr>
          <w:rFonts w:hint="eastAsia"/>
        </w:rPr>
        <w:t>삭제</w:t>
      </w:r>
    </w:p>
    <w:p w:rsidR="001E251B" w:rsidRDefault="001E251B" w:rsidP="001E251B">
      <w:r>
        <w:rPr>
          <w:noProof/>
        </w:rPr>
        <w:drawing>
          <wp:inline distT="0" distB="0" distL="0" distR="0" wp14:anchorId="213BDF3A" wp14:editId="34EFCBDA">
            <wp:extent cx="3219450" cy="14382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1B" w:rsidRDefault="001E251B" w:rsidP="001E251B">
      <w:r>
        <w:rPr>
          <w:rFonts w:hint="eastAsia"/>
        </w:rPr>
        <w:t>Hello world!</w:t>
      </w:r>
      <w:r>
        <w:t xml:space="preserve"> </w:t>
      </w:r>
      <w:r>
        <w:rPr>
          <w:rFonts w:hint="eastAsia"/>
        </w:rPr>
        <w:t xml:space="preserve">라고 표시된 </w:t>
      </w:r>
      <w:r>
        <w:t xml:space="preserve">textView1 </w:t>
      </w:r>
      <w:r>
        <w:rPr>
          <w:rFonts w:hint="eastAsia"/>
        </w:rPr>
        <w:t xml:space="preserve">객체를 클릭하여 선택하고 </w:t>
      </w:r>
      <w:r>
        <w:t xml:space="preserve">Delete </w:t>
      </w:r>
      <w:r>
        <w:rPr>
          <w:rFonts w:hint="eastAsia"/>
        </w:rPr>
        <w:t>키를 눌러서 삭제하자.</w:t>
      </w:r>
    </w:p>
    <w:p w:rsidR="001E251B" w:rsidRDefault="001E251B" w:rsidP="001E251B"/>
    <w:p w:rsidR="001E251B" w:rsidRDefault="001E251B" w:rsidP="001E251B"/>
    <w:p w:rsidR="001E251B" w:rsidRDefault="001E251B" w:rsidP="001E251B"/>
    <w:p w:rsidR="001E251B" w:rsidRDefault="001E251B" w:rsidP="001E251B"/>
    <w:p w:rsidR="001E251B" w:rsidRDefault="001E251B" w:rsidP="001E251B">
      <w:pPr>
        <w:pStyle w:val="3"/>
      </w:pPr>
      <w:r>
        <w:t xml:space="preserve">editText1 </w:t>
      </w:r>
      <w:r>
        <w:rPr>
          <w:rFonts w:hint="eastAsia"/>
        </w:rPr>
        <w:t>추가</w:t>
      </w:r>
    </w:p>
    <w:p w:rsidR="001E251B" w:rsidRDefault="001E251B" w:rsidP="00D25F66">
      <w:r>
        <w:rPr>
          <w:rFonts w:hint="eastAsia"/>
        </w:rPr>
        <w:t>이전 예제에서 했던 것처럼,</w:t>
      </w:r>
      <w:r>
        <w:t xml:space="preserve"> </w:t>
      </w:r>
      <w:r>
        <w:rPr>
          <w:rFonts w:hint="eastAsia"/>
        </w:rPr>
        <w:t xml:space="preserve">문자열을 입력하기 위한 </w:t>
      </w:r>
      <w:r>
        <w:t>EditText</w:t>
      </w:r>
      <w:r>
        <w:rPr>
          <w:rFonts w:hint="eastAsia"/>
        </w:rPr>
        <w:t>를 추가하자</w:t>
      </w:r>
    </w:p>
    <w:p w:rsidR="001E251B" w:rsidRDefault="001E251B" w:rsidP="00D25F66">
      <w:r>
        <w:rPr>
          <w:noProof/>
        </w:rPr>
        <w:drawing>
          <wp:inline distT="0" distB="0" distL="0" distR="0" wp14:anchorId="7DD8067B" wp14:editId="1ACF7EC3">
            <wp:extent cx="4181475" cy="13811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1B" w:rsidRDefault="001E251B" w:rsidP="00D25F66">
      <w:r>
        <w:rPr>
          <w:rFonts w:hint="eastAsia"/>
        </w:rPr>
        <w:t>화면에 작은 녹색 화살표 두개를 주목하자.</w:t>
      </w:r>
    </w:p>
    <w:p w:rsidR="001E251B" w:rsidRDefault="001E251B" w:rsidP="00D25F66">
      <w:r>
        <w:rPr>
          <w:rFonts w:hint="eastAsia"/>
        </w:rPr>
        <w:t xml:space="preserve">그리고 오른쪽에 </w:t>
      </w:r>
      <w:r>
        <w:t>alignP</w:t>
      </w:r>
      <w:r>
        <w:rPr>
          <w:rFonts w:hint="eastAsia"/>
        </w:rPr>
        <w:t>a</w:t>
      </w:r>
      <w:r>
        <w:t xml:space="preserve">rentTop: true, alignParentLeft: true </w:t>
      </w:r>
      <w:r>
        <w:rPr>
          <w:rFonts w:hint="eastAsia"/>
        </w:rPr>
        <w:t>표시를 주목하자.</w:t>
      </w:r>
    </w:p>
    <w:p w:rsidR="001E251B" w:rsidRDefault="001E251B" w:rsidP="00D25F66"/>
    <w:p w:rsidR="001E251B" w:rsidRDefault="001E251B" w:rsidP="00D25F66">
      <w:r>
        <w:rPr>
          <w:rFonts w:hint="eastAsia"/>
        </w:rPr>
        <w:t xml:space="preserve">윗방향 녹색 화살표와 </w:t>
      </w:r>
      <w:r>
        <w:t>alignParentTop</w:t>
      </w:r>
      <w:r>
        <w:rPr>
          <w:rFonts w:hint="eastAsia"/>
        </w:rPr>
        <w:t>은 같은 얘기를 하고 있다.</w:t>
      </w:r>
    </w:p>
    <w:p w:rsidR="001E251B" w:rsidRDefault="001E251B" w:rsidP="00D25F66">
      <w:r>
        <w:t>editText1</w:t>
      </w:r>
      <w:r>
        <w:rPr>
          <w:rFonts w:hint="eastAsia"/>
        </w:rPr>
        <w:t>의 윗 경계가 화면의 상단에 붙었다는 얘기다.</w:t>
      </w:r>
    </w:p>
    <w:p w:rsidR="001E251B" w:rsidRDefault="001E251B" w:rsidP="00D25F66"/>
    <w:p w:rsidR="001E251B" w:rsidRDefault="001E251B" w:rsidP="00D25F66">
      <w:r>
        <w:rPr>
          <w:rFonts w:hint="eastAsia"/>
        </w:rPr>
        <w:t>정확히 얘기하면 화면 상단이 아니고,</w:t>
      </w:r>
      <w:r>
        <w:t xml:space="preserve"> editText1</w:t>
      </w:r>
      <w:r>
        <w:rPr>
          <w:rFonts w:hint="eastAsia"/>
        </w:rPr>
        <w:t>을 포함하고 있는 부모 객체의 상단이다.</w:t>
      </w:r>
    </w:p>
    <w:p w:rsidR="001E251B" w:rsidRDefault="001E251B" w:rsidP="00D25F66">
      <w:r>
        <w:rPr>
          <w:noProof/>
        </w:rPr>
        <w:drawing>
          <wp:inline distT="0" distB="0" distL="0" distR="0" wp14:anchorId="5C3E9796" wp14:editId="24EFA4E5">
            <wp:extent cx="1628775" cy="790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1B" w:rsidRDefault="001E251B" w:rsidP="00D25F66">
      <w:r>
        <w:rPr>
          <w:rFonts w:hint="eastAsia"/>
        </w:rPr>
        <w:t xml:space="preserve">화면 오른쪽 </w:t>
      </w:r>
      <w:r>
        <w:t xml:space="preserve">Outline </w:t>
      </w:r>
      <w:r>
        <w:rPr>
          <w:rFonts w:hint="eastAsia"/>
        </w:rPr>
        <w:t xml:space="preserve">창을 보면 </w:t>
      </w:r>
      <w:r>
        <w:t xml:space="preserve">RelativeLayout </w:t>
      </w:r>
      <w:r>
        <w:rPr>
          <w:rFonts w:hint="eastAsia"/>
        </w:rPr>
        <w:t xml:space="preserve">객체가 </w:t>
      </w:r>
      <w:r>
        <w:t xml:space="preserve">editText1 </w:t>
      </w:r>
      <w:r>
        <w:rPr>
          <w:rFonts w:hint="eastAsia"/>
        </w:rPr>
        <w:t>객체를 포함하고 있는 부모 객체이다.</w:t>
      </w:r>
    </w:p>
    <w:p w:rsidR="001E251B" w:rsidRDefault="001E251B" w:rsidP="00D25F66">
      <w:r>
        <w:t xml:space="preserve">RelativeLayout </w:t>
      </w:r>
      <w:r>
        <w:rPr>
          <w:rFonts w:hint="eastAsia"/>
        </w:rPr>
        <w:t>객체가 화면 전체 영역을 다 차지하고 있으면서,</w:t>
      </w:r>
      <w:r>
        <w:t xml:space="preserve"> </w:t>
      </w:r>
      <w:r>
        <w:rPr>
          <w:rFonts w:hint="eastAsia"/>
        </w:rPr>
        <w:t>자신의 내부에 포함된 자식 객체들에게 공간을 나누어주고 있다.</w:t>
      </w:r>
    </w:p>
    <w:p w:rsidR="001E251B" w:rsidRDefault="001E251B" w:rsidP="00D25F66"/>
    <w:p w:rsidR="001E251B" w:rsidRDefault="001E251B" w:rsidP="00D25F66">
      <w:r>
        <w:t>editText1</w:t>
      </w:r>
      <w:r>
        <w:rPr>
          <w:rFonts w:hint="eastAsia"/>
        </w:rPr>
        <w:t>을 화면 상단에 더 붙이려고 올려봐도 더 이상 올라가지 않는데,</w:t>
      </w:r>
      <w:r>
        <w:t xml:space="preserve"> </w:t>
      </w:r>
    </w:p>
    <w:p w:rsidR="001E251B" w:rsidRDefault="001E251B" w:rsidP="00D25F66">
      <w:r>
        <w:rPr>
          <w:rFonts w:hint="eastAsia"/>
        </w:rPr>
        <w:t xml:space="preserve">그 이유는 </w:t>
      </w:r>
      <w:r>
        <w:t>editText1</w:t>
      </w:r>
      <w:r>
        <w:rPr>
          <w:rFonts w:hint="eastAsia"/>
        </w:rPr>
        <w:t xml:space="preserve">을 포함하고 있는 부모인 </w:t>
      </w:r>
      <w:r>
        <w:t>RelativeLayout</w:t>
      </w:r>
      <w:r>
        <w:rPr>
          <w:rFonts w:hint="eastAsia"/>
        </w:rPr>
        <w:t>이 허용하지 않기 때문이다.</w:t>
      </w:r>
    </w:p>
    <w:p w:rsidR="001E251B" w:rsidRDefault="001E251B" w:rsidP="00D25F66">
      <w:r>
        <w:rPr>
          <w:rFonts w:hint="eastAsia"/>
        </w:rPr>
        <w:t>허용하지 않는 이유는 다음과 같다.</w:t>
      </w:r>
    </w:p>
    <w:p w:rsidR="001E251B" w:rsidRDefault="001E251B" w:rsidP="00D25F66"/>
    <w:p w:rsidR="001E251B" w:rsidRDefault="001E251B" w:rsidP="00D25F66">
      <w:r>
        <w:rPr>
          <w:noProof/>
        </w:rPr>
        <w:drawing>
          <wp:inline distT="0" distB="0" distL="0" distR="0" wp14:anchorId="18D6B6B9" wp14:editId="6602979F">
            <wp:extent cx="5011919" cy="3729161"/>
            <wp:effectExtent l="0" t="0" r="0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138" cy="37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51B" w:rsidRDefault="001E251B" w:rsidP="00D25F66">
      <w:r>
        <w:rPr>
          <w:rFonts w:hint="eastAsia"/>
        </w:rPr>
        <w:t xml:space="preserve">Outline 창에서 </w:t>
      </w:r>
      <w:r>
        <w:t xml:space="preserve">RelativeLayout </w:t>
      </w:r>
      <w:r>
        <w:rPr>
          <w:rFonts w:hint="eastAsia"/>
        </w:rPr>
        <w:t>객체를 클릭하여 선택하면,</w:t>
      </w:r>
    </w:p>
    <w:p w:rsidR="001E251B" w:rsidRDefault="001E251B" w:rsidP="00D25F66">
      <w:r>
        <w:rPr>
          <w:rFonts w:hint="eastAsia"/>
        </w:rPr>
        <w:t xml:space="preserve">그 아래 </w:t>
      </w:r>
      <w:r>
        <w:t xml:space="preserve">Properties </w:t>
      </w:r>
      <w:r>
        <w:rPr>
          <w:rFonts w:hint="eastAsia"/>
        </w:rPr>
        <w:t xml:space="preserve">창에서 </w:t>
      </w:r>
      <w:r>
        <w:t xml:space="preserve">RelativeLayout </w:t>
      </w:r>
      <w:r>
        <w:rPr>
          <w:rFonts w:hint="eastAsia"/>
        </w:rPr>
        <w:t>객체의 속성이 표시된다.</w:t>
      </w:r>
    </w:p>
    <w:p w:rsidR="001E251B" w:rsidRDefault="007F1800" w:rsidP="00D25F66">
      <w:r>
        <w:rPr>
          <w:rFonts w:hint="eastAsia"/>
        </w:rPr>
        <w:t xml:space="preserve">이 속성에서 </w:t>
      </w:r>
      <w:r>
        <w:t xml:space="preserve">Padding </w:t>
      </w:r>
      <w:r>
        <w:rPr>
          <w:rFonts w:hint="eastAsia"/>
        </w:rPr>
        <w:t xml:space="preserve">속성들에 </w:t>
      </w:r>
      <w:r>
        <w:t xml:space="preserve">16dp </w:t>
      </w:r>
      <w:r>
        <w:rPr>
          <w:rFonts w:hint="eastAsia"/>
        </w:rPr>
        <w:t>값이 주어져 있다.</w:t>
      </w:r>
    </w:p>
    <w:p w:rsidR="007F1800" w:rsidRDefault="007F1800" w:rsidP="00D25F66">
      <w:r>
        <w:t xml:space="preserve">Padding </w:t>
      </w:r>
      <w:r>
        <w:rPr>
          <w:rFonts w:hint="eastAsia"/>
        </w:rPr>
        <w:t>속성은 내부 여백을 지정한다.</w:t>
      </w:r>
    </w:p>
    <w:p w:rsidR="007F1800" w:rsidRDefault="007F1800" w:rsidP="00D25F66">
      <w:r>
        <w:rPr>
          <w:rFonts w:hint="eastAsia"/>
        </w:rPr>
        <w:lastRenderedPageBreak/>
        <w:t xml:space="preserve">즉 </w:t>
      </w:r>
      <w:r>
        <w:t>RelativeLayout</w:t>
      </w:r>
      <w:r>
        <w:rPr>
          <w:rFonts w:hint="eastAsia"/>
        </w:rPr>
        <w:t xml:space="preserve">의 Left, Top, Right, Bottom </w:t>
      </w:r>
      <w:r>
        <w:t xml:space="preserve">4 </w:t>
      </w:r>
      <w:r>
        <w:rPr>
          <w:rFonts w:hint="eastAsia"/>
        </w:rPr>
        <w:t>변(</w:t>
      </w:r>
      <w:r>
        <w:t>border)</w:t>
      </w:r>
      <w:r>
        <w:rPr>
          <w:rFonts w:hint="eastAsia"/>
        </w:rPr>
        <w:t xml:space="preserve">과 내부 자식들과의 여백이 </w:t>
      </w:r>
      <w:r>
        <w:t>16dp</w:t>
      </w:r>
      <w:r>
        <w:rPr>
          <w:rFonts w:hint="eastAsia"/>
        </w:rPr>
        <w:t>이다.</w:t>
      </w:r>
    </w:p>
    <w:p w:rsidR="001E251B" w:rsidRDefault="007F1800" w:rsidP="007F1800">
      <w:pPr>
        <w:pStyle w:val="3"/>
      </w:pPr>
      <w:r>
        <w:rPr>
          <w:rFonts w:hint="eastAsia"/>
        </w:rPr>
        <w:t>button1</w:t>
      </w:r>
      <w:r>
        <w:t xml:space="preserve"> </w:t>
      </w:r>
      <w:r>
        <w:rPr>
          <w:rFonts w:hint="eastAsia"/>
        </w:rPr>
        <w:t>추가</w:t>
      </w:r>
    </w:p>
    <w:p w:rsidR="007F1800" w:rsidRDefault="007F1800" w:rsidP="007F1800">
      <w:r>
        <w:rPr>
          <w:noProof/>
        </w:rPr>
        <w:drawing>
          <wp:inline distT="0" distB="0" distL="0" distR="0" wp14:anchorId="7D04883D" wp14:editId="10D61E9A">
            <wp:extent cx="4295775" cy="13049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00" w:rsidRDefault="007F1800" w:rsidP="007F1800">
      <w:r>
        <w:rPr>
          <w:rFonts w:hint="eastAsia"/>
        </w:rPr>
        <w:t>화면에 작은 녹색 화살표 두개를 주목하자.</w:t>
      </w:r>
    </w:p>
    <w:p w:rsidR="007F1800" w:rsidRDefault="007F1800" w:rsidP="007F1800">
      <w:r>
        <w:rPr>
          <w:rFonts w:hint="eastAsia"/>
        </w:rPr>
        <w:t xml:space="preserve">그리고 오른쪽에 </w:t>
      </w:r>
      <w:r>
        <w:t xml:space="preserve">alignBottom: editText1, alignParentRight: true </w:t>
      </w:r>
      <w:r>
        <w:rPr>
          <w:rFonts w:hint="eastAsia"/>
        </w:rPr>
        <w:t>표시를 주목하자.</w:t>
      </w:r>
    </w:p>
    <w:p w:rsidR="007F1800" w:rsidRDefault="007F1800" w:rsidP="007F1800"/>
    <w:p w:rsidR="007F1800" w:rsidRDefault="007F1800" w:rsidP="007F1800">
      <w:r>
        <w:rPr>
          <w:rFonts w:hint="eastAsia"/>
        </w:rPr>
        <w:t xml:space="preserve">추가된 버튼은 아래 경계를 </w:t>
      </w:r>
      <w:r>
        <w:t>editText1</w:t>
      </w:r>
      <w:r>
        <w:rPr>
          <w:rFonts w:hint="eastAsia"/>
        </w:rPr>
        <w:t>과 맞춘다.</w:t>
      </w:r>
    </w:p>
    <w:p w:rsidR="007F1800" w:rsidRDefault="007F1800" w:rsidP="007F1800">
      <w:r>
        <w:rPr>
          <w:rFonts w:hint="eastAsia"/>
        </w:rPr>
        <w:t>그리고 오른쪽 경계는 부모에 오른쪽에 맞춘다.</w:t>
      </w:r>
    </w:p>
    <w:p w:rsidR="007F1800" w:rsidRDefault="007F1800" w:rsidP="007F1800"/>
    <w:p w:rsidR="007F1800" w:rsidRDefault="007F1800" w:rsidP="007F1800">
      <w:r>
        <w:rPr>
          <w:rFonts w:hint="eastAsia"/>
        </w:rPr>
        <w:t>안드로이드 기기들의 화면 크기는 다양하다.</w:t>
      </w:r>
    </w:p>
    <w:p w:rsidR="007F1800" w:rsidRDefault="007F1800" w:rsidP="007F1800">
      <w:r>
        <w:rPr>
          <w:rFonts w:hint="eastAsia"/>
        </w:rPr>
        <w:t>큰 화면에서도 작은 화면에서도 적절하게 배치가 유지되어야 한다.</w:t>
      </w:r>
    </w:p>
    <w:p w:rsidR="007F1800" w:rsidRDefault="007F1800" w:rsidP="007F1800"/>
    <w:p w:rsidR="007F1800" w:rsidRDefault="007F1800" w:rsidP="007F1800">
      <w:r>
        <w:rPr>
          <w:rFonts w:hint="eastAsia"/>
        </w:rPr>
        <w:t>만약 우리가 지금 그리고 있는 화면보다 더 큰 화면에서 실행될 때,</w:t>
      </w:r>
      <w:r>
        <w:t xml:space="preserve"> </w:t>
      </w:r>
      <w:r>
        <w:rPr>
          <w:rFonts w:hint="eastAsia"/>
        </w:rPr>
        <w:t>저 버튼의 위치는 어디일까?</w:t>
      </w:r>
    </w:p>
    <w:p w:rsidR="007F1800" w:rsidRDefault="007F1800" w:rsidP="007F1800">
      <w:r>
        <w:t xml:space="preserve">alignParentRight: true 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 xml:space="preserve">화면의 오른쪽에 붙어 있어야 하기 때문에, </w:t>
      </w:r>
    </w:p>
    <w:p w:rsidR="007F1800" w:rsidRDefault="007F1800" w:rsidP="007F1800">
      <w:r>
        <w:rPr>
          <w:rFonts w:hint="eastAsia"/>
        </w:rPr>
        <w:t>화면이 커지면 버튼은 화면 오른쪽 경계를 따라 오른쪽으로 더 이동하게 된다.</w:t>
      </w:r>
    </w:p>
    <w:p w:rsidR="007F1800" w:rsidRDefault="007F1800" w:rsidP="007F1800"/>
    <w:p w:rsidR="007F1800" w:rsidRDefault="007F1800" w:rsidP="007F1800">
      <w:r>
        <w:rPr>
          <w:rFonts w:hint="eastAsia"/>
        </w:rPr>
        <w:t>화면이 커질 경우에 editTex</w:t>
      </w:r>
      <w:r>
        <w:t>1</w:t>
      </w:r>
      <w:r>
        <w:rPr>
          <w:rFonts w:hint="eastAsia"/>
        </w:rPr>
        <w:t>의 크기는 저절로 커질까?</w:t>
      </w:r>
    </w:p>
    <w:p w:rsidR="007F1800" w:rsidRDefault="007F1800" w:rsidP="007F1800">
      <w:r>
        <w:rPr>
          <w:rFonts w:hint="eastAsia"/>
        </w:rPr>
        <w:t>edit</w:t>
      </w:r>
      <w:r>
        <w:t>Text1</w:t>
      </w:r>
      <w:r>
        <w:rPr>
          <w:rFonts w:hint="eastAsia"/>
        </w:rPr>
        <w:t xml:space="preserve">을 배치할 때 우리가 지정한 속성은 </w:t>
      </w:r>
      <w:r>
        <w:t>alignP</w:t>
      </w:r>
      <w:r>
        <w:rPr>
          <w:rFonts w:hint="eastAsia"/>
        </w:rPr>
        <w:t>a</w:t>
      </w:r>
      <w:r>
        <w:t xml:space="preserve">rentTop: true, alignParentLeft: true </w:t>
      </w:r>
      <w:r>
        <w:rPr>
          <w:rFonts w:hint="eastAsia"/>
        </w:rPr>
        <w:t>이거 둘 뿐이다.</w:t>
      </w:r>
    </w:p>
    <w:p w:rsidR="00E575CA" w:rsidRDefault="00E575CA" w:rsidP="007F1800">
      <w:r>
        <w:rPr>
          <w:rFonts w:hint="eastAsia"/>
        </w:rPr>
        <w:t>저절로 커지라는 속성은 주지 않았다.</w:t>
      </w:r>
      <w:r>
        <w:t xml:space="preserve"> </w:t>
      </w:r>
    </w:p>
    <w:p w:rsidR="00E575CA" w:rsidRDefault="00E575CA" w:rsidP="007F1800"/>
    <w:p w:rsidR="00E575CA" w:rsidRDefault="00E575CA" w:rsidP="00E575CA">
      <w:pPr>
        <w:pStyle w:val="3"/>
      </w:pPr>
      <w:r>
        <w:rPr>
          <w:rFonts w:hint="eastAsia"/>
        </w:rPr>
        <w:t>editText1</w:t>
      </w:r>
      <w: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E575CA" w:rsidRPr="007F1800" w:rsidRDefault="00E575CA" w:rsidP="007F1800">
      <w:r>
        <w:rPr>
          <w:noProof/>
        </w:rPr>
        <w:drawing>
          <wp:inline distT="0" distB="0" distL="0" distR="0" wp14:anchorId="7E083118" wp14:editId="7224550D">
            <wp:extent cx="4191000" cy="128587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00" w:rsidRDefault="007F1800" w:rsidP="007F1800"/>
    <w:p w:rsidR="007F1800" w:rsidRDefault="00E575CA" w:rsidP="007F1800">
      <w:r>
        <w:rPr>
          <w:rFonts w:hint="eastAsia"/>
        </w:rPr>
        <w:t xml:space="preserve">editText1의 오른쪽 경계를 드래그하여 </w:t>
      </w:r>
      <w:r>
        <w:t>button1</w:t>
      </w:r>
      <w:r>
        <w:rPr>
          <w:rFonts w:hint="eastAsia"/>
        </w:rPr>
        <w:t>의 왼쪽에 붙이자.</w:t>
      </w:r>
    </w:p>
    <w:p w:rsidR="00E575CA" w:rsidRDefault="00E575CA" w:rsidP="007F1800">
      <w:r>
        <w:rPr>
          <w:rFonts w:hint="eastAsia"/>
        </w:rPr>
        <w:t>그러면 화면 오른쪽에 toLeftOf: button1</w:t>
      </w:r>
      <w:r>
        <w:t xml:space="preserve"> </w:t>
      </w:r>
      <w:r>
        <w:rPr>
          <w:rFonts w:hint="eastAsia"/>
        </w:rPr>
        <w:t>속성 표시가 추가된다.</w:t>
      </w:r>
    </w:p>
    <w:p w:rsidR="00E575CA" w:rsidRDefault="00E575CA" w:rsidP="007F1800">
      <w:r>
        <w:t>button1</w:t>
      </w:r>
      <w:r>
        <w:rPr>
          <w:rFonts w:hint="eastAsia"/>
        </w:rPr>
        <w:t>의 왼쪽 경계에 붙으라는 설정이다.</w:t>
      </w:r>
    </w:p>
    <w:p w:rsidR="00E575CA" w:rsidRDefault="00E575CA" w:rsidP="007F1800"/>
    <w:p w:rsidR="00E575CA" w:rsidRDefault="00E575CA" w:rsidP="007F1800">
      <w:r>
        <w:t>RelativeLayout</w:t>
      </w:r>
      <w:r>
        <w:rPr>
          <w:rFonts w:hint="eastAsia"/>
        </w:rPr>
        <w:t xml:space="preserve">에는 여백을 </w:t>
      </w:r>
      <w:r>
        <w:t xml:space="preserve">16dp </w:t>
      </w:r>
      <w:r>
        <w:rPr>
          <w:rFonts w:hint="eastAsia"/>
        </w:rPr>
        <w:t xml:space="preserve">주었기 때문에 딱 붙여도 </w:t>
      </w:r>
      <w:r>
        <w:t>16dp</w:t>
      </w:r>
      <w:r>
        <w:rPr>
          <w:rFonts w:hint="eastAsia"/>
        </w:rPr>
        <w:t>의 여백을 사이에 두고 붙는데,</w:t>
      </w:r>
    </w:p>
    <w:p w:rsidR="00E575CA" w:rsidRDefault="00E575CA" w:rsidP="007F1800">
      <w:r>
        <w:t>editText1</w:t>
      </w:r>
      <w:r>
        <w:rPr>
          <w:rFonts w:hint="eastAsia"/>
        </w:rPr>
        <w:t xml:space="preserve">과 </w:t>
      </w:r>
      <w:r>
        <w:t>button1</w:t>
      </w:r>
      <w:r>
        <w:rPr>
          <w:rFonts w:hint="eastAsia"/>
        </w:rPr>
        <w:t>에는 여백 속성을 주지 않았기 때문에 붙이면 저렇게 딱 붙는다.</w:t>
      </w:r>
    </w:p>
    <w:p w:rsidR="00E575CA" w:rsidRDefault="00E575CA" w:rsidP="007F1800"/>
    <w:p w:rsidR="00E575CA" w:rsidRDefault="00E575CA" w:rsidP="007F1800">
      <w:r>
        <w:rPr>
          <w:rFonts w:hint="eastAsia"/>
        </w:rPr>
        <w:t xml:space="preserve">자 이제 화면이 커지면, 화면의 오른쪽 경계에 붙어있는 </w:t>
      </w:r>
      <w:r>
        <w:t>button1</w:t>
      </w:r>
      <w:r>
        <w:rPr>
          <w:rFonts w:hint="eastAsia"/>
        </w:rPr>
        <w:t>은 화면의 오른쪽 경계를 따라 오른쪽으로 이동하게 되고,</w:t>
      </w:r>
      <w:r>
        <w:t xml:space="preserve"> </w:t>
      </w:r>
      <w:r>
        <w:rPr>
          <w:rFonts w:hint="eastAsia"/>
        </w:rPr>
        <w:t>button1의 왼쪽에 붙어있고</w:t>
      </w:r>
      <w:r>
        <w:t xml:space="preserve"> </w:t>
      </w:r>
      <w:r>
        <w:rPr>
          <w:rFonts w:hint="eastAsia"/>
        </w:rPr>
        <w:t xml:space="preserve">또한 화면의 왼쪽 경계에도 붙어있는 </w:t>
      </w:r>
      <w:r>
        <w:t>editText1</w:t>
      </w:r>
      <w:r>
        <w:rPr>
          <w:rFonts w:hint="eastAsia"/>
        </w:rPr>
        <w:t>은 양쪽으로 붙어 있어야 하므로 좌우로 늘어나게 된다.</w:t>
      </w:r>
    </w:p>
    <w:p w:rsidR="00E575CA" w:rsidRDefault="00E575CA" w:rsidP="007F1800"/>
    <w:p w:rsidR="00E575CA" w:rsidRDefault="00E575CA" w:rsidP="00E575CA">
      <w:pPr>
        <w:pStyle w:val="3"/>
      </w:pP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세모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</w:p>
    <w:p w:rsidR="00E575CA" w:rsidRDefault="00E575CA" w:rsidP="00E575CA">
      <w:r>
        <w:t>editText1</w:t>
      </w:r>
      <w:r>
        <w:rPr>
          <w:rFonts w:hint="eastAsia"/>
        </w:rPr>
        <w:t xml:space="preserve">과 </w:t>
      </w:r>
      <w:r>
        <w:t>button1</w:t>
      </w:r>
      <w:r>
        <w:rPr>
          <w:rFonts w:hint="eastAsia"/>
        </w:rPr>
        <w:t>에 붙어있는 노란색 세모 경고 표시가 붙어있다.</w:t>
      </w:r>
    </w:p>
    <w:p w:rsidR="00E575CA" w:rsidRDefault="00E575CA" w:rsidP="00E575CA">
      <w:r>
        <w:rPr>
          <w:rFonts w:hint="eastAsia"/>
        </w:rPr>
        <w:t>이전 예제에서 했던 절차대로 속성을 설정하여 경고 표시를 끄자.</w:t>
      </w:r>
    </w:p>
    <w:p w:rsidR="00E575CA" w:rsidRDefault="001C2F94" w:rsidP="00E575CA">
      <w:r>
        <w:rPr>
          <w:noProof/>
        </w:rPr>
        <w:drawing>
          <wp:inline distT="0" distB="0" distL="0" distR="0" wp14:anchorId="38CF2A5C" wp14:editId="1CF08919">
            <wp:extent cx="3114675" cy="10572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CA" w:rsidRPr="00E575CA" w:rsidRDefault="00E575CA" w:rsidP="00E575CA"/>
    <w:p w:rsidR="00E575CA" w:rsidRPr="00E575CA" w:rsidRDefault="00E575CA" w:rsidP="007F1800"/>
    <w:p w:rsidR="00E575CA" w:rsidRDefault="001C2F94" w:rsidP="001C2F94">
      <w:pPr>
        <w:pStyle w:val="3"/>
      </w:pPr>
      <w:r>
        <w:rPr>
          <w:rFonts w:hint="eastAsia"/>
        </w:rPr>
        <w:t>listView1</w:t>
      </w:r>
      <w:r>
        <w:t xml:space="preserve"> </w:t>
      </w:r>
      <w:r>
        <w:rPr>
          <w:rFonts w:hint="eastAsia"/>
        </w:rPr>
        <w:t>추가</w:t>
      </w:r>
    </w:p>
    <w:p w:rsidR="001C2F94" w:rsidRPr="001C2F94" w:rsidRDefault="001C2F94" w:rsidP="001C2F94">
      <w:r>
        <w:rPr>
          <w:noProof/>
        </w:rPr>
        <w:drawing>
          <wp:inline distT="0" distB="0" distL="0" distR="0" wp14:anchorId="127FD4BC" wp14:editId="1F38CB8D">
            <wp:extent cx="6467475" cy="57912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94" w:rsidRDefault="001C2F94" w:rsidP="001C2F94"/>
    <w:p w:rsidR="00E908DE" w:rsidRDefault="00E908DE" w:rsidP="001C2F94">
      <w:r>
        <w:rPr>
          <w:rFonts w:hint="eastAsia"/>
        </w:rPr>
        <w:t xml:space="preserve">화면 왼쪽 </w:t>
      </w:r>
      <w:r>
        <w:t>Palette</w:t>
      </w:r>
      <w:r>
        <w:rPr>
          <w:rFonts w:hint="eastAsia"/>
        </w:rPr>
        <w:t xml:space="preserve">에서 </w:t>
      </w:r>
      <w:r>
        <w:t xml:space="preserve">Composite </w:t>
      </w:r>
      <w:r>
        <w:rPr>
          <w:rFonts w:hint="eastAsia"/>
        </w:rPr>
        <w:t xml:space="preserve">아래의 </w:t>
      </w:r>
      <w:r>
        <w:t>ListView</w:t>
      </w:r>
      <w:r>
        <w:rPr>
          <w:rFonts w:hint="eastAsia"/>
        </w:rPr>
        <w:t>를 드래그하여 화면에 추가하자.</w:t>
      </w:r>
    </w:p>
    <w:p w:rsidR="00E908DE" w:rsidRDefault="00E908DE" w:rsidP="001C2F94">
      <w:r>
        <w:rPr>
          <w:rFonts w:hint="eastAsia"/>
        </w:rPr>
        <w:t xml:space="preserve">위 아래 오른쪽 왼쪽 </w:t>
      </w:r>
      <w:r>
        <w:t>4</w:t>
      </w:r>
      <w:r>
        <w:rPr>
          <w:rFonts w:hint="eastAsia"/>
        </w:rPr>
        <w:t>개의 작은 녹색 화살표 표시에 주목하자.</w:t>
      </w:r>
    </w:p>
    <w:p w:rsidR="00E908DE" w:rsidRDefault="00E908DE" w:rsidP="001C2F94">
      <w:r>
        <w:rPr>
          <w:rFonts w:hint="eastAsia"/>
        </w:rPr>
        <w:t xml:space="preserve">그리고 화면 오른쪽 </w:t>
      </w:r>
      <w:r>
        <w:t>4</w:t>
      </w:r>
      <w:r>
        <w:rPr>
          <w:rFonts w:hint="eastAsia"/>
        </w:rPr>
        <w:t>개의 속성 표시도 주목하자.</w:t>
      </w:r>
    </w:p>
    <w:p w:rsidR="00E908DE" w:rsidRDefault="00E908DE" w:rsidP="001C2F94"/>
    <w:p w:rsidR="00E908DE" w:rsidRDefault="00E908DE" w:rsidP="001C2F94">
      <w:r>
        <w:t xml:space="preserve">below: editText1 </w:t>
      </w:r>
      <w:r>
        <w:rPr>
          <w:rFonts w:hAnsi="굴림" w:hint="eastAsia"/>
        </w:rPr>
        <w:t>→</w:t>
      </w:r>
      <w:r>
        <w:t xml:space="preserve"> editText1</w:t>
      </w:r>
      <w:r>
        <w:rPr>
          <w:rFonts w:hint="eastAsia"/>
        </w:rPr>
        <w:t>의 아래에 붙으라는 속성 설정이다.</w:t>
      </w:r>
    </w:p>
    <w:p w:rsidR="00E908DE" w:rsidRDefault="00E908DE" w:rsidP="001C2F94">
      <w:pPr>
        <w:rPr>
          <w:rFonts w:hAnsi="굴림"/>
        </w:rPr>
      </w:pPr>
      <w:r>
        <w:t xml:space="preserve">alignParentBottom: true </w:t>
      </w:r>
      <w:r>
        <w:rPr>
          <w:rFonts w:hAnsi="굴림" w:hint="eastAsia"/>
        </w:rPr>
        <w:t>→ 화면의 아래 경계에 딱 붙으라는 속성 설정이다.</w:t>
      </w:r>
    </w:p>
    <w:p w:rsidR="00E908DE" w:rsidRDefault="00E908DE" w:rsidP="00E908DE">
      <w:pPr>
        <w:rPr>
          <w:rFonts w:hAnsi="굴림"/>
        </w:rPr>
      </w:pPr>
      <w:r>
        <w:t xml:space="preserve">alignParentLeft: true </w:t>
      </w:r>
      <w:r>
        <w:rPr>
          <w:rFonts w:hAnsi="굴림" w:hint="eastAsia"/>
        </w:rPr>
        <w:t>→ 화면의 왼쪽 경계에 딱 붙으라는 속성 설정이다.</w:t>
      </w:r>
    </w:p>
    <w:p w:rsidR="00E908DE" w:rsidRDefault="00E908DE" w:rsidP="00E908DE">
      <w:pPr>
        <w:rPr>
          <w:rFonts w:hAnsi="굴림"/>
        </w:rPr>
      </w:pPr>
      <w:r>
        <w:t xml:space="preserve">alignParentRight: true </w:t>
      </w:r>
      <w:r>
        <w:rPr>
          <w:rFonts w:hAnsi="굴림" w:hint="eastAsia"/>
        </w:rPr>
        <w:t>→ 화면의 오른쪽 경계에 딱 붙으라는 속성 설정이다.</w:t>
      </w:r>
    </w:p>
    <w:p w:rsidR="00E908DE" w:rsidRDefault="00E908DE" w:rsidP="00E908DE">
      <w:pPr>
        <w:rPr>
          <w:rFonts w:hAnsi="굴림"/>
        </w:rPr>
      </w:pPr>
    </w:p>
    <w:p w:rsidR="00E908DE" w:rsidRDefault="00E908DE" w:rsidP="00E908DE">
      <w:pPr>
        <w:rPr>
          <w:rFonts w:hAnsi="굴림"/>
        </w:rPr>
      </w:pPr>
      <w:r>
        <w:rPr>
          <w:rFonts w:hAnsi="굴림" w:hint="eastAsia"/>
        </w:rPr>
        <w:t>위 아래로 붙어있어야 하고,</w:t>
      </w:r>
      <w:r>
        <w:rPr>
          <w:rFonts w:hAnsi="굴림"/>
        </w:rPr>
        <w:t xml:space="preserve"> </w:t>
      </w:r>
      <w:r>
        <w:rPr>
          <w:rFonts w:hAnsi="굴림" w:hint="eastAsia"/>
        </w:rPr>
        <w:t>좌우로도 붙어 있어야 하니,</w:t>
      </w:r>
      <w:r>
        <w:rPr>
          <w:rFonts w:hAnsi="굴림"/>
        </w:rPr>
        <w:t xml:space="preserve"> </w:t>
      </w:r>
      <w:r>
        <w:rPr>
          <w:rFonts w:hAnsi="굴림" w:hint="eastAsia"/>
        </w:rPr>
        <w:t>화면이 커지면 위아래로 좌우로 커지게 된다.</w:t>
      </w:r>
    </w:p>
    <w:p w:rsidR="00E908DE" w:rsidRDefault="00E908DE" w:rsidP="00E908DE">
      <w:pPr>
        <w:rPr>
          <w:rFonts w:hAnsi="굴림"/>
        </w:rPr>
      </w:pPr>
    </w:p>
    <w:p w:rsidR="00E908DE" w:rsidRPr="00E908DE" w:rsidRDefault="00E908DE" w:rsidP="00E908DE">
      <w:pPr>
        <w:rPr>
          <w:rFonts w:hAnsi="굴림"/>
        </w:rPr>
      </w:pPr>
      <w:r>
        <w:rPr>
          <w:rFonts w:hAnsi="굴림" w:hint="eastAsia"/>
        </w:rPr>
        <w:t>안드로이드 기기들의 화면 크기는 다양하니,</w:t>
      </w:r>
      <w:r>
        <w:rPr>
          <w:rFonts w:hAnsi="굴림"/>
        </w:rPr>
        <w:t xml:space="preserve"> </w:t>
      </w:r>
      <w:r>
        <w:rPr>
          <w:rFonts w:hAnsi="굴림" w:hint="eastAsia"/>
        </w:rPr>
        <w:t>화면의 크기에 따라 저절로 늘어나고 줄어들 수 있도록 배치해야 한다.</w:t>
      </w:r>
    </w:p>
    <w:p w:rsidR="00E908DE" w:rsidRDefault="00E908DE" w:rsidP="001C2F94"/>
    <w:p w:rsidR="001E251B" w:rsidRDefault="00E908DE" w:rsidP="00D25F66">
      <w:r>
        <w:rPr>
          <w:rFonts w:hint="eastAsia"/>
        </w:rPr>
        <w:t xml:space="preserve">단축기 </w:t>
      </w:r>
      <w:r>
        <w:t>Ctrl-S, Ctrl-F4</w:t>
      </w:r>
      <w:r>
        <w:rPr>
          <w:rFonts w:hint="eastAsia"/>
        </w:rPr>
        <w:t>를 차례대로 눌러서 a</w:t>
      </w:r>
      <w:r>
        <w:t>ctivty_main.xml</w:t>
      </w:r>
      <w:r>
        <w:rPr>
          <w:rFonts w:hint="eastAsia"/>
        </w:rPr>
        <w:t>를 저장하고 창을 닫자.</w:t>
      </w:r>
    </w:p>
    <w:p w:rsidR="00E908DE" w:rsidRDefault="00E908DE" w:rsidP="00D25F66"/>
    <w:p w:rsidR="00622B8E" w:rsidRDefault="00622B8E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E908DE" w:rsidRDefault="00E908DE" w:rsidP="00E908DE">
      <w:pPr>
        <w:pStyle w:val="20"/>
      </w:pPr>
      <w:bookmarkStart w:id="5" w:name="_Toc397605467"/>
      <w:r>
        <w:rPr>
          <w:rFonts w:hint="eastAsia"/>
        </w:rPr>
        <w:lastRenderedPageBreak/>
        <w:t>M</w:t>
      </w:r>
      <w:r>
        <w:t xml:space="preserve">ainActivity.java </w:t>
      </w:r>
      <w:r>
        <w:rPr>
          <w:rFonts w:hint="eastAsia"/>
        </w:rPr>
        <w:t>수정</w:t>
      </w:r>
      <w:bookmarkEnd w:id="5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22B8E" w:rsidTr="002768A4">
        <w:tc>
          <w:tcPr>
            <w:tcW w:w="426" w:type="dxa"/>
          </w:tcPr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622B8E" w:rsidRPr="00185935" w:rsidRDefault="00622B8E" w:rsidP="00622B8E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9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622B8E" w:rsidRDefault="00622B8E" w:rsidP="00622B8E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622B8E" w:rsidRPr="00185935" w:rsidRDefault="00622B8E" w:rsidP="00622B8E">
            <w:pPr>
              <w:pStyle w:val="aa"/>
            </w:pPr>
            <w:r>
              <w:rPr>
                <w:rFonts w:hint="eastAsia"/>
              </w:rPr>
              <w:t>60</w:t>
            </w:r>
          </w:p>
        </w:tc>
        <w:tc>
          <w:tcPr>
            <w:tcW w:w="10631" w:type="dxa"/>
          </w:tcPr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com.example.e02list;</w:t>
            </w:r>
          </w:p>
          <w:p w:rsidR="00622B8E" w:rsidRDefault="00622B8E" w:rsidP="00622B8E">
            <w:pPr>
              <w:pStyle w:val="aa"/>
            </w:pP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android.os.Bundle;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android.view.MenuItem;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android.view.View;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android.view.View.OnClickListener;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android.widget.ArrayAdapter;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android.widget.Button;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android.widget.EditText;</w:t>
            </w: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android.widget.ListView;</w:t>
            </w:r>
          </w:p>
          <w:p w:rsidR="00622B8E" w:rsidRDefault="00622B8E" w:rsidP="00622B8E">
            <w:pPr>
              <w:pStyle w:val="aa"/>
            </w:pPr>
          </w:p>
          <w:p w:rsidR="00622B8E" w:rsidRDefault="00622B8E" w:rsidP="00622B8E">
            <w:pPr>
              <w:pStyle w:val="aa"/>
            </w:pPr>
          </w:p>
          <w:p w:rsidR="00622B8E" w:rsidRDefault="00622B8E" w:rsidP="00622B8E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MainActivity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ActionBarActivity {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ArrayList&lt;String&gt;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ArrayAdapter&lt;String&gt;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onCreate(Bundle savedInstanceState) {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.onCreate(savedInstanceState);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setContentView(R.layout.</w:t>
            </w:r>
            <w:r>
              <w:rPr>
                <w:color w:val="0000C0"/>
              </w:rPr>
              <w:t>activity_main</w:t>
            </w:r>
            <w:r>
              <w:rPr>
                <w:color w:val="000000"/>
              </w:rPr>
              <w:t>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ArrayList&lt;String&gt;();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); 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.add(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); 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ArrayAdapter&lt;String&gt;(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 android.R.layout.</w:t>
            </w:r>
            <w:r>
              <w:rPr>
                <w:color w:val="0000C0"/>
              </w:rPr>
              <w:t>simple_list_item_1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ListView listView = (ListView)findViewById(R.id.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listView.setAdapter(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Button b = (Button)findViewById(R.id.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b.setOnClickListener(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OnClickListener() {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onClick(View arg0) {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     EditText e = (EditText)findViewById(R.id.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>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     CharSequence s = e.getText();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     e.setText(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.add(s.toString());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.notifyDataSetChanged();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22B8E" w:rsidRDefault="00622B8E" w:rsidP="00622B8E">
            <w:pPr>
              <w:pStyle w:val="aa"/>
            </w:pP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onCreateOptionsMenu(Menu menu) {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getMenuInflater().inflate(R.menu.</w:t>
            </w:r>
            <w:r>
              <w:rPr>
                <w:color w:val="0000C0"/>
              </w:rPr>
              <w:t>main</w:t>
            </w:r>
            <w:r>
              <w:rPr>
                <w:color w:val="000000"/>
              </w:rPr>
              <w:t>, menu);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22B8E" w:rsidRDefault="00622B8E" w:rsidP="00622B8E">
            <w:pPr>
              <w:pStyle w:val="aa"/>
            </w:pP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onOptionsItemSelected(MenuItem item) {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id = item.getItemId();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action_settings</w:t>
            </w:r>
            <w:r>
              <w:rPr>
                <w:color w:val="000000"/>
              </w:rPr>
              <w:t>) {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.onOptionsItemSelected(item);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622B8E" w:rsidRDefault="00622B8E" w:rsidP="00622B8E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E908DE" w:rsidRDefault="00E908DE" w:rsidP="00E908DE"/>
    <w:p w:rsidR="002768A4" w:rsidRDefault="002768A4" w:rsidP="00E908DE">
      <w:r>
        <w:rPr>
          <w:rFonts w:hint="eastAsia"/>
        </w:rPr>
        <w:t>(줄1</w:t>
      </w:r>
      <w:r>
        <w:t>8)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 xml:space="preserve">ava에서 객체의 목록을 저장하는 자료구조로 </w:t>
      </w:r>
      <w:r>
        <w:t xml:space="preserve">ArrayList </w:t>
      </w:r>
      <w:r>
        <w:rPr>
          <w:rFonts w:hint="eastAsia"/>
        </w:rPr>
        <w:t>클래스를 자주 사용한다.</w:t>
      </w:r>
    </w:p>
    <w:p w:rsidR="002768A4" w:rsidRDefault="002768A4" w:rsidP="00E908DE">
      <w:r>
        <w:t xml:space="preserve">ArrayList&lt;String&gt; </w:t>
      </w:r>
      <w:r>
        <w:rPr>
          <w:rFonts w:hint="eastAsia"/>
        </w:rPr>
        <w:t xml:space="preserve">타입 선언은 </w:t>
      </w:r>
      <w:r>
        <w:t>ArrayList</w:t>
      </w:r>
      <w:r>
        <w:rPr>
          <w:rFonts w:hint="eastAsia"/>
        </w:rPr>
        <w:t xml:space="preserve">에 저장할 객체의 타입이 </w:t>
      </w:r>
      <w:r>
        <w:t>String</w:t>
      </w:r>
      <w:r>
        <w:rPr>
          <w:rFonts w:hint="eastAsia"/>
        </w:rPr>
        <w:t>이라는 뜻이다.</w:t>
      </w:r>
    </w:p>
    <w:p w:rsidR="00CB2F64" w:rsidRPr="00E908DE" w:rsidRDefault="00CB2F64" w:rsidP="00CB2F64">
      <w:r>
        <w:t>arrayList</w:t>
      </w:r>
      <w:r>
        <w:rPr>
          <w:rFonts w:hint="eastAsia"/>
        </w:rPr>
        <w:t>는 멤버 변수일 뿐이가 객체가 아니다.</w:t>
      </w:r>
    </w:p>
    <w:p w:rsidR="002768A4" w:rsidRPr="00CB2F64" w:rsidRDefault="002768A4" w:rsidP="00E908DE"/>
    <w:p w:rsidR="002768A4" w:rsidRDefault="002768A4" w:rsidP="00E908DE">
      <w:r>
        <w:rPr>
          <w:rFonts w:hint="eastAsia"/>
        </w:rPr>
        <w:t>(줄2</w:t>
      </w:r>
      <w:r w:rsidR="00CB2F64">
        <w:t xml:space="preserve">6) </w:t>
      </w:r>
      <w:r w:rsidR="00CB2F64">
        <w:rPr>
          <w:rFonts w:hint="eastAsia"/>
        </w:rPr>
        <w:t xml:space="preserve">여기에서 </w:t>
      </w:r>
      <w:r w:rsidR="00CB2F64">
        <w:t xml:space="preserve">ArrayList&lt;String&gt; </w:t>
      </w:r>
      <w:r w:rsidR="00CB2F64">
        <w:rPr>
          <w:rFonts w:hint="eastAsia"/>
        </w:rPr>
        <w:t>타입의 객체가 생성되고,</w:t>
      </w:r>
      <w:r w:rsidR="00CB2F64">
        <w:t xml:space="preserve"> </w:t>
      </w:r>
      <w:r w:rsidR="00CB2F64">
        <w:rPr>
          <w:rFonts w:hint="eastAsia"/>
        </w:rPr>
        <w:t xml:space="preserve">그 객체에 대한 참조가 멤버 변수 </w:t>
      </w:r>
      <w:r w:rsidR="00CB2F64">
        <w:t>arrayList</w:t>
      </w:r>
      <w:r w:rsidR="00CB2F64">
        <w:rPr>
          <w:rFonts w:hint="eastAsia"/>
        </w:rPr>
        <w:t>에 저장</w:t>
      </w:r>
      <w:r w:rsidR="00CB2F64">
        <w:rPr>
          <w:rFonts w:hint="eastAsia"/>
        </w:rPr>
        <w:lastRenderedPageBreak/>
        <w:t>된다.</w:t>
      </w:r>
    </w:p>
    <w:p w:rsidR="00CB2F64" w:rsidRDefault="00CB2F64" w:rsidP="00E908DE"/>
    <w:p w:rsidR="00CB2F64" w:rsidRDefault="00CB2F64" w:rsidP="00E908DE">
      <w:r>
        <w:t>(</w:t>
      </w:r>
      <w:r>
        <w:rPr>
          <w:rFonts w:hint="eastAsia"/>
        </w:rPr>
        <w:t>줄2</w:t>
      </w:r>
      <w:r>
        <w:t>7,28) arrayList</w:t>
      </w:r>
      <w:r>
        <w:rPr>
          <w:rFonts w:hint="eastAsia"/>
        </w:rPr>
        <w:t>에 문자열 객체 두 개를 저장한다.</w:t>
      </w:r>
    </w:p>
    <w:p w:rsidR="00CB2F64" w:rsidRDefault="00CB2F64" w:rsidP="00E908DE"/>
    <w:p w:rsidR="00CB2F64" w:rsidRDefault="001958AB" w:rsidP="00E908DE">
      <w:r>
        <w:rPr>
          <w:rFonts w:hint="eastAsia"/>
        </w:rPr>
        <w:t>(줄1</w:t>
      </w:r>
      <w:r>
        <w:t xml:space="preserve">9,29) ArrayAdapter </w:t>
      </w:r>
      <w:r>
        <w:rPr>
          <w:rFonts w:hint="eastAsia"/>
        </w:rPr>
        <w:t xml:space="preserve">클래스는 </w:t>
      </w:r>
      <w:r>
        <w:t>ArrayList</w:t>
      </w:r>
      <w:r>
        <w:rPr>
          <w:rFonts w:hint="eastAsia"/>
        </w:rPr>
        <w:t>에 들어있는 데이터</w:t>
      </w:r>
      <w:r w:rsidR="00B74432">
        <w:rPr>
          <w:rFonts w:hint="eastAsia"/>
        </w:rPr>
        <w:t xml:space="preserve"> 목록을</w:t>
      </w:r>
      <w:r>
        <w:rPr>
          <w:rFonts w:hint="eastAsia"/>
        </w:rPr>
        <w:t xml:space="preserve"> </w:t>
      </w:r>
      <w:r>
        <w:t>ListView</w:t>
      </w:r>
      <w:r>
        <w:rPr>
          <w:rFonts w:hint="eastAsia"/>
        </w:rPr>
        <w:t>를 통해서 화면에 출력하기 위해 필요한 중간 각체이다.</w:t>
      </w:r>
      <w:r>
        <w:t xml:space="preserve"> ArrayList</w:t>
      </w:r>
      <w:r>
        <w:rPr>
          <w:rFonts w:hint="eastAsia"/>
        </w:rPr>
        <w:t xml:space="preserve">에 저장할 데이터가 </w:t>
      </w:r>
      <w:r>
        <w:t>String</w:t>
      </w:r>
      <w:r>
        <w:rPr>
          <w:rFonts w:hint="eastAsia"/>
        </w:rPr>
        <w:t>이므로,</w:t>
      </w:r>
      <w:r>
        <w:t xml:space="preserve"> ArrayList&lt;String&gt;, ArrayAdapter&lt;String&gt; </w:t>
      </w:r>
      <w:r>
        <w:rPr>
          <w:rFonts w:hint="eastAsia"/>
        </w:rPr>
        <w:t>타입으로 선언해야한다.</w:t>
      </w:r>
    </w:p>
    <w:p w:rsidR="001958AB" w:rsidRDefault="001958AB" w:rsidP="00E908DE"/>
    <w:p w:rsidR="001958AB" w:rsidRDefault="001958AB" w:rsidP="00E908DE">
      <w:r>
        <w:rPr>
          <w:rFonts w:hint="eastAsia"/>
        </w:rPr>
        <w:t>(줄2</w:t>
      </w:r>
      <w:r>
        <w:t xml:space="preserve">9) ArrayAdapter </w:t>
      </w:r>
      <w:r>
        <w:rPr>
          <w:rFonts w:hint="eastAsia"/>
        </w:rPr>
        <w:t>생성자의 첫째 파라미터 this는 액티비티 객체이다.</w:t>
      </w:r>
    </w:p>
    <w:p w:rsidR="001958AB" w:rsidRDefault="001958AB" w:rsidP="00E908DE">
      <w:r>
        <w:rPr>
          <w:rFonts w:hint="eastAsia"/>
        </w:rPr>
        <w:t>둘째 파라미터는 데이터 항목 하나를 화면에 어떤 형태로 표시할지를 지정한다.</w:t>
      </w:r>
      <w:r w:rsidR="00B74432">
        <w:t xml:space="preserve"> </w:t>
      </w:r>
      <w:r w:rsidR="00B74432">
        <w:rPr>
          <w:rFonts w:hint="eastAsia"/>
        </w:rPr>
        <w:t xml:space="preserve">문자열 하나를 간단히 표시할 </w:t>
      </w:r>
      <w:r w:rsidR="00B74432" w:rsidRPr="00B74432">
        <w:rPr>
          <w:rFonts w:hint="eastAsia"/>
        </w:rPr>
        <w:t xml:space="preserve">때 </w:t>
      </w:r>
      <w:r w:rsidR="00B74432" w:rsidRPr="00B74432">
        <w:t>android.R.layout.simple_list_item_1</w:t>
      </w:r>
      <w:r w:rsidR="00B74432">
        <w:t xml:space="preserve"> </w:t>
      </w:r>
      <w:r w:rsidR="00B74432">
        <w:rPr>
          <w:rFonts w:hint="eastAsia"/>
        </w:rPr>
        <w:t>이다.</w:t>
      </w:r>
    </w:p>
    <w:p w:rsidR="00B74432" w:rsidRDefault="00B74432" w:rsidP="00E908DE">
      <w:r>
        <w:rPr>
          <w:rFonts w:hint="eastAsia"/>
        </w:rPr>
        <w:t xml:space="preserve">셋째 파라미터는 화면에 표시할 데이터 목록에 해당하는 </w:t>
      </w:r>
      <w:r>
        <w:t xml:space="preserve">ArrayList </w:t>
      </w:r>
      <w:r>
        <w:rPr>
          <w:rFonts w:hint="eastAsia"/>
        </w:rPr>
        <w:t>객체이다.</w:t>
      </w:r>
    </w:p>
    <w:p w:rsidR="001958AB" w:rsidRDefault="001958AB" w:rsidP="00E908DE"/>
    <w:p w:rsidR="00B74432" w:rsidRDefault="00B74432" w:rsidP="00B74432">
      <w:r>
        <w:rPr>
          <w:rFonts w:hint="eastAsia"/>
        </w:rPr>
        <w:t>(줄24</w:t>
      </w:r>
      <w:r>
        <w:t xml:space="preserve">) R.layout.activity_main </w:t>
      </w:r>
      <w:r>
        <w:rPr>
          <w:rFonts w:hint="eastAsia"/>
        </w:rPr>
        <w:t>레이아웃 리소스의 내용대로 액티비티 화면을 만들라는 메소드 호출이다.</w:t>
      </w:r>
    </w:p>
    <w:p w:rsidR="00B74432" w:rsidRDefault="00B74432" w:rsidP="00B74432">
      <w:r>
        <w:rPr>
          <w:rFonts w:hint="eastAsia"/>
        </w:rPr>
        <w:t xml:space="preserve">이 파일의 내용대로 </w:t>
      </w:r>
      <w:r>
        <w:t>EditText, Button, ListView</w:t>
      </w:r>
      <w:r>
        <w:rPr>
          <w:rFonts w:hint="eastAsia"/>
        </w:rPr>
        <w:t xml:space="preserve"> 객체가 자동으로 만들어진다.</w:t>
      </w:r>
    </w:p>
    <w:p w:rsidR="00B74432" w:rsidRPr="00B74432" w:rsidRDefault="00B74432" w:rsidP="00E908DE"/>
    <w:p w:rsidR="00B74432" w:rsidRDefault="00B74432" w:rsidP="00B74432">
      <w:r>
        <w:rPr>
          <w:rFonts w:hint="eastAsia"/>
        </w:rPr>
        <w:t>(줄3</w:t>
      </w:r>
      <w:r>
        <w:t>0) id</w:t>
      </w:r>
      <w:r>
        <w:rPr>
          <w:rFonts w:hint="eastAsia"/>
        </w:rPr>
        <w:t xml:space="preserve">가 </w:t>
      </w:r>
      <w:r>
        <w:t>R.id.</w:t>
      </w:r>
      <w:r>
        <w:rPr>
          <w:rFonts w:hint="eastAsia"/>
        </w:rPr>
        <w:t xml:space="preserve">listView1인 </w:t>
      </w:r>
      <w:r>
        <w:t>ListView</w:t>
      </w:r>
      <w:r>
        <w:rPr>
          <w:rFonts w:hint="eastAsia"/>
        </w:rPr>
        <w:t>객체에 대한 참조를 얻는 메소드 호출이다.</w:t>
      </w:r>
    </w:p>
    <w:p w:rsidR="00B74432" w:rsidRDefault="00B74432" w:rsidP="00B74432">
      <w:r>
        <w:rPr>
          <w:rFonts w:hint="eastAsia"/>
        </w:rPr>
        <w:t xml:space="preserve">이 </w:t>
      </w:r>
      <w:r>
        <w:t>ListView</w:t>
      </w:r>
      <w:r>
        <w:rPr>
          <w:rFonts w:hint="eastAsia"/>
        </w:rPr>
        <w:t xml:space="preserve"> 객체는 줄24의 메소드 호출에 의해서 생성되었다.</w:t>
      </w:r>
    </w:p>
    <w:p w:rsidR="001958AB" w:rsidRDefault="001958AB" w:rsidP="00E908DE"/>
    <w:p w:rsidR="00B74432" w:rsidRDefault="00B74432" w:rsidP="00E908DE">
      <w:r>
        <w:rPr>
          <w:rFonts w:hint="eastAsia"/>
        </w:rPr>
        <w:t>(줄3</w:t>
      </w:r>
      <w:r>
        <w:t xml:space="preserve">1) ListView </w:t>
      </w:r>
      <w:r>
        <w:rPr>
          <w:rFonts w:hint="eastAsia"/>
        </w:rPr>
        <w:t xml:space="preserve">객체에 </w:t>
      </w:r>
      <w:r>
        <w:t xml:space="preserve">ArrayAdapter </w:t>
      </w:r>
      <w:r>
        <w:rPr>
          <w:rFonts w:hint="eastAsia"/>
        </w:rPr>
        <w:t>객체를 연결한다.</w:t>
      </w:r>
      <w:r>
        <w:t xml:space="preserve"> ArrayAdapter</w:t>
      </w:r>
      <w:r>
        <w:rPr>
          <w:rFonts w:hint="eastAsia"/>
        </w:rPr>
        <w:t xml:space="preserve">는 또 </w:t>
      </w:r>
      <w:r>
        <w:t>ArrayList</w:t>
      </w:r>
      <w:r>
        <w:rPr>
          <w:rFonts w:hint="eastAsia"/>
        </w:rPr>
        <w:t>와 연결되어 있으므로,</w:t>
      </w:r>
      <w:r>
        <w:t xml:space="preserve"> ListView, ArrayAdapter, ArrayList 3</w:t>
      </w:r>
      <w:r>
        <w:rPr>
          <w:rFonts w:hint="eastAsia"/>
        </w:rPr>
        <w:t>개의 객체가 연결되었다.</w:t>
      </w:r>
      <w:r>
        <w:t xml:space="preserve"> </w:t>
      </w:r>
      <w:r>
        <w:rPr>
          <w:rFonts w:hint="eastAsia"/>
        </w:rPr>
        <w:t xml:space="preserve">자 이제 </w:t>
      </w:r>
      <w:r>
        <w:t>ArrayList</w:t>
      </w:r>
      <w:r>
        <w:rPr>
          <w:rFonts w:hint="eastAsia"/>
        </w:rPr>
        <w:t>에 들어있는 데이터 목록이 화면에 표시된다.</w:t>
      </w:r>
    </w:p>
    <w:p w:rsidR="00B74432" w:rsidRDefault="00B74432" w:rsidP="00B74432"/>
    <w:p w:rsidR="00B74432" w:rsidRDefault="00B74432" w:rsidP="00B74432">
      <w:r>
        <w:t>(</w:t>
      </w:r>
      <w:r>
        <w:rPr>
          <w:rFonts w:hint="eastAsia"/>
        </w:rPr>
        <w:t>줄33</w:t>
      </w:r>
      <w:r>
        <w:t>) id</w:t>
      </w:r>
      <w:r>
        <w:rPr>
          <w:rFonts w:hint="eastAsia"/>
        </w:rPr>
        <w:t xml:space="preserve">가 </w:t>
      </w:r>
      <w:r>
        <w:t>R.id.button1</w:t>
      </w:r>
      <w:r>
        <w:rPr>
          <w:rFonts w:hint="eastAsia"/>
        </w:rPr>
        <w:t xml:space="preserve">인 </w:t>
      </w:r>
      <w:r>
        <w:t>Button</w:t>
      </w:r>
      <w:r>
        <w:rPr>
          <w:rFonts w:hint="eastAsia"/>
        </w:rPr>
        <w:t>객체에 대한 참조를 얻는 메소드 호출이다.</w:t>
      </w:r>
    </w:p>
    <w:p w:rsidR="00B74432" w:rsidRDefault="00B74432" w:rsidP="00B74432">
      <w:r>
        <w:rPr>
          <w:rFonts w:hint="eastAsia"/>
        </w:rPr>
        <w:t>이 Button 객체는 줄24의 메소드 호출에 의해서 생성되었다.</w:t>
      </w:r>
    </w:p>
    <w:p w:rsidR="00B74432" w:rsidRDefault="00B74432" w:rsidP="00E908DE"/>
    <w:p w:rsidR="00B74432" w:rsidRDefault="00B74432" w:rsidP="00E908DE">
      <w:r>
        <w:rPr>
          <w:rFonts w:hint="eastAsia"/>
        </w:rPr>
        <w:t>(줄3</w:t>
      </w:r>
      <w:r>
        <w:t xml:space="preserve">4~43) </w:t>
      </w:r>
      <w:r>
        <w:rPr>
          <w:rFonts w:hint="eastAsia"/>
        </w:rPr>
        <w:t>온클릭리스너(</w:t>
      </w:r>
      <w:r>
        <w:t>OnClickListener)</w:t>
      </w:r>
      <w:r>
        <w:rPr>
          <w:rFonts w:hint="eastAsia"/>
        </w:rPr>
        <w:t xml:space="preserve"> 객체를 하나 생성하여,</w:t>
      </w:r>
      <w:r>
        <w:t xml:space="preserve"> </w:t>
      </w:r>
      <w:r>
        <w:rPr>
          <w:rFonts w:hint="eastAsia"/>
        </w:rPr>
        <w:t>버튼 객체에 연결한다.</w:t>
      </w:r>
    </w:p>
    <w:p w:rsidR="00871BBA" w:rsidRDefault="00871BBA" w:rsidP="00871BBA">
      <w:r>
        <w:rPr>
          <w:rFonts w:hint="eastAsia"/>
        </w:rPr>
        <w:t xml:space="preserve">이제 버튼이 클릭되면 연결된 온클릭리스너 객체의 </w:t>
      </w:r>
      <w:r>
        <w:t xml:space="preserve">onClick </w:t>
      </w:r>
      <w:r>
        <w:rPr>
          <w:rFonts w:hint="eastAsia"/>
        </w:rPr>
        <w:t>메소드가 즉시 호출될 것이다.</w:t>
      </w:r>
    </w:p>
    <w:p w:rsidR="00871BBA" w:rsidRDefault="00871BBA" w:rsidP="00871BBA">
      <w:r>
        <w:rPr>
          <w:rFonts w:hint="eastAsia"/>
        </w:rPr>
        <w:t>여기서는 온클릭리스너를 버튼에 연결만 할 뿐이지,</w:t>
      </w:r>
      <w:r>
        <w:t xml:space="preserve"> </w:t>
      </w:r>
      <w:r>
        <w:rPr>
          <w:rFonts w:hint="eastAsia"/>
        </w:rPr>
        <w:t xml:space="preserve">아직 </w:t>
      </w:r>
      <w:r>
        <w:t xml:space="preserve">onClick </w:t>
      </w:r>
      <w:r>
        <w:rPr>
          <w:rFonts w:hint="eastAsia"/>
        </w:rPr>
        <w:t>메소드는 호출되지 않는다.</w:t>
      </w:r>
    </w:p>
    <w:p w:rsidR="00871BBA" w:rsidRPr="00871BBA" w:rsidRDefault="00871BBA" w:rsidP="00E908DE"/>
    <w:p w:rsidR="00B74432" w:rsidRDefault="00871BBA" w:rsidP="00E908DE">
      <w:r>
        <w:rPr>
          <w:rFonts w:hint="eastAsia"/>
        </w:rPr>
        <w:t>(줄3</w:t>
      </w:r>
      <w:r>
        <w:t xml:space="preserve">7~41) </w:t>
      </w:r>
      <w:r>
        <w:rPr>
          <w:rFonts w:hint="eastAsia"/>
        </w:rPr>
        <w:t>버튼이 클릭되면 호출되는 메소드이다.</w:t>
      </w:r>
    </w:p>
    <w:p w:rsidR="00871BBA" w:rsidRDefault="00871BBA" w:rsidP="00871BBA">
      <w:r>
        <w:rPr>
          <w:rFonts w:hint="eastAsia"/>
        </w:rPr>
        <w:t>(줄3</w:t>
      </w:r>
      <w:r>
        <w:t>7)</w:t>
      </w:r>
      <w:r w:rsidRPr="00871BBA"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가 </w:t>
      </w:r>
      <w:r>
        <w:t>R.id.editText1</w:t>
      </w:r>
      <w:r>
        <w:rPr>
          <w:rFonts w:hint="eastAsia"/>
        </w:rPr>
        <w:t xml:space="preserve">인 </w:t>
      </w:r>
      <w:r>
        <w:t xml:space="preserve">EditText </w:t>
      </w:r>
      <w:r>
        <w:rPr>
          <w:rFonts w:hint="eastAsia"/>
        </w:rPr>
        <w:t>객체에 대한 참조를 얻는 메소드 호출이다.</w:t>
      </w:r>
    </w:p>
    <w:p w:rsidR="00871BBA" w:rsidRDefault="00871BBA" w:rsidP="00871BBA">
      <w:r>
        <w:rPr>
          <w:rFonts w:hint="eastAsia"/>
        </w:rPr>
        <w:t xml:space="preserve">이 </w:t>
      </w:r>
      <w:r>
        <w:t>EditText</w:t>
      </w:r>
      <w:r>
        <w:rPr>
          <w:rFonts w:hint="eastAsia"/>
        </w:rPr>
        <w:t xml:space="preserve"> 객체는 줄24의 메소드 호출에 의해서 생성되었다.</w:t>
      </w:r>
    </w:p>
    <w:p w:rsidR="00871BBA" w:rsidRDefault="00871BBA" w:rsidP="00871BBA">
      <w:r>
        <w:t>(</w:t>
      </w:r>
      <w:r>
        <w:rPr>
          <w:rFonts w:hint="eastAsia"/>
        </w:rPr>
        <w:t>줄3</w:t>
      </w:r>
      <w:r>
        <w:t xml:space="preserve">8) EditText </w:t>
      </w:r>
      <w:r>
        <w:rPr>
          <w:rFonts w:hint="eastAsia"/>
        </w:rPr>
        <w:t>객체에 입력된 문자열을 얻는다.</w:t>
      </w:r>
    </w:p>
    <w:p w:rsidR="00871BBA" w:rsidRDefault="00871BBA" w:rsidP="00871BBA">
      <w:r>
        <w:rPr>
          <w:rFonts w:hint="eastAsia"/>
        </w:rPr>
        <w:t>(줄3</w:t>
      </w:r>
      <w:r>
        <w:t>9) EditText</w:t>
      </w:r>
      <w:r>
        <w:rPr>
          <w:rFonts w:hint="eastAsia"/>
        </w:rPr>
        <w:t>에 입력된 문자열을 빈문자열로 교체한다. 즉 문자열 입력 텍스트 박스의 내용이 지워진다.</w:t>
      </w:r>
    </w:p>
    <w:p w:rsidR="00871BBA" w:rsidRDefault="00871BBA" w:rsidP="00871BBA">
      <w:r>
        <w:rPr>
          <w:rFonts w:hint="eastAsia"/>
        </w:rPr>
        <w:t>(줄4</w:t>
      </w:r>
      <w:r>
        <w:t>0) EditText</w:t>
      </w:r>
      <w:r>
        <w:rPr>
          <w:rFonts w:hint="eastAsia"/>
        </w:rPr>
        <w:t xml:space="preserve">에 입력되었던 문자열을 </w:t>
      </w:r>
      <w:r>
        <w:t>ArrayList</w:t>
      </w:r>
      <w:r>
        <w:rPr>
          <w:rFonts w:hint="eastAsia"/>
        </w:rPr>
        <w:t>에 추가한다.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ArrayList </w:t>
      </w:r>
      <w:r>
        <w:rPr>
          <w:rFonts w:hint="eastAsia"/>
        </w:rPr>
        <w:t xml:space="preserve">객체는 </w:t>
      </w:r>
      <w:r>
        <w:t>ListView</w:t>
      </w:r>
      <w:r>
        <w:rPr>
          <w:rFonts w:hint="eastAsia"/>
        </w:rPr>
        <w:t>와 연결되어 있다.</w:t>
      </w:r>
      <w:r>
        <w:t xml:space="preserve"> ArrayList</w:t>
      </w:r>
      <w:r>
        <w:rPr>
          <w:rFonts w:hint="eastAsia"/>
        </w:rPr>
        <w:t xml:space="preserve">에 들어있는 문자열 목록은 </w:t>
      </w:r>
      <w:r>
        <w:t>ListView</w:t>
      </w:r>
      <w:r>
        <w:rPr>
          <w:rFonts w:hint="eastAsia"/>
        </w:rPr>
        <w:t>에 의해 화면에 표시된다.</w:t>
      </w:r>
      <w:r>
        <w:t xml:space="preserve"> </w:t>
      </w:r>
      <w:r>
        <w:rPr>
          <w:rFonts w:hint="eastAsia"/>
        </w:rPr>
        <w:t xml:space="preserve">따라서 </w:t>
      </w:r>
      <w:r>
        <w:t>ArrayList</w:t>
      </w:r>
      <w:r>
        <w:rPr>
          <w:rFonts w:hint="eastAsia"/>
        </w:rPr>
        <w:t>에 문자열을 추가하면 추가된 내용도 화면에 표시된다.</w:t>
      </w:r>
      <w:r>
        <w:t xml:space="preserve"> </w:t>
      </w:r>
      <w:r>
        <w:rPr>
          <w:rFonts w:hint="eastAsia"/>
        </w:rPr>
        <w:t xml:space="preserve">그런데 </w:t>
      </w:r>
      <w:r>
        <w:t>ArrayList</w:t>
      </w:r>
      <w:r>
        <w:rPr>
          <w:rFonts w:hint="eastAsia"/>
        </w:rPr>
        <w:t xml:space="preserve">에 데이터가 추가되거나 삭제된 사실을 </w:t>
      </w:r>
      <w:r>
        <w:t>ListView</w:t>
      </w:r>
      <w:r>
        <w:rPr>
          <w:rFonts w:hint="eastAsia"/>
        </w:rPr>
        <w:t>가 즉시 알지는 못하므로 추가된 내용이 화면에 표시되려면 시간이 좀 걸린다.</w:t>
      </w:r>
    </w:p>
    <w:p w:rsidR="00871BBA" w:rsidRDefault="00871BBA" w:rsidP="00871BBA">
      <w:pPr>
        <w:rPr>
          <w:color w:val="000000"/>
        </w:rPr>
      </w:pPr>
      <w:r>
        <w:t>(</w:t>
      </w:r>
      <w:r>
        <w:rPr>
          <w:rFonts w:hint="eastAsia"/>
        </w:rPr>
        <w:t>줄4</w:t>
      </w:r>
      <w:r>
        <w:t>1) ArrayList</w:t>
      </w:r>
      <w:r>
        <w:rPr>
          <w:rFonts w:hint="eastAsia"/>
        </w:rPr>
        <w:t xml:space="preserve">에 들어있는 데이터가 변경되었으니 화면을 다시 그리라고 </w:t>
      </w:r>
      <w:r>
        <w:t>ListView</w:t>
      </w:r>
      <w:r>
        <w:rPr>
          <w:rFonts w:hint="eastAsia"/>
        </w:rPr>
        <w:t>에게 통보하기 위한 메소드 호출이다.</w:t>
      </w:r>
      <w:r>
        <w:t xml:space="preserve"> ArrayAdapter</w:t>
      </w:r>
      <w:r>
        <w:rPr>
          <w:rFonts w:hint="eastAsia"/>
        </w:rPr>
        <w:t xml:space="preserve">의 </w:t>
      </w:r>
      <w:r>
        <w:rPr>
          <w:color w:val="000000"/>
        </w:rPr>
        <w:t xml:space="preserve">notifyDataSetChanged </w:t>
      </w:r>
      <w:r>
        <w:rPr>
          <w:rFonts w:hint="eastAsia"/>
          <w:color w:val="000000"/>
        </w:rPr>
        <w:t xml:space="preserve">메소드를 호출하면 </w:t>
      </w:r>
      <w:r>
        <w:rPr>
          <w:color w:val="000000"/>
        </w:rPr>
        <w:t>ListView</w:t>
      </w:r>
      <w:r>
        <w:rPr>
          <w:rFonts w:hint="eastAsia"/>
          <w:color w:val="000000"/>
        </w:rPr>
        <w:t>에게 통보되어 화면이 다시 그려진다.</w:t>
      </w:r>
    </w:p>
    <w:p w:rsidR="00871BBA" w:rsidRDefault="00871BBA" w:rsidP="00871BBA">
      <w:pPr>
        <w:rPr>
          <w:color w:val="000000"/>
        </w:rPr>
      </w:pPr>
    </w:p>
    <w:p w:rsidR="003E5ACE" w:rsidRDefault="003E5ACE" w:rsidP="00871BBA">
      <w:pPr>
        <w:rPr>
          <w:color w:val="000000"/>
        </w:rPr>
      </w:pPr>
    </w:p>
    <w:p w:rsidR="003E5ACE" w:rsidRPr="003E5ACE" w:rsidRDefault="003E5ACE" w:rsidP="003E5ACE">
      <w:pPr>
        <w:rPr>
          <w:color w:val="000000"/>
        </w:rPr>
      </w:pPr>
      <w:r w:rsidRPr="003E5ACE">
        <w:rPr>
          <w:color w:val="000000"/>
        </w:rPr>
        <w:t>MainActivity 객체에 create 이벤트가 발생했을 때 실행되는 줄 번호 (순서대로)</w:t>
      </w:r>
    </w:p>
    <w:p w:rsidR="003E5ACE" w:rsidRPr="003E5ACE" w:rsidRDefault="003E5ACE" w:rsidP="003E5ACE">
      <w:pPr>
        <w:rPr>
          <w:color w:val="000000"/>
        </w:rPr>
      </w:pPr>
      <w:r w:rsidRPr="003E5ACE">
        <w:rPr>
          <w:color w:val="000000"/>
        </w:rPr>
        <w:t xml:space="preserve">  22, 23, 24, 26, 27, 28, 29, 30, 31, 33, 34, 44</w:t>
      </w:r>
    </w:p>
    <w:p w:rsidR="003E5ACE" w:rsidRDefault="003E5ACE" w:rsidP="003E5ACE">
      <w:pPr>
        <w:rPr>
          <w:color w:val="000000"/>
        </w:rPr>
      </w:pPr>
    </w:p>
    <w:p w:rsidR="003E5ACE" w:rsidRPr="003E5ACE" w:rsidRDefault="003E5ACE" w:rsidP="003E5ACE">
      <w:pPr>
        <w:rPr>
          <w:color w:val="000000"/>
        </w:rPr>
      </w:pPr>
    </w:p>
    <w:p w:rsidR="003E5ACE" w:rsidRPr="003E5ACE" w:rsidRDefault="003E5ACE" w:rsidP="003E5ACE">
      <w:pPr>
        <w:rPr>
          <w:color w:val="000000"/>
        </w:rPr>
      </w:pPr>
      <w:r w:rsidRPr="003E5ACE">
        <w:rPr>
          <w:rFonts w:hint="eastAsia"/>
          <w:color w:val="000000"/>
        </w:rPr>
        <w:t>줄</w:t>
      </w:r>
      <w:r w:rsidRPr="003E5ACE">
        <w:rPr>
          <w:color w:val="000000"/>
        </w:rPr>
        <w:t>34를 실행할 때 일어난 일</w:t>
      </w:r>
    </w:p>
    <w:p w:rsidR="003E5ACE" w:rsidRPr="003E5ACE" w:rsidRDefault="003E5ACE" w:rsidP="003E5ACE">
      <w:pPr>
        <w:rPr>
          <w:color w:val="000000"/>
        </w:rPr>
      </w:pPr>
      <w:r w:rsidRPr="003E5ACE">
        <w:rPr>
          <w:color w:val="000000"/>
        </w:rPr>
        <w:t xml:space="preserve"> </w:t>
      </w:r>
      <w:r>
        <w:rPr>
          <w:color w:val="000000"/>
        </w:rPr>
        <w:t xml:space="preserve">- </w:t>
      </w:r>
      <w:r w:rsidRPr="003E5ACE">
        <w:rPr>
          <w:color w:val="000000"/>
        </w:rPr>
        <w:t>온 클릭 리스너 객체가 하나 생성되고</w:t>
      </w:r>
    </w:p>
    <w:p w:rsidR="003E5ACE" w:rsidRPr="003E5ACE" w:rsidRDefault="003E5ACE" w:rsidP="003E5ACE">
      <w:pPr>
        <w:rPr>
          <w:color w:val="000000"/>
        </w:rPr>
      </w:pPr>
      <w:r w:rsidRPr="003E5ACE">
        <w:rPr>
          <w:color w:val="000000"/>
        </w:rPr>
        <w:t xml:space="preserve"> </w:t>
      </w:r>
      <w:r>
        <w:rPr>
          <w:color w:val="000000"/>
        </w:rPr>
        <w:t xml:space="preserve">- </w:t>
      </w:r>
      <w:r w:rsidRPr="003E5ACE">
        <w:rPr>
          <w:color w:val="000000"/>
        </w:rPr>
        <w:t>그 객체에 대한 참조를 파라미터 값으로 버튼 객체의 setOnClickListener 메소드가 호출된다</w:t>
      </w:r>
    </w:p>
    <w:p w:rsidR="003E5ACE" w:rsidRDefault="003E5ACE" w:rsidP="003E5ACE">
      <w:pPr>
        <w:rPr>
          <w:color w:val="000000"/>
        </w:rPr>
      </w:pPr>
    </w:p>
    <w:p w:rsidR="003E5ACE" w:rsidRPr="003E5ACE" w:rsidRDefault="003E5ACE" w:rsidP="003E5ACE">
      <w:pPr>
        <w:rPr>
          <w:color w:val="000000"/>
        </w:rPr>
      </w:pPr>
    </w:p>
    <w:p w:rsidR="003E5ACE" w:rsidRPr="003E5ACE" w:rsidRDefault="003E5ACE" w:rsidP="003E5ACE">
      <w:pPr>
        <w:rPr>
          <w:color w:val="000000"/>
        </w:rPr>
      </w:pPr>
      <w:r w:rsidRPr="003E5ACE">
        <w:rPr>
          <w:rFonts w:hint="eastAsia"/>
          <w:color w:val="000000"/>
        </w:rPr>
        <w:t>버튼</w:t>
      </w:r>
      <w:r w:rsidRPr="003E5ACE">
        <w:rPr>
          <w:color w:val="000000"/>
        </w:rPr>
        <w:t xml:space="preserve"> 객체에 click 이벤트가 발생했을 때 실행되는 줄 번호 (순서대로)</w:t>
      </w:r>
    </w:p>
    <w:p w:rsidR="003E5ACE" w:rsidRPr="003E5ACE" w:rsidRDefault="003E5ACE" w:rsidP="003E5ACE">
      <w:pPr>
        <w:rPr>
          <w:color w:val="000000"/>
        </w:rPr>
      </w:pPr>
      <w:r>
        <w:rPr>
          <w:color w:val="000000"/>
        </w:rPr>
        <w:t xml:space="preserve"> </w:t>
      </w:r>
      <w:r w:rsidRPr="003E5ACE">
        <w:rPr>
          <w:color w:val="000000"/>
        </w:rPr>
        <w:t xml:space="preserve"> 36, 37, 38, 39, 40, 41, 42</w:t>
      </w:r>
    </w:p>
    <w:p w:rsidR="00871BBA" w:rsidRPr="00871BBA" w:rsidRDefault="00871BBA" w:rsidP="00871BBA">
      <w:pPr>
        <w:rPr>
          <w:color w:val="000000"/>
        </w:rPr>
      </w:pPr>
    </w:p>
    <w:p w:rsidR="00871BBA" w:rsidRDefault="00871BBA" w:rsidP="00E908DE"/>
    <w:p w:rsidR="005D6499" w:rsidRDefault="005D6499" w:rsidP="005D6499">
      <w:pPr>
        <w:pStyle w:val="20"/>
      </w:pPr>
      <w:bookmarkStart w:id="6" w:name="_Toc397605468"/>
      <w:r>
        <w:rPr>
          <w:rFonts w:hint="eastAsia"/>
        </w:rPr>
        <w:lastRenderedPageBreak/>
        <w:t>실행</w:t>
      </w:r>
      <w:bookmarkEnd w:id="6"/>
    </w:p>
    <w:p w:rsidR="005D6499" w:rsidRDefault="005D6499" w:rsidP="005D6499">
      <w:r>
        <w:rPr>
          <w:noProof/>
        </w:rPr>
        <w:drawing>
          <wp:inline distT="0" distB="0" distL="0" distR="0">
            <wp:extent cx="2479675" cy="4110990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99" w:rsidRDefault="005D6499" w:rsidP="005D6499"/>
    <w:p w:rsidR="005D6499" w:rsidRDefault="005D6499" w:rsidP="005D6499"/>
    <w:p w:rsidR="00984172" w:rsidRDefault="00984172" w:rsidP="005D6499">
      <w:r>
        <w:rPr>
          <w:rFonts w:hint="eastAsia"/>
        </w:rPr>
        <w:t>목록의 길이가 길어서 한 화면을 넘어가면 화면을 터치하여 스크롤 할 수 있다.</w:t>
      </w:r>
    </w:p>
    <w:p w:rsidR="00984172" w:rsidRDefault="00984172" w:rsidP="005D6499"/>
    <w:p w:rsidR="00984172" w:rsidRPr="005D6499" w:rsidRDefault="00984172" w:rsidP="005D6499"/>
    <w:p w:rsidR="0056163B" w:rsidRDefault="0056163B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56163B" w:rsidRDefault="0056163B" w:rsidP="0056163B">
      <w:pPr>
        <w:pStyle w:val="10"/>
      </w:pPr>
      <w:bookmarkStart w:id="7" w:name="_Toc397605023"/>
      <w:bookmarkStart w:id="8" w:name="_Toc397605469"/>
      <w:r>
        <w:rPr>
          <w:rFonts w:hint="eastAsia"/>
        </w:rPr>
        <w:lastRenderedPageBreak/>
        <w:t xml:space="preserve">예제 </w:t>
      </w:r>
      <w:r>
        <w:t>E02List #2</w:t>
      </w:r>
      <w:bookmarkEnd w:id="7"/>
      <w:bookmarkEnd w:id="8"/>
    </w:p>
    <w:p w:rsidR="0056163B" w:rsidRDefault="0056163B" w:rsidP="0056163B"/>
    <w:p w:rsidR="007A7302" w:rsidRDefault="007A7302" w:rsidP="007A7302">
      <w:r>
        <w:rPr>
          <w:rFonts w:hint="eastAsia"/>
        </w:rPr>
        <w:t>임의의 객체의 목록을 화면에 표시하기</w:t>
      </w:r>
    </w:p>
    <w:p w:rsidR="007A7302" w:rsidRDefault="007A7302" w:rsidP="007A7302">
      <w:r>
        <w:rPr>
          <w:rFonts w:hint="eastAsia"/>
        </w:rPr>
        <w:t>임의의 객체의 내부값을 하나의 문자열로 요약하여, 그 요약된 문자열 목록을 화면에 표시한다.</w:t>
      </w:r>
    </w:p>
    <w:p w:rsidR="007A7302" w:rsidRPr="007A7302" w:rsidRDefault="007A7302" w:rsidP="0056163B"/>
    <w:p w:rsidR="0056163B" w:rsidRDefault="0056163B" w:rsidP="0056163B">
      <w:r>
        <w:rPr>
          <w:rFonts w:hint="eastAsia"/>
        </w:rPr>
        <w:t>E02List</w:t>
      </w:r>
      <w:r>
        <w:t xml:space="preserve"> </w:t>
      </w:r>
      <w:r>
        <w:rPr>
          <w:rFonts w:hint="eastAsia"/>
        </w:rPr>
        <w:t>예제를 개선해 보자.</w:t>
      </w:r>
      <w:r>
        <w:t xml:space="preserve"> </w:t>
      </w:r>
      <w:r>
        <w:rPr>
          <w:rFonts w:hint="eastAsia"/>
        </w:rPr>
        <w:t>문자열뿐만 아니라 그 문자열이 입력된 시각도 화면에 표시해 보자.</w:t>
      </w:r>
    </w:p>
    <w:p w:rsidR="0056163B" w:rsidRDefault="0056163B" w:rsidP="0056163B">
      <w:r>
        <w:rPr>
          <w:rFonts w:hint="eastAsia"/>
        </w:rPr>
        <w:t>먼저 문자열과 시각 데이터를 멤버로 갖는 클래스부터 하나 새로만들자.</w:t>
      </w:r>
    </w:p>
    <w:p w:rsidR="0056163B" w:rsidRDefault="0056163B" w:rsidP="0056163B"/>
    <w:p w:rsidR="0056163B" w:rsidRDefault="0056163B" w:rsidP="0056163B">
      <w:pPr>
        <w:pStyle w:val="20"/>
      </w:pPr>
      <w:bookmarkStart w:id="9" w:name="_Toc397605470"/>
      <w:r>
        <w:rPr>
          <w:rFonts w:hint="eastAsia"/>
        </w:rPr>
        <w:t>ListItem 클래스 생성</w:t>
      </w:r>
      <w:bookmarkEnd w:id="9"/>
    </w:p>
    <w:p w:rsidR="0056163B" w:rsidRDefault="0056163B" w:rsidP="0056163B"/>
    <w:p w:rsidR="0056163B" w:rsidRDefault="0056163B" w:rsidP="0056163B">
      <w:r>
        <w:rPr>
          <w:rFonts w:hint="eastAsia"/>
          <w:noProof/>
        </w:rPr>
        <w:drawing>
          <wp:inline distT="0" distB="0" distL="0" distR="0">
            <wp:extent cx="5399431" cy="2662733"/>
            <wp:effectExtent l="0" t="0" r="0" b="444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18" cy="2664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3B" w:rsidRDefault="0056163B" w:rsidP="0056163B"/>
    <w:p w:rsidR="0056163B" w:rsidRDefault="0056163B" w:rsidP="0056163B">
      <w:r>
        <w:rPr>
          <w:rFonts w:hint="eastAsia"/>
        </w:rPr>
        <w:t xml:space="preserve">위 그림과 같이 </w:t>
      </w:r>
      <w:r>
        <w:t xml:space="preserve">com.example.e02list </w:t>
      </w:r>
      <w:r>
        <w:rPr>
          <w:rFonts w:hint="eastAsia"/>
        </w:rPr>
        <w:t>패키지를 우 클릭하고</w:t>
      </w:r>
    </w:p>
    <w:p w:rsidR="00E854C8" w:rsidRDefault="00E854C8" w:rsidP="0056163B">
      <w:r>
        <w:rPr>
          <w:rFonts w:hint="eastAsia"/>
        </w:rPr>
        <w:t>메뉴:</w:t>
      </w:r>
      <w:r>
        <w:t xml:space="preserve"> New - Class</w:t>
      </w:r>
    </w:p>
    <w:p w:rsidR="00E854C8" w:rsidRDefault="00E854C8" w:rsidP="0056163B">
      <w:r>
        <w:rPr>
          <w:rFonts w:hint="eastAsia"/>
          <w:noProof/>
        </w:rPr>
        <w:drawing>
          <wp:inline distT="0" distB="0" distL="0" distR="0">
            <wp:extent cx="3537504" cy="4147718"/>
            <wp:effectExtent l="0" t="0" r="635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61" cy="415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4C8" w:rsidRDefault="00E854C8" w:rsidP="0056163B"/>
    <w:p w:rsidR="00E854C8" w:rsidRDefault="00E854C8" w:rsidP="0056163B">
      <w:r>
        <w:t>P</w:t>
      </w:r>
      <w:r>
        <w:rPr>
          <w:rFonts w:hint="eastAsia"/>
        </w:rPr>
        <w:t>ackage:</w:t>
      </w:r>
      <w:r>
        <w:t xml:space="preserve"> com.example.e02list</w:t>
      </w:r>
    </w:p>
    <w:p w:rsidR="00E854C8" w:rsidRDefault="00E854C8" w:rsidP="0056163B">
      <w:r>
        <w:t>Name: ListItem</w:t>
      </w:r>
    </w:p>
    <w:p w:rsidR="00E854C8" w:rsidRDefault="00E854C8" w:rsidP="0056163B"/>
    <w:p w:rsidR="00E854C8" w:rsidRDefault="00E854C8" w:rsidP="00E854C8">
      <w:pPr>
        <w:pStyle w:val="3"/>
      </w:pPr>
      <w:r>
        <w:rPr>
          <w:rFonts w:hint="eastAsia"/>
        </w:rPr>
        <w:t>ListItem.java</w:t>
      </w:r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854C8" w:rsidRPr="00636110" w:rsidTr="005D6499">
        <w:tc>
          <w:tcPr>
            <w:tcW w:w="426" w:type="dxa"/>
          </w:tcPr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3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4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5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6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7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8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9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10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11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12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13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14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15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16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17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18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19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20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21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22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23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24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25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26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27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28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29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30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31</w:t>
            </w:r>
          </w:p>
          <w:p w:rsidR="00E854C8" w:rsidRPr="00636110" w:rsidRDefault="00E854C8" w:rsidP="00B10048">
            <w:pPr>
              <w:pStyle w:val="aa"/>
            </w:pPr>
            <w:r w:rsidRPr="00636110">
              <w:rPr>
                <w:rFonts w:hint="eastAsia"/>
              </w:rPr>
              <w:t>32</w:t>
            </w:r>
          </w:p>
          <w:p w:rsidR="00636110" w:rsidRPr="00636110" w:rsidRDefault="00636110" w:rsidP="00B10048">
            <w:pPr>
              <w:pStyle w:val="aa"/>
            </w:pPr>
            <w:r w:rsidRPr="00636110">
              <w:t>33</w:t>
            </w:r>
          </w:p>
        </w:tc>
        <w:tc>
          <w:tcPr>
            <w:tcW w:w="10631" w:type="dxa"/>
          </w:tcPr>
          <w:p w:rsidR="00B10048" w:rsidRPr="00B10048" w:rsidRDefault="00B10048" w:rsidP="00B10048">
            <w:pPr>
              <w:pStyle w:val="aa"/>
            </w:pPr>
            <w:r w:rsidRPr="00B10048">
              <w:rPr>
                <w:color w:val="7F0055"/>
              </w:rPr>
              <w:t>package</w:t>
            </w:r>
            <w:r w:rsidRPr="00B10048">
              <w:rPr>
                <w:color w:val="000000"/>
              </w:rPr>
              <w:t xml:space="preserve"> com.example.e02list;</w:t>
            </w:r>
          </w:p>
          <w:p w:rsidR="00B10048" w:rsidRPr="00B10048" w:rsidRDefault="00B10048" w:rsidP="00B10048">
            <w:pPr>
              <w:pStyle w:val="aa"/>
            </w:pP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7F0055"/>
              </w:rPr>
              <w:t>import</w:t>
            </w:r>
            <w:r w:rsidRPr="00B10048">
              <w:rPr>
                <w:color w:val="000000"/>
              </w:rPr>
              <w:t xml:space="preserve"> java.util.Date;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7F0055"/>
              </w:rPr>
              <w:t>import</w:t>
            </w:r>
            <w:r w:rsidRPr="00B10048">
              <w:rPr>
                <w:color w:val="000000"/>
              </w:rPr>
              <w:t xml:space="preserve"> java.text.SimpleDateFormat;</w:t>
            </w:r>
          </w:p>
          <w:p w:rsidR="00B10048" w:rsidRPr="00B10048" w:rsidRDefault="00B10048" w:rsidP="00B10048">
            <w:pPr>
              <w:pStyle w:val="aa"/>
            </w:pP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7F0055"/>
              </w:rPr>
              <w:t>public</w:t>
            </w:r>
            <w:r w:rsidRPr="00B10048">
              <w:rPr>
                <w:color w:val="000000"/>
              </w:rPr>
              <w:t xml:space="preserve"> </w:t>
            </w:r>
            <w:r w:rsidRPr="00B10048">
              <w:rPr>
                <w:color w:val="7F0055"/>
              </w:rPr>
              <w:t>class</w:t>
            </w:r>
            <w:r w:rsidRPr="00B10048">
              <w:rPr>
                <w:color w:val="000000"/>
              </w:rPr>
              <w:t xml:space="preserve"> ListItem {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private</w:t>
            </w:r>
            <w:r w:rsidRPr="00B10048">
              <w:rPr>
                <w:color w:val="000000"/>
              </w:rPr>
              <w:t xml:space="preserve"> </w:t>
            </w:r>
            <w:r w:rsidRPr="00B10048">
              <w:rPr>
                <w:color w:val="7F0055"/>
              </w:rPr>
              <w:t>static</w:t>
            </w:r>
            <w:r w:rsidRPr="00B10048">
              <w:rPr>
                <w:color w:val="000000"/>
              </w:rPr>
              <w:t xml:space="preserve"> </w:t>
            </w:r>
            <w:r w:rsidRPr="00B10048">
              <w:rPr>
                <w:color w:val="7F0055"/>
              </w:rPr>
              <w:t>final</w:t>
            </w:r>
            <w:r w:rsidRPr="00B10048">
              <w:rPr>
                <w:color w:val="000000"/>
              </w:rPr>
              <w:t xml:space="preserve"> SimpleDateFormat </w:t>
            </w:r>
            <w:r w:rsidRPr="00B10048">
              <w:rPr>
                <w:color w:val="0000C0"/>
              </w:rPr>
              <w:t>dateFormat</w:t>
            </w:r>
            <w:r w:rsidRPr="00B10048">
              <w:rPr>
                <w:color w:val="000000"/>
              </w:rPr>
              <w:t xml:space="preserve"> = </w:t>
            </w:r>
            <w:r w:rsidRPr="00B10048">
              <w:rPr>
                <w:color w:val="7F0055"/>
              </w:rPr>
              <w:t>new</w:t>
            </w:r>
            <w:r w:rsidRPr="00B10048">
              <w:rPr>
                <w:color w:val="000000"/>
              </w:rPr>
              <w:t xml:space="preserve"> SimpleDateFormat(</w:t>
            </w:r>
            <w:r w:rsidRPr="00B10048">
              <w:rPr>
                <w:color w:val="2A00FF"/>
              </w:rPr>
              <w:t>"yyyy-MM-dd HH:mm:ss"</w:t>
            </w:r>
            <w:r w:rsidRPr="00B10048">
              <w:rPr>
                <w:color w:val="000000"/>
              </w:rPr>
              <w:t>);</w:t>
            </w:r>
          </w:p>
          <w:p w:rsidR="00B10048" w:rsidRPr="00B10048" w:rsidRDefault="00B10048" w:rsidP="00B10048">
            <w:pPr>
              <w:pStyle w:val="aa"/>
            </w:pP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private</w:t>
            </w:r>
            <w:r w:rsidRPr="00B10048">
              <w:rPr>
                <w:color w:val="000000"/>
              </w:rPr>
              <w:t xml:space="preserve"> String </w:t>
            </w:r>
            <w:r w:rsidRPr="00B10048">
              <w:rPr>
                <w:color w:val="0000C0"/>
              </w:rPr>
              <w:t>title</w:t>
            </w:r>
            <w:r w:rsidRPr="00B10048">
              <w:rPr>
                <w:color w:val="000000"/>
              </w:rPr>
              <w:t>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private</w:t>
            </w:r>
            <w:r w:rsidRPr="00B10048">
              <w:rPr>
                <w:color w:val="000000"/>
              </w:rPr>
              <w:t xml:space="preserve"> Date </w:t>
            </w:r>
            <w:r w:rsidRPr="00B10048">
              <w:rPr>
                <w:color w:val="0000C0"/>
              </w:rPr>
              <w:t>modifiedTime</w:t>
            </w:r>
            <w:r w:rsidRPr="00B10048">
              <w:rPr>
                <w:color w:val="000000"/>
              </w:rPr>
              <w:t>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public</w:t>
            </w:r>
            <w:r w:rsidRPr="00B10048">
              <w:rPr>
                <w:color w:val="000000"/>
              </w:rPr>
              <w:t xml:space="preserve"> ListItem(String title) {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    setTitle(title);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}</w:t>
            </w:r>
          </w:p>
          <w:p w:rsidR="00B10048" w:rsidRPr="00B10048" w:rsidRDefault="00B10048" w:rsidP="00B10048">
            <w:pPr>
              <w:pStyle w:val="aa"/>
            </w:pP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public</w:t>
            </w:r>
            <w:r w:rsidRPr="00B10048">
              <w:rPr>
                <w:color w:val="000000"/>
              </w:rPr>
              <w:t xml:space="preserve"> String getTitle() {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    </w:t>
            </w:r>
            <w:r w:rsidRPr="00B10048">
              <w:rPr>
                <w:color w:val="7F0055"/>
              </w:rPr>
              <w:t>return</w:t>
            </w:r>
            <w:r w:rsidRPr="00B10048">
              <w:rPr>
                <w:color w:val="000000"/>
              </w:rPr>
              <w:t xml:space="preserve"> </w:t>
            </w:r>
            <w:r w:rsidRPr="00B10048">
              <w:rPr>
                <w:color w:val="0000C0"/>
              </w:rPr>
              <w:t>title</w:t>
            </w:r>
            <w:r w:rsidRPr="00B10048">
              <w:rPr>
                <w:color w:val="000000"/>
              </w:rPr>
              <w:t>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}</w:t>
            </w:r>
          </w:p>
          <w:p w:rsidR="00B10048" w:rsidRPr="00B10048" w:rsidRDefault="00B10048" w:rsidP="00B10048">
            <w:pPr>
              <w:pStyle w:val="aa"/>
            </w:pP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public</w:t>
            </w:r>
            <w:r w:rsidRPr="00B10048">
              <w:rPr>
                <w:color w:val="000000"/>
              </w:rPr>
              <w:t xml:space="preserve"> </w:t>
            </w:r>
            <w:r w:rsidRPr="00B10048">
              <w:rPr>
                <w:color w:val="7F0055"/>
              </w:rPr>
              <w:t>void</w:t>
            </w:r>
            <w:r w:rsidRPr="00B10048">
              <w:rPr>
                <w:color w:val="000000"/>
              </w:rPr>
              <w:t xml:space="preserve"> setTitle(String title) {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    </w:t>
            </w:r>
            <w:r w:rsidRPr="00B10048">
              <w:rPr>
                <w:color w:val="7F0055"/>
              </w:rPr>
              <w:t>this</w:t>
            </w:r>
            <w:r w:rsidRPr="00B10048">
              <w:rPr>
                <w:color w:val="000000"/>
              </w:rPr>
              <w:t>.</w:t>
            </w:r>
            <w:r w:rsidRPr="00B10048">
              <w:rPr>
                <w:color w:val="0000C0"/>
              </w:rPr>
              <w:t>title</w:t>
            </w:r>
            <w:r w:rsidRPr="00B10048">
              <w:rPr>
                <w:color w:val="000000"/>
              </w:rPr>
              <w:t xml:space="preserve"> = title;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    </w:t>
            </w:r>
            <w:r w:rsidRPr="00B10048">
              <w:rPr>
                <w:color w:val="0000C0"/>
              </w:rPr>
              <w:t>modifiedTime</w:t>
            </w:r>
            <w:r w:rsidRPr="00B10048">
              <w:rPr>
                <w:color w:val="000000"/>
              </w:rPr>
              <w:t xml:space="preserve"> = </w:t>
            </w:r>
            <w:r w:rsidRPr="00B10048">
              <w:rPr>
                <w:color w:val="7F0055"/>
              </w:rPr>
              <w:t>new</w:t>
            </w:r>
            <w:r w:rsidRPr="00B10048">
              <w:rPr>
                <w:color w:val="000000"/>
              </w:rPr>
              <w:t xml:space="preserve"> Date();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}</w:t>
            </w:r>
          </w:p>
          <w:p w:rsidR="00B10048" w:rsidRPr="00B10048" w:rsidRDefault="00B10048" w:rsidP="00B10048">
            <w:pPr>
              <w:pStyle w:val="aa"/>
            </w:pP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public</w:t>
            </w:r>
            <w:r w:rsidRPr="00B10048">
              <w:rPr>
                <w:color w:val="000000"/>
              </w:rPr>
              <w:t xml:space="preserve"> String getModifiedTime() {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    </w:t>
            </w:r>
            <w:r w:rsidRPr="00B10048">
              <w:rPr>
                <w:color w:val="7F0055"/>
              </w:rPr>
              <w:t>return</w:t>
            </w:r>
            <w:r w:rsidRPr="00B10048">
              <w:rPr>
                <w:color w:val="000000"/>
              </w:rPr>
              <w:t xml:space="preserve"> </w:t>
            </w:r>
            <w:r w:rsidRPr="00B10048">
              <w:rPr>
                <w:color w:val="0000C0"/>
              </w:rPr>
              <w:t>dateFormat</w:t>
            </w:r>
            <w:r w:rsidRPr="00B10048">
              <w:rPr>
                <w:color w:val="000000"/>
              </w:rPr>
              <w:t>.format(</w:t>
            </w:r>
            <w:r w:rsidRPr="00B10048">
              <w:rPr>
                <w:color w:val="0000C0"/>
              </w:rPr>
              <w:t>modifiedTime</w:t>
            </w:r>
            <w:r w:rsidRPr="00B10048">
              <w:rPr>
                <w:color w:val="000000"/>
              </w:rPr>
              <w:t>);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}</w:t>
            </w:r>
          </w:p>
          <w:p w:rsidR="00B10048" w:rsidRPr="00B10048" w:rsidRDefault="00B10048" w:rsidP="00B10048">
            <w:pPr>
              <w:pStyle w:val="aa"/>
            </w:pP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646464"/>
              </w:rPr>
              <w:t>@Override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</w:t>
            </w:r>
            <w:r w:rsidRPr="00B10048">
              <w:rPr>
                <w:color w:val="7F0055"/>
              </w:rPr>
              <w:t>public</w:t>
            </w:r>
            <w:r w:rsidRPr="00B10048">
              <w:rPr>
                <w:color w:val="000000"/>
              </w:rPr>
              <w:t xml:space="preserve"> String toString() {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    </w:t>
            </w:r>
            <w:r w:rsidRPr="00B10048">
              <w:rPr>
                <w:color w:val="7F0055"/>
              </w:rPr>
              <w:t>return</w:t>
            </w:r>
            <w:r w:rsidRPr="00B10048">
              <w:rPr>
                <w:color w:val="000000"/>
              </w:rPr>
              <w:t xml:space="preserve"> getTitle() + </w:t>
            </w:r>
            <w:r w:rsidRPr="00B10048">
              <w:rPr>
                <w:color w:val="2A00FF"/>
              </w:rPr>
              <w:t>" "</w:t>
            </w:r>
            <w:r w:rsidRPr="00B10048">
              <w:rPr>
                <w:color w:val="000000"/>
              </w:rPr>
              <w:t xml:space="preserve"> + getModifiedTime();</w:t>
            </w:r>
          </w:p>
          <w:p w:rsidR="00B1004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 xml:space="preserve">    }</w:t>
            </w:r>
          </w:p>
          <w:p w:rsidR="00E854C8" w:rsidRPr="00B10048" w:rsidRDefault="00B10048" w:rsidP="00B10048">
            <w:pPr>
              <w:pStyle w:val="aa"/>
            </w:pPr>
            <w:r w:rsidRPr="00B10048">
              <w:rPr>
                <w:color w:val="000000"/>
              </w:rPr>
              <w:t>}</w:t>
            </w:r>
          </w:p>
        </w:tc>
      </w:tr>
    </w:tbl>
    <w:p w:rsidR="00E854C8" w:rsidRDefault="00E854C8" w:rsidP="0056163B"/>
    <w:p w:rsidR="005E5816" w:rsidRDefault="005E5816" w:rsidP="005E5816">
      <w:r>
        <w:rPr>
          <w:rFonts w:hint="eastAsia"/>
        </w:rPr>
        <w:t>(줄4</w:t>
      </w:r>
      <w:r>
        <w:t xml:space="preserve">) </w:t>
      </w:r>
      <w:r>
        <w:rPr>
          <w:rFonts w:hint="eastAsia"/>
        </w:rPr>
        <w:t xml:space="preserve">소스코드에서 </w:t>
      </w:r>
      <w:r>
        <w:t xml:space="preserve">SimpleDateFormat </w:t>
      </w:r>
      <w:r>
        <w:rPr>
          <w:rFonts w:hint="eastAsia"/>
        </w:rPr>
        <w:t xml:space="preserve">클래스를 사용하려면, 이 </w:t>
      </w:r>
      <w:r>
        <w:t xml:space="preserve">import </w:t>
      </w:r>
      <w:r>
        <w:rPr>
          <w:rFonts w:hint="eastAsia"/>
        </w:rPr>
        <w:t>선언이 필요하다.</w:t>
      </w:r>
      <w:r>
        <w:t xml:space="preserve"> </w:t>
      </w:r>
    </w:p>
    <w:p w:rsidR="005E5816" w:rsidRDefault="005E5816" w:rsidP="0056163B">
      <w:r>
        <w:rPr>
          <w:rFonts w:hint="eastAsia"/>
        </w:rPr>
        <w:t>다음 그림과 같이 줄4를 주석으로 막아보자.</w:t>
      </w:r>
    </w:p>
    <w:p w:rsidR="005E5816" w:rsidRDefault="005E5816" w:rsidP="0056163B">
      <w:r>
        <w:rPr>
          <w:rFonts w:hint="eastAsia"/>
          <w:noProof/>
        </w:rPr>
        <w:drawing>
          <wp:inline distT="0" distB="0" distL="0" distR="0">
            <wp:extent cx="5559552" cy="2075531"/>
            <wp:effectExtent l="19050" t="19050" r="22225" b="203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7" cy="20823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26602" w:rsidRDefault="00D26602" w:rsidP="0056163B">
      <w:r>
        <w:rPr>
          <w:rFonts w:hint="eastAsia"/>
        </w:rPr>
        <w:t xml:space="preserve">import 선언이 없으면 위와 같이 </w:t>
      </w:r>
      <w:r>
        <w:t xml:space="preserve">SimpleDatFormat </w:t>
      </w:r>
      <w:r>
        <w:rPr>
          <w:rFonts w:hint="eastAsia"/>
        </w:rPr>
        <w:t>클래스명에 컴파일 에러를 뜻하는 빨간색 밑줄이 표시된다.</w:t>
      </w:r>
    </w:p>
    <w:p w:rsidR="00D26602" w:rsidRDefault="00D26602" w:rsidP="0056163B">
      <w:r>
        <w:rPr>
          <w:rFonts w:hint="eastAsia"/>
        </w:rPr>
        <w:t>그 빨간색 밑줄에 마우스 커스를 놓고 조금 기다리면 에러메시지에 대한 설명과 해결책을 제시하는 노란색 사각형이 위와 같이 나타난다.</w:t>
      </w:r>
    </w:p>
    <w:p w:rsidR="00D26602" w:rsidRDefault="00D26602" w:rsidP="0056163B">
      <w:r>
        <w:t xml:space="preserve">import </w:t>
      </w:r>
      <w:r>
        <w:rPr>
          <w:rFonts w:hint="eastAsia"/>
        </w:rPr>
        <w:t xml:space="preserve">선언이 없으면 발생하는 에러 메시지는 </w:t>
      </w:r>
      <w:r>
        <w:t>"</w:t>
      </w:r>
      <w:r>
        <w:rPr>
          <w:rFonts w:hint="eastAsia"/>
        </w:rPr>
        <w:t xml:space="preserve">클래스명 </w:t>
      </w:r>
      <w:r>
        <w:t xml:space="preserve">cannot be resolved to a type" </w:t>
      </w:r>
      <w:r>
        <w:rPr>
          <w:rFonts w:hint="eastAsia"/>
        </w:rPr>
        <w:t>이다.</w:t>
      </w:r>
    </w:p>
    <w:p w:rsidR="00D26602" w:rsidRDefault="00D26602" w:rsidP="0056163B">
      <w:r>
        <w:rPr>
          <w:rFonts w:hint="eastAsia"/>
        </w:rPr>
        <w:t>자주 발생하는 에러이므로,</w:t>
      </w:r>
      <w:r>
        <w:t xml:space="preserve"> </w:t>
      </w:r>
      <w:r>
        <w:rPr>
          <w:rFonts w:hint="eastAsia"/>
        </w:rPr>
        <w:t>이 에러 메시지를 기억해 두자.</w:t>
      </w:r>
    </w:p>
    <w:p w:rsidR="00D26602" w:rsidRDefault="00D26602" w:rsidP="0056163B">
      <w:r>
        <w:t xml:space="preserve">import </w:t>
      </w:r>
      <w:r>
        <w:rPr>
          <w:rFonts w:hint="eastAsia"/>
        </w:rPr>
        <w:t>선언을 안했거나,</w:t>
      </w:r>
      <w:r>
        <w:t xml:space="preserve"> </w:t>
      </w:r>
      <w:r>
        <w:rPr>
          <w:rFonts w:hint="eastAsia"/>
        </w:rPr>
        <w:t>아니면 클래스명에 오타가 있을 때 이 컴파일 에러가 발생한다.</w:t>
      </w:r>
    </w:p>
    <w:p w:rsidR="00D26602" w:rsidRDefault="00D26602" w:rsidP="0056163B"/>
    <w:p w:rsidR="00D26602" w:rsidRDefault="00D26602" w:rsidP="0056163B">
      <w:r>
        <w:rPr>
          <w:rFonts w:hint="eastAsia"/>
        </w:rPr>
        <w:t xml:space="preserve">오타가 아니라면 </w:t>
      </w:r>
      <w:r>
        <w:t xml:space="preserve">import </w:t>
      </w:r>
      <w:r>
        <w:rPr>
          <w:rFonts w:hint="eastAsia"/>
        </w:rPr>
        <w:t>선언을 추가하면 되는데,</w:t>
      </w:r>
      <w:r>
        <w:t xml:space="preserve"> </w:t>
      </w:r>
      <w:r>
        <w:rPr>
          <w:rFonts w:hint="eastAsia"/>
        </w:rPr>
        <w:t xml:space="preserve">위 노란색 사각형에서 </w:t>
      </w:r>
      <w:r>
        <w:t>"import 'SimpleDateFormat' (java.text)"</w:t>
      </w:r>
      <w:r>
        <w:rPr>
          <w:rFonts w:hint="eastAsia"/>
        </w:rPr>
        <w:t>를 클릭하면 자동 추가된다.</w:t>
      </w:r>
    </w:p>
    <w:p w:rsidR="00D26602" w:rsidRDefault="00D26602" w:rsidP="0056163B"/>
    <w:p w:rsidR="0083010C" w:rsidRDefault="0083010C" w:rsidP="0083010C">
      <w:r>
        <w:rPr>
          <w:rFonts w:hint="eastAsia"/>
        </w:rPr>
        <w:t>(줄7</w:t>
      </w:r>
      <w:r>
        <w:t xml:space="preserve">) </w:t>
      </w:r>
      <w:r>
        <w:rPr>
          <w:rFonts w:hint="eastAsia"/>
        </w:rPr>
        <w:t>Date 객체에 들어있는 날짜와 시각을 원하는 형태로 출력하려면 클래스 객체가 필요하다.</w:t>
      </w:r>
    </w:p>
    <w:p w:rsidR="0083010C" w:rsidRDefault="0083010C" w:rsidP="0083010C">
      <w:r>
        <w:t xml:space="preserve">Date </w:t>
      </w:r>
      <w:r>
        <w:rPr>
          <w:rFonts w:hint="eastAsia"/>
        </w:rPr>
        <w:t xml:space="preserve">객체에 저장된 시각으로부터 </w:t>
      </w:r>
      <w:r>
        <w:t xml:space="preserve">'2014-09-02 13:25:46' </w:t>
      </w:r>
      <w:r>
        <w:rPr>
          <w:rFonts w:hint="eastAsia"/>
        </w:rPr>
        <w:t xml:space="preserve">형태의 문자열을 얻기 위해 </w:t>
      </w:r>
      <w:r>
        <w:t xml:space="preserve">SimpleDateFormat </w:t>
      </w:r>
      <w:r>
        <w:rPr>
          <w:rFonts w:hint="eastAsia"/>
        </w:rPr>
        <w:t>클래</w:t>
      </w:r>
      <w:r>
        <w:rPr>
          <w:rFonts w:hint="eastAsia"/>
        </w:rPr>
        <w:lastRenderedPageBreak/>
        <w:t>스를 사용한다.</w:t>
      </w:r>
      <w:r>
        <w:t xml:space="preserve"> </w:t>
      </w:r>
      <w:r>
        <w:rPr>
          <w:rFonts w:hint="eastAsia"/>
        </w:rPr>
        <w:t>SimpleDateFormat 클래스의 생성자 파라미터로 날짜와 시각 출력 형태를 지정한다.</w:t>
      </w:r>
    </w:p>
    <w:p w:rsidR="0083010C" w:rsidRDefault="0083010C" w:rsidP="0056163B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문법에서 static final 멤버 변수가 무엇인지 조사하라.</w:t>
      </w:r>
    </w:p>
    <w:p w:rsidR="0083010C" w:rsidRPr="0083010C" w:rsidRDefault="0083010C" w:rsidP="0056163B"/>
    <w:p w:rsidR="00E854C8" w:rsidRDefault="00E854C8" w:rsidP="0056163B">
      <w:r>
        <w:rPr>
          <w:rFonts w:hint="eastAsia"/>
        </w:rPr>
        <w:t>(줄9</w:t>
      </w:r>
      <w:r>
        <w:t xml:space="preserve">) </w:t>
      </w:r>
      <w:r>
        <w:rPr>
          <w:rFonts w:hint="eastAsia"/>
        </w:rPr>
        <w:t>화면에 표시할 문자열 하나를 저장할 멤버 변수</w:t>
      </w:r>
    </w:p>
    <w:p w:rsidR="00E854C8" w:rsidRDefault="00E854C8" w:rsidP="0056163B">
      <w:r>
        <w:rPr>
          <w:rFonts w:hint="eastAsia"/>
        </w:rPr>
        <w:t>(줄1</w:t>
      </w:r>
      <w:r>
        <w:t xml:space="preserve">0) </w:t>
      </w:r>
      <w:r>
        <w:rPr>
          <w:rFonts w:hint="eastAsia"/>
        </w:rPr>
        <w:t>문자열이 수정된 시각을 저장할 멤버 변수</w:t>
      </w:r>
    </w:p>
    <w:p w:rsidR="0083010C" w:rsidRPr="0083010C" w:rsidRDefault="0083010C" w:rsidP="0056163B"/>
    <w:p w:rsidR="00F15E29" w:rsidRDefault="00F15E29" w:rsidP="00F15E29">
      <w:r>
        <w:rPr>
          <w:rFonts w:hint="eastAsia"/>
        </w:rPr>
        <w:t>(줄22) Date 클래스 객체를 생성하여,</w:t>
      </w:r>
      <w:r>
        <w:t xml:space="preserve"> </w:t>
      </w:r>
      <w:r>
        <w:rPr>
          <w:rFonts w:hint="eastAsia"/>
        </w:rPr>
        <w:t>그 객체에 대한 참조를 멤버 변수에 대입한다.</w:t>
      </w:r>
    </w:p>
    <w:p w:rsidR="0083010C" w:rsidRDefault="0083010C" w:rsidP="00F15E29">
      <w:r>
        <w:rPr>
          <w:rFonts w:hint="eastAsia"/>
        </w:rPr>
        <w:t xml:space="preserve">생성된 </w:t>
      </w:r>
      <w:r>
        <w:t xml:space="preserve">Date </w:t>
      </w:r>
      <w:r>
        <w:rPr>
          <w:rFonts w:hint="eastAsia"/>
        </w:rPr>
        <w:t>클래스 객체에는 현재 날짜와 시각이 저장되어 있다.</w:t>
      </w:r>
    </w:p>
    <w:p w:rsidR="0083010C" w:rsidRDefault="0083010C" w:rsidP="00F15E29"/>
    <w:p w:rsidR="00B10048" w:rsidRDefault="00B10048" w:rsidP="00B10048">
      <w:r>
        <w:rPr>
          <w:rFonts w:hint="eastAsia"/>
        </w:rPr>
        <w:t>(줄26</w:t>
      </w:r>
      <w:r>
        <w:t>)</w:t>
      </w:r>
      <w:r>
        <w:rPr>
          <w:rFonts w:hint="eastAsia"/>
        </w:rPr>
        <w:t xml:space="preserve"> SimpleDateFormat 클래스의 format 메소드를 호출한다.</w:t>
      </w:r>
    </w:p>
    <w:p w:rsidR="00B10048" w:rsidRDefault="00B10048" w:rsidP="00B10048">
      <w:r>
        <w:rPr>
          <w:rFonts w:hint="eastAsia"/>
        </w:rPr>
        <w:t>이 메소드의 파라미터는 날짜와 시각을 가지고 있는 Date 객체이다.</w:t>
      </w:r>
    </w:p>
    <w:p w:rsidR="00B10048" w:rsidRDefault="00B10048" w:rsidP="00B10048">
      <w:r>
        <w:rPr>
          <w:rFonts w:hint="eastAsia"/>
        </w:rPr>
        <w:t>이 메소드는 파라미터로 전달된 날짜와 시각을 정해진 형태의 문자열로 만들어 리턴한다.</w:t>
      </w:r>
    </w:p>
    <w:p w:rsidR="00B10048" w:rsidRPr="00B10048" w:rsidRDefault="00B10048" w:rsidP="00F15E29"/>
    <w:p w:rsidR="00636110" w:rsidRDefault="00636110" w:rsidP="00636110">
      <w:r>
        <w:t>(</w:t>
      </w:r>
      <w:r>
        <w:rPr>
          <w:rFonts w:hint="eastAsia"/>
        </w:rPr>
        <w:t>줄3</w:t>
      </w:r>
      <w:r>
        <w:t xml:space="preserve">0) toString() </w:t>
      </w:r>
      <w:r>
        <w:rPr>
          <w:rFonts w:hint="eastAsia"/>
        </w:rPr>
        <w:t xml:space="preserve">메소드는 </w:t>
      </w:r>
      <w:r>
        <w:t xml:space="preserve">Object </w:t>
      </w:r>
      <w:r>
        <w:rPr>
          <w:rFonts w:hint="eastAsia"/>
        </w:rPr>
        <w:t>클래스의 메소드이다.</w:t>
      </w:r>
    </w:p>
    <w:p w:rsidR="00636110" w:rsidRDefault="00636110" w:rsidP="00636110">
      <w:r>
        <w:rPr>
          <w:rFonts w:hint="eastAsia"/>
        </w:rPr>
        <w:t xml:space="preserve">Java에서 모든 클래스의 가장 조상이되는 부모 클래스는 </w:t>
      </w:r>
      <w:r>
        <w:t xml:space="preserve">Object </w:t>
      </w:r>
      <w:r>
        <w:rPr>
          <w:rFonts w:hint="eastAsia"/>
        </w:rPr>
        <w:t>클래스이다.</w:t>
      </w:r>
    </w:p>
    <w:p w:rsidR="00636110" w:rsidRDefault="00636110" w:rsidP="00636110">
      <w:r>
        <w:t xml:space="preserve">Object </w:t>
      </w:r>
      <w:r>
        <w:rPr>
          <w:rFonts w:hint="eastAsia"/>
        </w:rPr>
        <w:t xml:space="preserve">클래스의 </w:t>
      </w:r>
      <w:r>
        <w:t xml:space="preserve">toString() </w:t>
      </w:r>
      <w:r>
        <w:rPr>
          <w:rFonts w:hint="eastAsia"/>
        </w:rPr>
        <w:t xml:space="preserve">메소드는 </w:t>
      </w:r>
      <w:r>
        <w:t>Java</w:t>
      </w:r>
      <w:r>
        <w:rPr>
          <w:rFonts w:hint="eastAsia"/>
        </w:rPr>
        <w:t>의 모든 클래스에 상속된다.</w:t>
      </w:r>
    </w:p>
    <w:p w:rsidR="00636110" w:rsidRDefault="00636110" w:rsidP="00636110">
      <w:r>
        <w:rPr>
          <w:rFonts w:hint="eastAsia"/>
        </w:rPr>
        <w:t>상속받은 Object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toString() </w:t>
      </w:r>
      <w:r>
        <w:rPr>
          <w:rFonts w:hint="eastAsia"/>
        </w:rPr>
        <w:t>메소드 구현이 적당하지 않으면 위와 같이 자식 클래스에서 재정의(</w:t>
      </w:r>
      <w:r>
        <w:t xml:space="preserve">override) </w:t>
      </w:r>
      <w:r>
        <w:rPr>
          <w:rFonts w:hint="eastAsia"/>
        </w:rPr>
        <w:t>하면 된다.</w:t>
      </w:r>
      <w:r>
        <w:t xml:space="preserve"> </w:t>
      </w:r>
      <w:r>
        <w:rPr>
          <w:rFonts w:hint="eastAsia"/>
        </w:rPr>
        <w:t>상속 받은 메소드를 재정의할 때,</w:t>
      </w:r>
      <w:r>
        <w:t xml:space="preserve"> </w:t>
      </w:r>
      <w:r>
        <w:rPr>
          <w:rFonts w:hint="eastAsia"/>
        </w:rPr>
        <w:t>줄2</w:t>
      </w:r>
      <w:r>
        <w:t>9</w:t>
      </w:r>
      <w:r>
        <w:rPr>
          <w:rFonts w:hint="eastAsia"/>
        </w:rPr>
        <w:t xml:space="preserve">의 </w:t>
      </w:r>
      <w:r>
        <w:t xml:space="preserve">@Override </w:t>
      </w:r>
      <w:r>
        <w:rPr>
          <w:rFonts w:hint="eastAsia"/>
        </w:rPr>
        <w:t>어노테이션을 메소드 앞에 붙인다.</w:t>
      </w:r>
    </w:p>
    <w:p w:rsidR="00636110" w:rsidRDefault="00636110" w:rsidP="00636110">
      <w:r>
        <w:t>Java</w:t>
      </w:r>
      <w:r>
        <w:rPr>
          <w:rFonts w:hint="eastAsia"/>
        </w:rPr>
        <w:t xml:space="preserve"> 객체를 문자열 형태로 출력하려고 할 때 </w:t>
      </w:r>
      <w:r>
        <w:t xml:space="preserve">toString() </w:t>
      </w:r>
      <w:r>
        <w:rPr>
          <w:rFonts w:hint="eastAsia"/>
        </w:rPr>
        <w:t>메소드를 호출하여 그 리턴 값을 사용한다.</w:t>
      </w:r>
    </w:p>
    <w:p w:rsidR="00636110" w:rsidRPr="00636110" w:rsidRDefault="00636110" w:rsidP="00F15E29"/>
    <w:p w:rsidR="00F15E29" w:rsidRDefault="00636110" w:rsidP="00F15E29">
      <w:r>
        <w:rPr>
          <w:rFonts w:hint="eastAsia"/>
        </w:rPr>
        <w:t>줄3</w:t>
      </w:r>
      <w:r w:rsidR="00B10048">
        <w:t>1</w:t>
      </w:r>
      <w:r>
        <w:rPr>
          <w:rFonts w:hint="eastAsia"/>
        </w:rPr>
        <w:t xml:space="preserve">의 </w:t>
      </w:r>
      <w:r w:rsidR="00AC0D8F">
        <w:rPr>
          <w:rFonts w:hint="eastAsia"/>
        </w:rPr>
        <w:t xml:space="preserve">멤버 변수 </w:t>
      </w:r>
      <w:r w:rsidR="00AC0D8F">
        <w:t>title</w:t>
      </w:r>
      <w:r w:rsidR="00AC0D8F">
        <w:rPr>
          <w:rFonts w:hint="eastAsia"/>
        </w:rPr>
        <w:t xml:space="preserve">의 문자열과 </w:t>
      </w:r>
      <w:r w:rsidR="00AC0D8F">
        <w:t xml:space="preserve">SimpleDateFormat </w:t>
      </w:r>
      <w:r w:rsidR="00AC0D8F">
        <w:rPr>
          <w:rFonts w:hint="eastAsia"/>
        </w:rPr>
        <w:t xml:space="preserve">객체의 </w:t>
      </w:r>
      <w:r w:rsidR="00AC0D8F">
        <w:t xml:space="preserve">format </w:t>
      </w:r>
      <w:r w:rsidR="00AC0D8F">
        <w:rPr>
          <w:rFonts w:hint="eastAsia"/>
        </w:rPr>
        <w:t>메소드가 리턴한 문자열을 합해서 리턴한다.</w:t>
      </w:r>
    </w:p>
    <w:p w:rsidR="00AC0D8F" w:rsidRDefault="00AC0D8F" w:rsidP="00F15E29"/>
    <w:p w:rsidR="00CC1BFB" w:rsidRPr="00CC1BFB" w:rsidRDefault="00CC1BFB" w:rsidP="00F15E29"/>
    <w:p w:rsidR="009B21EF" w:rsidRDefault="009B21EF" w:rsidP="009B21EF">
      <w:pPr>
        <w:pStyle w:val="20"/>
      </w:pPr>
      <w:bookmarkStart w:id="10" w:name="_Toc397605471"/>
      <w:r>
        <w:rPr>
          <w:rFonts w:hint="eastAsia"/>
        </w:rPr>
        <w:t>M</w:t>
      </w:r>
      <w:r>
        <w:t xml:space="preserve">ainActivity.java </w:t>
      </w:r>
      <w:r>
        <w:rPr>
          <w:rFonts w:hint="eastAsia"/>
        </w:rPr>
        <w:t>수정</w:t>
      </w:r>
      <w:bookmarkEnd w:id="10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9B21EF" w:rsidTr="005D6499">
        <w:tc>
          <w:tcPr>
            <w:tcW w:w="426" w:type="dxa"/>
          </w:tcPr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9B21EF" w:rsidRPr="00185935" w:rsidRDefault="009B21EF" w:rsidP="009B21EF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9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lastRenderedPageBreak/>
              <w:t>40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9B21EF" w:rsidRDefault="009B21EF" w:rsidP="009B21EF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9B21EF" w:rsidRPr="00185935" w:rsidRDefault="009B21EF" w:rsidP="009B21EF">
            <w:pPr>
              <w:pStyle w:val="aa"/>
            </w:pPr>
            <w:r>
              <w:rPr>
                <w:rFonts w:hint="eastAsia"/>
              </w:rPr>
              <w:t>60</w:t>
            </w:r>
          </w:p>
        </w:tc>
        <w:tc>
          <w:tcPr>
            <w:tcW w:w="10631" w:type="dxa"/>
          </w:tcPr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com.example.e02list;</w:t>
            </w:r>
          </w:p>
          <w:p w:rsidR="009B21EF" w:rsidRDefault="009B21EF" w:rsidP="009B21EF">
            <w:pPr>
              <w:pStyle w:val="aa"/>
            </w:pP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java.util.ArrayList;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android.support.v7.app.ActionBarActivity;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android.os.Bundle;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android.view.MenuItem;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android.view.View;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android.view.View.OnClickListener;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android.widget.ArrayAdapter;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android.widget.Button;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android.widget.EditText;</w:t>
            </w: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android.widget.ListView;</w:t>
            </w:r>
          </w:p>
          <w:p w:rsidR="009B21EF" w:rsidRDefault="009B21EF" w:rsidP="009B21EF">
            <w:pPr>
              <w:pStyle w:val="aa"/>
            </w:pPr>
          </w:p>
          <w:p w:rsidR="009B21EF" w:rsidRDefault="009B21EF" w:rsidP="009B21EF">
            <w:pPr>
              <w:pStyle w:val="aa"/>
            </w:pPr>
          </w:p>
          <w:p w:rsidR="009B21EF" w:rsidRDefault="009B21EF" w:rsidP="009B21EF">
            <w:pPr>
              <w:pStyle w:val="aa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MainActivity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ActionBarActivity {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ArrayList&lt;</w:t>
            </w:r>
            <w:r w:rsidRPr="009B21EF">
              <w:rPr>
                <w:color w:val="000000"/>
                <w:highlight w:val="yellow"/>
              </w:rPr>
              <w:t>ListItem</w:t>
            </w:r>
            <w:r>
              <w:rPr>
                <w:color w:val="000000"/>
              </w:rPr>
              <w:t xml:space="preserve">&gt;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ArrayAdapter&lt;</w:t>
            </w:r>
            <w:r w:rsidRPr="009B21EF">
              <w:rPr>
                <w:color w:val="000000"/>
                <w:highlight w:val="yellow"/>
              </w:rPr>
              <w:t>ListItem</w:t>
            </w:r>
            <w:r>
              <w:rPr>
                <w:color w:val="000000"/>
              </w:rPr>
              <w:t xml:space="preserve">&gt;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protected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onCreate(Bundle savedInstanceState) {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.onCreate(savedInstanceState);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setContentView(R.layout.</w:t>
            </w:r>
            <w:r>
              <w:rPr>
                <w:color w:val="0000C0"/>
              </w:rPr>
              <w:t>activity_main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ArrayList&lt;</w:t>
            </w:r>
            <w:r w:rsidRPr="009B21EF">
              <w:rPr>
                <w:color w:val="000000"/>
                <w:highlight w:val="yellow"/>
              </w:rPr>
              <w:t>ListItem</w:t>
            </w:r>
            <w:r>
              <w:rPr>
                <w:color w:val="000000"/>
              </w:rPr>
              <w:t>&gt;();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.add(</w:t>
            </w:r>
            <w:r w:rsidRPr="009B21EF">
              <w:rPr>
                <w:color w:val="7F0055"/>
                <w:highlight w:val="yellow"/>
              </w:rPr>
              <w:t>new</w:t>
            </w:r>
            <w:r w:rsidRPr="009B21EF">
              <w:rPr>
                <w:color w:val="000000"/>
                <w:highlight w:val="yellow"/>
              </w:rPr>
              <w:t xml:space="preserve"> ListItem(</w:t>
            </w:r>
            <w:r w:rsidRPr="009B21EF">
              <w:rPr>
                <w:color w:val="2A00FF"/>
                <w:highlight w:val="yellow"/>
              </w:rPr>
              <w:t>"One"</w:t>
            </w:r>
            <w:r w:rsidRPr="009B21EF">
              <w:rPr>
                <w:color w:val="000000"/>
                <w:highlight w:val="yellow"/>
              </w:rPr>
              <w:t>)</w:t>
            </w:r>
            <w:r>
              <w:rPr>
                <w:color w:val="000000"/>
              </w:rPr>
              <w:t xml:space="preserve">); 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.add(</w:t>
            </w:r>
            <w:r w:rsidRPr="009B21EF">
              <w:rPr>
                <w:color w:val="7F0055"/>
                <w:highlight w:val="yellow"/>
              </w:rPr>
              <w:t>new</w:t>
            </w:r>
            <w:r w:rsidRPr="009B21EF">
              <w:rPr>
                <w:color w:val="000000"/>
                <w:highlight w:val="yellow"/>
              </w:rPr>
              <w:t xml:space="preserve"> ListItem(</w:t>
            </w:r>
            <w:r w:rsidRPr="009B21EF">
              <w:rPr>
                <w:color w:val="2A00FF"/>
                <w:highlight w:val="yellow"/>
              </w:rPr>
              <w:t>"Two"</w:t>
            </w:r>
            <w:r w:rsidRPr="009B21EF">
              <w:rPr>
                <w:color w:val="000000"/>
                <w:highlight w:val="yellow"/>
              </w:rPr>
              <w:t>)</w:t>
            </w:r>
            <w:r>
              <w:rPr>
                <w:color w:val="000000"/>
              </w:rPr>
              <w:t xml:space="preserve">); 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ArrayAdapter&lt;</w:t>
            </w:r>
            <w:r w:rsidRPr="009B21EF">
              <w:rPr>
                <w:color w:val="000000"/>
                <w:highlight w:val="yellow"/>
              </w:rPr>
              <w:t>ListItem</w:t>
            </w:r>
            <w:r>
              <w:rPr>
                <w:color w:val="000000"/>
              </w:rPr>
              <w:t>&gt;(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, android.R.layout.</w:t>
            </w:r>
            <w:r>
              <w:rPr>
                <w:color w:val="0000C0"/>
              </w:rPr>
              <w:t>simple_list_item_1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ListView listView = (ListView)findViewById(R.id.</w:t>
            </w:r>
            <w:r>
              <w:rPr>
                <w:color w:val="0000C0"/>
              </w:rPr>
              <w:t>listView1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listView.setAdapter(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Button b = (Button)findViewById(R.id.</w:t>
            </w:r>
            <w:r>
              <w:rPr>
                <w:color w:val="0000C0"/>
              </w:rPr>
              <w:t>button1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b.setOnClickListener(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OnClickListener() {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onClick(View arg0) {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     EditText e = (EditText)findViewById(R.id.</w:t>
            </w:r>
            <w:r>
              <w:rPr>
                <w:color w:val="0000C0"/>
              </w:rPr>
              <w:t>editText1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     CharSequence s = e.getText();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     e.setText(</w:t>
            </w:r>
            <w:r>
              <w:rPr>
                <w:color w:val="2A00FF"/>
              </w:rPr>
              <w:t>""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lastRenderedPageBreak/>
              <w:t xml:space="preserve">                 </w:t>
            </w:r>
            <w:r>
              <w:rPr>
                <w:color w:val="0000C0"/>
              </w:rPr>
              <w:t>arrayList</w:t>
            </w:r>
            <w:r>
              <w:rPr>
                <w:color w:val="000000"/>
              </w:rPr>
              <w:t>.add(</w:t>
            </w:r>
            <w:r w:rsidRPr="009B21EF">
              <w:rPr>
                <w:color w:val="7F0055"/>
                <w:highlight w:val="yellow"/>
              </w:rPr>
              <w:t>new</w:t>
            </w:r>
            <w:r w:rsidRPr="009B21EF">
              <w:rPr>
                <w:color w:val="000000"/>
                <w:highlight w:val="yellow"/>
              </w:rPr>
              <w:t xml:space="preserve"> ListItem(s.toString())</w:t>
            </w:r>
            <w:r>
              <w:rPr>
                <w:color w:val="000000"/>
              </w:rPr>
              <w:t>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0000C0"/>
              </w:rPr>
              <w:t>adapter</w:t>
            </w:r>
            <w:r>
              <w:rPr>
                <w:color w:val="000000"/>
              </w:rPr>
              <w:t>.notifyDataSetChanged();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}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});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9B21EF" w:rsidRDefault="009B21EF" w:rsidP="009B21EF">
            <w:pPr>
              <w:pStyle w:val="aa"/>
            </w:pP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onCreateOptionsMenu(Menu menu) {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getMenuInflater().inflate(R.menu.</w:t>
            </w:r>
            <w:r>
              <w:rPr>
                <w:color w:val="0000C0"/>
              </w:rPr>
              <w:t>main</w:t>
            </w:r>
            <w:r>
              <w:rPr>
                <w:color w:val="000000"/>
              </w:rPr>
              <w:t>, menu);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9B21EF" w:rsidRDefault="009B21EF" w:rsidP="009B21EF">
            <w:pPr>
              <w:pStyle w:val="aa"/>
            </w:pP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boolean</w:t>
            </w:r>
            <w:r>
              <w:rPr>
                <w:color w:val="000000"/>
              </w:rPr>
              <w:t xml:space="preserve"> onOptionsItemSelected(MenuItem item) {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id = item.getItemId();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if</w:t>
            </w:r>
            <w:r>
              <w:rPr>
                <w:color w:val="000000"/>
              </w:rPr>
              <w:t xml:space="preserve"> (id == R.id.</w:t>
            </w:r>
            <w:r>
              <w:rPr>
                <w:color w:val="0000C0"/>
              </w:rPr>
              <w:t>action_settings</w:t>
            </w:r>
            <w:r>
              <w:rPr>
                <w:color w:val="000000"/>
              </w:rPr>
              <w:t>) {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true</w:t>
            </w:r>
            <w:r>
              <w:rPr>
                <w:color w:val="000000"/>
              </w:rPr>
              <w:t>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}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super</w:t>
            </w:r>
            <w:r>
              <w:rPr>
                <w:color w:val="000000"/>
              </w:rPr>
              <w:t>.onOptionsItemSelected(item);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 xml:space="preserve">    }</w:t>
            </w:r>
          </w:p>
          <w:p w:rsidR="009B21EF" w:rsidRDefault="009B21EF" w:rsidP="009B21EF">
            <w:pPr>
              <w:pStyle w:val="aa"/>
            </w:pPr>
            <w:r>
              <w:rPr>
                <w:color w:val="000000"/>
              </w:rPr>
              <w:t>}</w:t>
            </w:r>
          </w:p>
        </w:tc>
      </w:tr>
    </w:tbl>
    <w:p w:rsidR="00AC0D8F" w:rsidRDefault="00AC0D8F" w:rsidP="00F15E29"/>
    <w:p w:rsidR="009B21EF" w:rsidRDefault="009B21EF" w:rsidP="00F15E29">
      <w:r>
        <w:rPr>
          <w:rFonts w:hint="eastAsia"/>
        </w:rPr>
        <w:t>E02List #1</w:t>
      </w:r>
      <w:r>
        <w:t xml:space="preserve"> </w:t>
      </w:r>
      <w:r>
        <w:rPr>
          <w:rFonts w:hint="eastAsia"/>
        </w:rPr>
        <w:t xml:space="preserve">예제의 </w:t>
      </w:r>
      <w:r>
        <w:t>MainActivity.java</w:t>
      </w:r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 xml:space="preserve">객체의 목록을 </w:t>
      </w:r>
      <w:r>
        <w:t>ArrayList</w:t>
      </w:r>
      <w:r>
        <w:rPr>
          <w:rFonts w:hint="eastAsia"/>
        </w:rPr>
        <w:t>에 저장하고 화면에 표시하였다.</w:t>
      </w:r>
    </w:p>
    <w:p w:rsidR="00AC0D8F" w:rsidRDefault="009B21EF" w:rsidP="00F15E29">
      <w:r>
        <w:rPr>
          <w:rFonts w:hint="eastAsia"/>
        </w:rPr>
        <w:t xml:space="preserve">여기서는 </w:t>
      </w:r>
      <w:r>
        <w:t xml:space="preserve">String </w:t>
      </w:r>
      <w:r>
        <w:rPr>
          <w:rFonts w:hint="eastAsia"/>
        </w:rPr>
        <w:t xml:space="preserve">객체 대신 </w:t>
      </w:r>
      <w:r>
        <w:t xml:space="preserve">ListItem </w:t>
      </w:r>
      <w:r>
        <w:rPr>
          <w:rFonts w:hint="eastAsia"/>
        </w:rPr>
        <w:t xml:space="preserve">객체의 목록을 </w:t>
      </w:r>
      <w:r>
        <w:t>ArrayList</w:t>
      </w:r>
      <w:r>
        <w:rPr>
          <w:rFonts w:hint="eastAsia"/>
        </w:rPr>
        <w:t>에 저장하고 화면에 표시한다.</w:t>
      </w:r>
    </w:p>
    <w:p w:rsidR="009B21EF" w:rsidRDefault="009B21EF" w:rsidP="00F15E29">
      <w:r>
        <w:rPr>
          <w:rFonts w:hint="eastAsia"/>
        </w:rPr>
        <w:t>위 소스코드에서 수정된 부분만 형광색으로 표시되었다.</w:t>
      </w:r>
    </w:p>
    <w:p w:rsidR="009B21EF" w:rsidRDefault="009B21EF" w:rsidP="00F15E29"/>
    <w:p w:rsidR="009B21EF" w:rsidRDefault="009B21EF" w:rsidP="0056163B">
      <w:r>
        <w:rPr>
          <w:rFonts w:hint="eastAsia"/>
        </w:rPr>
        <w:t>(줄</w:t>
      </w:r>
      <w:r>
        <w:t xml:space="preserve">18, 19, 26, 29) </w:t>
      </w:r>
      <w:r>
        <w:rPr>
          <w:rFonts w:hint="eastAsia"/>
        </w:rPr>
        <w:t xml:space="preserve">목록에 저장된 객체의 타입이 </w:t>
      </w:r>
      <w:r>
        <w:t xml:space="preserve">String </w:t>
      </w:r>
      <w:r>
        <w:rPr>
          <w:rFonts w:hint="eastAsia"/>
        </w:rPr>
        <w:t xml:space="preserve">클래스에서 </w:t>
      </w:r>
      <w:r>
        <w:t xml:space="preserve">ListItem </w:t>
      </w:r>
      <w:r>
        <w:rPr>
          <w:rFonts w:hint="eastAsia"/>
        </w:rPr>
        <w:t>클래스로 수정.</w:t>
      </w:r>
    </w:p>
    <w:p w:rsidR="009B21EF" w:rsidRDefault="009B21EF" w:rsidP="0056163B">
      <w:r>
        <w:t>(</w:t>
      </w:r>
      <w:r>
        <w:rPr>
          <w:rFonts w:hint="eastAsia"/>
        </w:rPr>
        <w:t>줄2</w:t>
      </w:r>
      <w:r>
        <w:t xml:space="preserve">7, 28, 40) </w:t>
      </w:r>
      <w:r>
        <w:rPr>
          <w:rFonts w:hint="eastAsia"/>
        </w:rPr>
        <w:t xml:space="preserve">목록에 </w:t>
      </w:r>
      <w:r>
        <w:t xml:space="preserve">String </w:t>
      </w:r>
      <w:r>
        <w:rPr>
          <w:rFonts w:hint="eastAsia"/>
        </w:rPr>
        <w:t>객체를 저장하는 대신,</w:t>
      </w:r>
      <w:r>
        <w:t xml:space="preserve"> ListItem </w:t>
      </w:r>
      <w:r>
        <w:rPr>
          <w:rFonts w:hint="eastAsia"/>
        </w:rPr>
        <w:t>객체를 생성하여 저장.</w:t>
      </w:r>
    </w:p>
    <w:p w:rsidR="009B21EF" w:rsidRDefault="009B21EF" w:rsidP="0056163B"/>
    <w:p w:rsidR="00B10048" w:rsidRDefault="00B10048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5D6499" w:rsidRDefault="00984172" w:rsidP="00984172">
      <w:pPr>
        <w:pStyle w:val="20"/>
      </w:pPr>
      <w:bookmarkStart w:id="11" w:name="_Toc397605472"/>
      <w:r>
        <w:rPr>
          <w:rFonts w:hint="eastAsia"/>
        </w:rPr>
        <w:lastRenderedPageBreak/>
        <w:t>실행</w:t>
      </w:r>
      <w:bookmarkEnd w:id="11"/>
    </w:p>
    <w:p w:rsidR="00984172" w:rsidRDefault="00984172" w:rsidP="00984172">
      <w:r>
        <w:rPr>
          <w:rFonts w:hint="eastAsia"/>
          <w:noProof/>
        </w:rPr>
        <w:drawing>
          <wp:inline distT="0" distB="0" distL="0" distR="0">
            <wp:extent cx="2889250" cy="4798695"/>
            <wp:effectExtent l="0" t="0" r="6350" b="190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479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72" w:rsidRDefault="00984172" w:rsidP="00984172"/>
    <w:p w:rsidR="00984172" w:rsidRDefault="00984172" w:rsidP="00984172">
      <w:r>
        <w:rPr>
          <w:rFonts w:hint="eastAsia"/>
        </w:rPr>
        <w:t>위와 같이 입력된 문자열 뿐만 아니라 그 시각도 화면에 표시된다.</w:t>
      </w:r>
    </w:p>
    <w:p w:rsidR="00984172" w:rsidRDefault="00984172" w:rsidP="00984172">
      <w:r>
        <w:rPr>
          <w:rFonts w:hint="eastAsia"/>
        </w:rPr>
        <w:t xml:space="preserve">화면에 표시되는 내용은 목록에 저장된 객체의 </w:t>
      </w:r>
      <w:r>
        <w:t xml:space="preserve">toString </w:t>
      </w:r>
      <w:r>
        <w:rPr>
          <w:rFonts w:hint="eastAsia"/>
        </w:rPr>
        <w:t>메소드의 리턴값이다.</w:t>
      </w:r>
    </w:p>
    <w:p w:rsidR="00C5696E" w:rsidRDefault="00C5696E" w:rsidP="00984172"/>
    <w:p w:rsidR="00DB0694" w:rsidRDefault="00C5696E" w:rsidP="00C5696E">
      <w:pPr>
        <w:pStyle w:val="10"/>
      </w:pPr>
      <w:r>
        <w:br w:type="page"/>
      </w:r>
      <w:bookmarkStart w:id="12" w:name="_Toc397605024"/>
      <w:bookmarkStart w:id="13" w:name="_Toc397605473"/>
      <w:r>
        <w:rPr>
          <w:rFonts w:hint="eastAsia"/>
        </w:rPr>
        <w:lastRenderedPageBreak/>
        <w:t xml:space="preserve">예제 </w:t>
      </w:r>
      <w:r>
        <w:t>E02List #3</w:t>
      </w:r>
      <w:bookmarkEnd w:id="12"/>
      <w:bookmarkEnd w:id="13"/>
    </w:p>
    <w:p w:rsidR="007A7302" w:rsidRDefault="007A7302" w:rsidP="007A7302"/>
    <w:p w:rsidR="007A7302" w:rsidRDefault="007A7302" w:rsidP="007A7302">
      <w:r>
        <w:rPr>
          <w:rFonts w:hint="eastAsia"/>
        </w:rPr>
        <w:t>임의의 객체의 목록을 내가 원하는 화면 배치로 표시하기</w:t>
      </w:r>
    </w:p>
    <w:p w:rsidR="007A7302" w:rsidRDefault="007A7302" w:rsidP="007A7302">
      <w:r>
        <w:rPr>
          <w:rFonts w:hint="eastAsia"/>
        </w:rPr>
        <w:t>임의의 객체의 내부 속성값 몇개를 내가 원하는 화면 배치로 표시한다.</w:t>
      </w:r>
    </w:p>
    <w:p w:rsidR="007A7302" w:rsidRPr="007A7302" w:rsidRDefault="007A7302" w:rsidP="007A7302"/>
    <w:p w:rsidR="00C5696E" w:rsidRDefault="00C5696E" w:rsidP="00C5696E">
      <w:r>
        <w:rPr>
          <w:rFonts w:hint="eastAsia"/>
        </w:rPr>
        <w:t>지금까지 ArrayAdapter를 이용하여 객체의 목록을 화면에 표시하였다.</w:t>
      </w:r>
    </w:p>
    <w:p w:rsidR="00C5696E" w:rsidRDefault="00C5696E" w:rsidP="00C5696E">
      <w:r>
        <w:t>ArrayAdapter</w:t>
      </w:r>
      <w:r>
        <w:rPr>
          <w:rFonts w:hint="eastAsia"/>
        </w:rPr>
        <w:t>는 화면에 표시될 객체의 내용이 문자열 하나라는 제약이 있다.</w:t>
      </w:r>
    </w:p>
    <w:p w:rsidR="00C5696E" w:rsidRDefault="00C5696E" w:rsidP="00C5696E">
      <w:r>
        <w:rPr>
          <w:rFonts w:hint="eastAsia"/>
        </w:rPr>
        <w:t xml:space="preserve">객체의 </w:t>
      </w:r>
      <w:r>
        <w:t xml:space="preserve">toString() </w:t>
      </w:r>
      <w:r>
        <w:rPr>
          <w:rFonts w:hint="eastAsia"/>
        </w:rPr>
        <w:t xml:space="preserve">메소드의 리턴값인 문자열이 화면에 </w:t>
      </w:r>
      <w:r w:rsidR="00B10048">
        <w:t xml:space="preserve">TextView </w:t>
      </w:r>
      <w:r w:rsidR="00B10048">
        <w:rPr>
          <w:rFonts w:hint="eastAsia"/>
        </w:rPr>
        <w:t xml:space="preserve">하나로 </w:t>
      </w:r>
      <w:r>
        <w:rPr>
          <w:rFonts w:hint="eastAsia"/>
        </w:rPr>
        <w:t>표시된다.</w:t>
      </w:r>
    </w:p>
    <w:p w:rsidR="00C5696E" w:rsidRPr="00B10048" w:rsidRDefault="00C5696E" w:rsidP="00C5696E"/>
    <w:p w:rsidR="00C5696E" w:rsidRDefault="00C5696E" w:rsidP="00C5696E">
      <w:r>
        <w:rPr>
          <w:rFonts w:hint="eastAsia"/>
        </w:rPr>
        <w:t>화면에 문자열 두 개를 표시해 보자.</w:t>
      </w:r>
    </w:p>
    <w:p w:rsidR="00C5696E" w:rsidRDefault="00C5696E" w:rsidP="00C5696E">
      <w:r>
        <w:rPr>
          <w:rFonts w:hint="eastAsia"/>
        </w:rPr>
        <w:t>ListItem</w:t>
      </w:r>
      <w:r>
        <w:t xml:space="preserve"> </w:t>
      </w:r>
      <w:r>
        <w:rPr>
          <w:rFonts w:hint="eastAsia"/>
        </w:rPr>
        <w:t xml:space="preserve">클래스의 </w:t>
      </w:r>
      <w:r>
        <w:t xml:space="preserve">title </w:t>
      </w:r>
      <w:r>
        <w:rPr>
          <w:rFonts w:hint="eastAsia"/>
        </w:rPr>
        <w:t>값</w:t>
      </w:r>
      <w:r w:rsidR="00B10048">
        <w:rPr>
          <w:rFonts w:hint="eastAsia"/>
        </w:rPr>
        <w:t xml:space="preserve">을 표시하는 </w:t>
      </w:r>
      <w:r w:rsidR="002C6077">
        <w:rPr>
          <w:rFonts w:hint="eastAsia"/>
        </w:rPr>
        <w:t>TextView와</w:t>
      </w:r>
      <w:r>
        <w:rPr>
          <w:rFonts w:hint="eastAsia"/>
        </w:rPr>
        <w:t>,</w:t>
      </w:r>
      <w:r>
        <w:t xml:space="preserve"> modi</w:t>
      </w:r>
      <w:r w:rsidR="00B10048">
        <w:t xml:space="preserve">fiedDate </w:t>
      </w:r>
      <w:r w:rsidR="00B10048">
        <w:rPr>
          <w:rFonts w:hint="eastAsia"/>
        </w:rPr>
        <w:t xml:space="preserve">값을 </w:t>
      </w:r>
      <w:r w:rsidR="002C6077">
        <w:rPr>
          <w:rFonts w:hint="eastAsia"/>
        </w:rPr>
        <w:t xml:space="preserve">표시하는 </w:t>
      </w:r>
      <w:r w:rsidR="002C6077">
        <w:t>TextView</w:t>
      </w:r>
      <w:r w:rsidR="002C6077">
        <w:rPr>
          <w:rFonts w:hint="eastAsia"/>
        </w:rPr>
        <w:t>가 필요하다.</w:t>
      </w:r>
    </w:p>
    <w:p w:rsidR="002C6077" w:rsidRDefault="002C6077" w:rsidP="002C6077">
      <w:r>
        <w:rPr>
          <w:rFonts w:hint="eastAsia"/>
        </w:rPr>
        <w:t xml:space="preserve">객체의 </w:t>
      </w:r>
      <w:r>
        <w:t xml:space="preserve">toString() </w:t>
      </w:r>
      <w:r>
        <w:rPr>
          <w:rFonts w:hint="eastAsia"/>
        </w:rPr>
        <w:t xml:space="preserve">메소드의 리턴값인 문자열이 화면에 </w:t>
      </w:r>
      <w:r>
        <w:t xml:space="preserve">TextView </w:t>
      </w:r>
      <w:r>
        <w:rPr>
          <w:rFonts w:hint="eastAsia"/>
        </w:rPr>
        <w:t xml:space="preserve">하나로 표시하는 </w:t>
      </w:r>
      <w:r>
        <w:t>ArrayAdapter</w:t>
      </w:r>
      <w:r>
        <w:rPr>
          <w:rFonts w:hint="eastAsia"/>
        </w:rPr>
        <w:t>로는</w:t>
      </w:r>
    </w:p>
    <w:p w:rsidR="002C6077" w:rsidRDefault="002C6077" w:rsidP="002C6077">
      <w:r>
        <w:rPr>
          <w:rFonts w:hint="eastAsia"/>
        </w:rPr>
        <w:t>이것을 구현할 수 없다. 아탑타를 새로 만들어야 한다.</w:t>
      </w:r>
    </w:p>
    <w:p w:rsidR="00BD2954" w:rsidRDefault="00BD2954" w:rsidP="002C6077"/>
    <w:p w:rsidR="00BD2954" w:rsidRDefault="00BD2954" w:rsidP="002C6077"/>
    <w:p w:rsidR="003659A9" w:rsidRDefault="003659A9" w:rsidP="00BD2954">
      <w:pPr>
        <w:pStyle w:val="20"/>
      </w:pPr>
      <w:bookmarkStart w:id="14" w:name="_Toc397605474"/>
      <w:r>
        <w:rPr>
          <w:rFonts w:hint="eastAsia"/>
        </w:rPr>
        <w:t>list_item.xml 생성</w:t>
      </w:r>
      <w:bookmarkEnd w:id="14"/>
    </w:p>
    <w:p w:rsidR="003659A9" w:rsidRDefault="003659A9" w:rsidP="003659A9">
      <w:r>
        <w:rPr>
          <w:rFonts w:hint="eastAsia"/>
        </w:rPr>
        <w:t>list_item.xml 레이아웃 리소스 파일을 생성하자.</w:t>
      </w:r>
    </w:p>
    <w:p w:rsidR="003659A9" w:rsidRDefault="00AC29BB" w:rsidP="003659A9">
      <w:r>
        <w:rPr>
          <w:rFonts w:hint="eastAsia"/>
        </w:rPr>
        <w:t>ListItem을 화면에 표시할 화면 배치 형태(</w:t>
      </w:r>
      <w:r>
        <w:t>layout)</w:t>
      </w:r>
      <w:r>
        <w:rPr>
          <w:rFonts w:hint="eastAsia"/>
        </w:rPr>
        <w:t>을 지정하기 위한 레이아웃 리소스 파일을 생성하자.</w:t>
      </w:r>
    </w:p>
    <w:p w:rsidR="00AC29BB" w:rsidRDefault="00AC29BB" w:rsidP="003659A9"/>
    <w:p w:rsidR="00AC29BB" w:rsidRDefault="004A7A44" w:rsidP="003659A9">
      <w:r>
        <w:rPr>
          <w:rFonts w:hint="eastAsia"/>
          <w:noProof/>
        </w:rPr>
        <w:drawing>
          <wp:inline distT="0" distB="0" distL="0" distR="0">
            <wp:extent cx="3950208" cy="42365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91" cy="423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A44" w:rsidRDefault="004A7A44" w:rsidP="003659A9">
      <w:r>
        <w:rPr>
          <w:rFonts w:hint="eastAsia"/>
        </w:rPr>
        <w:t>r</w:t>
      </w:r>
      <w:r>
        <w:t xml:space="preserve">es </w:t>
      </w:r>
      <w:r>
        <w:rPr>
          <w:rFonts w:hint="eastAsia"/>
        </w:rPr>
        <w:t xml:space="preserve">폴더 아래 </w:t>
      </w:r>
      <w:r>
        <w:t xml:space="preserve">layout </w:t>
      </w:r>
      <w:r>
        <w:rPr>
          <w:rFonts w:hint="eastAsia"/>
        </w:rPr>
        <w:t xml:space="preserve">폴더를 우클릭하고 </w:t>
      </w:r>
    </w:p>
    <w:p w:rsidR="004A7A44" w:rsidRDefault="004A7A44" w:rsidP="003659A9">
      <w:r>
        <w:rPr>
          <w:rFonts w:hint="eastAsia"/>
        </w:rPr>
        <w:t>메뉴:</w:t>
      </w:r>
      <w:r>
        <w:t xml:space="preserve"> New - Other...</w:t>
      </w:r>
    </w:p>
    <w:p w:rsidR="004A7A44" w:rsidRDefault="004A7A44" w:rsidP="003659A9"/>
    <w:p w:rsidR="004A7A44" w:rsidRDefault="004A7A44" w:rsidP="003659A9">
      <w:r>
        <w:rPr>
          <w:noProof/>
        </w:rPr>
        <w:lastRenderedPageBreak/>
        <w:drawing>
          <wp:inline distT="0" distB="0" distL="0" distR="0" wp14:anchorId="47B21F4A" wp14:editId="79C4B02F">
            <wp:extent cx="3871203" cy="368686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2149" cy="36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44" w:rsidRDefault="004A7A44" w:rsidP="003659A9">
      <w:r>
        <w:t xml:space="preserve">Android XML Layout File </w:t>
      </w:r>
      <w:r>
        <w:rPr>
          <w:rFonts w:hint="eastAsia"/>
        </w:rPr>
        <w:t xml:space="preserve">항목 선택하고 </w:t>
      </w:r>
      <w:r>
        <w:t xml:space="preserve">Next </w:t>
      </w:r>
      <w:r>
        <w:rPr>
          <w:rFonts w:hint="eastAsia"/>
        </w:rPr>
        <w:t>버튼 클릭</w:t>
      </w:r>
    </w:p>
    <w:p w:rsidR="004A7A44" w:rsidRDefault="004A7A44" w:rsidP="003659A9"/>
    <w:p w:rsidR="004A7A44" w:rsidRDefault="004A7A44" w:rsidP="003659A9">
      <w:r>
        <w:rPr>
          <w:noProof/>
        </w:rPr>
        <w:drawing>
          <wp:inline distT="0" distB="0" distL="0" distR="0" wp14:anchorId="298BE8A6" wp14:editId="476ED1B2">
            <wp:extent cx="3840480" cy="4133088"/>
            <wp:effectExtent l="0" t="0" r="762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0429" cy="41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44" w:rsidRDefault="004A7A44" w:rsidP="003659A9">
      <w:r>
        <w:rPr>
          <w:rFonts w:hint="eastAsia"/>
        </w:rPr>
        <w:t>File: list_item</w:t>
      </w:r>
      <w:r>
        <w:t xml:space="preserve"> </w:t>
      </w:r>
    </w:p>
    <w:p w:rsidR="004A7A44" w:rsidRDefault="004A7A44" w:rsidP="003659A9">
      <w:r>
        <w:t xml:space="preserve">RelativeLayout </w:t>
      </w:r>
      <w:r>
        <w:rPr>
          <w:rFonts w:hint="eastAsia"/>
        </w:rPr>
        <w:t xml:space="preserve">선택하고 </w:t>
      </w:r>
      <w:r>
        <w:t xml:space="preserve">Finish </w:t>
      </w:r>
      <w:r>
        <w:rPr>
          <w:rFonts w:hint="eastAsia"/>
        </w:rPr>
        <w:t>버튼 클릭</w:t>
      </w:r>
    </w:p>
    <w:p w:rsidR="004A7A44" w:rsidRDefault="004A7A44" w:rsidP="003659A9"/>
    <w:p w:rsidR="00490FCF" w:rsidRDefault="00BD2954" w:rsidP="003659A9">
      <w:r>
        <w:rPr>
          <w:noProof/>
        </w:rPr>
        <w:lastRenderedPageBreak/>
        <w:drawing>
          <wp:inline distT="0" distB="0" distL="0" distR="0">
            <wp:extent cx="6642100" cy="356997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FCF" w:rsidRDefault="00490FCF" w:rsidP="003659A9"/>
    <w:p w:rsidR="00490FCF" w:rsidRDefault="00490FCF" w:rsidP="003659A9">
      <w:r>
        <w:rPr>
          <w:rFonts w:hint="eastAsia"/>
        </w:rPr>
        <w:t>위와 같이 화면 배치(</w:t>
      </w:r>
      <w:r>
        <w:t>layout)</w:t>
      </w:r>
      <w:r>
        <w:rPr>
          <w:rFonts w:hint="eastAsia"/>
        </w:rPr>
        <w:t xml:space="preserve">을 만들기 위한 </w:t>
      </w:r>
      <w:r w:rsidR="005463FC">
        <w:rPr>
          <w:rFonts w:hint="eastAsia"/>
        </w:rPr>
        <w:t>편집창이 열린다.</w:t>
      </w:r>
    </w:p>
    <w:p w:rsidR="005463FC" w:rsidRDefault="005463FC" w:rsidP="003659A9">
      <w:r>
        <w:rPr>
          <w:rFonts w:hint="eastAsia"/>
        </w:rPr>
        <w:t xml:space="preserve">지금 여기서 우리가 </w:t>
      </w:r>
      <w:r w:rsidR="00BD2954">
        <w:rPr>
          <w:rFonts w:hint="eastAsia"/>
        </w:rPr>
        <w:t>편</w:t>
      </w:r>
      <w:r>
        <w:rPr>
          <w:rFonts w:hint="eastAsia"/>
        </w:rPr>
        <w:t>집해야 하는 레이아웃은 액티비티 화면 전체의 레이아웃이 아니고</w:t>
      </w:r>
    </w:p>
    <w:p w:rsidR="005463FC" w:rsidRDefault="005463FC" w:rsidP="003659A9">
      <w:r>
        <w:rPr>
          <w:rFonts w:hint="eastAsia"/>
        </w:rPr>
        <w:t>ListItem</w:t>
      </w:r>
      <w:r>
        <w:t xml:space="preserve"> </w:t>
      </w:r>
      <w:r>
        <w:rPr>
          <w:rFonts w:hint="eastAsia"/>
        </w:rPr>
        <w:t>객체 하나를 화면에 표시하기 위한 레이아웃이다.</w:t>
      </w:r>
    </w:p>
    <w:p w:rsidR="00BD2954" w:rsidRDefault="00BD2954" w:rsidP="003659A9"/>
    <w:p w:rsidR="00BD2954" w:rsidRDefault="00BD2954" w:rsidP="003659A9">
      <w:r>
        <w:rPr>
          <w:rFonts w:hint="eastAsia"/>
        </w:rPr>
        <w:t xml:space="preserve">화면 오른쪽 </w:t>
      </w:r>
      <w:r>
        <w:t xml:space="preserve">Outline </w:t>
      </w:r>
      <w:r>
        <w:rPr>
          <w:rFonts w:hint="eastAsia"/>
        </w:rPr>
        <w:t xml:space="preserve">창에 표시된 </w:t>
      </w:r>
      <w:r>
        <w:t>RelativeLayout</w:t>
      </w:r>
      <w:r>
        <w:rPr>
          <w:rFonts w:hint="eastAsia"/>
        </w:rPr>
        <w:t>에 주목하자.</w:t>
      </w:r>
    </w:p>
    <w:p w:rsidR="00BD2954" w:rsidRDefault="00BD2954" w:rsidP="003659A9">
      <w:r>
        <w:t>Outline</w:t>
      </w:r>
      <w:r>
        <w:rPr>
          <w:rFonts w:hint="eastAsia"/>
        </w:rPr>
        <w:t>창은 현재 편집창에 배치된 뷰 객체들의 목록을 보여준다.</w:t>
      </w:r>
    </w:p>
    <w:p w:rsidR="00BD2954" w:rsidRDefault="00BD2954" w:rsidP="003659A9">
      <w:r>
        <w:rPr>
          <w:rFonts w:hint="eastAsia"/>
        </w:rPr>
        <w:t>우리 눈에는 보이지 않지만,</w:t>
      </w:r>
      <w:r>
        <w:t xml:space="preserve"> </w:t>
      </w:r>
      <w:r>
        <w:rPr>
          <w:rFonts w:hint="eastAsia"/>
        </w:rPr>
        <w:t xml:space="preserve">지금 편집창에 </w:t>
      </w:r>
      <w:r>
        <w:t xml:space="preserve">RelativeLayout </w:t>
      </w:r>
      <w:r>
        <w:rPr>
          <w:rFonts w:hint="eastAsia"/>
        </w:rPr>
        <w:t>객체가 하나 들어있다.</w:t>
      </w:r>
    </w:p>
    <w:p w:rsidR="00BD2954" w:rsidRDefault="00BD2954" w:rsidP="003659A9">
      <w:r>
        <w:rPr>
          <w:rFonts w:hint="eastAsia"/>
        </w:rPr>
        <w:t xml:space="preserve">우리가 추가할 뷰 객체들은 이 </w:t>
      </w:r>
      <w:r>
        <w:t xml:space="preserve">RelativeLayout </w:t>
      </w:r>
      <w:r>
        <w:rPr>
          <w:rFonts w:hint="eastAsia"/>
        </w:rPr>
        <w:t>객체의 자식 객체가 된다.</w:t>
      </w:r>
    </w:p>
    <w:p w:rsidR="00BD2954" w:rsidRDefault="00BD2954" w:rsidP="003659A9"/>
    <w:p w:rsidR="00BD2954" w:rsidRDefault="00BD2954" w:rsidP="003659A9">
      <w:r>
        <w:rPr>
          <w:rFonts w:hint="eastAsia"/>
        </w:rPr>
        <w:t xml:space="preserve">화면 왼쪽의 </w:t>
      </w:r>
      <w:r>
        <w:t>Palett</w:t>
      </w:r>
      <w:r w:rsidR="005463FC"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창의 </w:t>
      </w:r>
      <w:r>
        <w:t>TextView</w:t>
      </w:r>
      <w:r>
        <w:rPr>
          <w:rFonts w:hint="eastAsia"/>
        </w:rPr>
        <w:t>를 드래그 드롭하여 편집창에 두 번 추가하자.</w:t>
      </w:r>
    </w:p>
    <w:p w:rsidR="005463FC" w:rsidRPr="00BD2954" w:rsidRDefault="005463FC" w:rsidP="003659A9"/>
    <w:p w:rsidR="004A7A44" w:rsidRDefault="00AB3624" w:rsidP="003659A9">
      <w:r>
        <w:rPr>
          <w:noProof/>
        </w:rPr>
        <w:drawing>
          <wp:inline distT="0" distB="0" distL="0" distR="0" wp14:anchorId="135E8EDF" wp14:editId="5AF89D78">
            <wp:extent cx="5734050" cy="28670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24" w:rsidRDefault="00AB3624" w:rsidP="003659A9"/>
    <w:p w:rsidR="00BD2954" w:rsidRDefault="00BD2954" w:rsidP="003659A9">
      <w:r>
        <w:rPr>
          <w:rFonts w:hint="eastAsia"/>
        </w:rPr>
        <w:t xml:space="preserve">화면 왼쪽의 </w:t>
      </w:r>
      <w:r>
        <w:t xml:space="preserve">Layout </w:t>
      </w:r>
      <w:r>
        <w:rPr>
          <w:rFonts w:hint="eastAsia"/>
        </w:rPr>
        <w:t>창에 주목하자.</w:t>
      </w:r>
    </w:p>
    <w:p w:rsidR="00BD2954" w:rsidRDefault="007069A6" w:rsidP="003659A9">
      <w:r>
        <w:rPr>
          <w:rFonts w:hint="eastAsia"/>
        </w:rPr>
        <w:t>R</w:t>
      </w:r>
      <w:r>
        <w:t xml:space="preserve">elativeLayout </w:t>
      </w:r>
      <w:r>
        <w:rPr>
          <w:rFonts w:hint="eastAsia"/>
        </w:rPr>
        <w:t>객체가 루트(</w:t>
      </w:r>
      <w:r>
        <w:t>root)</w:t>
      </w:r>
      <w:r>
        <w:rPr>
          <w:rFonts w:hint="eastAsia"/>
        </w:rPr>
        <w:t xml:space="preserve">이고, </w:t>
      </w:r>
      <w:r w:rsidR="00BD2954">
        <w:rPr>
          <w:rFonts w:hint="eastAsia"/>
        </w:rPr>
        <w:t xml:space="preserve">방금 우리가 추가한 </w:t>
      </w:r>
      <w:r w:rsidR="00BD2954">
        <w:t xml:space="preserve">TextView </w:t>
      </w:r>
      <w:r w:rsidR="00BD2954">
        <w:rPr>
          <w:rFonts w:hint="eastAsia"/>
        </w:rPr>
        <w:t xml:space="preserve">객체들이 </w:t>
      </w:r>
      <w:r w:rsidR="00BD2954">
        <w:t xml:space="preserve">RelativeLayout </w:t>
      </w:r>
      <w:r w:rsidR="00BD2954">
        <w:rPr>
          <w:rFonts w:hint="eastAsia"/>
        </w:rPr>
        <w:t xml:space="preserve">객체의 자식으로 </w:t>
      </w:r>
      <w:r>
        <w:rPr>
          <w:rFonts w:hint="eastAsia"/>
        </w:rPr>
        <w:t xml:space="preserve">아래에 </w:t>
      </w:r>
      <w:r w:rsidR="00BD2954">
        <w:rPr>
          <w:rFonts w:hint="eastAsia"/>
        </w:rPr>
        <w:t>추가된 것을 확인할 수 있다.</w:t>
      </w:r>
      <w:r>
        <w:t xml:space="preserve"> </w:t>
      </w:r>
      <w:r w:rsidR="00BD2954">
        <w:rPr>
          <w:rFonts w:hint="eastAsia"/>
        </w:rPr>
        <w:t xml:space="preserve">그리고 이들의 </w:t>
      </w:r>
      <w:r w:rsidR="00BD2954">
        <w:t>id</w:t>
      </w:r>
      <w:r w:rsidR="00BD2954">
        <w:rPr>
          <w:rFonts w:hint="eastAsia"/>
        </w:rPr>
        <w:t xml:space="preserve">가 각각 </w:t>
      </w:r>
      <w:r w:rsidR="00BD2954">
        <w:t>textView1, textView2</w:t>
      </w:r>
      <w:r w:rsidR="00BD2954">
        <w:rPr>
          <w:rFonts w:hint="eastAsia"/>
        </w:rPr>
        <w:t>임을 확인할 수 있다.</w:t>
      </w:r>
    </w:p>
    <w:p w:rsidR="00BD2954" w:rsidRDefault="00BD2954" w:rsidP="003659A9"/>
    <w:p w:rsidR="00BD2954" w:rsidRDefault="00BD2954" w:rsidP="003659A9">
      <w:r>
        <w:rPr>
          <w:rFonts w:hint="eastAsia"/>
        </w:rPr>
        <w:t xml:space="preserve">첫번째 </w:t>
      </w:r>
      <w:r>
        <w:t>TextView</w:t>
      </w:r>
      <w:r>
        <w:rPr>
          <w:rFonts w:hint="eastAsia"/>
        </w:rPr>
        <w:t>를 선택해 보자.</w:t>
      </w:r>
    </w:p>
    <w:p w:rsidR="00BD2954" w:rsidRDefault="00BD2954" w:rsidP="003659A9">
      <w:r>
        <w:rPr>
          <w:noProof/>
        </w:rPr>
        <w:lastRenderedPageBreak/>
        <w:drawing>
          <wp:inline distT="0" distB="0" distL="0" distR="0" wp14:anchorId="01617A91" wp14:editId="0CC308DD">
            <wp:extent cx="6645910" cy="42405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24" w:rsidRDefault="00AB3624" w:rsidP="003659A9"/>
    <w:p w:rsidR="009314F1" w:rsidRDefault="00BD2954" w:rsidP="003659A9">
      <w:r>
        <w:rPr>
          <w:rFonts w:hint="eastAsia"/>
        </w:rPr>
        <w:t xml:space="preserve">textView1을 선택하고 오른쪽 </w:t>
      </w:r>
      <w:r>
        <w:t>Properties</w:t>
      </w:r>
      <w:r>
        <w:rPr>
          <w:rFonts w:hint="eastAsia"/>
        </w:rPr>
        <w:t>창을 보면</w:t>
      </w:r>
      <w:r w:rsidR="009314F1">
        <w:rPr>
          <w:rFonts w:hint="eastAsia"/>
        </w:rPr>
        <w:t xml:space="preserve">, 선택된 </w:t>
      </w:r>
      <w:r w:rsidR="009314F1">
        <w:t>textView1</w:t>
      </w:r>
      <w:r w:rsidR="009314F1">
        <w:rPr>
          <w:rFonts w:hint="eastAsia"/>
        </w:rPr>
        <w:t>의 속성값을 볼 수 있다.</w:t>
      </w:r>
    </w:p>
    <w:p w:rsidR="004A7A44" w:rsidRDefault="009314F1" w:rsidP="003659A9">
      <w:r>
        <w:rPr>
          <w:rFonts w:hint="eastAsia"/>
        </w:rPr>
        <w:t xml:space="preserve">속성창의 속성 목록에서 </w:t>
      </w:r>
      <w:r>
        <w:t xml:space="preserve">Layout Parameters </w:t>
      </w:r>
      <w:r>
        <w:rPr>
          <w:rFonts w:hint="eastAsia"/>
        </w:rPr>
        <w:t>항목 아래를 펼쳐보면</w:t>
      </w:r>
      <w:r>
        <w:t xml:space="preserve"> width</w:t>
      </w:r>
      <w:r w:rsidR="00BD2954">
        <w:rPr>
          <w:rFonts w:hint="eastAsia"/>
        </w:rPr>
        <w:t xml:space="preserve"> </w:t>
      </w:r>
      <w:r>
        <w:rPr>
          <w:rFonts w:hint="eastAsia"/>
        </w:rPr>
        <w:t xml:space="preserve">속성값이 </w:t>
      </w:r>
      <w:r>
        <w:t>warp_context</w:t>
      </w:r>
      <w:r>
        <w:rPr>
          <w:rFonts w:hint="eastAsia"/>
        </w:rPr>
        <w:t>이다.</w:t>
      </w:r>
    </w:p>
    <w:p w:rsidR="009314F1" w:rsidRDefault="009314F1" w:rsidP="003659A9">
      <w:r>
        <w:rPr>
          <w:rFonts w:hint="eastAsia"/>
        </w:rPr>
        <w:t xml:space="preserve">이 속성값의 의미는 </w:t>
      </w:r>
      <w:r>
        <w:t>TextView</w:t>
      </w:r>
      <w:r>
        <w:rPr>
          <w:rFonts w:hint="eastAsia"/>
        </w:rPr>
        <w:t>의 폭(</w:t>
      </w:r>
      <w:r>
        <w:t>width)</w:t>
      </w:r>
      <w:r>
        <w:rPr>
          <w:rFonts w:hint="eastAsia"/>
        </w:rPr>
        <w:t>이 내부 문자열(content)의 크기와 같다는 것.</w:t>
      </w:r>
    </w:p>
    <w:p w:rsidR="009314F1" w:rsidRDefault="009314F1" w:rsidP="003659A9">
      <w:r>
        <w:rPr>
          <w:rFonts w:hint="eastAsia"/>
        </w:rPr>
        <w:t>왼쪽 편집창을 봐도,</w:t>
      </w:r>
      <w:r>
        <w:t xml:space="preserve"> TextView</w:t>
      </w:r>
      <w:r>
        <w:rPr>
          <w:rFonts w:hint="eastAsia"/>
        </w:rPr>
        <w:t>의 폭이 문자열의 크기와 같음을 알 수 있다.</w:t>
      </w:r>
    </w:p>
    <w:p w:rsidR="009314F1" w:rsidRDefault="009314F1" w:rsidP="003659A9">
      <w:r>
        <w:rPr>
          <w:rFonts w:hint="eastAsia"/>
        </w:rPr>
        <w:t xml:space="preserve">이 </w:t>
      </w:r>
      <w:r>
        <w:t xml:space="preserve">width </w:t>
      </w:r>
      <w:r>
        <w:rPr>
          <w:rFonts w:hint="eastAsia"/>
        </w:rPr>
        <w:t xml:space="preserve">속성값을 </w:t>
      </w:r>
      <w:r>
        <w:t>match_parent</w:t>
      </w:r>
      <w:r>
        <w:rPr>
          <w:rFonts w:hint="eastAsia"/>
        </w:rPr>
        <w:t>로 바꾸자.</w:t>
      </w:r>
    </w:p>
    <w:p w:rsidR="009314F1" w:rsidRDefault="009314F1" w:rsidP="003659A9">
      <w:r>
        <w:rPr>
          <w:rFonts w:hint="eastAsia"/>
        </w:rPr>
        <w:t xml:space="preserve">그리고 </w:t>
      </w:r>
      <w:r>
        <w:t xml:space="preserve">Text Size </w:t>
      </w:r>
      <w:r>
        <w:rPr>
          <w:rFonts w:hint="eastAsia"/>
        </w:rPr>
        <w:t xml:space="preserve">속성값을 </w:t>
      </w:r>
      <w:r>
        <w:t>20sp</w:t>
      </w:r>
      <w:r>
        <w:rPr>
          <w:rFonts w:hint="eastAsia"/>
        </w:rPr>
        <w:t>로 입력하자.</w:t>
      </w:r>
    </w:p>
    <w:p w:rsidR="009314F1" w:rsidRDefault="009314F1" w:rsidP="003659A9"/>
    <w:p w:rsidR="009314F1" w:rsidRDefault="009314F1" w:rsidP="003659A9">
      <w:r>
        <w:t>textView1</w:t>
      </w:r>
      <w:r w:rsidR="003A1436">
        <w:t xml:space="preserve"> </w:t>
      </w:r>
      <w:r w:rsidR="003A1436">
        <w:rPr>
          <w:rFonts w:hint="eastAsia"/>
        </w:rPr>
        <w:t>속성 편집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3A1436" w:rsidTr="008F24F5">
        <w:tc>
          <w:tcPr>
            <w:tcW w:w="1413" w:type="dxa"/>
            <w:shd w:val="clear" w:color="auto" w:fill="F2F2F2" w:themeFill="background1" w:themeFillShade="F2"/>
          </w:tcPr>
          <w:p w:rsidR="003A1436" w:rsidRDefault="003A1436" w:rsidP="003659A9">
            <w:r>
              <w:rPr>
                <w:rFonts w:hint="eastAsia"/>
              </w:rPr>
              <w:t>속성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3A1436" w:rsidRDefault="003A1436" w:rsidP="003659A9">
            <w:r>
              <w:rPr>
                <w:rFonts w:hint="eastAsia"/>
              </w:rPr>
              <w:t>값</w:t>
            </w:r>
          </w:p>
        </w:tc>
      </w:tr>
      <w:tr w:rsidR="003A1436" w:rsidTr="003A1436">
        <w:tc>
          <w:tcPr>
            <w:tcW w:w="1413" w:type="dxa"/>
          </w:tcPr>
          <w:p w:rsidR="003A1436" w:rsidRDefault="003A1436" w:rsidP="003A1436">
            <w:r>
              <w:t>Wdth</w:t>
            </w:r>
          </w:p>
        </w:tc>
        <w:tc>
          <w:tcPr>
            <w:tcW w:w="2268" w:type="dxa"/>
          </w:tcPr>
          <w:p w:rsidR="003A1436" w:rsidRDefault="003A1436" w:rsidP="003659A9">
            <w:r>
              <w:rPr>
                <w:rFonts w:hint="eastAsia"/>
              </w:rPr>
              <w:t>m</w:t>
            </w:r>
            <w:r>
              <w:t>atch parent</w:t>
            </w:r>
          </w:p>
        </w:tc>
      </w:tr>
      <w:tr w:rsidR="003A1436" w:rsidTr="003A1436">
        <w:tc>
          <w:tcPr>
            <w:tcW w:w="1413" w:type="dxa"/>
          </w:tcPr>
          <w:p w:rsidR="003A1436" w:rsidRDefault="003A1436" w:rsidP="003659A9">
            <w:r>
              <w:rPr>
                <w:rFonts w:hint="eastAsia"/>
              </w:rPr>
              <w:t>T</w:t>
            </w:r>
            <w:r>
              <w:t>ext Size</w:t>
            </w:r>
          </w:p>
        </w:tc>
        <w:tc>
          <w:tcPr>
            <w:tcW w:w="2268" w:type="dxa"/>
          </w:tcPr>
          <w:p w:rsidR="003A1436" w:rsidRDefault="003A1436" w:rsidP="003659A9">
            <w:r>
              <w:rPr>
                <w:rFonts w:hint="eastAsia"/>
              </w:rPr>
              <w:t>2</w:t>
            </w:r>
            <w:r>
              <w:t>0sp</w:t>
            </w:r>
          </w:p>
        </w:tc>
      </w:tr>
    </w:tbl>
    <w:p w:rsidR="003A1436" w:rsidRDefault="003A1436" w:rsidP="003659A9"/>
    <w:p w:rsidR="008F24F5" w:rsidRDefault="008F24F5" w:rsidP="008F24F5">
      <w:r>
        <w:t>textView2</w:t>
      </w:r>
      <w:r>
        <w:rPr>
          <w:rFonts w:hint="eastAsia"/>
        </w:rPr>
        <w:t>속성 편집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8F24F5" w:rsidTr="007069A6">
        <w:tc>
          <w:tcPr>
            <w:tcW w:w="1413" w:type="dxa"/>
            <w:shd w:val="clear" w:color="auto" w:fill="F2F2F2" w:themeFill="background1" w:themeFillShade="F2"/>
          </w:tcPr>
          <w:p w:rsidR="008F24F5" w:rsidRDefault="008F24F5" w:rsidP="007069A6">
            <w:r>
              <w:rPr>
                <w:rFonts w:hint="eastAsia"/>
              </w:rPr>
              <w:t>속성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8F24F5" w:rsidRDefault="008F24F5" w:rsidP="007069A6">
            <w:r>
              <w:rPr>
                <w:rFonts w:hint="eastAsia"/>
              </w:rPr>
              <w:t>값</w:t>
            </w:r>
          </w:p>
        </w:tc>
      </w:tr>
      <w:tr w:rsidR="008F24F5" w:rsidTr="007069A6">
        <w:tc>
          <w:tcPr>
            <w:tcW w:w="1413" w:type="dxa"/>
          </w:tcPr>
          <w:p w:rsidR="008F24F5" w:rsidRDefault="008F24F5" w:rsidP="007069A6">
            <w:r>
              <w:t>Wdth</w:t>
            </w:r>
          </w:p>
        </w:tc>
        <w:tc>
          <w:tcPr>
            <w:tcW w:w="2268" w:type="dxa"/>
          </w:tcPr>
          <w:p w:rsidR="008F24F5" w:rsidRDefault="008F24F5" w:rsidP="007069A6">
            <w:r>
              <w:rPr>
                <w:rFonts w:hint="eastAsia"/>
              </w:rPr>
              <w:t>m</w:t>
            </w:r>
            <w:r>
              <w:t>atch parent</w:t>
            </w:r>
          </w:p>
        </w:tc>
      </w:tr>
      <w:tr w:rsidR="008F24F5" w:rsidTr="007069A6">
        <w:tc>
          <w:tcPr>
            <w:tcW w:w="1413" w:type="dxa"/>
          </w:tcPr>
          <w:p w:rsidR="008F24F5" w:rsidRDefault="008F24F5" w:rsidP="007069A6">
            <w:r>
              <w:rPr>
                <w:rFonts w:hint="eastAsia"/>
              </w:rPr>
              <w:t>T</w:t>
            </w:r>
            <w:r>
              <w:t>ext Size</w:t>
            </w:r>
          </w:p>
        </w:tc>
        <w:tc>
          <w:tcPr>
            <w:tcW w:w="2268" w:type="dxa"/>
          </w:tcPr>
          <w:p w:rsidR="008F24F5" w:rsidRDefault="008F24F5" w:rsidP="008F24F5">
            <w:r>
              <w:t>12sp</w:t>
            </w:r>
          </w:p>
        </w:tc>
      </w:tr>
    </w:tbl>
    <w:p w:rsidR="00BD2954" w:rsidRDefault="00BD2954" w:rsidP="003659A9"/>
    <w:p w:rsidR="008F24F5" w:rsidRPr="00AC29BB" w:rsidRDefault="00003261" w:rsidP="003659A9">
      <w:r>
        <w:rPr>
          <w:noProof/>
        </w:rPr>
        <w:lastRenderedPageBreak/>
        <w:drawing>
          <wp:inline distT="0" distB="0" distL="0" distR="0" wp14:anchorId="63CFC01A" wp14:editId="537F12CB">
            <wp:extent cx="6645910" cy="263207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077" w:rsidRDefault="002C6077" w:rsidP="002C6077"/>
    <w:p w:rsidR="00003261" w:rsidRDefault="00003261" w:rsidP="002C6077">
      <w:r>
        <w:rPr>
          <w:rFonts w:hint="eastAsia"/>
        </w:rPr>
        <w:t>편집한 내용을 저장하고 편집창을 닫자.</w:t>
      </w:r>
    </w:p>
    <w:p w:rsidR="00003261" w:rsidRDefault="00003261" w:rsidP="002C6077"/>
    <w:p w:rsidR="00003261" w:rsidRDefault="00003261" w:rsidP="002C6077"/>
    <w:p w:rsidR="00003261" w:rsidRDefault="00003261" w:rsidP="002C6077"/>
    <w:p w:rsidR="00AB3624" w:rsidRDefault="00AB3624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2C6077" w:rsidRDefault="002C6077" w:rsidP="002C6077">
      <w:pPr>
        <w:pStyle w:val="20"/>
      </w:pPr>
      <w:bookmarkStart w:id="15" w:name="_Toc397605475"/>
      <w:r>
        <w:rPr>
          <w:rFonts w:hint="eastAsia"/>
        </w:rPr>
        <w:lastRenderedPageBreak/>
        <w:t>ListItem</w:t>
      </w:r>
      <w:r w:rsidR="00097997">
        <w:rPr>
          <w:rFonts w:hint="eastAsia"/>
        </w:rPr>
        <w:t>Array</w:t>
      </w:r>
      <w:r>
        <w:rPr>
          <w:rFonts w:hint="eastAsia"/>
        </w:rPr>
        <w:t>Adapter</w:t>
      </w:r>
      <w:r>
        <w:t xml:space="preserve"> </w:t>
      </w:r>
      <w:r>
        <w:rPr>
          <w:rFonts w:hint="eastAsia"/>
        </w:rPr>
        <w:t>생성</w:t>
      </w:r>
      <w:bookmarkEnd w:id="15"/>
    </w:p>
    <w:p w:rsidR="002C6077" w:rsidRPr="002C6077" w:rsidRDefault="002C6077" w:rsidP="002C6077"/>
    <w:p w:rsidR="002C6077" w:rsidRDefault="002C6077" w:rsidP="002C6077">
      <w:pPr>
        <w:pStyle w:val="3"/>
      </w:pPr>
      <w:r>
        <w:rPr>
          <w:rFonts w:hint="eastAsia"/>
        </w:rPr>
        <w:t>ListItem</w:t>
      </w:r>
      <w:r w:rsidR="00097997">
        <w:t>Array</w:t>
      </w:r>
      <w:r>
        <w:rPr>
          <w:rFonts w:hint="eastAsia"/>
        </w:rPr>
        <w:t>Adapter.java</w:t>
      </w:r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C6077" w:rsidTr="00AB3624">
        <w:tc>
          <w:tcPr>
            <w:tcW w:w="426" w:type="dxa"/>
          </w:tcPr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2C6077" w:rsidRPr="00185935" w:rsidRDefault="002C6077" w:rsidP="002C6077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9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27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2C6077" w:rsidRDefault="002C6077" w:rsidP="002C6077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2C6077" w:rsidRPr="00185935" w:rsidRDefault="002C6077" w:rsidP="002C6077">
            <w:pPr>
              <w:pStyle w:val="aa"/>
            </w:pPr>
            <w:r>
              <w:rPr>
                <w:rFonts w:hint="eastAsia"/>
              </w:rPr>
              <w:t>39</w:t>
            </w:r>
          </w:p>
        </w:tc>
        <w:tc>
          <w:tcPr>
            <w:tcW w:w="10631" w:type="dxa"/>
          </w:tcPr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package</w:t>
            </w:r>
            <w:r>
              <w:t xml:space="preserve"> com.example.e02list;</w:t>
            </w:r>
          </w:p>
          <w:p w:rsidR="002C6077" w:rsidRDefault="002C6077" w:rsidP="002C6077">
            <w:pPr>
              <w:pStyle w:val="aa"/>
            </w:pP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android.content.Context;</w:t>
            </w: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android.view.LayoutInflater;</w:t>
            </w: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android.view.View;</w:t>
            </w: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android.view.ViewGroup;</w:t>
            </w: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android.widget.ArrayAdapter;</w:t>
            </w: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android.widget.TextView;</w:t>
            </w:r>
          </w:p>
          <w:p w:rsidR="002C6077" w:rsidRDefault="002C6077" w:rsidP="002C6077">
            <w:pPr>
              <w:pStyle w:val="aa"/>
            </w:pPr>
          </w:p>
          <w:p w:rsidR="002C6077" w:rsidRDefault="002C6077" w:rsidP="002C6077">
            <w:pPr>
              <w:pStyle w:val="aa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ListItemArrayAdapter </w:t>
            </w:r>
            <w:r>
              <w:rPr>
                <w:color w:val="7F0055"/>
              </w:rPr>
              <w:t>extends</w:t>
            </w:r>
            <w:r>
              <w:t xml:space="preserve"> ArrayAdapter&lt;ListItem&gt; {</w:t>
            </w:r>
          </w:p>
          <w:p w:rsidR="002C6077" w:rsidRDefault="002C6077" w:rsidP="002C6077">
            <w:pPr>
              <w:pStyle w:val="aa"/>
            </w:pPr>
            <w:r>
              <w:t xml:space="preserve">    </w:t>
            </w:r>
          </w:p>
          <w:p w:rsidR="002C6077" w:rsidRDefault="002C6077" w:rsidP="002C6077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private</w:t>
            </w:r>
            <w:r>
              <w:t xml:space="preserve"> ArrayList&lt;ListItem&gt; </w:t>
            </w:r>
            <w:r>
              <w:rPr>
                <w:color w:val="0000C0"/>
              </w:rPr>
              <w:t>arrayList</w:t>
            </w:r>
            <w:r>
              <w:t>;</w:t>
            </w:r>
          </w:p>
          <w:p w:rsidR="002C6077" w:rsidRDefault="002C6077" w:rsidP="002C6077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private</w:t>
            </w:r>
            <w:r>
              <w:t xml:space="preserve">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resource</w:t>
            </w:r>
            <w:r>
              <w:t>;</w:t>
            </w:r>
          </w:p>
          <w:p w:rsidR="002C6077" w:rsidRDefault="002C6077" w:rsidP="002C6077">
            <w:pPr>
              <w:pStyle w:val="aa"/>
            </w:pPr>
          </w:p>
          <w:p w:rsidR="002C6077" w:rsidRDefault="002C6077" w:rsidP="002C6077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ListItemArrayAdapter(Context context, </w:t>
            </w:r>
            <w:r>
              <w:rPr>
                <w:color w:val="7F0055"/>
              </w:rPr>
              <w:t>int</w:t>
            </w:r>
            <w:r>
              <w:t xml:space="preserve"> resource, ArrayList&lt;ListItem&gt; arrayList) {</w:t>
            </w:r>
          </w:p>
          <w:p w:rsidR="002C6077" w:rsidRDefault="002C6077" w:rsidP="002C6077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super</w:t>
            </w:r>
            <w:r>
              <w:t>(context, resource, arrayList);</w:t>
            </w:r>
          </w:p>
          <w:p w:rsidR="002C6077" w:rsidRDefault="002C6077" w:rsidP="002C6077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resource</w:t>
            </w:r>
            <w:r>
              <w:t xml:space="preserve"> = resource;</w:t>
            </w:r>
          </w:p>
          <w:p w:rsidR="002C6077" w:rsidRDefault="002C6077" w:rsidP="002C6077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arrayList</w:t>
            </w:r>
            <w:r>
              <w:t xml:space="preserve"> = arrayList;</w:t>
            </w:r>
          </w:p>
          <w:p w:rsidR="002C6077" w:rsidRDefault="002C6077" w:rsidP="002C6077">
            <w:pPr>
              <w:pStyle w:val="aa"/>
            </w:pPr>
            <w:r>
              <w:t xml:space="preserve">    }</w:t>
            </w:r>
          </w:p>
          <w:p w:rsidR="002C6077" w:rsidRDefault="002C6077" w:rsidP="002C6077">
            <w:pPr>
              <w:pStyle w:val="aa"/>
            </w:pPr>
            <w:r>
              <w:t xml:space="preserve">    </w:t>
            </w:r>
          </w:p>
          <w:p w:rsidR="002C6077" w:rsidRDefault="002C6077" w:rsidP="002C6077">
            <w:pPr>
              <w:pStyle w:val="aa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2C6077" w:rsidRDefault="002C6077" w:rsidP="002C6077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View getView(</w:t>
            </w:r>
            <w:r>
              <w:rPr>
                <w:color w:val="7F0055"/>
              </w:rPr>
              <w:t>int</w:t>
            </w:r>
            <w:r>
              <w:t xml:space="preserve"> position, View convertView, ViewGroup parent) {</w:t>
            </w:r>
          </w:p>
          <w:p w:rsidR="002C6077" w:rsidRDefault="002C6077" w:rsidP="002C6077">
            <w:pPr>
              <w:pStyle w:val="aa"/>
            </w:pPr>
            <w:r>
              <w:t xml:space="preserve">        View view = convertView;</w:t>
            </w:r>
          </w:p>
          <w:p w:rsidR="002C6077" w:rsidRDefault="002C6077" w:rsidP="002C6077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(view == </w:t>
            </w:r>
            <w:r>
              <w:rPr>
                <w:color w:val="7F0055"/>
              </w:rPr>
              <w:t>null</w:t>
            </w:r>
            <w:r>
              <w:t>) {</w:t>
            </w:r>
          </w:p>
          <w:p w:rsidR="002C6077" w:rsidRDefault="002C6077" w:rsidP="002C6077">
            <w:pPr>
              <w:pStyle w:val="aa"/>
            </w:pPr>
            <w:r>
              <w:t xml:space="preserve">            LayoutInflater inflater = </w:t>
            </w:r>
          </w:p>
          <w:p w:rsidR="002C6077" w:rsidRDefault="002C6077" w:rsidP="002C6077">
            <w:pPr>
              <w:pStyle w:val="aa"/>
            </w:pPr>
            <w:r>
              <w:t xml:space="preserve">                    (LayoutInflater)getContext().getSystemService(Context.</w:t>
            </w:r>
            <w:r>
              <w:rPr>
                <w:color w:val="0000C0"/>
              </w:rPr>
              <w:t>LAYOUT_INFLATER_SERVICE</w:t>
            </w:r>
            <w:r>
              <w:t>);</w:t>
            </w:r>
          </w:p>
          <w:p w:rsidR="002C6077" w:rsidRDefault="002C6077" w:rsidP="002C6077">
            <w:pPr>
              <w:pStyle w:val="aa"/>
            </w:pPr>
            <w:r>
              <w:t xml:space="preserve">            view = inflater.inflate(</w:t>
            </w:r>
            <w:r>
              <w:rPr>
                <w:color w:val="0000C0"/>
              </w:rPr>
              <w:t>resource</w:t>
            </w:r>
            <w:r>
              <w:t xml:space="preserve">, </w:t>
            </w:r>
            <w:r>
              <w:rPr>
                <w:color w:val="7F0055"/>
              </w:rPr>
              <w:t>null</w:t>
            </w:r>
            <w:r>
              <w:t>);</w:t>
            </w:r>
          </w:p>
          <w:p w:rsidR="002C6077" w:rsidRDefault="002C6077" w:rsidP="002C6077">
            <w:pPr>
              <w:pStyle w:val="aa"/>
            </w:pPr>
            <w:r>
              <w:t xml:space="preserve">        }</w:t>
            </w:r>
          </w:p>
          <w:p w:rsidR="002C6077" w:rsidRDefault="002C6077" w:rsidP="002C6077">
            <w:pPr>
              <w:pStyle w:val="aa"/>
            </w:pPr>
            <w:r>
              <w:t xml:space="preserve">        ListItem item = </w:t>
            </w:r>
            <w:r>
              <w:rPr>
                <w:color w:val="0000C0"/>
              </w:rPr>
              <w:t>arrayList</w:t>
            </w:r>
            <w:r>
              <w:t>.get(position);</w:t>
            </w:r>
          </w:p>
          <w:p w:rsidR="002C6077" w:rsidRDefault="002C6077" w:rsidP="002C6077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(item != </w:t>
            </w:r>
            <w:r>
              <w:rPr>
                <w:color w:val="7F0055"/>
              </w:rPr>
              <w:t>null</w:t>
            </w:r>
            <w:r>
              <w:t>) {</w:t>
            </w:r>
          </w:p>
          <w:p w:rsidR="002C6077" w:rsidRDefault="002C6077" w:rsidP="002C6077">
            <w:pPr>
              <w:pStyle w:val="aa"/>
            </w:pPr>
            <w:r>
              <w:t xml:space="preserve">            TextView textView1 = (TextView)view.findViewById(R.id.</w:t>
            </w:r>
            <w:r>
              <w:rPr>
                <w:color w:val="0000C0"/>
              </w:rPr>
              <w:t>textView1</w:t>
            </w:r>
            <w:r>
              <w:t>);</w:t>
            </w:r>
          </w:p>
          <w:p w:rsidR="002C6077" w:rsidRDefault="002C6077" w:rsidP="002C6077">
            <w:pPr>
              <w:pStyle w:val="aa"/>
            </w:pPr>
            <w:r>
              <w:t xml:space="preserve">            TextView textView2 = (TextView)view.findViewById(R.id.</w:t>
            </w:r>
            <w:r>
              <w:rPr>
                <w:color w:val="0000C0"/>
              </w:rPr>
              <w:t>textView2</w:t>
            </w:r>
            <w:r>
              <w:t>);</w:t>
            </w:r>
          </w:p>
          <w:p w:rsidR="002C6077" w:rsidRDefault="002C6077" w:rsidP="002C6077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(textView1 != </w:t>
            </w:r>
            <w:r>
              <w:rPr>
                <w:color w:val="7F0055"/>
              </w:rPr>
              <w:t>null</w:t>
            </w:r>
            <w:r>
              <w:t>) textView1.setText(item.getTitle());</w:t>
            </w:r>
          </w:p>
          <w:p w:rsidR="002C6077" w:rsidRDefault="002C6077" w:rsidP="002C6077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(textView2 != </w:t>
            </w:r>
            <w:r>
              <w:rPr>
                <w:color w:val="7F0055"/>
              </w:rPr>
              <w:t>null</w:t>
            </w:r>
            <w:r>
              <w:t>) textView2.setText(item.getModifiedTime());</w:t>
            </w:r>
          </w:p>
          <w:p w:rsidR="002C6077" w:rsidRDefault="002C6077" w:rsidP="002C6077">
            <w:pPr>
              <w:pStyle w:val="aa"/>
            </w:pPr>
            <w:r>
              <w:t xml:space="preserve">        }</w:t>
            </w:r>
          </w:p>
          <w:p w:rsidR="002C6077" w:rsidRDefault="002C6077" w:rsidP="002C6077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view;</w:t>
            </w:r>
          </w:p>
          <w:p w:rsidR="002C6077" w:rsidRDefault="002C6077" w:rsidP="002C6077">
            <w:pPr>
              <w:pStyle w:val="aa"/>
            </w:pPr>
            <w:r>
              <w:t xml:space="preserve">    }</w:t>
            </w:r>
          </w:p>
          <w:p w:rsidR="002C6077" w:rsidRDefault="002C6077" w:rsidP="002C6077">
            <w:pPr>
              <w:pStyle w:val="aa"/>
            </w:pPr>
            <w:r>
              <w:t>}</w:t>
            </w:r>
          </w:p>
        </w:tc>
      </w:tr>
    </w:tbl>
    <w:p w:rsidR="002C6077" w:rsidRPr="002C6077" w:rsidRDefault="002C6077" w:rsidP="002C6077"/>
    <w:p w:rsidR="002C6077" w:rsidRDefault="002C6077" w:rsidP="00C5696E">
      <w:r>
        <w:t>(</w:t>
      </w:r>
      <w:r>
        <w:rPr>
          <w:rFonts w:hint="eastAsia"/>
        </w:rPr>
        <w:t>줄1</w:t>
      </w:r>
      <w:r>
        <w:t xml:space="preserve">1) </w:t>
      </w:r>
      <w:r>
        <w:rPr>
          <w:rFonts w:hint="eastAsia"/>
        </w:rPr>
        <w:t>ArrayAdapter</w:t>
      </w:r>
      <w:r>
        <w:t>&lt;ListItem&gt;</w:t>
      </w:r>
      <w:r>
        <w:rPr>
          <w:rFonts w:hint="eastAsia"/>
        </w:rPr>
        <w:t xml:space="preserve">를 상속 받아서 </w:t>
      </w:r>
      <w:r>
        <w:t xml:space="preserve">ListItemArrayAdapter </w:t>
      </w:r>
      <w:r>
        <w:rPr>
          <w:rFonts w:hint="eastAsia"/>
        </w:rPr>
        <w:t>클래스를 구현한다.</w:t>
      </w:r>
    </w:p>
    <w:p w:rsidR="002C6077" w:rsidRDefault="002C6077" w:rsidP="00C5696E"/>
    <w:p w:rsidR="002C6077" w:rsidRDefault="002C6077" w:rsidP="00C5696E">
      <w:r>
        <w:rPr>
          <w:rFonts w:hint="eastAsia"/>
        </w:rPr>
        <w:t>위 소스코드를 지금 다 이해할 필요는 없다.</w:t>
      </w:r>
    </w:p>
    <w:p w:rsidR="002C6077" w:rsidRDefault="002C6077" w:rsidP="00C5696E"/>
    <w:p w:rsidR="002C6077" w:rsidRDefault="002C6077" w:rsidP="00C5696E">
      <w:r>
        <w:rPr>
          <w:rFonts w:hint="eastAsia"/>
        </w:rPr>
        <w:t>지금은 이 아답타가 하는 일이 무엇인지만 이해하자.</w:t>
      </w:r>
    </w:p>
    <w:p w:rsidR="002563C1" w:rsidRDefault="00E869F4" w:rsidP="00C5696E">
      <w:r>
        <w:t>(</w:t>
      </w:r>
      <w:r>
        <w:rPr>
          <w:rFonts w:hint="eastAsia"/>
        </w:rPr>
        <w:t xml:space="preserve">가) </w:t>
      </w:r>
      <w:r w:rsidR="002C6077">
        <w:rPr>
          <w:rFonts w:hint="eastAsia"/>
        </w:rPr>
        <w:t xml:space="preserve">아답타는 데이터를 화면에 보여주기 위한 </w:t>
      </w:r>
      <w:r w:rsidR="002563C1">
        <w:rPr>
          <w:rFonts w:hint="eastAsia"/>
        </w:rPr>
        <w:t>뷰(</w:t>
      </w:r>
      <w:r w:rsidR="002C6077">
        <w:t>View</w:t>
      </w:r>
      <w:r w:rsidR="002563C1">
        <w:t xml:space="preserve">) </w:t>
      </w:r>
      <w:r w:rsidR="002563C1">
        <w:rPr>
          <w:rFonts w:hint="eastAsia"/>
        </w:rPr>
        <w:t>객체를</w:t>
      </w:r>
      <w:r w:rsidR="002C6077">
        <w:rPr>
          <w:rFonts w:hint="eastAsia"/>
        </w:rPr>
        <w:t xml:space="preserve"> 만들</w:t>
      </w:r>
      <w:r w:rsidR="002563C1">
        <w:rPr>
          <w:rFonts w:hint="eastAsia"/>
        </w:rPr>
        <w:t xml:space="preserve">고, </w:t>
      </w:r>
    </w:p>
    <w:p w:rsidR="002563C1" w:rsidRDefault="00E869F4" w:rsidP="00C5696E">
      <w:r>
        <w:t>(</w:t>
      </w:r>
      <w:r>
        <w:rPr>
          <w:rFonts w:hint="eastAsia"/>
        </w:rPr>
        <w:t>나</w:t>
      </w:r>
      <w:r>
        <w:t xml:space="preserve">) </w:t>
      </w:r>
      <w:r w:rsidR="002563C1">
        <w:t>ArrayList</w:t>
      </w:r>
      <w:r w:rsidR="002563C1">
        <w:rPr>
          <w:rFonts w:hint="eastAsia"/>
        </w:rPr>
        <w:t>에 들어있는 객체의 데이터를 뷰 객체에 채우고,</w:t>
      </w:r>
    </w:p>
    <w:p w:rsidR="002C6077" w:rsidRDefault="00E869F4" w:rsidP="00C5696E">
      <w:r>
        <w:t>(</w:t>
      </w:r>
      <w:r>
        <w:rPr>
          <w:rFonts w:hint="eastAsia"/>
        </w:rPr>
        <w:t xml:space="preserve">다) </w:t>
      </w:r>
      <w:r w:rsidR="002563C1">
        <w:rPr>
          <w:rFonts w:hint="eastAsia"/>
        </w:rPr>
        <w:t xml:space="preserve">그 뷰 객체를 리턴하여 </w:t>
      </w:r>
      <w:r w:rsidR="002C6077">
        <w:t>ListView</w:t>
      </w:r>
      <w:r w:rsidR="002C6077">
        <w:rPr>
          <w:rFonts w:hint="eastAsia"/>
        </w:rPr>
        <w:t xml:space="preserve">에 전달하는 </w:t>
      </w:r>
      <w:r w:rsidR="002563C1">
        <w:rPr>
          <w:rFonts w:hint="eastAsia"/>
        </w:rPr>
        <w:t>일을 한다.</w:t>
      </w:r>
    </w:p>
    <w:p w:rsidR="002563C1" w:rsidRPr="00E869F4" w:rsidRDefault="002563C1" w:rsidP="00C5696E"/>
    <w:p w:rsidR="002563C1" w:rsidRDefault="002563C1" w:rsidP="00C5696E">
      <w:r>
        <w:rPr>
          <w:rFonts w:hint="eastAsia"/>
        </w:rPr>
        <w:t xml:space="preserve">이 일을 하는 아답타의 메소드가 </w:t>
      </w:r>
      <w:r>
        <w:t>(</w:t>
      </w:r>
      <w:r>
        <w:rPr>
          <w:rFonts w:hint="eastAsia"/>
        </w:rPr>
        <w:t>줄2</w:t>
      </w:r>
      <w:r>
        <w:t>3)</w:t>
      </w:r>
      <w:r>
        <w:rPr>
          <w:rFonts w:hint="eastAsia"/>
        </w:rPr>
        <w:t xml:space="preserve">의 </w:t>
      </w:r>
      <w:r>
        <w:t xml:space="preserve">getView </w:t>
      </w:r>
      <w:r>
        <w:rPr>
          <w:rFonts w:hint="eastAsia"/>
        </w:rPr>
        <w:t>메소드이다.</w:t>
      </w:r>
    </w:p>
    <w:p w:rsidR="002563C1" w:rsidRDefault="002563C1" w:rsidP="00C5696E">
      <w:r>
        <w:rPr>
          <w:rFonts w:hint="eastAsia"/>
        </w:rPr>
        <w:t>getView</w:t>
      </w:r>
      <w:r>
        <w:t xml:space="preserve"> </w:t>
      </w:r>
      <w:r>
        <w:rPr>
          <w:rFonts w:hint="eastAsia"/>
        </w:rPr>
        <w:t xml:space="preserve">메소드의 리턴 타입이 </w:t>
      </w:r>
      <w:r>
        <w:t xml:space="preserve">View </w:t>
      </w:r>
      <w:r>
        <w:rPr>
          <w:rFonts w:hint="eastAsia"/>
        </w:rPr>
        <w:t>객체이다.</w:t>
      </w:r>
    </w:p>
    <w:p w:rsidR="002563C1" w:rsidRPr="00E869F4" w:rsidRDefault="002563C1" w:rsidP="00C5696E"/>
    <w:p w:rsidR="002563C1" w:rsidRDefault="002563C1" w:rsidP="00C5696E">
      <w:r>
        <w:rPr>
          <w:rFonts w:hint="eastAsia"/>
        </w:rPr>
        <w:t>안드로이드 화면을 구성하는 요소들을 뷰(View)</w:t>
      </w:r>
      <w:r>
        <w:t xml:space="preserve"> </w:t>
      </w:r>
      <w:r>
        <w:rPr>
          <w:rFonts w:hint="eastAsia"/>
        </w:rPr>
        <w:t>객체라고 부른다.</w:t>
      </w:r>
    </w:p>
    <w:p w:rsidR="002563C1" w:rsidRDefault="002563C1" w:rsidP="00C5696E">
      <w:r>
        <w:rPr>
          <w:rFonts w:hint="eastAsia"/>
        </w:rPr>
        <w:t>화면의 구성 요소인 TextView,</w:t>
      </w:r>
      <w:r>
        <w:t xml:space="preserve"> Button, EditText, ListView, RelativeLayout </w:t>
      </w:r>
      <w:r>
        <w:rPr>
          <w:rFonts w:hint="eastAsia"/>
        </w:rPr>
        <w:t>들이 뷰 객체이다.</w:t>
      </w:r>
    </w:p>
    <w:p w:rsidR="002563C1" w:rsidRDefault="002563C1" w:rsidP="00C5696E">
      <w:r>
        <w:rPr>
          <w:rFonts w:hint="eastAsia"/>
        </w:rPr>
        <w:t xml:space="preserve">이들 뷰 객체들의 공통 부모 클래스가 </w:t>
      </w:r>
      <w:r>
        <w:t xml:space="preserve">View </w:t>
      </w:r>
      <w:r>
        <w:rPr>
          <w:rFonts w:hint="eastAsia"/>
        </w:rPr>
        <w:t>클래스이다.</w:t>
      </w:r>
    </w:p>
    <w:p w:rsidR="002563C1" w:rsidRDefault="002563C1" w:rsidP="00C5696E"/>
    <w:p w:rsidR="002563C1" w:rsidRDefault="002563C1" w:rsidP="00C5696E">
      <w:r>
        <w:rPr>
          <w:rFonts w:hint="eastAsia"/>
        </w:rPr>
        <w:t>(줄2</w:t>
      </w:r>
      <w:r>
        <w:t xml:space="preserve">4~29) </w:t>
      </w:r>
      <w:r>
        <w:rPr>
          <w:rFonts w:hint="eastAsia"/>
        </w:rPr>
        <w:t>화면에 데이터를 보여주기 위한 뷰 객체를 만든다.</w:t>
      </w:r>
      <w:r w:rsidR="00E869F4">
        <w:t xml:space="preserve">                   (</w:t>
      </w:r>
      <w:r w:rsidR="00E869F4">
        <w:rPr>
          <w:rFonts w:hint="eastAsia"/>
        </w:rPr>
        <w:t>가)</w:t>
      </w:r>
    </w:p>
    <w:p w:rsidR="002563C1" w:rsidRDefault="002563C1" w:rsidP="00C5696E">
      <w:r>
        <w:rPr>
          <w:rFonts w:hint="eastAsia"/>
        </w:rPr>
        <w:t>(줄3</w:t>
      </w:r>
      <w:r>
        <w:t xml:space="preserve">0) </w:t>
      </w:r>
      <w:r>
        <w:rPr>
          <w:rFonts w:hint="eastAsia"/>
        </w:rPr>
        <w:t>화면에 보여줄 데이터 객체에 대한 참조를 얻는다.</w:t>
      </w:r>
      <w:r w:rsidR="00E869F4">
        <w:t xml:space="preserve">                       (</w:t>
      </w:r>
      <w:r w:rsidR="00E869F4">
        <w:rPr>
          <w:rFonts w:hint="eastAsia"/>
        </w:rPr>
        <w:t>나)</w:t>
      </w:r>
    </w:p>
    <w:p w:rsidR="002563C1" w:rsidRDefault="002563C1" w:rsidP="00C5696E">
      <w:r>
        <w:t>(</w:t>
      </w:r>
      <w:r>
        <w:rPr>
          <w:rFonts w:hint="eastAsia"/>
        </w:rPr>
        <w:t>줄3</w:t>
      </w:r>
      <w:r>
        <w:t xml:space="preserve">2~35) </w:t>
      </w:r>
      <w:r>
        <w:rPr>
          <w:rFonts w:hint="eastAsia"/>
        </w:rPr>
        <w:t>뷰 객체들에 데이터를 채운다.</w:t>
      </w:r>
      <w:r w:rsidR="00E869F4">
        <w:t xml:space="preserve">                                      (</w:t>
      </w:r>
      <w:r w:rsidR="00E869F4">
        <w:rPr>
          <w:rFonts w:hint="eastAsia"/>
        </w:rPr>
        <w:t>나)</w:t>
      </w:r>
    </w:p>
    <w:p w:rsidR="002563C1" w:rsidRDefault="002563C1" w:rsidP="00C5696E">
      <w:r>
        <w:t>(</w:t>
      </w:r>
      <w:r>
        <w:rPr>
          <w:rFonts w:hint="eastAsia"/>
        </w:rPr>
        <w:t>줄3</w:t>
      </w:r>
      <w:r>
        <w:t xml:space="preserve">7) </w:t>
      </w:r>
      <w:r>
        <w:rPr>
          <w:rFonts w:hint="eastAsia"/>
        </w:rPr>
        <w:t>뷰 객체를 리턴한다.</w:t>
      </w:r>
      <w:r>
        <w:t xml:space="preserve"> </w:t>
      </w:r>
      <w:r>
        <w:rPr>
          <w:rFonts w:hint="eastAsia"/>
        </w:rPr>
        <w:t xml:space="preserve">리턴된 뷰 객체를 </w:t>
      </w:r>
      <w:r>
        <w:t>Listview</w:t>
      </w:r>
      <w:r>
        <w:rPr>
          <w:rFonts w:hint="eastAsia"/>
        </w:rPr>
        <w:t>가 받아서 화면에 보여준다.</w:t>
      </w:r>
      <w:r w:rsidR="00E869F4">
        <w:t xml:space="preserve"> (</w:t>
      </w:r>
      <w:r w:rsidR="00E869F4">
        <w:rPr>
          <w:rFonts w:hint="eastAsia"/>
        </w:rPr>
        <w:t>다)</w:t>
      </w:r>
    </w:p>
    <w:p w:rsidR="002563C1" w:rsidRDefault="002563C1" w:rsidP="00C5696E"/>
    <w:p w:rsidR="002563C1" w:rsidRDefault="002563C1" w:rsidP="00C5696E">
      <w:r>
        <w:rPr>
          <w:rFonts w:hint="eastAsia"/>
        </w:rPr>
        <w:t xml:space="preserve">이 </w:t>
      </w:r>
      <w:r>
        <w:t xml:space="preserve">getView </w:t>
      </w:r>
      <w:r>
        <w:rPr>
          <w:rFonts w:hint="eastAsia"/>
        </w:rPr>
        <w:t>메소드는 화면에 표시할 데이터 객체 하나 당 한 번씩 호출된다.</w:t>
      </w:r>
    </w:p>
    <w:p w:rsidR="002563C1" w:rsidRDefault="002563C1" w:rsidP="00C5696E">
      <w:r>
        <w:rPr>
          <w:rFonts w:hint="eastAsia"/>
        </w:rPr>
        <w:t xml:space="preserve">즉 화면의 </w:t>
      </w:r>
      <w:r>
        <w:t>ListView</w:t>
      </w:r>
      <w:r>
        <w:rPr>
          <w:rFonts w:hint="eastAsia"/>
        </w:rPr>
        <w:t>의 한 줄 당 한 번씩 호출된다.</w:t>
      </w:r>
    </w:p>
    <w:p w:rsidR="002C6077" w:rsidRDefault="002C6077" w:rsidP="00C5696E"/>
    <w:p w:rsidR="002C6077" w:rsidRDefault="002563C1" w:rsidP="00C5696E">
      <w:r>
        <w:rPr>
          <w:rFonts w:hint="eastAsia"/>
        </w:rPr>
        <w:t>지금은 이정도로만 이해하자.</w:t>
      </w:r>
    </w:p>
    <w:p w:rsidR="002563C1" w:rsidRDefault="002563C1" w:rsidP="00C5696E"/>
    <w:p w:rsidR="002563C1" w:rsidRDefault="002563C1" w:rsidP="00C5696E">
      <w:r>
        <w:rPr>
          <w:rFonts w:hint="eastAsia"/>
        </w:rPr>
        <w:t>만약 다른 데이터 객체를 화면에 표시하기 위한 아답타를 만들게 될 때,</w:t>
      </w:r>
      <w:r>
        <w:t xml:space="preserve"> </w:t>
      </w:r>
      <w:r>
        <w:rPr>
          <w:rFonts w:hint="eastAsia"/>
        </w:rPr>
        <w:t>위 소스 코드에서 수정할 부분은</w:t>
      </w:r>
    </w:p>
    <w:p w:rsidR="002563C1" w:rsidRDefault="002563C1" w:rsidP="00C5696E">
      <w:r>
        <w:rPr>
          <w:rFonts w:hint="eastAsia"/>
        </w:rPr>
        <w:t xml:space="preserve">그 데이터 객체의 클래스명인 </w:t>
      </w:r>
      <w:r>
        <w:t>ListItem</w:t>
      </w:r>
      <w:r>
        <w:rPr>
          <w:rFonts w:hint="eastAsia"/>
        </w:rPr>
        <w:t>을 다른 클래스명으로 다 바꿔주어야하고,</w:t>
      </w:r>
    </w:p>
    <w:p w:rsidR="002563C1" w:rsidRDefault="002563C1" w:rsidP="00C5696E">
      <w:r>
        <w:rPr>
          <w:rFonts w:hint="eastAsia"/>
        </w:rPr>
        <w:t>줄3</w:t>
      </w:r>
      <w:r>
        <w:t>2~35</w:t>
      </w:r>
      <w:r>
        <w:rPr>
          <w:rFonts w:hint="eastAsia"/>
        </w:rPr>
        <w:t>의 코드만 수정하면 대부분 충분할 것이다.</w:t>
      </w:r>
      <w:r>
        <w:t xml:space="preserve"> </w:t>
      </w:r>
      <w:r>
        <w:rPr>
          <w:rFonts w:hint="eastAsia"/>
        </w:rPr>
        <w:t>나머지 코드는 수정 없이 그대로 사용할 수 있을 것이다.</w:t>
      </w:r>
    </w:p>
    <w:p w:rsidR="002563C1" w:rsidRDefault="002563C1" w:rsidP="00C5696E"/>
    <w:p w:rsidR="002563C1" w:rsidRDefault="002563C1" w:rsidP="00C5696E">
      <w:r>
        <w:rPr>
          <w:rFonts w:hint="eastAsia"/>
        </w:rPr>
        <w:t>그래서 지금은 줄3</w:t>
      </w:r>
      <w:r>
        <w:t xml:space="preserve">2~35 </w:t>
      </w:r>
      <w:r>
        <w:rPr>
          <w:rFonts w:hint="eastAsia"/>
        </w:rPr>
        <w:t>부분만 자세히 살펴보자.</w:t>
      </w:r>
    </w:p>
    <w:p w:rsidR="003659A9" w:rsidRDefault="003659A9" w:rsidP="00C5696E"/>
    <w:p w:rsidR="003659A9" w:rsidRDefault="003659A9" w:rsidP="00C5696E">
      <w:r>
        <w:t>(</w:t>
      </w:r>
      <w:r>
        <w:rPr>
          <w:rFonts w:hint="eastAsia"/>
        </w:rPr>
        <w:t>줄3</w:t>
      </w:r>
      <w:r>
        <w:t xml:space="preserve">2) </w:t>
      </w:r>
      <w:r w:rsidR="005100AB">
        <w:rPr>
          <w:rFonts w:hint="eastAsia"/>
        </w:rPr>
        <w:t>레이아웃 리소스 파일에서 만들었던, id가</w:t>
      </w:r>
      <w:r w:rsidR="005100AB">
        <w:t xml:space="preserve"> </w:t>
      </w:r>
      <w:r w:rsidR="005100AB">
        <w:rPr>
          <w:rFonts w:hint="eastAsia"/>
        </w:rPr>
        <w:t>textView1인 객체에 대한 참조를 얻는다.</w:t>
      </w:r>
    </w:p>
    <w:p w:rsidR="005100AB" w:rsidRDefault="005100AB" w:rsidP="005100AB">
      <w:r>
        <w:t>(</w:t>
      </w:r>
      <w:r>
        <w:rPr>
          <w:rFonts w:hint="eastAsia"/>
        </w:rPr>
        <w:t>줄3</w:t>
      </w:r>
      <w:r>
        <w:t xml:space="preserve">3) </w:t>
      </w:r>
      <w:r>
        <w:rPr>
          <w:rFonts w:hint="eastAsia"/>
        </w:rPr>
        <w:t>레이아웃 리소스 파일에서 만들었던, id가</w:t>
      </w:r>
      <w:r>
        <w:t xml:space="preserve"> </w:t>
      </w:r>
      <w:r>
        <w:rPr>
          <w:rFonts w:hint="eastAsia"/>
        </w:rPr>
        <w:t>textView</w:t>
      </w:r>
      <w:r>
        <w:t>2</w:t>
      </w:r>
      <w:r>
        <w:rPr>
          <w:rFonts w:hint="eastAsia"/>
        </w:rPr>
        <w:t>인 객체에 대한 참조를 얻는다.</w:t>
      </w:r>
    </w:p>
    <w:p w:rsidR="005100AB" w:rsidRDefault="005100AB" w:rsidP="00C5696E">
      <w:r>
        <w:rPr>
          <w:rFonts w:hint="eastAsia"/>
        </w:rPr>
        <w:t>(줄3</w:t>
      </w:r>
      <w:r>
        <w:t>4) textView1</w:t>
      </w:r>
      <w:r>
        <w:rPr>
          <w:rFonts w:hint="eastAsia"/>
        </w:rPr>
        <w:t>에 문자열을 채운다.</w:t>
      </w:r>
    </w:p>
    <w:p w:rsidR="005100AB" w:rsidRDefault="005100AB" w:rsidP="00C5696E">
      <w:r>
        <w:t>(</w:t>
      </w:r>
      <w:r>
        <w:rPr>
          <w:rFonts w:hint="eastAsia"/>
        </w:rPr>
        <w:t>줄3</w:t>
      </w:r>
      <w:r>
        <w:t>5) textView2</w:t>
      </w:r>
      <w:r>
        <w:rPr>
          <w:rFonts w:hint="eastAsia"/>
        </w:rPr>
        <w:t>에 문자열을 채운다.</w:t>
      </w:r>
    </w:p>
    <w:p w:rsidR="007069A6" w:rsidRDefault="007069A6" w:rsidP="00C5696E"/>
    <w:p w:rsidR="007069A6" w:rsidRDefault="007069A6" w:rsidP="00C5696E">
      <w:r>
        <w:t>(</w:t>
      </w:r>
      <w:r>
        <w:rPr>
          <w:rFonts w:hint="eastAsia"/>
        </w:rPr>
        <w:t>줄3</w:t>
      </w:r>
      <w:r>
        <w:t xml:space="preserve">2,33) findViewById </w:t>
      </w:r>
      <w:r>
        <w:rPr>
          <w:rFonts w:hint="eastAsia"/>
        </w:rPr>
        <w:t xml:space="preserve">메소드 호출을 </w:t>
      </w:r>
      <w:r>
        <w:t xml:space="preserve">view.findViewById(..) </w:t>
      </w:r>
      <w:r>
        <w:rPr>
          <w:rFonts w:hint="eastAsia"/>
        </w:rPr>
        <w:t>형태로 했음을 주목하자.</w:t>
      </w:r>
    </w:p>
    <w:p w:rsidR="005100AB" w:rsidRDefault="007069A6" w:rsidP="00C5696E">
      <w:r>
        <w:rPr>
          <w:rFonts w:hint="eastAsia"/>
        </w:rPr>
        <w:t xml:space="preserve">지금까지 </w:t>
      </w:r>
      <w:r>
        <w:t xml:space="preserve">findViewById </w:t>
      </w:r>
      <w:r>
        <w:rPr>
          <w:rFonts w:hint="eastAsia"/>
        </w:rPr>
        <w:t xml:space="preserve">메소드를 호출할 때는 </w:t>
      </w:r>
      <w:r>
        <w:t xml:space="preserve">this.findViewById(..) </w:t>
      </w:r>
      <w:r>
        <w:rPr>
          <w:rFonts w:hint="eastAsia"/>
        </w:rPr>
        <w:t>형태였다.</w:t>
      </w:r>
    </w:p>
    <w:p w:rsidR="007069A6" w:rsidRDefault="007069A6" w:rsidP="00C5696E"/>
    <w:p w:rsidR="007069A6" w:rsidRDefault="007069A6" w:rsidP="00C5696E">
      <w:r>
        <w:rPr>
          <w:rFonts w:hint="eastAsia"/>
        </w:rPr>
        <w:t>이 이유를 간단히 설명하자면,</w:t>
      </w:r>
    </w:p>
    <w:p w:rsidR="007069A6" w:rsidRDefault="007069A6" w:rsidP="00C5696E"/>
    <w:p w:rsidR="007069A6" w:rsidRDefault="007069A6" w:rsidP="007069A6">
      <w:r>
        <w:rPr>
          <w:rFonts w:hint="eastAsia"/>
        </w:rPr>
        <w:t xml:space="preserve">(줄28)의 </w:t>
      </w:r>
      <w:r>
        <w:t xml:space="preserve">inflate </w:t>
      </w:r>
      <w:r>
        <w:rPr>
          <w:rFonts w:hint="eastAsia"/>
        </w:rPr>
        <w:t xml:space="preserve">메소드 호출에 의해서 </w:t>
      </w:r>
      <w:r>
        <w:t xml:space="preserve">RelativeLayout </w:t>
      </w:r>
      <w:r>
        <w:rPr>
          <w:rFonts w:hint="eastAsia"/>
        </w:rPr>
        <w:t xml:space="preserve">객체와 그 내부의 </w:t>
      </w:r>
      <w:r>
        <w:t xml:space="preserve">TextView </w:t>
      </w:r>
      <w:r>
        <w:rPr>
          <w:rFonts w:hint="eastAsia"/>
        </w:rPr>
        <w:t>객체 두개가 자동으로 만들어진다.</w:t>
      </w:r>
      <w:r>
        <w:t xml:space="preserve"> </w:t>
      </w:r>
      <w:r>
        <w:rPr>
          <w:rFonts w:hint="eastAsia"/>
        </w:rPr>
        <w:t>infl</w:t>
      </w:r>
      <w:r>
        <w:t xml:space="preserve">ate </w:t>
      </w:r>
      <w:r>
        <w:rPr>
          <w:rFonts w:hint="eastAsia"/>
        </w:rPr>
        <w:t xml:space="preserve">메소드의 첫째 파라미터인 </w:t>
      </w:r>
      <w:r>
        <w:t xml:space="preserve">resource </w:t>
      </w:r>
      <w:r>
        <w:rPr>
          <w:rFonts w:hint="eastAsia"/>
        </w:rPr>
        <w:t xml:space="preserve">변수 값은 </w:t>
      </w:r>
      <w:r>
        <w:t xml:space="preserve">list_item.xml </w:t>
      </w:r>
      <w:r>
        <w:rPr>
          <w:rFonts w:hint="eastAsia"/>
        </w:rPr>
        <w:t xml:space="preserve">파일의 </w:t>
      </w:r>
      <w:r>
        <w:t>id</w:t>
      </w:r>
      <w:r>
        <w:rPr>
          <w:rFonts w:hint="eastAsia"/>
        </w:rPr>
        <w:t xml:space="preserve">인 </w:t>
      </w:r>
      <w:r>
        <w:t xml:space="preserve">R.layout.list_item </w:t>
      </w:r>
      <w:r>
        <w:rPr>
          <w:rFonts w:hint="eastAsia"/>
        </w:rPr>
        <w:t>값이 들어있을 것이다.</w:t>
      </w:r>
      <w:r>
        <w:t xml:space="preserve"> </w:t>
      </w:r>
      <w:r>
        <w:rPr>
          <w:rFonts w:hint="eastAsia"/>
        </w:rPr>
        <w:t xml:space="preserve">그래서 앞에서 만든 </w:t>
      </w:r>
      <w:r>
        <w:t xml:space="preserve">list_item.xml </w:t>
      </w:r>
      <w:r>
        <w:rPr>
          <w:rFonts w:hint="eastAsia"/>
        </w:rPr>
        <w:t>레이아웃 파일에서 지정한 형태대로 뷰 객체들이 만들어진다.</w:t>
      </w:r>
      <w:r>
        <w:t xml:space="preserve"> </w:t>
      </w:r>
      <w:r>
        <w:rPr>
          <w:rFonts w:hint="eastAsia"/>
        </w:rPr>
        <w:t>그리고 만들어진 뷰 객체들의 루트(</w:t>
      </w:r>
      <w:r>
        <w:t>root)</w:t>
      </w:r>
      <w:r>
        <w:rPr>
          <w:rFonts w:hint="eastAsia"/>
        </w:rPr>
        <w:t xml:space="preserve">인 </w:t>
      </w:r>
      <w:r>
        <w:t xml:space="preserve">RelativeLayout </w:t>
      </w:r>
      <w:r>
        <w:rPr>
          <w:rFonts w:hint="eastAsia"/>
        </w:rPr>
        <w:t>객체에 대한 참조가 리턴된다.</w:t>
      </w:r>
      <w:r>
        <w:t xml:space="preserve"> </w:t>
      </w:r>
      <w:r>
        <w:rPr>
          <w:rFonts w:hint="eastAsia"/>
        </w:rPr>
        <w:t xml:space="preserve">이 참조를 지역변수 </w:t>
      </w:r>
      <w:r>
        <w:t>view</w:t>
      </w:r>
      <w:r>
        <w:rPr>
          <w:rFonts w:hint="eastAsia"/>
        </w:rPr>
        <w:t>에 저장한다.</w:t>
      </w:r>
    </w:p>
    <w:p w:rsidR="007069A6" w:rsidRDefault="007069A6" w:rsidP="007069A6"/>
    <w:p w:rsidR="007069A6" w:rsidRDefault="007069A6" w:rsidP="00C5696E">
      <w:r>
        <w:rPr>
          <w:rFonts w:hint="eastAsia"/>
        </w:rPr>
        <w:t>(줄3</w:t>
      </w:r>
      <w:r>
        <w:t>2,33)</w:t>
      </w:r>
      <w:r>
        <w:rPr>
          <w:rFonts w:hint="eastAsia"/>
        </w:rPr>
        <w:t xml:space="preserve">에서 </w:t>
      </w:r>
      <w:r>
        <w:t>view</w:t>
      </w:r>
      <w:r>
        <w:rPr>
          <w:rFonts w:hint="eastAsia"/>
        </w:rPr>
        <w:t>의 findViewById</w:t>
      </w:r>
      <w:r>
        <w:t xml:space="preserve"> </w:t>
      </w:r>
      <w:r>
        <w:rPr>
          <w:rFonts w:hint="eastAsia"/>
        </w:rPr>
        <w:t>메소드를 호출한다.</w:t>
      </w:r>
      <w:r>
        <w:t xml:space="preserve"> </w:t>
      </w:r>
      <w:r>
        <w:rPr>
          <w:rFonts w:hint="eastAsia"/>
        </w:rPr>
        <w:t xml:space="preserve">여기서 </w:t>
      </w:r>
      <w:r>
        <w:t>view</w:t>
      </w:r>
      <w:r>
        <w:rPr>
          <w:rFonts w:hint="eastAsia"/>
        </w:rPr>
        <w:t>는 줄2</w:t>
      </w:r>
      <w:r>
        <w:t>8</w:t>
      </w:r>
      <w:r>
        <w:rPr>
          <w:rFonts w:hint="eastAsia"/>
        </w:rPr>
        <w:t xml:space="preserve">에서 생성된 </w:t>
      </w:r>
      <w:r>
        <w:t xml:space="preserve">RelativeLayout </w:t>
      </w:r>
      <w:r>
        <w:rPr>
          <w:rFonts w:hint="eastAsia"/>
        </w:rPr>
        <w:t>객체를 참조하고 있다.</w:t>
      </w:r>
      <w:r>
        <w:t xml:space="preserve"> findViewById </w:t>
      </w:r>
      <w:r>
        <w:rPr>
          <w:rFonts w:hint="eastAsia"/>
        </w:rPr>
        <w:t xml:space="preserve">메소드는 이 </w:t>
      </w:r>
      <w:r>
        <w:t xml:space="preserve">RelativeLayout </w:t>
      </w:r>
      <w:r>
        <w:rPr>
          <w:rFonts w:hint="eastAsia"/>
        </w:rPr>
        <w:t>객체 아래에서만 찾는다.</w:t>
      </w:r>
    </w:p>
    <w:p w:rsidR="007069A6" w:rsidRDefault="007069A6" w:rsidP="00C5696E"/>
    <w:p w:rsidR="007069A6" w:rsidRDefault="007069A6" w:rsidP="00C5696E">
      <w:r>
        <w:rPr>
          <w:rFonts w:hint="eastAsia"/>
        </w:rPr>
        <w:t xml:space="preserve">액티비티의 </w:t>
      </w:r>
      <w:r>
        <w:t xml:space="preserve">onCreate </w:t>
      </w:r>
      <w:r>
        <w:rPr>
          <w:rFonts w:hint="eastAsia"/>
        </w:rPr>
        <w:t xml:space="preserve">메소드 내부에서 </w:t>
      </w:r>
      <w:r>
        <w:t>this.findViewById(...)</w:t>
      </w:r>
      <w:r>
        <w:rPr>
          <w:rFonts w:hint="eastAsia"/>
        </w:rPr>
        <w:t xml:space="preserve">의 경우 </w:t>
      </w:r>
      <w:r>
        <w:t>this</w:t>
      </w:r>
      <w:r>
        <w:rPr>
          <w:rFonts w:hint="eastAsia"/>
        </w:rPr>
        <w:t>는 액티비티이다.</w:t>
      </w:r>
    </w:p>
    <w:p w:rsidR="00256242" w:rsidRDefault="00256242" w:rsidP="00C5696E">
      <w:r>
        <w:rPr>
          <w:rFonts w:hint="eastAsia"/>
        </w:rPr>
        <w:t>액티비티 내부에서 뷰를 찾으라는 메소드 호출이다.</w:t>
      </w:r>
    </w:p>
    <w:p w:rsidR="00256242" w:rsidRDefault="00256242" w:rsidP="00C5696E"/>
    <w:p w:rsidR="00256242" w:rsidRDefault="00256242" w:rsidP="00C5696E"/>
    <w:p w:rsidR="007069A6" w:rsidRDefault="000756B6" w:rsidP="000756B6">
      <w:pPr>
        <w:pStyle w:val="20"/>
      </w:pPr>
      <w:bookmarkStart w:id="16" w:name="_Toc397605476"/>
      <w:r>
        <w:rPr>
          <w:rFonts w:hint="eastAsia"/>
        </w:rPr>
        <w:t>MainActivity.java</w:t>
      </w:r>
      <w:r>
        <w:t xml:space="preserve"> </w:t>
      </w:r>
      <w:r>
        <w:rPr>
          <w:rFonts w:hint="eastAsia"/>
        </w:rPr>
        <w:t>수정</w:t>
      </w:r>
      <w:bookmarkEnd w:id="16"/>
    </w:p>
    <w:tbl>
      <w:tblPr>
        <w:tblStyle w:val="ae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97997" w:rsidTr="009F537F">
        <w:tc>
          <w:tcPr>
            <w:tcW w:w="426" w:type="dxa"/>
          </w:tcPr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097997" w:rsidRPr="00185935" w:rsidRDefault="00097997" w:rsidP="00D724CD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9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10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11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12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13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14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15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16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17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18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19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20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21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22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23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24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25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26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lastRenderedPageBreak/>
              <w:t>27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28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29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30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31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32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33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34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35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36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37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38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39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40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41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42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43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44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45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46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47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48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49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50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51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52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53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54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55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56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57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58</w:t>
            </w:r>
          </w:p>
          <w:p w:rsidR="00097997" w:rsidRDefault="00097997" w:rsidP="00D724CD">
            <w:pPr>
              <w:pStyle w:val="aa"/>
            </w:pPr>
            <w:r>
              <w:rPr>
                <w:rFonts w:hint="eastAsia"/>
              </w:rPr>
              <w:t>59</w:t>
            </w:r>
          </w:p>
          <w:p w:rsidR="00097997" w:rsidRPr="00185935" w:rsidRDefault="00097997" w:rsidP="00D724CD">
            <w:pPr>
              <w:pStyle w:val="aa"/>
            </w:pPr>
            <w:r>
              <w:rPr>
                <w:rFonts w:hint="eastAsia"/>
              </w:rPr>
              <w:t>60</w:t>
            </w:r>
          </w:p>
        </w:tc>
        <w:tc>
          <w:tcPr>
            <w:tcW w:w="10631" w:type="dxa"/>
          </w:tcPr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lastRenderedPageBreak/>
              <w:t>package</w:t>
            </w:r>
            <w:r>
              <w:t xml:space="preserve"> com.example.e02list;</w:t>
            </w:r>
          </w:p>
          <w:p w:rsidR="00D724CD" w:rsidRDefault="00D724CD" w:rsidP="00D724CD">
            <w:pPr>
              <w:pStyle w:val="aa"/>
            </w:pP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java.util.ArrayList;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android.support.v7.app.ActionBarActivity;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android.os.Bundle;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android.view.Menu;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android.view.MenuItem;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android.view.View;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android.view.View.OnClickListener;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android.widget.Button;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android.widget.EditText;</w:t>
            </w: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import</w:t>
            </w:r>
            <w:r>
              <w:t xml:space="preserve"> android.widget.ListView;</w:t>
            </w:r>
          </w:p>
          <w:p w:rsidR="00D724CD" w:rsidRDefault="00D724CD" w:rsidP="00D724CD">
            <w:pPr>
              <w:pStyle w:val="aa"/>
            </w:pPr>
          </w:p>
          <w:p w:rsidR="00D724CD" w:rsidRDefault="00D724CD" w:rsidP="00D724CD">
            <w:pPr>
              <w:pStyle w:val="aa"/>
            </w:pPr>
          </w:p>
          <w:p w:rsidR="00D724CD" w:rsidRDefault="00D724CD" w:rsidP="00D724CD">
            <w:pPr>
              <w:pStyle w:val="aa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MainActivity </w:t>
            </w:r>
            <w:r>
              <w:rPr>
                <w:color w:val="7F0055"/>
              </w:rPr>
              <w:t>extends</w:t>
            </w:r>
            <w:r>
              <w:t xml:space="preserve"> ActionBarActivity {</w:t>
            </w:r>
          </w:p>
          <w:p w:rsidR="00D724CD" w:rsidRDefault="00D724CD" w:rsidP="00D724CD">
            <w:pPr>
              <w:pStyle w:val="aa"/>
            </w:pPr>
            <w:r>
              <w:t xml:space="preserve">    </w:t>
            </w:r>
          </w:p>
          <w:p w:rsidR="00D724CD" w:rsidRDefault="00D724CD" w:rsidP="00D724CD">
            <w:pPr>
              <w:pStyle w:val="aa"/>
            </w:pPr>
            <w:r>
              <w:t xml:space="preserve">    ArrayList&lt;ListItem&gt; </w:t>
            </w:r>
            <w:r>
              <w:rPr>
                <w:color w:val="0000C0"/>
              </w:rPr>
              <w:t>arrayList</w:t>
            </w:r>
            <w:r>
              <w:t>;</w:t>
            </w:r>
          </w:p>
          <w:p w:rsidR="00D724CD" w:rsidRDefault="00D724CD" w:rsidP="00D724CD">
            <w:pPr>
              <w:pStyle w:val="aa"/>
            </w:pPr>
            <w:r>
              <w:t xml:space="preserve">    </w:t>
            </w:r>
            <w:r w:rsidRPr="00D724CD">
              <w:rPr>
                <w:highlight w:val="yellow"/>
              </w:rPr>
              <w:t>ListItemArrayAdapter</w:t>
            </w:r>
            <w:r>
              <w:t xml:space="preserve"> </w:t>
            </w:r>
            <w:r>
              <w:rPr>
                <w:color w:val="0000C0"/>
              </w:rPr>
              <w:t>adapter</w:t>
            </w:r>
            <w:r>
              <w:t>;</w:t>
            </w:r>
          </w:p>
          <w:p w:rsidR="00D724CD" w:rsidRDefault="00D724CD" w:rsidP="00D724CD">
            <w:pPr>
              <w:pStyle w:val="aa"/>
            </w:pPr>
            <w:r>
              <w:t xml:space="preserve">    </w:t>
            </w:r>
          </w:p>
          <w:p w:rsidR="00D724CD" w:rsidRDefault="00D724CD" w:rsidP="00D724CD">
            <w:pPr>
              <w:pStyle w:val="aa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D724CD" w:rsidRDefault="00D724CD" w:rsidP="00D724CD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protected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onCreate(Bundle savedInstanceState) {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super</w:t>
            </w:r>
            <w:r>
              <w:t>.onCreate(savedInstanceState);</w:t>
            </w:r>
          </w:p>
          <w:p w:rsidR="00D724CD" w:rsidRDefault="00D724CD" w:rsidP="00D724CD">
            <w:pPr>
              <w:pStyle w:val="aa"/>
            </w:pPr>
            <w:r>
              <w:t xml:space="preserve">        setContentView(R.layout.</w:t>
            </w:r>
            <w:r>
              <w:rPr>
                <w:color w:val="0000C0"/>
              </w:rPr>
              <w:t>activity_main</w:t>
            </w:r>
            <w:r>
              <w:t>);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0000C0"/>
              </w:rPr>
              <w:t>arrayList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ArrayList&lt;ListItem&gt;();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0000C0"/>
              </w:rPr>
              <w:t>arrayList</w:t>
            </w:r>
            <w:r>
              <w:t>.add(</w:t>
            </w:r>
            <w:r>
              <w:rPr>
                <w:color w:val="7F0055"/>
              </w:rPr>
              <w:t>new</w:t>
            </w:r>
            <w:r>
              <w:t xml:space="preserve"> ListItem(</w:t>
            </w:r>
            <w:r>
              <w:rPr>
                <w:color w:val="2A00FF"/>
              </w:rPr>
              <w:t>"One"</w:t>
            </w:r>
            <w:r>
              <w:t xml:space="preserve">)); </w:t>
            </w:r>
          </w:p>
          <w:p w:rsidR="00D724CD" w:rsidRDefault="00D724CD" w:rsidP="00D724CD">
            <w:pPr>
              <w:pStyle w:val="aa"/>
            </w:pPr>
            <w:r>
              <w:lastRenderedPageBreak/>
              <w:t xml:space="preserve">        </w:t>
            </w:r>
            <w:r>
              <w:rPr>
                <w:color w:val="0000C0"/>
              </w:rPr>
              <w:t>arrayList</w:t>
            </w:r>
            <w:r>
              <w:t>.add(</w:t>
            </w:r>
            <w:r>
              <w:rPr>
                <w:color w:val="7F0055"/>
              </w:rPr>
              <w:t>new</w:t>
            </w:r>
            <w:r>
              <w:t xml:space="preserve"> ListItem(</w:t>
            </w:r>
            <w:r>
              <w:rPr>
                <w:color w:val="2A00FF"/>
              </w:rPr>
              <w:t>"Two"</w:t>
            </w:r>
            <w:r>
              <w:t xml:space="preserve">)); 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0000C0"/>
              </w:rPr>
              <w:t>adapter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</w:t>
            </w:r>
            <w:r w:rsidRPr="00D724CD">
              <w:rPr>
                <w:highlight w:val="yellow"/>
              </w:rPr>
              <w:t>ListItemArrayAdapter</w:t>
            </w:r>
            <w:r>
              <w:t>(</w:t>
            </w:r>
            <w:r>
              <w:rPr>
                <w:color w:val="7F0055"/>
              </w:rPr>
              <w:t>this</w:t>
            </w:r>
            <w:r>
              <w:t xml:space="preserve">, </w:t>
            </w:r>
            <w:r w:rsidRPr="00D724CD">
              <w:rPr>
                <w:highlight w:val="yellow"/>
              </w:rPr>
              <w:t>R.layout.</w:t>
            </w:r>
            <w:r w:rsidRPr="00D724CD">
              <w:rPr>
                <w:color w:val="0000C0"/>
                <w:highlight w:val="yellow"/>
              </w:rPr>
              <w:t>list_item</w:t>
            </w:r>
            <w:r>
              <w:t xml:space="preserve">, </w:t>
            </w:r>
            <w:r>
              <w:rPr>
                <w:color w:val="0000C0"/>
              </w:rPr>
              <w:t>arrayList</w:t>
            </w:r>
            <w:r>
              <w:t>);</w:t>
            </w:r>
          </w:p>
          <w:p w:rsidR="00D724CD" w:rsidRDefault="00D724CD" w:rsidP="00D724CD">
            <w:pPr>
              <w:pStyle w:val="aa"/>
            </w:pPr>
            <w:r>
              <w:t xml:space="preserve">        ListView listView = (ListView)findViewById(R.id.</w:t>
            </w:r>
            <w:r>
              <w:rPr>
                <w:color w:val="0000C0"/>
              </w:rPr>
              <w:t>listView1</w:t>
            </w:r>
            <w:r>
              <w:t>);</w:t>
            </w:r>
          </w:p>
          <w:p w:rsidR="00D724CD" w:rsidRDefault="00D724CD" w:rsidP="00D724CD">
            <w:pPr>
              <w:pStyle w:val="aa"/>
            </w:pPr>
            <w:r>
              <w:t xml:space="preserve">        listView.setAdapter(</w:t>
            </w:r>
            <w:r>
              <w:rPr>
                <w:color w:val="0000C0"/>
              </w:rPr>
              <w:t>adapter</w:t>
            </w:r>
            <w:r>
              <w:t>);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</w:p>
          <w:p w:rsidR="00D724CD" w:rsidRDefault="00D724CD" w:rsidP="00D724CD">
            <w:pPr>
              <w:pStyle w:val="aa"/>
            </w:pPr>
            <w:r>
              <w:t xml:space="preserve">        Button b = (Button)findViewById(R.id.</w:t>
            </w:r>
            <w:r>
              <w:rPr>
                <w:color w:val="0000C0"/>
              </w:rPr>
              <w:t>button1</w:t>
            </w:r>
            <w:r>
              <w:t>);</w:t>
            </w:r>
          </w:p>
          <w:p w:rsidR="00D724CD" w:rsidRDefault="00D724CD" w:rsidP="00D724CD">
            <w:pPr>
              <w:pStyle w:val="aa"/>
            </w:pPr>
            <w:r>
              <w:t xml:space="preserve">        b.setOnClickListener(</w:t>
            </w:r>
            <w:r>
              <w:rPr>
                <w:color w:val="7F0055"/>
              </w:rPr>
              <w:t>new</w:t>
            </w:r>
            <w:r>
              <w:t xml:space="preserve"> OnClickListener() {</w:t>
            </w:r>
          </w:p>
          <w:p w:rsidR="00D724CD" w:rsidRDefault="00D724CD" w:rsidP="00D724CD">
            <w:pPr>
              <w:pStyle w:val="aa"/>
            </w:pPr>
            <w:r>
              <w:t xml:space="preserve">            </w:t>
            </w:r>
            <w:r>
              <w:rPr>
                <w:color w:val="646464"/>
              </w:rPr>
              <w:t>@Override</w:t>
            </w:r>
          </w:p>
          <w:p w:rsidR="00D724CD" w:rsidRDefault="00D724CD" w:rsidP="00D724CD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onClick(View arg0) {</w:t>
            </w:r>
          </w:p>
          <w:p w:rsidR="00D724CD" w:rsidRDefault="00D724CD" w:rsidP="00D724CD">
            <w:pPr>
              <w:pStyle w:val="aa"/>
            </w:pPr>
            <w:r>
              <w:t xml:space="preserve">                 EditText e = (EditText)findViewById(R.id.</w:t>
            </w:r>
            <w:r>
              <w:rPr>
                <w:color w:val="0000C0"/>
              </w:rPr>
              <w:t>editText1</w:t>
            </w:r>
            <w:r>
              <w:t>);</w:t>
            </w:r>
          </w:p>
          <w:p w:rsidR="00D724CD" w:rsidRDefault="00D724CD" w:rsidP="00D724CD">
            <w:pPr>
              <w:pStyle w:val="aa"/>
            </w:pPr>
            <w:r>
              <w:t xml:space="preserve">                 CharSequence s = e.getText();</w:t>
            </w:r>
          </w:p>
          <w:p w:rsidR="00D724CD" w:rsidRDefault="00D724CD" w:rsidP="00D724CD">
            <w:pPr>
              <w:pStyle w:val="aa"/>
            </w:pPr>
            <w:r>
              <w:t xml:space="preserve">                 e.setText(</w:t>
            </w:r>
            <w:r>
              <w:rPr>
                <w:color w:val="2A00FF"/>
              </w:rPr>
              <w:t>""</w:t>
            </w:r>
            <w:r>
              <w:t>);</w:t>
            </w:r>
          </w:p>
          <w:p w:rsidR="00D724CD" w:rsidRDefault="00D724CD" w:rsidP="00D724CD">
            <w:pPr>
              <w:pStyle w:val="aa"/>
            </w:pPr>
            <w:r>
              <w:t xml:space="preserve">                 </w:t>
            </w:r>
            <w:r>
              <w:rPr>
                <w:color w:val="0000C0"/>
              </w:rPr>
              <w:t>arrayList</w:t>
            </w:r>
            <w:r>
              <w:t>.add(</w:t>
            </w:r>
            <w:r>
              <w:rPr>
                <w:color w:val="7F0055"/>
              </w:rPr>
              <w:t>new</w:t>
            </w:r>
            <w:r>
              <w:t xml:space="preserve"> ListItem(s.toString()));</w:t>
            </w:r>
          </w:p>
          <w:p w:rsidR="00D724CD" w:rsidRDefault="00D724CD" w:rsidP="00D724CD">
            <w:pPr>
              <w:pStyle w:val="aa"/>
            </w:pPr>
            <w:r>
              <w:t xml:space="preserve">                 </w:t>
            </w:r>
            <w:r>
              <w:rPr>
                <w:color w:val="0000C0"/>
              </w:rPr>
              <w:t>adapter</w:t>
            </w:r>
            <w:r>
              <w:t>.notifyDataSetChanged();</w:t>
            </w:r>
          </w:p>
          <w:p w:rsidR="00D724CD" w:rsidRDefault="00D724CD" w:rsidP="00D724CD">
            <w:pPr>
              <w:pStyle w:val="aa"/>
            </w:pPr>
            <w:r>
              <w:t xml:space="preserve">            }</w:t>
            </w:r>
          </w:p>
          <w:p w:rsidR="00D724CD" w:rsidRDefault="00D724CD" w:rsidP="00D724CD">
            <w:pPr>
              <w:pStyle w:val="aa"/>
            </w:pPr>
            <w:r>
              <w:t xml:space="preserve">        });</w:t>
            </w:r>
          </w:p>
          <w:p w:rsidR="00D724CD" w:rsidRDefault="00D724CD" w:rsidP="00D724CD">
            <w:pPr>
              <w:pStyle w:val="aa"/>
            </w:pPr>
            <w:r>
              <w:t xml:space="preserve">    }</w:t>
            </w:r>
          </w:p>
          <w:p w:rsidR="00D724CD" w:rsidRDefault="00D724CD" w:rsidP="00D724CD">
            <w:pPr>
              <w:pStyle w:val="aa"/>
            </w:pPr>
          </w:p>
          <w:p w:rsidR="00D724CD" w:rsidRDefault="00D724CD" w:rsidP="00D724CD">
            <w:pPr>
              <w:pStyle w:val="aa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D724CD" w:rsidRDefault="00D724CD" w:rsidP="00D724CD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onCreateOptionsMenu(Menu menu) {</w:t>
            </w:r>
          </w:p>
          <w:p w:rsidR="00D724CD" w:rsidRDefault="00D724CD" w:rsidP="00D724CD">
            <w:pPr>
              <w:pStyle w:val="aa"/>
            </w:pPr>
            <w:r>
              <w:t xml:space="preserve">        getMenuInflater().inflate(R.menu.</w:t>
            </w:r>
            <w:r>
              <w:rPr>
                <w:color w:val="0000C0"/>
              </w:rPr>
              <w:t>main</w:t>
            </w:r>
            <w:r>
              <w:t>, menu);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true</w:t>
            </w:r>
            <w:r>
              <w:t>;</w:t>
            </w:r>
          </w:p>
          <w:p w:rsidR="00D724CD" w:rsidRDefault="00D724CD" w:rsidP="00D724CD">
            <w:pPr>
              <w:pStyle w:val="aa"/>
            </w:pPr>
            <w:r>
              <w:t xml:space="preserve">    }</w:t>
            </w:r>
          </w:p>
          <w:p w:rsidR="00D724CD" w:rsidRDefault="00D724CD" w:rsidP="00D724CD">
            <w:pPr>
              <w:pStyle w:val="aa"/>
            </w:pPr>
          </w:p>
          <w:p w:rsidR="00D724CD" w:rsidRDefault="00D724CD" w:rsidP="00D724CD">
            <w:pPr>
              <w:pStyle w:val="aa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:rsidR="00D724CD" w:rsidRDefault="00D724CD" w:rsidP="00D724CD">
            <w:pPr>
              <w:pStyle w:val="aa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boolean</w:t>
            </w:r>
            <w:r>
              <w:t xml:space="preserve"> onOptionsItemSelected(MenuItem item) {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int</w:t>
            </w:r>
            <w:r>
              <w:t xml:space="preserve"> id = item.getItemId();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if</w:t>
            </w:r>
            <w:r>
              <w:t xml:space="preserve"> (id == R.id.</w:t>
            </w:r>
            <w:r>
              <w:rPr>
                <w:color w:val="0000C0"/>
              </w:rPr>
              <w:t>action_settings</w:t>
            </w:r>
            <w:r>
              <w:t>) {</w:t>
            </w:r>
          </w:p>
          <w:p w:rsidR="00D724CD" w:rsidRDefault="00D724CD" w:rsidP="00D724CD">
            <w:pPr>
              <w:pStyle w:val="aa"/>
            </w:pPr>
            <w:r>
              <w:t xml:space="preserve">    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true</w:t>
            </w:r>
            <w:r>
              <w:t>;</w:t>
            </w:r>
          </w:p>
          <w:p w:rsidR="00D724CD" w:rsidRDefault="00D724CD" w:rsidP="00D724CD">
            <w:pPr>
              <w:pStyle w:val="aa"/>
            </w:pPr>
            <w:r>
              <w:t xml:space="preserve">        }</w:t>
            </w:r>
          </w:p>
          <w:p w:rsidR="00D724CD" w:rsidRDefault="00D724CD" w:rsidP="00D724CD">
            <w:pPr>
              <w:pStyle w:val="aa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7F0055"/>
              </w:rPr>
              <w:t>super</w:t>
            </w:r>
            <w:r>
              <w:t>.onOptionsItemSelected(item);</w:t>
            </w:r>
          </w:p>
          <w:p w:rsidR="00D724CD" w:rsidRDefault="00D724CD" w:rsidP="00D724CD">
            <w:pPr>
              <w:pStyle w:val="aa"/>
            </w:pPr>
            <w:r>
              <w:t xml:space="preserve">    }</w:t>
            </w:r>
          </w:p>
          <w:p w:rsidR="00097997" w:rsidRDefault="00D724CD" w:rsidP="00D724CD">
            <w:pPr>
              <w:pStyle w:val="aa"/>
            </w:pPr>
            <w:r>
              <w:t>}</w:t>
            </w:r>
          </w:p>
        </w:tc>
      </w:tr>
    </w:tbl>
    <w:p w:rsidR="007069A6" w:rsidRDefault="007069A6" w:rsidP="00C5696E"/>
    <w:p w:rsidR="007069A6" w:rsidRDefault="00D724CD" w:rsidP="00C5696E">
      <w:r>
        <w:rPr>
          <w:rFonts w:hint="eastAsia"/>
        </w:rPr>
        <w:t>#2예제의 소스에서 수정된 부분만 형광색으로 표시하였다.</w:t>
      </w:r>
    </w:p>
    <w:p w:rsidR="00D724CD" w:rsidRDefault="00D724CD" w:rsidP="00C5696E"/>
    <w:p w:rsidR="00D724CD" w:rsidRDefault="00271DE6" w:rsidP="00C5696E">
      <w:r>
        <w:t xml:space="preserve">ArrayAdapter&lt;ListItem&gt; </w:t>
      </w:r>
      <w:r>
        <w:rPr>
          <w:rFonts w:hint="eastAsia"/>
        </w:rPr>
        <w:t xml:space="preserve">클래스 대신 방금 우리가 생성한 </w:t>
      </w:r>
      <w:r>
        <w:t xml:space="preserve">ListItemArrayAdapter </w:t>
      </w:r>
      <w:r>
        <w:rPr>
          <w:rFonts w:hint="eastAsia"/>
        </w:rPr>
        <w:t>클래스로 바뀌었다.</w:t>
      </w:r>
    </w:p>
    <w:p w:rsidR="007069A6" w:rsidRDefault="00271DE6" w:rsidP="00C5696E">
      <w:r>
        <w:rPr>
          <w:rFonts w:hint="eastAsia"/>
        </w:rPr>
        <w:t xml:space="preserve">그리고 레이아웃 리소스 파일 </w:t>
      </w:r>
      <w:r>
        <w:t>id</w:t>
      </w:r>
      <w:r>
        <w:rPr>
          <w:rFonts w:hint="eastAsia"/>
        </w:rPr>
        <w:t xml:space="preserve">가 </w:t>
      </w:r>
      <w:r w:rsidRPr="00271DE6">
        <w:t>android.R.layout.simple_list_item_1</w:t>
      </w:r>
      <w:r>
        <w:t xml:space="preserve"> </w:t>
      </w:r>
      <w:r>
        <w:rPr>
          <w:rFonts w:hint="eastAsia"/>
        </w:rPr>
        <w:t xml:space="preserve">에서 </w:t>
      </w:r>
      <w:r>
        <w:t>R.layout.list_item</w:t>
      </w:r>
      <w:r>
        <w:rPr>
          <w:rFonts w:hint="eastAsia"/>
        </w:rPr>
        <w:t>으로 바뀌었다.</w:t>
      </w:r>
    </w:p>
    <w:p w:rsidR="007069A6" w:rsidRDefault="007069A6" w:rsidP="00C5696E"/>
    <w:p w:rsidR="007069A6" w:rsidRDefault="0052236C" w:rsidP="0052236C">
      <w:pPr>
        <w:pStyle w:val="20"/>
      </w:pPr>
      <w:bookmarkStart w:id="17" w:name="_Toc397605477"/>
      <w:r>
        <w:rPr>
          <w:rFonts w:hint="eastAsia"/>
        </w:rPr>
        <w:t>실행</w:t>
      </w:r>
      <w:bookmarkEnd w:id="17"/>
    </w:p>
    <w:p w:rsidR="0052236C" w:rsidRPr="0052236C" w:rsidRDefault="0052236C" w:rsidP="0052236C">
      <w:r>
        <w:rPr>
          <w:rFonts w:hint="eastAsia"/>
          <w:noProof/>
        </w:rPr>
        <w:drawing>
          <wp:inline distT="0" distB="0" distL="0" distR="0">
            <wp:extent cx="2834640" cy="3108960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3C1" w:rsidRDefault="002563C1" w:rsidP="00C5696E"/>
    <w:p w:rsidR="002563C1" w:rsidRPr="002563C1" w:rsidRDefault="002563C1" w:rsidP="00C5696E"/>
    <w:p w:rsidR="002C6077" w:rsidRPr="00C5696E" w:rsidRDefault="002C6077" w:rsidP="00C5696E"/>
    <w:sectPr w:rsidR="002C6077" w:rsidRPr="00C5696E" w:rsidSect="00172E3C">
      <w:footerReference w:type="default" r:id="rId30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AA5" w:rsidRDefault="00666AA5" w:rsidP="000A6D40">
      <w:r>
        <w:separator/>
      </w:r>
    </w:p>
  </w:endnote>
  <w:endnote w:type="continuationSeparator" w:id="0">
    <w:p w:rsidR="00666AA5" w:rsidRDefault="00666AA5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537F" w:rsidRDefault="009F537F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C98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C98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537F" w:rsidRDefault="009F537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AA5" w:rsidRDefault="00666AA5" w:rsidP="000A6D40">
      <w:r>
        <w:separator/>
      </w:r>
    </w:p>
  </w:footnote>
  <w:footnote w:type="continuationSeparator" w:id="0">
    <w:p w:rsidR="00666AA5" w:rsidRDefault="00666AA5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9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2E6920FD"/>
    <w:multiLevelType w:val="multilevel"/>
    <w:tmpl w:val="9A8EC826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17"/>
  </w:num>
  <w:num w:numId="8">
    <w:abstractNumId w:val="13"/>
  </w:num>
  <w:num w:numId="9">
    <w:abstractNumId w:val="1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0"/>
  </w:num>
  <w:num w:numId="14">
    <w:abstractNumId w:val="3"/>
  </w:num>
  <w:num w:numId="15">
    <w:abstractNumId w:val="14"/>
  </w:num>
  <w:num w:numId="16">
    <w:abstractNumId w:val="14"/>
  </w:num>
  <w:num w:numId="17">
    <w:abstractNumId w:val="11"/>
  </w:num>
  <w:num w:numId="18">
    <w:abstractNumId w:val="6"/>
  </w:num>
  <w:num w:numId="19">
    <w:abstractNumId w:val="6"/>
  </w:num>
  <w:num w:numId="20">
    <w:abstractNumId w:val="12"/>
  </w:num>
  <w:num w:numId="21">
    <w:abstractNumId w:val="4"/>
  </w:num>
  <w:num w:numId="22">
    <w:abstractNumId w:val="4"/>
  </w:num>
  <w:num w:numId="23">
    <w:abstractNumId w:val="2"/>
  </w:num>
  <w:num w:numId="2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A0"/>
    <w:rsid w:val="00003261"/>
    <w:rsid w:val="00003992"/>
    <w:rsid w:val="0002473F"/>
    <w:rsid w:val="000370A7"/>
    <w:rsid w:val="00053388"/>
    <w:rsid w:val="00060663"/>
    <w:rsid w:val="0006353A"/>
    <w:rsid w:val="00073163"/>
    <w:rsid w:val="000756B6"/>
    <w:rsid w:val="000802B6"/>
    <w:rsid w:val="000935DE"/>
    <w:rsid w:val="00095059"/>
    <w:rsid w:val="00097997"/>
    <w:rsid w:val="000A6D40"/>
    <w:rsid w:val="000B2448"/>
    <w:rsid w:val="000C11DB"/>
    <w:rsid w:val="000E161F"/>
    <w:rsid w:val="000E2116"/>
    <w:rsid w:val="000E2BA2"/>
    <w:rsid w:val="000E6C23"/>
    <w:rsid w:val="000E6DC0"/>
    <w:rsid w:val="000F4A03"/>
    <w:rsid w:val="001008EA"/>
    <w:rsid w:val="001024C8"/>
    <w:rsid w:val="0011121B"/>
    <w:rsid w:val="00113E74"/>
    <w:rsid w:val="00137CF3"/>
    <w:rsid w:val="001453D0"/>
    <w:rsid w:val="00161AF5"/>
    <w:rsid w:val="00172458"/>
    <w:rsid w:val="00172E3C"/>
    <w:rsid w:val="00182A4E"/>
    <w:rsid w:val="00184191"/>
    <w:rsid w:val="001958AB"/>
    <w:rsid w:val="001C2F94"/>
    <w:rsid w:val="001C378A"/>
    <w:rsid w:val="001C4F84"/>
    <w:rsid w:val="001D6009"/>
    <w:rsid w:val="001D7AA3"/>
    <w:rsid w:val="001E251B"/>
    <w:rsid w:val="002005B9"/>
    <w:rsid w:val="002202B1"/>
    <w:rsid w:val="00220CAB"/>
    <w:rsid w:val="002532E9"/>
    <w:rsid w:val="00256242"/>
    <w:rsid w:val="002563C1"/>
    <w:rsid w:val="00270E88"/>
    <w:rsid w:val="00271DE6"/>
    <w:rsid w:val="002768A4"/>
    <w:rsid w:val="00286F2C"/>
    <w:rsid w:val="002B3E3D"/>
    <w:rsid w:val="002B5406"/>
    <w:rsid w:val="002C6077"/>
    <w:rsid w:val="002F2328"/>
    <w:rsid w:val="0031149D"/>
    <w:rsid w:val="00332573"/>
    <w:rsid w:val="00357C98"/>
    <w:rsid w:val="003659A9"/>
    <w:rsid w:val="00372F77"/>
    <w:rsid w:val="00373698"/>
    <w:rsid w:val="00396984"/>
    <w:rsid w:val="003A1436"/>
    <w:rsid w:val="003A52D9"/>
    <w:rsid w:val="003A5B62"/>
    <w:rsid w:val="003B30F9"/>
    <w:rsid w:val="003C4AB7"/>
    <w:rsid w:val="003D463F"/>
    <w:rsid w:val="003E5ACE"/>
    <w:rsid w:val="00412EBC"/>
    <w:rsid w:val="0042277B"/>
    <w:rsid w:val="00422DD0"/>
    <w:rsid w:val="00444D59"/>
    <w:rsid w:val="00450A28"/>
    <w:rsid w:val="00453471"/>
    <w:rsid w:val="00454624"/>
    <w:rsid w:val="00457BC1"/>
    <w:rsid w:val="00476970"/>
    <w:rsid w:val="00481640"/>
    <w:rsid w:val="00490FCF"/>
    <w:rsid w:val="004A7A44"/>
    <w:rsid w:val="004C1993"/>
    <w:rsid w:val="004E5732"/>
    <w:rsid w:val="004F0F68"/>
    <w:rsid w:val="00503A28"/>
    <w:rsid w:val="0050441E"/>
    <w:rsid w:val="005100AB"/>
    <w:rsid w:val="00512DAA"/>
    <w:rsid w:val="0052236C"/>
    <w:rsid w:val="00527C6A"/>
    <w:rsid w:val="005463FC"/>
    <w:rsid w:val="0055504B"/>
    <w:rsid w:val="0056163B"/>
    <w:rsid w:val="005636AF"/>
    <w:rsid w:val="00563B8C"/>
    <w:rsid w:val="005838C9"/>
    <w:rsid w:val="00594EAE"/>
    <w:rsid w:val="005A2383"/>
    <w:rsid w:val="005A3113"/>
    <w:rsid w:val="005B1418"/>
    <w:rsid w:val="005D53B3"/>
    <w:rsid w:val="005D6499"/>
    <w:rsid w:val="005D70C4"/>
    <w:rsid w:val="005E1E28"/>
    <w:rsid w:val="005E5792"/>
    <w:rsid w:val="005E5816"/>
    <w:rsid w:val="005F64C5"/>
    <w:rsid w:val="00622B8E"/>
    <w:rsid w:val="00636110"/>
    <w:rsid w:val="0064039E"/>
    <w:rsid w:val="00647BC5"/>
    <w:rsid w:val="00666AA5"/>
    <w:rsid w:val="006723F7"/>
    <w:rsid w:val="00672441"/>
    <w:rsid w:val="00672D78"/>
    <w:rsid w:val="006805B2"/>
    <w:rsid w:val="00690206"/>
    <w:rsid w:val="006949C3"/>
    <w:rsid w:val="006B27B3"/>
    <w:rsid w:val="006C16E9"/>
    <w:rsid w:val="006C1F9C"/>
    <w:rsid w:val="006C56AB"/>
    <w:rsid w:val="006E069A"/>
    <w:rsid w:val="006E1BE4"/>
    <w:rsid w:val="006E3BA3"/>
    <w:rsid w:val="00701BE5"/>
    <w:rsid w:val="007069A6"/>
    <w:rsid w:val="00710983"/>
    <w:rsid w:val="007200C1"/>
    <w:rsid w:val="00722629"/>
    <w:rsid w:val="00743ED9"/>
    <w:rsid w:val="00747094"/>
    <w:rsid w:val="00760E7F"/>
    <w:rsid w:val="00764598"/>
    <w:rsid w:val="00776EEA"/>
    <w:rsid w:val="00791CB8"/>
    <w:rsid w:val="007A7302"/>
    <w:rsid w:val="007B30EF"/>
    <w:rsid w:val="007B594A"/>
    <w:rsid w:val="007C1216"/>
    <w:rsid w:val="007C1221"/>
    <w:rsid w:val="007C1A0C"/>
    <w:rsid w:val="007C26CE"/>
    <w:rsid w:val="007D28F2"/>
    <w:rsid w:val="007D637D"/>
    <w:rsid w:val="007D6698"/>
    <w:rsid w:val="007F1800"/>
    <w:rsid w:val="00801767"/>
    <w:rsid w:val="008179F7"/>
    <w:rsid w:val="0082204E"/>
    <w:rsid w:val="0083010C"/>
    <w:rsid w:val="00836499"/>
    <w:rsid w:val="008401D5"/>
    <w:rsid w:val="00853706"/>
    <w:rsid w:val="00871BBA"/>
    <w:rsid w:val="00876750"/>
    <w:rsid w:val="008B70FA"/>
    <w:rsid w:val="008C0E25"/>
    <w:rsid w:val="008C2B86"/>
    <w:rsid w:val="008D6F33"/>
    <w:rsid w:val="008E214F"/>
    <w:rsid w:val="008E4E2E"/>
    <w:rsid w:val="008F24F5"/>
    <w:rsid w:val="008F3C9A"/>
    <w:rsid w:val="00907EB9"/>
    <w:rsid w:val="00923769"/>
    <w:rsid w:val="009301B5"/>
    <w:rsid w:val="009314F1"/>
    <w:rsid w:val="00932F5F"/>
    <w:rsid w:val="00932FE1"/>
    <w:rsid w:val="00934411"/>
    <w:rsid w:val="00953DC9"/>
    <w:rsid w:val="0096062B"/>
    <w:rsid w:val="009833C0"/>
    <w:rsid w:val="00984172"/>
    <w:rsid w:val="0099432E"/>
    <w:rsid w:val="009A643F"/>
    <w:rsid w:val="009B0148"/>
    <w:rsid w:val="009B21EF"/>
    <w:rsid w:val="009B6F51"/>
    <w:rsid w:val="009D5D20"/>
    <w:rsid w:val="009E5B0F"/>
    <w:rsid w:val="009F2A17"/>
    <w:rsid w:val="009F36F3"/>
    <w:rsid w:val="009F537F"/>
    <w:rsid w:val="00A32AAD"/>
    <w:rsid w:val="00A35513"/>
    <w:rsid w:val="00A52F93"/>
    <w:rsid w:val="00A532FE"/>
    <w:rsid w:val="00A533CE"/>
    <w:rsid w:val="00A63727"/>
    <w:rsid w:val="00A9611C"/>
    <w:rsid w:val="00AA2522"/>
    <w:rsid w:val="00AA257B"/>
    <w:rsid w:val="00AA55A0"/>
    <w:rsid w:val="00AB15FB"/>
    <w:rsid w:val="00AB3624"/>
    <w:rsid w:val="00AC05BB"/>
    <w:rsid w:val="00AC0D8F"/>
    <w:rsid w:val="00AC29BB"/>
    <w:rsid w:val="00AC5D85"/>
    <w:rsid w:val="00AD301F"/>
    <w:rsid w:val="00AF02A2"/>
    <w:rsid w:val="00AF09B8"/>
    <w:rsid w:val="00B02D09"/>
    <w:rsid w:val="00B10048"/>
    <w:rsid w:val="00B1235B"/>
    <w:rsid w:val="00B218BC"/>
    <w:rsid w:val="00B3170F"/>
    <w:rsid w:val="00B348AB"/>
    <w:rsid w:val="00B47BBD"/>
    <w:rsid w:val="00B54C79"/>
    <w:rsid w:val="00B64AB8"/>
    <w:rsid w:val="00B74432"/>
    <w:rsid w:val="00BA49C2"/>
    <w:rsid w:val="00BA7246"/>
    <w:rsid w:val="00BB48DF"/>
    <w:rsid w:val="00BD2954"/>
    <w:rsid w:val="00BE196A"/>
    <w:rsid w:val="00BE4A69"/>
    <w:rsid w:val="00BE7FA6"/>
    <w:rsid w:val="00C3145B"/>
    <w:rsid w:val="00C3398E"/>
    <w:rsid w:val="00C33C81"/>
    <w:rsid w:val="00C41030"/>
    <w:rsid w:val="00C5696E"/>
    <w:rsid w:val="00C655CF"/>
    <w:rsid w:val="00C75575"/>
    <w:rsid w:val="00CA7DD4"/>
    <w:rsid w:val="00CB2F64"/>
    <w:rsid w:val="00CC1BFB"/>
    <w:rsid w:val="00CE3AF9"/>
    <w:rsid w:val="00CE5015"/>
    <w:rsid w:val="00CF606B"/>
    <w:rsid w:val="00CF7A6D"/>
    <w:rsid w:val="00D062B7"/>
    <w:rsid w:val="00D1546B"/>
    <w:rsid w:val="00D15BF1"/>
    <w:rsid w:val="00D25F66"/>
    <w:rsid w:val="00D26602"/>
    <w:rsid w:val="00D303C2"/>
    <w:rsid w:val="00D33DC0"/>
    <w:rsid w:val="00D401D3"/>
    <w:rsid w:val="00D4405D"/>
    <w:rsid w:val="00D6212B"/>
    <w:rsid w:val="00D70C5F"/>
    <w:rsid w:val="00D724CD"/>
    <w:rsid w:val="00D806ED"/>
    <w:rsid w:val="00D82FF1"/>
    <w:rsid w:val="00D866CC"/>
    <w:rsid w:val="00DA3617"/>
    <w:rsid w:val="00DB0694"/>
    <w:rsid w:val="00DF09BE"/>
    <w:rsid w:val="00E077C5"/>
    <w:rsid w:val="00E122B2"/>
    <w:rsid w:val="00E367E5"/>
    <w:rsid w:val="00E45C83"/>
    <w:rsid w:val="00E5442F"/>
    <w:rsid w:val="00E575CA"/>
    <w:rsid w:val="00E6787A"/>
    <w:rsid w:val="00E8213E"/>
    <w:rsid w:val="00E854C8"/>
    <w:rsid w:val="00E869F4"/>
    <w:rsid w:val="00E908DE"/>
    <w:rsid w:val="00E9493A"/>
    <w:rsid w:val="00EA0E50"/>
    <w:rsid w:val="00EB6AD9"/>
    <w:rsid w:val="00ED34C2"/>
    <w:rsid w:val="00F012FC"/>
    <w:rsid w:val="00F052C3"/>
    <w:rsid w:val="00F058B7"/>
    <w:rsid w:val="00F13167"/>
    <w:rsid w:val="00F15E29"/>
    <w:rsid w:val="00F23DD7"/>
    <w:rsid w:val="00F40DF7"/>
    <w:rsid w:val="00F455ED"/>
    <w:rsid w:val="00F522F5"/>
    <w:rsid w:val="00F556BC"/>
    <w:rsid w:val="00F57E3C"/>
    <w:rsid w:val="00F716E3"/>
    <w:rsid w:val="00F82E0C"/>
    <w:rsid w:val="00F863F0"/>
    <w:rsid w:val="00F924DF"/>
    <w:rsid w:val="00FB02D0"/>
    <w:rsid w:val="00FC4FDD"/>
    <w:rsid w:val="00FD1543"/>
    <w:rsid w:val="00FD2B15"/>
    <w:rsid w:val="00FE09B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DF616B-29D6-428A-841F-639B7685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F08BA"/>
    <w:pPr>
      <w:keepNext/>
      <w:numPr>
        <w:numId w:val="24"/>
      </w:numPr>
      <w:outlineLvl w:val="0"/>
    </w:pPr>
    <w:rPr>
      <w:rFonts w:hAnsi="굴림" w:cstheme="majorBidi"/>
      <w:b/>
      <w:sz w:val="40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F08BA"/>
    <w:pPr>
      <w:keepNext/>
      <w:numPr>
        <w:ilvl w:val="1"/>
        <w:numId w:val="24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numPr>
        <w:ilvl w:val="2"/>
        <w:numId w:val="24"/>
      </w:numPr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0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AA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FD2B15"/>
  </w:style>
  <w:style w:type="paragraph" w:styleId="21">
    <w:name w:val="toc 2"/>
    <w:basedOn w:val="a"/>
    <w:next w:val="a"/>
    <w:autoRedefine/>
    <w:uiPriority w:val="39"/>
    <w:unhideWhenUsed/>
    <w:rsid w:val="00FD2B15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B19B-EB7F-41C8-A6A6-4CEBCC8D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993</TotalTime>
  <Pages>1</Pages>
  <Words>3100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58</cp:revision>
  <cp:lastPrinted>2014-09-04T07:58:00Z</cp:lastPrinted>
  <dcterms:created xsi:type="dcterms:W3CDTF">2014-08-22T10:02:00Z</dcterms:created>
  <dcterms:modified xsi:type="dcterms:W3CDTF">2014-09-04T07:58:00Z</dcterms:modified>
</cp:coreProperties>
</file>