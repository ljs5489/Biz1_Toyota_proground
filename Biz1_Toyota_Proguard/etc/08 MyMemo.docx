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71" w:rsidRPr="00270E88" w:rsidRDefault="00C17220" w:rsidP="00E84F71">
      <w:pPr>
        <w:rPr>
          <w:sz w:val="48"/>
        </w:rPr>
      </w:pPr>
      <w:proofErr w:type="spellStart"/>
      <w:r>
        <w:rPr>
          <w:sz w:val="48"/>
        </w:rPr>
        <w:t>MyMemo</w:t>
      </w:r>
      <w:proofErr w:type="spellEnd"/>
      <w:r>
        <w:rPr>
          <w:sz w:val="48"/>
        </w:rPr>
        <w:t xml:space="preserve"> </w:t>
      </w:r>
      <w:r>
        <w:rPr>
          <w:rFonts w:hint="eastAsia"/>
          <w:sz w:val="48"/>
        </w:rPr>
        <w:t>개선</w:t>
      </w:r>
    </w:p>
    <w:p w:rsidR="00E84F71" w:rsidRDefault="00E84F71" w:rsidP="00E84F71"/>
    <w:p w:rsidR="00E84F71" w:rsidRDefault="00E84F71" w:rsidP="00E84F71">
      <w:r>
        <w:rPr>
          <w:rFonts w:hint="eastAsia"/>
        </w:rPr>
        <w:t>2014-</w:t>
      </w:r>
      <w:r w:rsidR="00856189">
        <w:t>11</w:t>
      </w:r>
      <w:r w:rsidR="00856189">
        <w:rPr>
          <w:rFonts w:hint="eastAsia"/>
        </w:rPr>
        <w:t>-</w:t>
      </w:r>
      <w:r w:rsidR="00BE078C">
        <w:t>25</w:t>
      </w:r>
    </w:p>
    <w:p w:rsidR="00E84F71" w:rsidRDefault="00E84F71" w:rsidP="00E84F71">
      <w:r>
        <w:rPr>
          <w:rFonts w:hint="eastAsia"/>
        </w:rPr>
        <w:t>이승진</w:t>
      </w:r>
    </w:p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="00E84F71" w:rsidRPr="00FD2B15" w:rsidRDefault="00E84F71" w:rsidP="00E84F71">
      <w:pPr>
        <w:rPr>
          <w:b/>
        </w:rPr>
      </w:pPr>
    </w:p>
    <w:p w:rsidR="00B921FD" w:rsidRDefault="00453EEC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E84F71">
        <w:instrText xml:space="preserve"> </w:instrText>
      </w:r>
      <w:r w:rsidR="00E84F71">
        <w:rPr>
          <w:rFonts w:hint="eastAsia"/>
        </w:rPr>
        <w:instrText>TOC \o "1-2" \h \z \u</w:instrText>
      </w:r>
      <w:r w:rsidR="00E84F71">
        <w:instrText xml:space="preserve"> </w:instrText>
      </w:r>
      <w:r>
        <w:fldChar w:fldCharType="separate"/>
      </w:r>
      <w:hyperlink w:anchor="_Toc405526077" w:history="1">
        <w:r w:rsidR="00B921FD" w:rsidRPr="008754CD">
          <w:rPr>
            <w:rStyle w:val="a8"/>
            <w:noProof/>
          </w:rPr>
          <w:t>1. MyMemo 개선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5526078" w:history="1">
        <w:r w:rsidR="00B921FD" w:rsidRPr="008754CD">
          <w:rPr>
            <w:rStyle w:val="a8"/>
            <w:noProof/>
          </w:rPr>
          <w:t>2. MainActivity에 애니메이션 효과 추가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79" w:history="1">
        <w:r w:rsidR="00B921FD" w:rsidRPr="008754CD">
          <w:rPr>
            <w:rStyle w:val="a8"/>
            <w:noProof/>
          </w:rPr>
          <w:t>1) res/anim 폴더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0" w:history="1">
        <w:r w:rsidR="00B921FD" w:rsidRPr="008754CD">
          <w:rPr>
            <w:rStyle w:val="a8"/>
            <w:noProof/>
          </w:rPr>
          <w:t>2) res/anim/animation1.xml 파일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1" w:history="1">
        <w:r w:rsidR="00B921FD" w:rsidRPr="008754CD">
          <w:rPr>
            <w:rStyle w:val="a8"/>
            <w:noProof/>
          </w:rPr>
          <w:t>3) res/anim/layout_animation1.xml 파일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2" w:history="1">
        <w:r w:rsidR="00B921FD" w:rsidRPr="008754CD">
          <w:rPr>
            <w:rStyle w:val="a8"/>
            <w:noProof/>
          </w:rPr>
          <w:t>4) res/layout/activity_main.xml 수정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3" w:history="1">
        <w:r w:rsidR="00B921FD" w:rsidRPr="008754CD">
          <w:rPr>
            <w:rStyle w:val="a8"/>
            <w:noProof/>
          </w:rPr>
          <w:t>5) 실행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5526084" w:history="1">
        <w:r w:rsidR="00B921FD" w:rsidRPr="008754CD">
          <w:rPr>
            <w:rStyle w:val="a8"/>
            <w:noProof/>
          </w:rPr>
          <w:t>3. 예외처리 구현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5" w:history="1">
        <w:r w:rsidR="00B921FD" w:rsidRPr="008754CD">
          <w:rPr>
            <w:rStyle w:val="a8"/>
            <w:noProof/>
          </w:rPr>
          <w:t>1) 강제로 예외 발생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6" w:history="1">
        <w:r w:rsidR="00B921FD" w:rsidRPr="008754CD">
          <w:rPr>
            <w:rStyle w:val="a8"/>
            <w:noProof/>
          </w:rPr>
          <w:t>2) 강제로 예외 발생 테스트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7" w:history="1">
        <w:r w:rsidR="00B921FD" w:rsidRPr="008754CD">
          <w:rPr>
            <w:rStyle w:val="a8"/>
            <w:noProof/>
          </w:rPr>
          <w:t>3) 에러 메시지 문자열 리소스 추가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8" w:history="1">
        <w:r w:rsidR="00B921FD" w:rsidRPr="008754CD">
          <w:rPr>
            <w:rStyle w:val="a8"/>
            <w:noProof/>
          </w:rPr>
          <w:t>4) ExceptionHandler.java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89" w:history="1">
        <w:r w:rsidR="00B921FD" w:rsidRPr="008754CD">
          <w:rPr>
            <w:rStyle w:val="a8"/>
            <w:noProof/>
          </w:rPr>
          <w:t>5) MainActivity.java 수정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5526090" w:history="1">
        <w:r w:rsidR="00B921FD" w:rsidRPr="008754CD">
          <w:rPr>
            <w:rStyle w:val="a8"/>
            <w:noProof/>
          </w:rPr>
          <w:t>4. 삭제 확인 대화상자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1" w:history="1">
        <w:r w:rsidR="00B921FD" w:rsidRPr="008754CD">
          <w:rPr>
            <w:rStyle w:val="a8"/>
            <w:noProof/>
          </w:rPr>
          <w:t>1) 삭제 확인 문자열 리소스 추가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2" w:history="1">
        <w:r w:rsidR="00B921FD" w:rsidRPr="008754CD">
          <w:rPr>
            <w:rStyle w:val="a8"/>
            <w:noProof/>
          </w:rPr>
          <w:t>2) EditActivity.java 수정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3" w:history="1">
        <w:r w:rsidR="00B921FD" w:rsidRPr="008754CD">
          <w:rPr>
            <w:rStyle w:val="a8"/>
            <w:noProof/>
          </w:rPr>
          <w:t>3) 실행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5526094" w:history="1">
        <w:r w:rsidR="00B921FD" w:rsidRPr="008754CD">
          <w:rPr>
            <w:rStyle w:val="a8"/>
            <w:noProof/>
          </w:rPr>
          <w:t>5. 한글 문자열 리소스 XML 파일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5" w:history="1">
        <w:r w:rsidR="00B921FD" w:rsidRPr="008754CD">
          <w:rPr>
            <w:rStyle w:val="a8"/>
            <w:noProof/>
          </w:rPr>
          <w:t>1) res/values-ko 폴더 생성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6" w:history="1">
        <w:r w:rsidR="00B921FD" w:rsidRPr="008754CD">
          <w:rPr>
            <w:rStyle w:val="a8"/>
            <w:noProof/>
          </w:rPr>
          <w:t>2) res/values-ko/strings.xml 파일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1FD" w:rsidRDefault="00453EEC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5526097" w:history="1">
        <w:r w:rsidR="00B921FD" w:rsidRPr="008754CD">
          <w:rPr>
            <w:rStyle w:val="a8"/>
            <w:noProof/>
          </w:rPr>
          <w:t>3) 실행</w:t>
        </w:r>
        <w:r w:rsidR="00B921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21FD">
          <w:rPr>
            <w:noProof/>
            <w:webHidden/>
          </w:rPr>
          <w:instrText xml:space="preserve"> PAGEREF _Toc405526097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21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F71" w:rsidRDefault="00453EEC" w:rsidP="00E84F71">
      <w:r>
        <w:fldChar w:fldCharType="end"/>
      </w:r>
    </w:p>
    <w:p w:rsidR="00E84F71" w:rsidRDefault="00E84F71" w:rsidP="00E84F71"/>
    <w:p w:rsidR="00184839" w:rsidRPr="00C41030" w:rsidRDefault="00184839" w:rsidP="00E84F71">
      <w:pPr>
        <w:rPr>
          <w:b/>
          <w:sz w:val="28"/>
        </w:rPr>
      </w:pPr>
    </w:p>
    <w:p w:rsidR="00E84F71" w:rsidRDefault="00E84F71" w:rsidP="00E84F71"/>
    <w:p w:rsidR="00CB4CF3" w:rsidRDefault="00CB4CF3" w:rsidP="00E84F71"/>
    <w:p w:rsidR="00B81A4E" w:rsidRDefault="00B81A4E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bookmarkStart w:id="0" w:name="_Toc397605022"/>
      <w:bookmarkStart w:id="1" w:name="_Toc399461803"/>
      <w:r>
        <w:br w:type="page"/>
      </w:r>
    </w:p>
    <w:p w:rsidR="002F0135" w:rsidRDefault="002F0135" w:rsidP="00B04559">
      <w:pPr>
        <w:pStyle w:val="10"/>
      </w:pPr>
      <w:bookmarkStart w:id="2" w:name="_Toc405526077"/>
      <w:bookmarkEnd w:id="0"/>
      <w:bookmarkEnd w:id="1"/>
      <w:proofErr w:type="spellStart"/>
      <w:r>
        <w:rPr>
          <w:rFonts w:hint="eastAsia"/>
        </w:rPr>
        <w:lastRenderedPageBreak/>
        <w:t>MyMemo</w:t>
      </w:r>
      <w:proofErr w:type="spellEnd"/>
      <w:r>
        <w:rPr>
          <w:rFonts w:hint="eastAsia"/>
        </w:rPr>
        <w:t xml:space="preserve"> 개선</w:t>
      </w:r>
      <w:bookmarkEnd w:id="2"/>
    </w:p>
    <w:p w:rsidR="002F0135" w:rsidRDefault="002F0135" w:rsidP="002F0135"/>
    <w:p w:rsidR="002F0135" w:rsidRDefault="002F0135" w:rsidP="002F0135">
      <w:r>
        <w:rPr>
          <w:rFonts w:hint="eastAsia"/>
        </w:rPr>
        <w:t xml:space="preserve">지금까지 개발한 </w:t>
      </w:r>
      <w:proofErr w:type="spellStart"/>
      <w:r>
        <w:t>MyMemo</w:t>
      </w:r>
      <w:proofErr w:type="spellEnd"/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개선하자.</w:t>
      </w:r>
    </w:p>
    <w:p w:rsidR="002F0135" w:rsidRDefault="002F0135" w:rsidP="002F0135">
      <w:r>
        <w:rPr>
          <w:rFonts w:hint="eastAsia"/>
        </w:rPr>
        <w:t xml:space="preserve">강의노트 </w:t>
      </w:r>
      <w:proofErr w:type="spellStart"/>
      <w:r>
        <w:rPr>
          <w:rFonts w:hint="eastAsia"/>
        </w:rPr>
        <w:t>웹폴더의</w:t>
      </w:r>
      <w:proofErr w:type="spellEnd"/>
      <w:r>
        <w:rPr>
          <w:rFonts w:hint="eastAsia"/>
        </w:rPr>
        <w:t xml:space="preserve"> 소스코드 폴더에서 </w:t>
      </w:r>
      <w:r>
        <w:t xml:space="preserve">MyMemo#3.zip </w:t>
      </w:r>
      <w:r>
        <w:rPr>
          <w:rFonts w:hint="eastAsia"/>
        </w:rPr>
        <w:t>파일을 다운로드 받자.</w:t>
      </w:r>
    </w:p>
    <w:p w:rsidR="002F0135" w:rsidRPr="002F0135" w:rsidRDefault="002F0135" w:rsidP="002F0135"/>
    <w:p w:rsidR="002F0135" w:rsidRPr="002F0135" w:rsidRDefault="002F0135" w:rsidP="002F0135"/>
    <w:p w:rsidR="00B04559" w:rsidRDefault="002F0135" w:rsidP="00B04559">
      <w:pPr>
        <w:pStyle w:val="10"/>
      </w:pPr>
      <w:bookmarkStart w:id="3" w:name="_Toc405526078"/>
      <w:proofErr w:type="spellStart"/>
      <w:r>
        <w:t>Main</w:t>
      </w:r>
      <w:r w:rsidR="00B04559">
        <w:t>Activity</w:t>
      </w:r>
      <w:proofErr w:type="spellEnd"/>
      <w:r w:rsidR="00B04559">
        <w:rPr>
          <w:rFonts w:hint="eastAsia"/>
        </w:rPr>
        <w:t>에 애니메이션 효과 추가</w:t>
      </w:r>
      <w:bookmarkEnd w:id="3"/>
    </w:p>
    <w:p w:rsidR="00D61323" w:rsidRPr="002F0135" w:rsidRDefault="00D61323" w:rsidP="00D61323"/>
    <w:p w:rsidR="00D61323" w:rsidRDefault="00D61323" w:rsidP="00D61323">
      <w:pPr>
        <w:pStyle w:val="2"/>
      </w:pPr>
      <w:bookmarkStart w:id="4" w:name="_Toc405526079"/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폴더 생성</w:t>
      </w:r>
      <w:bookmarkEnd w:id="4"/>
    </w:p>
    <w:p w:rsidR="00D61323" w:rsidRDefault="00D61323" w:rsidP="00D61323"/>
    <w:p w:rsidR="00D61323" w:rsidRPr="00D61323" w:rsidRDefault="00D61323" w:rsidP="00D61323">
      <w:r>
        <w:rPr>
          <w:rFonts w:hint="eastAsia"/>
        </w:rPr>
        <w:t xml:space="preserve">애니메이션 효과를 정의하는 </w:t>
      </w:r>
      <w:r>
        <w:t xml:space="preserve">XML </w:t>
      </w:r>
      <w:r>
        <w:rPr>
          <w:rFonts w:hint="eastAsia"/>
        </w:rPr>
        <w:t xml:space="preserve">파일은 </w:t>
      </w:r>
      <w:r>
        <w:t>res/</w:t>
      </w:r>
      <w:proofErr w:type="spellStart"/>
      <w:r>
        <w:t>anim</w:t>
      </w:r>
      <w:proofErr w:type="spellEnd"/>
      <w:r>
        <w:t xml:space="preserve"> </w:t>
      </w:r>
      <w:r>
        <w:rPr>
          <w:rFonts w:hint="eastAsia"/>
        </w:rPr>
        <w:t>폴더에 저장해야 한다.</w:t>
      </w:r>
    </w:p>
    <w:p w:rsidR="00D61323" w:rsidRDefault="00D61323" w:rsidP="00D61323">
      <w:r>
        <w:rPr>
          <w:rFonts w:hint="eastAsia"/>
        </w:rPr>
        <w:t>r</w:t>
      </w:r>
      <w:r>
        <w:t xml:space="preserve">es </w:t>
      </w:r>
      <w:r>
        <w:rPr>
          <w:rFonts w:hint="eastAsia"/>
        </w:rPr>
        <w:t xml:space="preserve">폴더 아래에 </w:t>
      </w:r>
      <w:proofErr w:type="spellStart"/>
      <w:r>
        <w:t>anum</w:t>
      </w:r>
      <w:proofErr w:type="spellEnd"/>
      <w:r>
        <w:t xml:space="preserve"> </w:t>
      </w:r>
      <w:r>
        <w:rPr>
          <w:rFonts w:hint="eastAsia"/>
        </w:rPr>
        <w:t>폴더를 생성하자.</w:t>
      </w:r>
    </w:p>
    <w:p w:rsidR="00D61323" w:rsidRPr="00D61323" w:rsidRDefault="00D61323" w:rsidP="00D61323"/>
    <w:p w:rsidR="00D61323" w:rsidRDefault="00D61323" w:rsidP="00D61323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 xml:space="preserve">창에서 </w:t>
      </w:r>
      <w:r>
        <w:t xml:space="preserve">res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Folder</w:t>
      </w:r>
      <w:r>
        <w:rPr>
          <w:rFonts w:hint="eastAsia"/>
        </w:rPr>
        <w:t>를 클릭하자.</w:t>
      </w:r>
    </w:p>
    <w:p w:rsidR="00D61323" w:rsidRDefault="00D61323" w:rsidP="00D61323">
      <w:r>
        <w:rPr>
          <w:rFonts w:hint="eastAsia"/>
        </w:rPr>
        <w:t xml:space="preserve">Folder name: </w:t>
      </w:r>
      <w:proofErr w:type="spellStart"/>
      <w:r>
        <w:t>anim</w:t>
      </w:r>
      <w:proofErr w:type="spellEnd"/>
    </w:p>
    <w:p w:rsidR="00D61323" w:rsidRDefault="00D61323" w:rsidP="00D61323"/>
    <w:p w:rsidR="00D61323" w:rsidRDefault="00D61323" w:rsidP="00D61323"/>
    <w:p w:rsidR="00D61323" w:rsidRDefault="00D61323" w:rsidP="00D61323">
      <w:pPr>
        <w:pStyle w:val="2"/>
      </w:pPr>
      <w:bookmarkStart w:id="5" w:name="_Toc405526080"/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/animation1.xml 파일 생성</w:t>
      </w:r>
      <w:bookmarkEnd w:id="5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61323" w:rsidTr="00E35BB6">
        <w:tc>
          <w:tcPr>
            <w:tcW w:w="426" w:type="dxa"/>
          </w:tcPr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  <w:p w:rsidR="00D61323" w:rsidRDefault="00D61323" w:rsidP="00D61323">
            <w:pPr>
              <w:pStyle w:val="aa"/>
            </w:pPr>
            <w:r w:rsidRPr="00183860">
              <w:rPr>
                <w:rFonts w:hint="eastAsia"/>
              </w:rPr>
              <w:t>5</w:t>
            </w:r>
          </w:p>
          <w:p w:rsidR="00D61323" w:rsidRDefault="00D61323" w:rsidP="00D61323">
            <w:pPr>
              <w:pStyle w:val="aa"/>
            </w:pPr>
            <w:r>
              <w:t>6</w:t>
            </w:r>
          </w:p>
          <w:p w:rsidR="00D61323" w:rsidRDefault="00D61323" w:rsidP="00D61323">
            <w:pPr>
              <w:pStyle w:val="aa"/>
            </w:pPr>
            <w:r>
              <w:t>7</w:t>
            </w:r>
          </w:p>
          <w:p w:rsidR="00D61323" w:rsidRDefault="00D61323" w:rsidP="00D61323">
            <w:pPr>
              <w:pStyle w:val="aa"/>
            </w:pPr>
            <w:r>
              <w:t>8</w:t>
            </w:r>
          </w:p>
          <w:p w:rsidR="00D61323" w:rsidRDefault="00D61323" w:rsidP="00D61323">
            <w:pPr>
              <w:pStyle w:val="aa"/>
            </w:pPr>
            <w:r>
              <w:t>9</w:t>
            </w:r>
          </w:p>
          <w:p w:rsidR="00D61323" w:rsidRPr="00183860" w:rsidRDefault="00D61323" w:rsidP="00D61323">
            <w:pPr>
              <w:pStyle w:val="aa"/>
            </w:pPr>
            <w:r>
              <w:t>10</w:t>
            </w:r>
          </w:p>
        </w:tc>
        <w:tc>
          <w:tcPr>
            <w:tcW w:w="10631" w:type="dxa"/>
          </w:tcPr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set</w:t>
            </w:r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D61323" w:rsidRDefault="00D61323" w:rsidP="00D61323">
            <w:pPr>
              <w:pStyle w:val="aa"/>
            </w:pPr>
            <w:r>
              <w:t xml:space="preserve">    </w:t>
            </w:r>
            <w:proofErr w:type="spellStart"/>
            <w:r>
              <w:t>android:interpolator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android:anim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accelerate_interpolator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D61323" w:rsidRDefault="00D61323" w:rsidP="00D61323">
            <w:pPr>
              <w:pStyle w:val="aa"/>
            </w:pPr>
          </w:p>
          <w:p w:rsidR="00D61323" w:rsidRDefault="00D61323" w:rsidP="00D6132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translate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="00451C82">
              <w:rPr>
                <w:color w:val="2A00FF"/>
              </w:rPr>
              <w:t>5</w:t>
            </w:r>
            <w:r>
              <w:rPr>
                <w:color w:val="2A00FF"/>
              </w:rPr>
              <w:t>00"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android:fromXDelta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"100%"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android:toXDelta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D61323" w:rsidRDefault="00D61323" w:rsidP="00D61323">
            <w:pPr>
              <w:pStyle w:val="aa"/>
            </w:pPr>
          </w:p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set</w:t>
            </w:r>
            <w:r>
              <w:rPr>
                <w:color w:val="008080"/>
              </w:rPr>
              <w:t>&gt;</w:t>
            </w:r>
          </w:p>
        </w:tc>
      </w:tr>
    </w:tbl>
    <w:p w:rsidR="00D61323" w:rsidRDefault="00D61323" w:rsidP="00D61323"/>
    <w:p w:rsidR="00DF4E4E" w:rsidRPr="00D61323" w:rsidRDefault="00DF4E4E" w:rsidP="00D61323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 하나에 대한 애니메이션을 정의한 </w:t>
      </w:r>
      <w:r>
        <w:t xml:space="preserve">XML </w:t>
      </w:r>
      <w:r>
        <w:rPr>
          <w:rFonts w:hint="eastAsia"/>
        </w:rPr>
        <w:t>파일이다.</w:t>
      </w:r>
    </w:p>
    <w:p w:rsidR="00B04559" w:rsidRDefault="00B04559" w:rsidP="00B04559"/>
    <w:p w:rsidR="00D61323" w:rsidRDefault="00D61323" w:rsidP="00B04559">
      <w:r>
        <w:rPr>
          <w:rFonts w:hint="eastAsia"/>
        </w:rPr>
        <w:t>(줄5</w:t>
      </w:r>
      <w:r>
        <w:t xml:space="preserve">) </w:t>
      </w:r>
      <w:r>
        <w:rPr>
          <w:rFonts w:hint="eastAsia"/>
        </w:rPr>
        <w:t>translate</w:t>
      </w:r>
      <w:r>
        <w:t xml:space="preserve"> </w:t>
      </w:r>
      <w:r>
        <w:rPr>
          <w:rFonts w:hint="eastAsia"/>
        </w:rPr>
        <w:t>애니메이션을 정의한다.</w:t>
      </w:r>
      <w:r>
        <w:t xml:space="preserve"> translate </w:t>
      </w:r>
      <w:r>
        <w:rPr>
          <w:rFonts w:hint="eastAsia"/>
        </w:rPr>
        <w:t>애니메이션은 좌표 이동이다.</w:t>
      </w:r>
    </w:p>
    <w:p w:rsidR="00D61323" w:rsidRDefault="00D61323" w:rsidP="00B04559">
      <w:r>
        <w:t>(</w:t>
      </w:r>
      <w:r>
        <w:rPr>
          <w:rFonts w:hint="eastAsia"/>
        </w:rPr>
        <w:t>줄6</w:t>
      </w:r>
      <w:r>
        <w:t xml:space="preserve">) </w:t>
      </w:r>
      <w:r>
        <w:rPr>
          <w:rFonts w:hint="eastAsia"/>
        </w:rPr>
        <w:t xml:space="preserve">애니메이션은 </w:t>
      </w:r>
      <w:r w:rsidR="00451C82">
        <w:t>5</w:t>
      </w:r>
      <w:r>
        <w:t xml:space="preserve">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동안 실행된다</w:t>
      </w:r>
    </w:p>
    <w:p w:rsidR="00D61323" w:rsidRDefault="00D61323" w:rsidP="00B04559">
      <w:r>
        <w:rPr>
          <w:rFonts w:hint="eastAsia"/>
        </w:rPr>
        <w:t>(줄7</w:t>
      </w:r>
      <w:r>
        <w:t xml:space="preserve">) </w:t>
      </w:r>
      <w:r>
        <w:rPr>
          <w:rFonts w:hint="eastAsia"/>
        </w:rPr>
        <w:t xml:space="preserve">이동 애니메이션이 시작할 시작 </w:t>
      </w:r>
      <w:r>
        <w:t xml:space="preserve">x </w:t>
      </w:r>
      <w:r>
        <w:rPr>
          <w:rFonts w:hint="eastAsia"/>
        </w:rPr>
        <w:t>좌표는 화면의 오른쪽 끝(</w:t>
      </w:r>
      <w:r>
        <w:t>100%)</w:t>
      </w:r>
      <w:r>
        <w:rPr>
          <w:rFonts w:hint="eastAsia"/>
        </w:rPr>
        <w:t>이다.</w:t>
      </w:r>
    </w:p>
    <w:p w:rsidR="00D61323" w:rsidRDefault="00D61323" w:rsidP="00B04559">
      <w:r>
        <w:t>(</w:t>
      </w:r>
      <w:r>
        <w:rPr>
          <w:rFonts w:hint="eastAsia"/>
        </w:rPr>
        <w:t>줄</w:t>
      </w:r>
      <w:r w:rsidR="002374D8">
        <w:rPr>
          <w:rFonts w:hint="eastAsia"/>
        </w:rPr>
        <w:t>8</w:t>
      </w:r>
      <w:r>
        <w:t xml:space="preserve">) </w:t>
      </w:r>
      <w:r>
        <w:rPr>
          <w:rFonts w:hint="eastAsia"/>
        </w:rPr>
        <w:t xml:space="preserve">이동 애니메이션이 끝나는 마지막 </w:t>
      </w:r>
      <w:r>
        <w:t xml:space="preserve">x </w:t>
      </w:r>
      <w:r>
        <w:rPr>
          <w:rFonts w:hint="eastAsia"/>
        </w:rPr>
        <w:t>좌표는 화면의 왼쪽 끝이다.</w:t>
      </w:r>
    </w:p>
    <w:p w:rsidR="00D61323" w:rsidRPr="002374D8" w:rsidRDefault="00D61323" w:rsidP="00B04559"/>
    <w:p w:rsidR="00D61323" w:rsidRDefault="00D61323" w:rsidP="00B04559"/>
    <w:p w:rsidR="00DF4E4E" w:rsidRDefault="00DF4E4E" w:rsidP="00B04559"/>
    <w:p w:rsidR="00DF4E4E" w:rsidRDefault="00DF4E4E" w:rsidP="00DF4E4E">
      <w:pPr>
        <w:pStyle w:val="2"/>
      </w:pPr>
      <w:bookmarkStart w:id="6" w:name="_Toc405526081"/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/layout_animation1.xml 파일 생성</w:t>
      </w:r>
      <w:bookmarkEnd w:id="6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F4E4E" w:rsidTr="00E35BB6">
        <w:tc>
          <w:tcPr>
            <w:tcW w:w="426" w:type="dxa"/>
          </w:tcPr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</w:tc>
        <w:tc>
          <w:tcPr>
            <w:tcW w:w="10631" w:type="dxa"/>
          </w:tcPr>
          <w:p w:rsidR="00DF4E4E" w:rsidRDefault="00DF4E4E" w:rsidP="00DF4E4E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DF4E4E" w:rsidRDefault="00DF4E4E" w:rsidP="00DF4E4E">
            <w:pPr>
              <w:pStyle w:val="aa"/>
            </w:pP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layoutAnimation</w:t>
            </w:r>
            <w:proofErr w:type="spellEnd"/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DF4E4E" w:rsidRDefault="00DF4E4E" w:rsidP="00DF4E4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android:animation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anim</w:t>
            </w:r>
            <w:proofErr w:type="spellEnd"/>
            <w:r>
              <w:rPr>
                <w:color w:val="2A00FF"/>
              </w:rPr>
              <w:t>/animation1"</w:t>
            </w:r>
          </w:p>
          <w:p w:rsidR="00DF4E4E" w:rsidRPr="00DF4E4E" w:rsidRDefault="00DF4E4E" w:rsidP="00DF4E4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android:delay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"10%"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</w:tc>
      </w:tr>
    </w:tbl>
    <w:p w:rsidR="00DF4E4E" w:rsidRDefault="00DF4E4E" w:rsidP="00DF4E4E"/>
    <w:p w:rsidR="00DF4E4E" w:rsidRDefault="00DF4E4E" w:rsidP="00DF4E4E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>View)</w:t>
      </w:r>
      <w:r>
        <w:rPr>
          <w:rFonts w:hint="eastAsia"/>
        </w:rPr>
        <w:t xml:space="preserve"> 항목들 각각에 대한 애니메이션을 정의한 </w:t>
      </w:r>
      <w:r>
        <w:t xml:space="preserve">XML </w:t>
      </w:r>
      <w:r>
        <w:rPr>
          <w:rFonts w:hint="eastAsia"/>
        </w:rPr>
        <w:t>파일이다.</w:t>
      </w:r>
    </w:p>
    <w:p w:rsidR="00DF4E4E" w:rsidRPr="00DF4E4E" w:rsidRDefault="00DF4E4E" w:rsidP="00DF4E4E"/>
    <w:p w:rsidR="00DF4E4E" w:rsidRDefault="00DF4E4E" w:rsidP="00DF4E4E">
      <w:r>
        <w:t>(</w:t>
      </w:r>
      <w:r>
        <w:rPr>
          <w:rFonts w:hint="eastAsia"/>
        </w:rPr>
        <w:t>줄3</w:t>
      </w:r>
      <w:r>
        <w:t xml:space="preserve">)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항목 각각에 대해 적용할 애니메이션을 지정한다.</w:t>
      </w:r>
    </w:p>
    <w:p w:rsidR="00DF4E4E" w:rsidRDefault="00DF4E4E" w:rsidP="00DF4E4E">
      <w:r>
        <w:t>(</w:t>
      </w:r>
      <w:r>
        <w:rPr>
          <w:rFonts w:hint="eastAsia"/>
        </w:rPr>
        <w:t>줄4</w:t>
      </w:r>
      <w:r>
        <w:t xml:space="preserve">)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항목 각각의 애니메이션 사이 대기 시간을 지정한다.</w:t>
      </w:r>
      <w:r w:rsidR="00385997">
        <w:t xml:space="preserve"> </w:t>
      </w:r>
      <w:proofErr w:type="spellStart"/>
      <w:r w:rsidR="00385997">
        <w:rPr>
          <w:rFonts w:hint="eastAsia"/>
        </w:rPr>
        <w:t>뷰</w:t>
      </w:r>
      <w:proofErr w:type="spellEnd"/>
      <w:r w:rsidR="00385997">
        <w:rPr>
          <w:rFonts w:hint="eastAsia"/>
        </w:rPr>
        <w:t xml:space="preserve"> 항목 하나의 애니메이션 길이(</w:t>
      </w:r>
      <w:r w:rsidR="00385997">
        <w:t>duration)</w:t>
      </w:r>
      <w:r w:rsidR="00385997">
        <w:rPr>
          <w:rFonts w:hint="eastAsia"/>
        </w:rPr>
        <w:t xml:space="preserve">의 </w:t>
      </w:r>
      <w:r w:rsidR="00385997">
        <w:t xml:space="preserve">10% </w:t>
      </w:r>
      <w:r w:rsidR="00385997">
        <w:rPr>
          <w:rFonts w:hint="eastAsia"/>
        </w:rPr>
        <w:t>라는 의미.</w:t>
      </w:r>
    </w:p>
    <w:p w:rsidR="00DF4E4E" w:rsidRDefault="00DF4E4E" w:rsidP="00DF4E4E"/>
    <w:p w:rsidR="00385997" w:rsidRDefault="00385997" w:rsidP="00DF4E4E"/>
    <w:p w:rsidR="00F21849" w:rsidRDefault="00F21849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385997" w:rsidRDefault="00F21849" w:rsidP="00385997">
      <w:pPr>
        <w:pStyle w:val="2"/>
      </w:pPr>
      <w:bookmarkStart w:id="7" w:name="_Toc405526082"/>
      <w:r>
        <w:lastRenderedPageBreak/>
        <w:t>res/layout/</w:t>
      </w:r>
      <w:r w:rsidR="00385997">
        <w:rPr>
          <w:rFonts w:hint="eastAsia"/>
        </w:rPr>
        <w:t>activity_</w:t>
      </w:r>
      <w:r w:rsidR="002F0135">
        <w:t>main</w:t>
      </w:r>
      <w:r w:rsidR="00385997">
        <w:t xml:space="preserve">.xml </w:t>
      </w:r>
      <w:r w:rsidR="00385997">
        <w:rPr>
          <w:rFonts w:hint="eastAsia"/>
        </w:rPr>
        <w:t>수정</w:t>
      </w:r>
      <w:bookmarkEnd w:id="7"/>
    </w:p>
    <w:p w:rsidR="00F21849" w:rsidRPr="00F21849" w:rsidRDefault="00F21849" w:rsidP="00F21849"/>
    <w:p w:rsidR="00385997" w:rsidRDefault="00385997" w:rsidP="00DF4E4E">
      <w:r>
        <w:rPr>
          <w:noProof/>
        </w:rPr>
        <w:drawing>
          <wp:inline distT="0" distB="0" distL="0" distR="0">
            <wp:extent cx="2818559" cy="3776869"/>
            <wp:effectExtent l="0" t="0" r="127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816" cy="37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97" w:rsidRDefault="00385997" w:rsidP="00DF4E4E"/>
    <w:p w:rsidR="00385997" w:rsidRDefault="00385997" w:rsidP="00DF4E4E">
      <w:r>
        <w:rPr>
          <w:rFonts w:hint="eastAsia"/>
        </w:rPr>
        <w:t xml:space="preserve">listView1의 </w:t>
      </w:r>
      <w:r>
        <w:t xml:space="preserve">Layout Animation </w:t>
      </w:r>
      <w:r>
        <w:rPr>
          <w:rFonts w:hint="eastAsia"/>
        </w:rPr>
        <w:t xml:space="preserve">속성을 </w:t>
      </w:r>
      <w:r>
        <w:t>@</w:t>
      </w:r>
      <w:proofErr w:type="spellStart"/>
      <w:r>
        <w:t>anim</w:t>
      </w:r>
      <w:proofErr w:type="spellEnd"/>
      <w:r>
        <w:t xml:space="preserve">/layout_animation1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</w:t>
      </w:r>
    </w:p>
    <w:p w:rsidR="00385997" w:rsidRDefault="00385997" w:rsidP="00DF4E4E"/>
    <w:p w:rsidR="00385997" w:rsidRDefault="00385997" w:rsidP="00DF4E4E"/>
    <w:p w:rsidR="00385997" w:rsidRDefault="00385997" w:rsidP="00385997">
      <w:pPr>
        <w:pStyle w:val="2"/>
      </w:pPr>
      <w:bookmarkStart w:id="8" w:name="_Toc405526083"/>
      <w:r>
        <w:rPr>
          <w:rFonts w:hint="eastAsia"/>
        </w:rPr>
        <w:t>실행</w:t>
      </w:r>
      <w:bookmarkEnd w:id="8"/>
    </w:p>
    <w:p w:rsidR="00385997" w:rsidRDefault="00385997" w:rsidP="00385997"/>
    <w:p w:rsidR="00385997" w:rsidRDefault="00385997" w:rsidP="00385997">
      <w:r>
        <w:rPr>
          <w:rFonts w:hint="eastAsia"/>
        </w:rPr>
        <w:t>실행하여 레이아웃 애니메이션의 효과를 확인하라.</w:t>
      </w:r>
    </w:p>
    <w:p w:rsidR="00385997" w:rsidRDefault="00385997" w:rsidP="00385997"/>
    <w:p w:rsidR="00385997" w:rsidRDefault="00385997" w:rsidP="00DF4E4E"/>
    <w:p w:rsidR="006675DB" w:rsidRDefault="006675D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675DB" w:rsidRDefault="006675DB" w:rsidP="006675DB">
      <w:pPr>
        <w:pStyle w:val="10"/>
      </w:pPr>
      <w:bookmarkStart w:id="9" w:name="_Toc405526084"/>
      <w:r>
        <w:rPr>
          <w:rFonts w:hint="eastAsia"/>
        </w:rPr>
        <w:lastRenderedPageBreak/>
        <w:t>예외처리 구현</w:t>
      </w:r>
      <w:bookmarkEnd w:id="9"/>
    </w:p>
    <w:p w:rsidR="006675DB" w:rsidRDefault="006675DB" w:rsidP="006675DB"/>
    <w:p w:rsidR="006675DB" w:rsidRDefault="006675DB" w:rsidP="006675D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실행하는 도중에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이유로 에러가 발생할 수 있다.</w:t>
      </w:r>
    </w:p>
    <w:p w:rsidR="006675DB" w:rsidRDefault="006675DB" w:rsidP="006675D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에러가 발생하면</w:t>
      </w:r>
      <w:r w:rsidR="001B3586">
        <w:rPr>
          <w:rFonts w:hint="eastAsia"/>
        </w:rPr>
        <w:t>, 기본적으로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강제로 종료된다.</w:t>
      </w:r>
    </w:p>
    <w:p w:rsidR="00F77187" w:rsidRDefault="00F77187" w:rsidP="006675DB">
      <w:r>
        <w:t>Java</w:t>
      </w:r>
      <w:r>
        <w:rPr>
          <w:rFonts w:hint="eastAsia"/>
        </w:rPr>
        <w:t xml:space="preserve"> 언어에서 에러를 예외(</w:t>
      </w:r>
      <w:r>
        <w:t>exception)</w:t>
      </w:r>
      <w:r>
        <w:rPr>
          <w:rFonts w:hint="eastAsia"/>
        </w:rPr>
        <w:t>이라고 부른다.</w:t>
      </w:r>
    </w:p>
    <w:p w:rsidR="001B3586" w:rsidRDefault="001B3586" w:rsidP="006675DB"/>
    <w:p w:rsidR="00F77187" w:rsidRDefault="00F77187" w:rsidP="00F77187">
      <w:pPr>
        <w:pStyle w:val="2"/>
      </w:pPr>
      <w:bookmarkStart w:id="10" w:name="_Toc405526085"/>
      <w:r>
        <w:rPr>
          <w:rFonts w:hint="eastAsia"/>
        </w:rPr>
        <w:t>강제로 예외 발생</w:t>
      </w:r>
      <w:bookmarkEnd w:id="10"/>
    </w:p>
    <w:p w:rsidR="00F77187" w:rsidRDefault="00F77187" w:rsidP="00F77187"/>
    <w:p w:rsidR="00F77187" w:rsidRDefault="00F77187" w:rsidP="00F77187">
      <w:r>
        <w:rPr>
          <w:rFonts w:hint="eastAsia"/>
        </w:rPr>
        <w:t xml:space="preserve">강제로 예외를 발생시켜서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죽는 것을 확인해보자.</w:t>
      </w:r>
    </w:p>
    <w:p w:rsidR="00F77187" w:rsidRDefault="00F77187" w:rsidP="00F77187">
      <w:proofErr w:type="spellStart"/>
      <w:r>
        <w:t>MainActivity</w:t>
      </w:r>
      <w:proofErr w:type="spellEnd"/>
      <w:r>
        <w:rPr>
          <w:rFonts w:hint="eastAsia"/>
        </w:rPr>
        <w:t xml:space="preserve">의 메뉴에서 </w:t>
      </w:r>
      <w:r>
        <w:t>Settings</w:t>
      </w:r>
      <w:r>
        <w:rPr>
          <w:rFonts w:hint="eastAsia"/>
        </w:rPr>
        <w:t>를 누르면 강제로 예외를 발생하도록 구현하자.</w:t>
      </w:r>
    </w:p>
    <w:p w:rsidR="00F77187" w:rsidRDefault="00F77187" w:rsidP="00F77187"/>
    <w:p w:rsidR="00F77187" w:rsidRDefault="00F77187" w:rsidP="00F77187"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skhu.sw.mymemo</w:t>
      </w:r>
      <w:proofErr w:type="spellEnd"/>
      <w:r>
        <w:t xml:space="preserve">/MainActivity.java </w:t>
      </w:r>
      <w:r>
        <w:rPr>
          <w:rFonts w:hint="eastAsia"/>
        </w:rPr>
        <w:t>수정</w:t>
      </w:r>
    </w:p>
    <w:p w:rsidR="00F77187" w:rsidRDefault="00F77187" w:rsidP="00F77187">
      <w:pPr>
        <w:pStyle w:val="a3"/>
      </w:pPr>
      <w:r>
        <w:rPr>
          <w:color w:val="7F0055"/>
        </w:rPr>
        <w:t xml:space="preserve">    public</w:t>
      </w:r>
      <w:r>
        <w:t xml:space="preserve"> </w:t>
      </w:r>
      <w:proofErr w:type="spellStart"/>
      <w:r>
        <w:rPr>
          <w:color w:val="7F0055"/>
        </w:rP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F77187" w:rsidRDefault="00F77187" w:rsidP="00F77187">
      <w:pPr>
        <w:pStyle w:val="a3"/>
      </w:pPr>
      <w:r>
        <w:t xml:space="preserve">        </w:t>
      </w:r>
      <w:proofErr w:type="spellStart"/>
      <w:r>
        <w:rPr>
          <w:color w:val="7F0055"/>
        </w:rPr>
        <w:t>int</w:t>
      </w:r>
      <w:proofErr w:type="spellEnd"/>
      <w:r>
        <w:t xml:space="preserve"> id = </w:t>
      </w:r>
      <w:proofErr w:type="spellStart"/>
      <w:r>
        <w:t>item.getItemId</w:t>
      </w:r>
      <w:proofErr w:type="spellEnd"/>
      <w:r>
        <w:t>();</w:t>
      </w:r>
    </w:p>
    <w:p w:rsidR="00F77187" w:rsidRDefault="00F77187" w:rsidP="00F77187">
      <w:pPr>
        <w:pStyle w:val="a3"/>
      </w:pPr>
      <w:r>
        <w:t xml:space="preserve">        </w:t>
      </w:r>
      <w:r>
        <w:rPr>
          <w:color w:val="7F0055"/>
        </w:rPr>
        <w:t>if</w:t>
      </w:r>
      <w:r>
        <w:t xml:space="preserve"> (id == </w:t>
      </w:r>
      <w:proofErr w:type="spellStart"/>
      <w:r>
        <w:t>R.id.</w:t>
      </w:r>
      <w:r>
        <w:rPr>
          <w:color w:val="0000C0"/>
        </w:rPr>
        <w:t>action_settings</w:t>
      </w:r>
      <w:proofErr w:type="spellEnd"/>
      <w:r>
        <w:t>) {</w:t>
      </w:r>
    </w:p>
    <w:p w:rsidR="00F77187" w:rsidRPr="00F77187" w:rsidRDefault="00F77187" w:rsidP="00F77187">
      <w:pPr>
        <w:pStyle w:val="a3"/>
        <w:rPr>
          <w:highlight w:val="yellow"/>
        </w:rPr>
      </w:pPr>
      <w:r>
        <w:t xml:space="preserve">            </w:t>
      </w:r>
      <w:r w:rsidRPr="00F77187">
        <w:rPr>
          <w:color w:val="7F0055"/>
          <w:highlight w:val="yellow"/>
        </w:rPr>
        <w:t>throw</w:t>
      </w:r>
      <w:r w:rsidRPr="00F77187">
        <w:rPr>
          <w:highlight w:val="yellow"/>
        </w:rPr>
        <w:t xml:space="preserve"> </w:t>
      </w:r>
      <w:r w:rsidRPr="00F77187">
        <w:rPr>
          <w:color w:val="7F0055"/>
          <w:highlight w:val="yellow"/>
        </w:rPr>
        <w:t>new</w:t>
      </w:r>
      <w:r w:rsidRPr="00F77187">
        <w:rPr>
          <w:highlight w:val="yellow"/>
        </w:rPr>
        <w:t xml:space="preserve"> </w:t>
      </w:r>
      <w:proofErr w:type="spellStart"/>
      <w:r w:rsidRPr="00F77187">
        <w:rPr>
          <w:highlight w:val="yellow"/>
        </w:rPr>
        <w:t>RuntimeException</w:t>
      </w:r>
      <w:proofErr w:type="spellEnd"/>
      <w:r w:rsidRPr="00F77187">
        <w:rPr>
          <w:highlight w:val="yellow"/>
        </w:rPr>
        <w:t>(</w:t>
      </w:r>
      <w:r w:rsidRPr="00F77187">
        <w:rPr>
          <w:color w:val="2A00FF"/>
          <w:highlight w:val="yellow"/>
        </w:rPr>
        <w:t>"Exception Test"</w:t>
      </w:r>
      <w:r w:rsidRPr="00F77187">
        <w:rPr>
          <w:highlight w:val="yellow"/>
        </w:rPr>
        <w:t>);</w:t>
      </w:r>
    </w:p>
    <w:p w:rsidR="00F77187" w:rsidRDefault="00F77187" w:rsidP="00F77187">
      <w:pPr>
        <w:pStyle w:val="a3"/>
      </w:pPr>
      <w:r w:rsidRPr="00F77187">
        <w:rPr>
          <w:highlight w:val="yellow"/>
        </w:rPr>
        <w:t xml:space="preserve">            </w:t>
      </w:r>
      <w:r w:rsidRPr="00F77187">
        <w:rPr>
          <w:color w:val="3F7F5F"/>
          <w:highlight w:val="yellow"/>
        </w:rPr>
        <w:t>// return true;</w:t>
      </w:r>
    </w:p>
    <w:p w:rsidR="00F77187" w:rsidRDefault="00F77187" w:rsidP="00F77187">
      <w:pPr>
        <w:pStyle w:val="a3"/>
      </w:pPr>
      <w:r>
        <w:t xml:space="preserve">        } </w:t>
      </w:r>
      <w:r>
        <w:rPr>
          <w:color w:val="7F0055"/>
        </w:rPr>
        <w:t>else</w:t>
      </w:r>
      <w:r>
        <w:t xml:space="preserve"> </w:t>
      </w:r>
      <w:r>
        <w:rPr>
          <w:color w:val="7F0055"/>
        </w:rPr>
        <w:t>if</w:t>
      </w:r>
      <w:r>
        <w:t xml:space="preserve"> (id == </w:t>
      </w:r>
      <w:proofErr w:type="spellStart"/>
      <w:r>
        <w:t>R.id.</w:t>
      </w:r>
      <w:r>
        <w:rPr>
          <w:color w:val="0000C0"/>
        </w:rPr>
        <w:t>action_new</w:t>
      </w:r>
      <w:proofErr w:type="spellEnd"/>
      <w:r>
        <w:t>) {</w:t>
      </w:r>
    </w:p>
    <w:p w:rsidR="00F77187" w:rsidRDefault="00F77187" w:rsidP="00F77187">
      <w:pPr>
        <w:pStyle w:val="a3"/>
      </w:pPr>
      <w:r>
        <w:t xml:space="preserve">            Intent </w:t>
      </w:r>
      <w:proofErr w:type="spellStart"/>
      <w:r>
        <w:t>intent</w:t>
      </w:r>
      <w:proofErr w:type="spellEnd"/>
      <w:r>
        <w:t xml:space="preserve"> = </w:t>
      </w:r>
      <w:r>
        <w:rPr>
          <w:color w:val="7F0055"/>
        </w:rPr>
        <w:t>new</w:t>
      </w:r>
      <w:r>
        <w:t xml:space="preserve"> Intent(</w:t>
      </w:r>
      <w:r>
        <w:rPr>
          <w:color w:val="7F0055"/>
        </w:rPr>
        <w:t>this</w:t>
      </w:r>
      <w:r>
        <w:t xml:space="preserve">, </w:t>
      </w:r>
      <w:proofErr w:type="spellStart"/>
      <w:r>
        <w:t>EditActivity.</w:t>
      </w:r>
      <w:r>
        <w:rPr>
          <w:color w:val="7F0055"/>
        </w:rPr>
        <w:t>class</w:t>
      </w:r>
      <w:proofErr w:type="spellEnd"/>
      <w:r>
        <w:t>);</w:t>
      </w:r>
    </w:p>
    <w:p w:rsidR="00F77187" w:rsidRDefault="00F77187" w:rsidP="00F77187">
      <w:pPr>
        <w:pStyle w:val="a3"/>
      </w:pPr>
      <w:r>
        <w:t xml:space="preserve">            </w:t>
      </w:r>
      <w:proofErr w:type="spellStart"/>
      <w:r>
        <w:t>startActivity</w:t>
      </w:r>
      <w:proofErr w:type="spellEnd"/>
      <w:r>
        <w:t xml:space="preserve">(intent);            </w:t>
      </w:r>
    </w:p>
    <w:p w:rsidR="00F77187" w:rsidRDefault="00F77187" w:rsidP="00F77187">
      <w:pPr>
        <w:pStyle w:val="a3"/>
      </w:pPr>
      <w:r>
        <w:t xml:space="preserve">            </w:t>
      </w:r>
      <w:r>
        <w:rPr>
          <w:color w:val="7F0055"/>
        </w:rPr>
        <w:t>return</w:t>
      </w:r>
      <w:r>
        <w:t xml:space="preserve"> </w:t>
      </w:r>
      <w:r>
        <w:rPr>
          <w:color w:val="7F0055"/>
        </w:rPr>
        <w:t>true</w:t>
      </w:r>
      <w:r>
        <w:t>;</w:t>
      </w:r>
    </w:p>
    <w:p w:rsidR="00F77187" w:rsidRDefault="00F77187" w:rsidP="00F77187">
      <w:pPr>
        <w:pStyle w:val="a3"/>
      </w:pPr>
      <w:r>
        <w:t xml:space="preserve">        } </w:t>
      </w:r>
    </w:p>
    <w:p w:rsidR="00F77187" w:rsidRDefault="00F77187" w:rsidP="00F77187">
      <w:pPr>
        <w:pStyle w:val="a3"/>
      </w:pPr>
      <w:r>
        <w:t xml:space="preserve">        </w:t>
      </w:r>
      <w:r>
        <w:rPr>
          <w:color w:val="7F0055"/>
        </w:rPr>
        <w:t>return</w:t>
      </w:r>
      <w:r>
        <w:t xml:space="preserve"> </w:t>
      </w:r>
      <w:proofErr w:type="spellStart"/>
      <w:r>
        <w:rPr>
          <w:color w:val="7F0055"/>
        </w:rPr>
        <w:t>super</w:t>
      </w:r>
      <w:r>
        <w:t>.onOptionsItemSelected</w:t>
      </w:r>
      <w:proofErr w:type="spellEnd"/>
      <w:r>
        <w:t>(item);</w:t>
      </w:r>
    </w:p>
    <w:p w:rsidR="00F77187" w:rsidRDefault="00F77187" w:rsidP="00F77187">
      <w:pPr>
        <w:pStyle w:val="a3"/>
      </w:pPr>
      <w:r>
        <w:t xml:space="preserve">    }</w:t>
      </w:r>
    </w:p>
    <w:p w:rsidR="00F77187" w:rsidRDefault="00F77187" w:rsidP="00F77187"/>
    <w:p w:rsidR="00F77187" w:rsidRDefault="00F77187" w:rsidP="00F77187">
      <w:proofErr w:type="spellStart"/>
      <w:r>
        <w:rPr>
          <w:rFonts w:hint="eastAsia"/>
        </w:rP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</w:p>
    <w:p w:rsidR="00F77187" w:rsidRDefault="00F77187" w:rsidP="00F77187">
      <w:r>
        <w:rPr>
          <w:rFonts w:hint="eastAsia"/>
        </w:rPr>
        <w:t>return true; 문장을 주석으로 막고,</w:t>
      </w:r>
      <w:r>
        <w:t xml:space="preserve"> </w:t>
      </w:r>
      <w:r>
        <w:rPr>
          <w:rFonts w:hint="eastAsia"/>
        </w:rPr>
        <w:t xml:space="preserve">대신에 </w:t>
      </w:r>
      <w:r>
        <w:t xml:space="preserve">throw new </w:t>
      </w:r>
      <w:proofErr w:type="spellStart"/>
      <w:r w:rsidR="00731BBE">
        <w:t>RuntimeException</w:t>
      </w:r>
      <w:proofErr w:type="spellEnd"/>
      <w:r w:rsidR="00731BBE">
        <w:t xml:space="preserve">("Exception Text"); </w:t>
      </w:r>
      <w:r w:rsidR="00731BBE">
        <w:rPr>
          <w:rFonts w:hint="eastAsia"/>
        </w:rPr>
        <w:t>문장을 추가하자.</w:t>
      </w:r>
    </w:p>
    <w:p w:rsidR="00731BBE" w:rsidRDefault="00731BBE" w:rsidP="00F77187"/>
    <w:p w:rsidR="00731BBE" w:rsidRDefault="00731BBE" w:rsidP="00731BBE">
      <w:pPr>
        <w:pStyle w:val="2"/>
      </w:pPr>
      <w:bookmarkStart w:id="11" w:name="_Toc405526086"/>
      <w:r>
        <w:rPr>
          <w:rFonts w:hint="eastAsia"/>
        </w:rPr>
        <w:t>강제로 예외 발생 테스트</w:t>
      </w:r>
      <w:bookmarkEnd w:id="11"/>
    </w:p>
    <w:p w:rsidR="00731BBE" w:rsidRDefault="00731BBE" w:rsidP="00731BBE"/>
    <w:p w:rsidR="00731BBE" w:rsidRDefault="00731BBE" w:rsidP="00731BBE">
      <w:proofErr w:type="spellStart"/>
      <w:r>
        <w:rPr>
          <w:rFonts w:hint="eastAsia"/>
        </w:rPr>
        <w:t>MyMemo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실행하여 </w:t>
      </w:r>
      <w:proofErr w:type="spellStart"/>
      <w:r>
        <w:t>MainActivity</w:t>
      </w:r>
      <w:proofErr w:type="spellEnd"/>
      <w:r>
        <w:rPr>
          <w:rFonts w:hint="eastAsia"/>
        </w:rPr>
        <w:t xml:space="preserve">의 메뉴에서 </w:t>
      </w:r>
      <w:r>
        <w:t xml:space="preserve">Settings </w:t>
      </w:r>
      <w:r>
        <w:rPr>
          <w:rFonts w:hint="eastAsia"/>
        </w:rPr>
        <w:t>메뉴를 눌러보자.</w:t>
      </w:r>
    </w:p>
    <w:p w:rsidR="00731BBE" w:rsidRPr="00731BBE" w:rsidRDefault="00731BBE" w:rsidP="00731BBE"/>
    <w:p w:rsidR="00F77187" w:rsidRDefault="00D744C4" w:rsidP="00F77187">
      <w:r w:rsidRPr="00D744C4">
        <w:rPr>
          <w:noProof/>
        </w:rPr>
        <w:drawing>
          <wp:inline distT="0" distB="0" distL="0" distR="0">
            <wp:extent cx="2289810" cy="3808730"/>
            <wp:effectExtent l="0" t="0" r="0" b="1270"/>
            <wp:docPr id="11" name="그림 11" descr="E: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BE" w:rsidRPr="00F77187" w:rsidRDefault="00731BBE" w:rsidP="00F77187"/>
    <w:p w:rsidR="00F77187" w:rsidRPr="00F77187" w:rsidRDefault="00F77187" w:rsidP="00F77187"/>
    <w:p w:rsidR="001B3586" w:rsidRDefault="00731BBE" w:rsidP="006675DB">
      <w:r>
        <w:rPr>
          <w:rFonts w:hint="eastAsia"/>
        </w:rPr>
        <w:t>예외</w:t>
      </w:r>
      <w:r w:rsidR="001B3586">
        <w:rPr>
          <w:rFonts w:hint="eastAsia"/>
        </w:rPr>
        <w:t xml:space="preserve">가 발생하면 </w:t>
      </w:r>
      <w:proofErr w:type="spellStart"/>
      <w:r w:rsidR="001B3586">
        <w:rPr>
          <w:rFonts w:hint="eastAsia"/>
        </w:rPr>
        <w:t>앱이</w:t>
      </w:r>
      <w:proofErr w:type="spellEnd"/>
      <w:r w:rsidR="001B3586">
        <w:rPr>
          <w:rFonts w:hint="eastAsia"/>
        </w:rPr>
        <w:t xml:space="preserve"> 강제로 종료되는 이 기본 동작을 수정하자.</w:t>
      </w:r>
    </w:p>
    <w:p w:rsidR="001B3586" w:rsidRDefault="00731BBE" w:rsidP="006675DB">
      <w:r>
        <w:rPr>
          <w:rFonts w:hint="eastAsia"/>
        </w:rPr>
        <w:t>예외</w:t>
      </w:r>
      <w:r w:rsidR="001B3586">
        <w:rPr>
          <w:rFonts w:hint="eastAsia"/>
        </w:rPr>
        <w:t xml:space="preserve">가 발생하면 에러 메시지를 대화상자로 보여주고, </w:t>
      </w:r>
      <w:proofErr w:type="spellStart"/>
      <w:r w:rsidR="001B3586">
        <w:rPr>
          <w:rFonts w:hint="eastAsia"/>
        </w:rPr>
        <w:t>앱이</w:t>
      </w:r>
      <w:proofErr w:type="spellEnd"/>
      <w:r w:rsidR="001B3586">
        <w:rPr>
          <w:rFonts w:hint="eastAsia"/>
        </w:rPr>
        <w:t xml:space="preserve"> 종료되지 않도록 하자.</w:t>
      </w:r>
    </w:p>
    <w:p w:rsidR="001B3586" w:rsidRDefault="001B3586" w:rsidP="006675DB"/>
    <w:p w:rsidR="00931B53" w:rsidRDefault="00931B53" w:rsidP="00931B53">
      <w:pPr>
        <w:pStyle w:val="2"/>
      </w:pPr>
      <w:bookmarkStart w:id="12" w:name="_Toc405526087"/>
      <w:r>
        <w:rPr>
          <w:rFonts w:hint="eastAsia"/>
        </w:rPr>
        <w:t>에러 메시지 문자열 리소스 추가</w:t>
      </w:r>
      <w:bookmarkEnd w:id="12"/>
    </w:p>
    <w:p w:rsidR="00931B53" w:rsidRDefault="00931B53" w:rsidP="00931B53"/>
    <w:p w:rsidR="00030C2C" w:rsidRDefault="00030C2C" w:rsidP="00931B53">
      <w:r>
        <w:rPr>
          <w:rFonts w:hint="eastAsia"/>
        </w:rPr>
        <w:t>문자열 리소스 XML 파일에 에러 메시지 문자열을 추가하자.</w:t>
      </w:r>
    </w:p>
    <w:p w:rsidR="00030C2C" w:rsidRDefault="00030C2C" w:rsidP="00931B53"/>
    <w:p w:rsidR="00030C2C" w:rsidRDefault="00030C2C" w:rsidP="00931B53">
      <w:r>
        <w:rPr>
          <w:rFonts w:hint="eastAsia"/>
        </w:rPr>
        <w:t xml:space="preserve">문자열 리소스 </w:t>
      </w:r>
      <w:r>
        <w:t xml:space="preserve">XML </w:t>
      </w:r>
      <w:r>
        <w:rPr>
          <w:rFonts w:hint="eastAsia"/>
        </w:rPr>
        <w:t>파일 편집</w:t>
      </w:r>
    </w:p>
    <w:p w:rsidR="00030C2C" w:rsidRDefault="00030C2C" w:rsidP="00931B53">
      <w:r>
        <w:rPr>
          <w:rFonts w:hint="eastAsia"/>
        </w:rPr>
        <w:t>res/values</w:t>
      </w:r>
      <w:r>
        <w:t xml:space="preserve">/strings.xml </w:t>
      </w:r>
      <w:r>
        <w:rPr>
          <w:rFonts w:hint="eastAsia"/>
        </w:rPr>
        <w:t>편집</w:t>
      </w:r>
    </w:p>
    <w:p w:rsidR="00030C2C" w:rsidRDefault="00030C2C" w:rsidP="00931B53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030C2C" w:rsidTr="00731BBE">
        <w:tc>
          <w:tcPr>
            <w:tcW w:w="426" w:type="dxa"/>
          </w:tcPr>
          <w:p w:rsidR="00030C2C" w:rsidRPr="00183860" w:rsidRDefault="00030C2C" w:rsidP="00030C2C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030C2C" w:rsidRPr="00183860" w:rsidRDefault="00030C2C" w:rsidP="00030C2C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030C2C" w:rsidRPr="00183860" w:rsidRDefault="00030C2C" w:rsidP="00030C2C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030C2C" w:rsidRPr="00183860" w:rsidRDefault="00030C2C" w:rsidP="00030C2C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  <w:p w:rsidR="00030C2C" w:rsidRDefault="00030C2C" w:rsidP="00030C2C">
            <w:pPr>
              <w:pStyle w:val="aa"/>
            </w:pPr>
            <w:r w:rsidRPr="00183860">
              <w:rPr>
                <w:rFonts w:hint="eastAsia"/>
              </w:rPr>
              <w:t>5</w:t>
            </w:r>
          </w:p>
          <w:p w:rsidR="00030C2C" w:rsidRDefault="00030C2C" w:rsidP="00030C2C">
            <w:pPr>
              <w:pStyle w:val="aa"/>
            </w:pPr>
            <w:r>
              <w:t>6</w:t>
            </w:r>
          </w:p>
          <w:p w:rsidR="00030C2C" w:rsidRDefault="00030C2C" w:rsidP="00030C2C">
            <w:pPr>
              <w:pStyle w:val="aa"/>
            </w:pPr>
            <w:r>
              <w:t>7</w:t>
            </w:r>
          </w:p>
          <w:p w:rsidR="00030C2C" w:rsidRDefault="00030C2C" w:rsidP="00030C2C">
            <w:pPr>
              <w:pStyle w:val="aa"/>
            </w:pPr>
            <w:r>
              <w:t>8</w:t>
            </w:r>
          </w:p>
          <w:p w:rsidR="00030C2C" w:rsidRDefault="00030C2C" w:rsidP="00030C2C">
            <w:pPr>
              <w:pStyle w:val="aa"/>
            </w:pPr>
            <w:r>
              <w:t>9</w:t>
            </w:r>
          </w:p>
          <w:p w:rsidR="00030C2C" w:rsidRDefault="00030C2C" w:rsidP="00030C2C">
            <w:pPr>
              <w:pStyle w:val="aa"/>
            </w:pPr>
            <w:r>
              <w:t>10</w:t>
            </w:r>
          </w:p>
          <w:p w:rsidR="00030C2C" w:rsidRDefault="00030C2C" w:rsidP="00030C2C">
            <w:pPr>
              <w:pStyle w:val="aa"/>
            </w:pPr>
            <w:r>
              <w:t>11</w:t>
            </w:r>
          </w:p>
          <w:p w:rsidR="00030C2C" w:rsidRDefault="00030C2C" w:rsidP="00030C2C">
            <w:pPr>
              <w:pStyle w:val="aa"/>
            </w:pPr>
            <w:r>
              <w:t>12</w:t>
            </w:r>
          </w:p>
          <w:p w:rsidR="00030C2C" w:rsidRDefault="00030C2C" w:rsidP="00030C2C">
            <w:pPr>
              <w:pStyle w:val="aa"/>
            </w:pPr>
            <w:r>
              <w:t>13</w:t>
            </w:r>
          </w:p>
          <w:p w:rsidR="00030C2C" w:rsidRDefault="00030C2C" w:rsidP="00030C2C">
            <w:pPr>
              <w:pStyle w:val="aa"/>
            </w:pPr>
            <w:r>
              <w:t>14</w:t>
            </w:r>
          </w:p>
          <w:p w:rsidR="00030C2C" w:rsidRPr="00183860" w:rsidRDefault="00030C2C" w:rsidP="00030C2C">
            <w:pPr>
              <w:pStyle w:val="aa"/>
            </w:pPr>
            <w:r>
              <w:t>15</w:t>
            </w:r>
          </w:p>
        </w:tc>
        <w:tc>
          <w:tcPr>
            <w:tcW w:w="10631" w:type="dxa"/>
          </w:tcPr>
          <w:p w:rsidR="00030C2C" w:rsidRDefault="00030C2C" w:rsidP="00030C2C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030C2C" w:rsidRDefault="00030C2C" w:rsidP="00030C2C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app_name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hello_world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Hello world!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Settings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title_activity_edit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Edit Memo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Edit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Save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action_new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New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action_remove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Remove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action_close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Close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error_title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Runtime Error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030C2C" w:rsidRDefault="00030C2C" w:rsidP="00030C2C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030C2C" w:rsidRDefault="00030C2C" w:rsidP="00030C2C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030C2C" w:rsidRDefault="00030C2C" w:rsidP="00931B53"/>
    <w:p w:rsidR="00030C2C" w:rsidRDefault="00030C2C" w:rsidP="00931B53">
      <w:r>
        <w:rPr>
          <w:rFonts w:hint="eastAsia"/>
        </w:rPr>
        <w:t>줄1</w:t>
      </w:r>
      <w:r>
        <w:t>2,13</w:t>
      </w:r>
      <w:r>
        <w:rPr>
          <w:rFonts w:hint="eastAsia"/>
        </w:rPr>
        <w:t>의 문자열 리소스가 추가되었다.</w:t>
      </w:r>
    </w:p>
    <w:p w:rsidR="00030C2C" w:rsidRDefault="00030C2C" w:rsidP="00931B53"/>
    <w:p w:rsidR="00931B53" w:rsidRPr="00931B53" w:rsidRDefault="00931B53" w:rsidP="00931B53"/>
    <w:p w:rsidR="001B3586" w:rsidRDefault="001B3586" w:rsidP="001B3586">
      <w:pPr>
        <w:pStyle w:val="2"/>
      </w:pPr>
      <w:bookmarkStart w:id="13" w:name="_Toc405526088"/>
      <w:r>
        <w:rPr>
          <w:rFonts w:hint="eastAsia"/>
        </w:rPr>
        <w:t>ExceptionHandler</w:t>
      </w:r>
      <w:r>
        <w:t xml:space="preserve">.java </w:t>
      </w:r>
      <w:r>
        <w:rPr>
          <w:rFonts w:hint="eastAsia"/>
        </w:rPr>
        <w:t>생성</w:t>
      </w:r>
      <w:bookmarkEnd w:id="13"/>
    </w:p>
    <w:p w:rsidR="00AB21F3" w:rsidRDefault="00AB21F3" w:rsidP="006675DB"/>
    <w:p w:rsidR="001B3586" w:rsidRDefault="00AB21F3" w:rsidP="006675DB">
      <w:proofErr w:type="spellStart"/>
      <w:r>
        <w:t>skhu.sw.mymemo</w:t>
      </w:r>
      <w:proofErr w:type="spellEnd"/>
      <w:r>
        <w:t xml:space="preserve"> </w:t>
      </w:r>
      <w:r>
        <w:rPr>
          <w:rFonts w:hint="eastAsia"/>
        </w:rPr>
        <w:t xml:space="preserve">패키지 아래에 </w:t>
      </w:r>
      <w:proofErr w:type="spellStart"/>
      <w:r>
        <w:t>ExceptionHandler</w:t>
      </w:r>
      <w:proofErr w:type="spellEnd"/>
      <w:r>
        <w:t xml:space="preserve"> </w:t>
      </w:r>
      <w:r>
        <w:rPr>
          <w:rFonts w:hint="eastAsia"/>
        </w:rPr>
        <w:t>클래스를 생성하자.</w:t>
      </w:r>
    </w:p>
    <w:p w:rsidR="00AB21F3" w:rsidRDefault="00AB21F3" w:rsidP="006675DB"/>
    <w:p w:rsidR="00AB21F3" w:rsidRDefault="00AB21F3" w:rsidP="006675DB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메뉴에서 </w:t>
      </w:r>
      <w:r>
        <w:t>File - New - Class</w:t>
      </w:r>
    </w:p>
    <w:p w:rsidR="00AB21F3" w:rsidRDefault="00AB21F3" w:rsidP="006675DB">
      <w:r>
        <w:rPr>
          <w:noProof/>
        </w:rPr>
        <w:drawing>
          <wp:inline distT="0" distB="0" distL="0" distR="0">
            <wp:extent cx="3291840" cy="3861698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058" cy="38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3" w:rsidRDefault="00AB21F3" w:rsidP="006675DB">
      <w:r>
        <w:rPr>
          <w:rFonts w:hint="eastAsia"/>
        </w:rPr>
        <w:t xml:space="preserve">Package: </w:t>
      </w:r>
      <w:proofErr w:type="spellStart"/>
      <w:r>
        <w:rPr>
          <w:rFonts w:hint="eastAsia"/>
        </w:rPr>
        <w:t>skhu.sw.mymemo</w:t>
      </w:r>
      <w:proofErr w:type="spellEnd"/>
    </w:p>
    <w:p w:rsidR="00AB21F3" w:rsidRDefault="00AB21F3" w:rsidP="006675DB">
      <w:r>
        <w:t>Nam</w:t>
      </w:r>
      <w:r w:rsidR="00CB764A">
        <w:t>e</w:t>
      </w:r>
      <w:r>
        <w:t>:</w:t>
      </w:r>
      <w:r w:rsidR="00931B53">
        <w:t xml:space="preserve">  </w:t>
      </w:r>
      <w:r>
        <w:t xml:space="preserve"> </w:t>
      </w:r>
      <w:proofErr w:type="spellStart"/>
      <w:r>
        <w:t>ExceptionHandler</w:t>
      </w:r>
      <w:proofErr w:type="spellEnd"/>
    </w:p>
    <w:p w:rsidR="006675DB" w:rsidRPr="006675DB" w:rsidRDefault="006675DB" w:rsidP="006675DB"/>
    <w:p w:rsidR="00734F20" w:rsidRDefault="00734F20" w:rsidP="00DF4E4E"/>
    <w:p w:rsidR="002C3864" w:rsidRDefault="002C3864" w:rsidP="002C3864">
      <w:pPr>
        <w:pStyle w:val="3"/>
      </w:pPr>
      <w:r>
        <w:rPr>
          <w:rFonts w:hint="eastAsia"/>
        </w:rPr>
        <w:lastRenderedPageBreak/>
        <w:t>ExceptionHandler.java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2C3864" w:rsidTr="008035E8">
        <w:tc>
          <w:tcPr>
            <w:tcW w:w="426" w:type="dxa"/>
          </w:tcPr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2C3864" w:rsidRPr="00185935" w:rsidRDefault="002C3864" w:rsidP="002C3864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9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2C3864" w:rsidRDefault="002C3864" w:rsidP="002C3864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2C3864" w:rsidRPr="00185935" w:rsidRDefault="002C3864" w:rsidP="002C3864">
            <w:pPr>
              <w:pStyle w:val="aa"/>
            </w:pPr>
            <w:r>
              <w:rPr>
                <w:rFonts w:hint="eastAsia"/>
              </w:rPr>
              <w:t>16</w:t>
            </w:r>
          </w:p>
        </w:tc>
        <w:tc>
          <w:tcPr>
            <w:tcW w:w="10631" w:type="dxa"/>
          </w:tcPr>
          <w:p w:rsidR="002C3864" w:rsidRDefault="002C3864" w:rsidP="002C3864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skhu.sw.mymemo</w:t>
            </w:r>
            <w:proofErr w:type="spellEnd"/>
            <w:r>
              <w:rPr>
                <w:color w:val="000000"/>
              </w:rPr>
              <w:t>;</w:t>
            </w:r>
          </w:p>
          <w:p w:rsidR="002C3864" w:rsidRDefault="002C3864" w:rsidP="002C3864">
            <w:pPr>
              <w:pStyle w:val="aa"/>
            </w:pPr>
          </w:p>
          <w:p w:rsidR="002C3864" w:rsidRDefault="002C3864" w:rsidP="002C386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android.app.AlertDialog</w:t>
            </w:r>
            <w:proofErr w:type="spellEnd"/>
            <w:r>
              <w:rPr>
                <w:color w:val="000000"/>
              </w:rPr>
              <w:t>;</w:t>
            </w:r>
          </w:p>
          <w:p w:rsidR="002C3864" w:rsidRDefault="002C3864" w:rsidP="002C3864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</w:p>
          <w:p w:rsidR="002C3864" w:rsidRDefault="002C3864" w:rsidP="002C3864">
            <w:pPr>
              <w:pStyle w:val="aa"/>
            </w:pPr>
          </w:p>
          <w:p w:rsidR="002C3864" w:rsidRDefault="002C3864" w:rsidP="002C3864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ExceptionHandler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showDialog</w:t>
            </w:r>
            <w:proofErr w:type="spellEnd"/>
            <w:r>
              <w:rPr>
                <w:color w:val="000000"/>
              </w:rPr>
              <w:t xml:space="preserve">(Context context, Exception </w:t>
            </w:r>
            <w:proofErr w:type="spellStart"/>
            <w:r>
              <w:rPr>
                <w:color w:val="000000"/>
              </w:rPr>
              <w:t>exception</w:t>
            </w:r>
            <w:proofErr w:type="spellEnd"/>
            <w:r>
              <w:rPr>
                <w:color w:val="000000"/>
              </w:rPr>
              <w:t>) {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AlertDialog.Builder</w:t>
            </w:r>
            <w:proofErr w:type="spellEnd"/>
            <w:r>
              <w:rPr>
                <w:color w:val="000000"/>
              </w:rPr>
              <w:t xml:space="preserve"> builder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AlertDialog.Builder</w:t>
            </w:r>
            <w:proofErr w:type="spellEnd"/>
            <w:r>
              <w:rPr>
                <w:color w:val="000000"/>
              </w:rPr>
              <w:t>(context);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builder.setTitle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R.string.</w:t>
            </w:r>
            <w:r>
              <w:rPr>
                <w:color w:val="0000C0"/>
              </w:rPr>
              <w:t>error_title</w:t>
            </w:r>
            <w:proofErr w:type="spellEnd"/>
            <w:r>
              <w:rPr>
                <w:color w:val="000000"/>
              </w:rPr>
              <w:t>);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builder.setMessage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exception.getMessage</w:t>
            </w:r>
            <w:proofErr w:type="spellEnd"/>
            <w:r>
              <w:rPr>
                <w:color w:val="000000"/>
              </w:rPr>
              <w:t>());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builder.setNeutralButton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R.string.</w:t>
            </w:r>
            <w:r>
              <w:rPr>
                <w:color w:val="0000C0"/>
              </w:rPr>
              <w:t>action_close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builder.show</w:t>
            </w:r>
            <w:proofErr w:type="spellEnd"/>
            <w:r>
              <w:rPr>
                <w:color w:val="000000"/>
              </w:rPr>
              <w:t>();</w:t>
            </w: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2C3864" w:rsidRDefault="002C3864" w:rsidP="002C3864">
            <w:pPr>
              <w:pStyle w:val="aa"/>
            </w:pPr>
          </w:p>
          <w:p w:rsidR="002C3864" w:rsidRDefault="002C3864" w:rsidP="002C3864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2C3864" w:rsidRDefault="002C3864" w:rsidP="00DF4E4E"/>
    <w:p w:rsidR="009963F1" w:rsidRDefault="009963F1" w:rsidP="00DF4E4E"/>
    <w:p w:rsidR="009963F1" w:rsidRDefault="009963F1" w:rsidP="009963F1">
      <w:r>
        <w:t>(</w:t>
      </w:r>
      <w:r>
        <w:rPr>
          <w:rFonts w:hint="eastAsia"/>
        </w:rPr>
        <w:t>줄8</w:t>
      </w:r>
      <w:r>
        <w:t xml:space="preserve">) </w:t>
      </w:r>
      <w:r>
        <w:rPr>
          <w:rFonts w:hint="eastAsia"/>
        </w:rPr>
        <w:t xml:space="preserve">예외(exception)가 발생하면, 예외 메시지를 대화상자로 보여주기 위한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구현하였다.</w:t>
      </w:r>
    </w:p>
    <w:p w:rsidR="009963F1" w:rsidRDefault="009963F1" w:rsidP="00DF4E4E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>이다.</w:t>
      </w:r>
      <w:r>
        <w:t xml:space="preserve"> Context</w:t>
      </w:r>
      <w:r>
        <w:rPr>
          <w:rFonts w:hint="eastAsia"/>
        </w:rPr>
        <w:t xml:space="preserve">는 </w:t>
      </w:r>
      <w:r>
        <w:t>Activity</w:t>
      </w:r>
      <w:r>
        <w:rPr>
          <w:rFonts w:hint="eastAsia"/>
        </w:rPr>
        <w:t>의 부모 클래스이다.</w:t>
      </w:r>
    </w:p>
    <w:p w:rsidR="009963F1" w:rsidRDefault="009963F1" w:rsidP="00DF4E4E">
      <w:r>
        <w:rPr>
          <w:rFonts w:hint="eastAsia"/>
        </w:rPr>
        <w:t xml:space="preserve">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 xml:space="preserve">Exception </w:t>
      </w:r>
      <w:r>
        <w:rPr>
          <w:rFonts w:hint="eastAsia"/>
        </w:rPr>
        <w:t>이다.</w:t>
      </w:r>
    </w:p>
    <w:p w:rsidR="009963F1" w:rsidRDefault="009963F1" w:rsidP="00DF4E4E"/>
    <w:p w:rsidR="009963F1" w:rsidRDefault="009963F1" w:rsidP="00DF4E4E">
      <w:r>
        <w:t>(</w:t>
      </w:r>
      <w:r>
        <w:rPr>
          <w:rFonts w:hint="eastAsia"/>
        </w:rPr>
        <w:t>줄9</w:t>
      </w:r>
      <w:r>
        <w:t xml:space="preserve">) </w:t>
      </w:r>
      <w:r>
        <w:rPr>
          <w:rFonts w:hint="eastAsia"/>
        </w:rPr>
        <w:t xml:space="preserve">대화상자를 </w:t>
      </w:r>
      <w:proofErr w:type="spellStart"/>
      <w:r>
        <w:rPr>
          <w:rFonts w:hint="eastAsia"/>
        </w:rPr>
        <w:t>보여주기위해</w:t>
      </w:r>
      <w:proofErr w:type="spellEnd"/>
      <w:r>
        <w:rPr>
          <w:rFonts w:hint="eastAsia"/>
        </w:rPr>
        <w:t xml:space="preserve"> 필요한 클래스는 </w:t>
      </w:r>
      <w:proofErr w:type="spellStart"/>
      <w:r>
        <w:t>AlertDialog.Builder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9963F1" w:rsidRDefault="009963F1" w:rsidP="00DF4E4E">
      <w:r>
        <w:t xml:space="preserve">Java </w:t>
      </w:r>
      <w:r>
        <w:rPr>
          <w:rFonts w:hint="eastAsia"/>
        </w:rPr>
        <w:t xml:space="preserve">언어에서는 클래스 내부에 멤버 변수나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정의할 수 있을 뿐만 아니라,</w:t>
      </w:r>
      <w:r>
        <w:t xml:space="preserve"> </w:t>
      </w:r>
      <w:r>
        <w:rPr>
          <w:rFonts w:hint="eastAsia"/>
        </w:rPr>
        <w:t>클래스 내부에 클래스를 정의할 수도 있다.</w:t>
      </w:r>
    </w:p>
    <w:p w:rsidR="009963F1" w:rsidRDefault="009963F1" w:rsidP="00DF4E4E">
      <w:r>
        <w:rPr>
          <w:rFonts w:hint="eastAsia"/>
        </w:rPr>
        <w:t>다른 클래스 내부에 정의된 클래스를 내부 클래스(</w:t>
      </w:r>
      <w:r>
        <w:t>inner class)</w:t>
      </w:r>
      <w:r>
        <w:rPr>
          <w:rFonts w:hint="eastAsia"/>
        </w:rPr>
        <w:t>라고 부른다.</w:t>
      </w:r>
    </w:p>
    <w:p w:rsidR="009963F1" w:rsidRDefault="009963F1" w:rsidP="00DF4E4E">
      <w:proofErr w:type="spellStart"/>
      <w:r>
        <w:t>AlertDialog.Builder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AlertDialog</w:t>
      </w:r>
      <w:proofErr w:type="spellEnd"/>
      <w:r>
        <w:t xml:space="preserve"> </w:t>
      </w:r>
      <w:r>
        <w:rPr>
          <w:rFonts w:hint="eastAsia"/>
        </w:rPr>
        <w:t xml:space="preserve">클래스 내부에 정의된 </w:t>
      </w:r>
      <w:r>
        <w:t xml:space="preserve">Builder </w:t>
      </w:r>
      <w:r>
        <w:rPr>
          <w:rFonts w:hint="eastAsia"/>
        </w:rPr>
        <w:t>클래스의 이름이다.</w:t>
      </w:r>
    </w:p>
    <w:p w:rsidR="009963F1" w:rsidRDefault="009963F1" w:rsidP="00DF4E4E">
      <w:r>
        <w:rPr>
          <w:rFonts w:hint="eastAsia"/>
        </w:rPr>
        <w:t>내부 클래스 이름을 사용할 때는 바깥 클래스 이름을 앞에 붙여주어야 한다.</w:t>
      </w:r>
    </w:p>
    <w:p w:rsidR="009963F1" w:rsidRDefault="009963F1" w:rsidP="00DF4E4E"/>
    <w:p w:rsidR="009963F1" w:rsidRDefault="009963F1" w:rsidP="00DF4E4E">
      <w:r>
        <w:rPr>
          <w:rFonts w:hint="eastAsia"/>
        </w:rPr>
        <w:t>(줄1</w:t>
      </w:r>
      <w:r>
        <w:t xml:space="preserve">0) </w:t>
      </w:r>
      <w:r>
        <w:rPr>
          <w:rFonts w:hint="eastAsia"/>
        </w:rPr>
        <w:t xml:space="preserve">대화상자의 </w:t>
      </w:r>
      <w:proofErr w:type="spellStart"/>
      <w:r>
        <w:rPr>
          <w:rFonts w:hint="eastAsia"/>
        </w:rPr>
        <w:t>제목줄을</w:t>
      </w:r>
      <w:proofErr w:type="spellEnd"/>
      <w:r>
        <w:rPr>
          <w:rFonts w:hint="eastAsia"/>
        </w:rPr>
        <w:t xml:space="preserve"> 지정한다.</w:t>
      </w:r>
    </w:p>
    <w:p w:rsidR="009963F1" w:rsidRDefault="009963F1" w:rsidP="00DF4E4E">
      <w:proofErr w:type="spellStart"/>
      <w:r>
        <w:t>R.string.error_title</w:t>
      </w:r>
      <w:proofErr w:type="spellEnd"/>
      <w:r>
        <w:rPr>
          <w:rFonts w:hint="eastAsia"/>
        </w:rPr>
        <w:t>는 문자열 리소스 아이디이다.</w:t>
      </w:r>
    </w:p>
    <w:p w:rsidR="009963F1" w:rsidRDefault="009963F1" w:rsidP="00DF4E4E"/>
    <w:p w:rsidR="009963F1" w:rsidRDefault="009963F1" w:rsidP="00DF4E4E">
      <w:r>
        <w:t>(</w:t>
      </w:r>
      <w:r>
        <w:rPr>
          <w:rFonts w:hint="eastAsia"/>
        </w:rPr>
        <w:t>줄1</w:t>
      </w:r>
      <w:r>
        <w:t xml:space="preserve">1) </w:t>
      </w:r>
      <w:r>
        <w:rPr>
          <w:rFonts w:hint="eastAsia"/>
        </w:rPr>
        <w:t>대화상자의 내용 문자열을 지정한다.</w:t>
      </w:r>
    </w:p>
    <w:p w:rsidR="009963F1" w:rsidRDefault="009963F1" w:rsidP="00DF4E4E">
      <w:proofErr w:type="spellStart"/>
      <w:r>
        <w:t>exception.getMessage</w:t>
      </w:r>
      <w:proofErr w:type="spellEnd"/>
      <w:r>
        <w:t>()</w:t>
      </w:r>
      <w:r>
        <w:rPr>
          <w:rFonts w:hint="eastAsia"/>
        </w:rPr>
        <w:t xml:space="preserve">는 예외에 대한 설명 문자열을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9963F1" w:rsidRPr="009963F1" w:rsidRDefault="009963F1" w:rsidP="00DF4E4E"/>
    <w:p w:rsidR="009963F1" w:rsidRDefault="009963F1" w:rsidP="00DF4E4E">
      <w:r>
        <w:t>(</w:t>
      </w:r>
      <w:r>
        <w:rPr>
          <w:rFonts w:hint="eastAsia"/>
        </w:rPr>
        <w:t>줄1</w:t>
      </w:r>
      <w:r>
        <w:t xml:space="preserve">2) </w:t>
      </w:r>
      <w:r>
        <w:rPr>
          <w:rFonts w:hint="eastAsia"/>
        </w:rPr>
        <w:t>대화상자에 표시할 버튼을 하나 추가한다.</w:t>
      </w:r>
    </w:p>
    <w:p w:rsidR="009963F1" w:rsidRDefault="009963F1" w:rsidP="00DF4E4E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버튼에 표시할 문자열이다.</w:t>
      </w:r>
    </w:p>
    <w:p w:rsidR="009963F1" w:rsidRDefault="009963F1" w:rsidP="00DF4E4E">
      <w:proofErr w:type="spellStart"/>
      <w:r>
        <w:t>R.string.action_close</w:t>
      </w:r>
      <w:proofErr w:type="spellEnd"/>
      <w:r>
        <w:rPr>
          <w:rFonts w:hint="eastAsia"/>
        </w:rPr>
        <w:t>는 문자열 리소스 아이디이다.</w:t>
      </w:r>
    </w:p>
    <w:p w:rsidR="009963F1" w:rsidRDefault="00F36364" w:rsidP="00DF4E4E">
      <w:r>
        <w:rPr>
          <w:rFonts w:hint="eastAsia"/>
        </w:rPr>
        <w:t>이 버튼이 눌러지면 대화상자는 저절로 닫힌다.</w:t>
      </w:r>
    </w:p>
    <w:p w:rsidR="00F36364" w:rsidRDefault="00F36364" w:rsidP="00DF4E4E"/>
    <w:p w:rsidR="009963F1" w:rsidRDefault="009963F1" w:rsidP="00DF4E4E">
      <w:r>
        <w:t>(</w:t>
      </w:r>
      <w:r>
        <w:rPr>
          <w:rFonts w:hint="eastAsia"/>
        </w:rPr>
        <w:t>줄1</w:t>
      </w:r>
      <w:r>
        <w:t xml:space="preserve">3) </w:t>
      </w:r>
      <w:r>
        <w:rPr>
          <w:rFonts w:hint="eastAsia"/>
        </w:rPr>
        <w:t>대화상자를 화면에 표시한다.</w:t>
      </w:r>
    </w:p>
    <w:p w:rsidR="009963F1" w:rsidRDefault="009963F1" w:rsidP="00DF4E4E"/>
    <w:p w:rsidR="009963F1" w:rsidRDefault="009963F1" w:rsidP="00DF4E4E"/>
    <w:p w:rsidR="009963F1" w:rsidRDefault="009963F1" w:rsidP="009963F1">
      <w:pPr>
        <w:pStyle w:val="2"/>
      </w:pPr>
      <w:bookmarkStart w:id="14" w:name="_Toc405526089"/>
      <w:r>
        <w:rPr>
          <w:rFonts w:hint="eastAsia"/>
        </w:rPr>
        <w:t>MainActivity.java</w:t>
      </w:r>
      <w:r>
        <w:t xml:space="preserve"> </w:t>
      </w:r>
      <w:r>
        <w:rPr>
          <w:rFonts w:hint="eastAsia"/>
        </w:rPr>
        <w:t>수정</w:t>
      </w:r>
      <w:bookmarkEnd w:id="14"/>
    </w:p>
    <w:p w:rsidR="00D744C4" w:rsidRPr="00D744C4" w:rsidRDefault="00D744C4" w:rsidP="00D744C4"/>
    <w:p w:rsidR="00D744C4" w:rsidRPr="00D744C4" w:rsidRDefault="00D744C4" w:rsidP="00D744C4">
      <w:pPr>
        <w:pStyle w:val="a3"/>
      </w:pPr>
      <w:r>
        <w:rPr>
          <w:color w:val="7F0055"/>
        </w:rPr>
        <w:t xml:space="preserve">   </w:t>
      </w:r>
      <w:r w:rsidRPr="00D744C4">
        <w:rPr>
          <w:color w:val="7F0055"/>
        </w:rPr>
        <w:t>public</w:t>
      </w:r>
      <w:r w:rsidRPr="00D744C4">
        <w:t xml:space="preserve"> </w:t>
      </w:r>
      <w:proofErr w:type="spellStart"/>
      <w:r w:rsidRPr="00D744C4">
        <w:rPr>
          <w:color w:val="7F0055"/>
        </w:rPr>
        <w:t>boolean</w:t>
      </w:r>
      <w:proofErr w:type="spellEnd"/>
      <w:r w:rsidRPr="00D744C4">
        <w:t xml:space="preserve"> </w:t>
      </w:r>
      <w:proofErr w:type="spellStart"/>
      <w:r w:rsidRPr="00D744C4">
        <w:t>onOptionsItemSelected</w:t>
      </w:r>
      <w:proofErr w:type="spellEnd"/>
      <w:r w:rsidRPr="00D744C4">
        <w:t>(</w:t>
      </w:r>
      <w:proofErr w:type="spellStart"/>
      <w:r w:rsidRPr="00D744C4">
        <w:t>MenuItem</w:t>
      </w:r>
      <w:proofErr w:type="spellEnd"/>
      <w:r w:rsidRPr="00D744C4">
        <w:t xml:space="preserve"> item) {</w:t>
      </w:r>
    </w:p>
    <w:p w:rsidR="00D744C4" w:rsidRPr="00D744C4" w:rsidRDefault="00D744C4" w:rsidP="00D744C4">
      <w:pPr>
        <w:pStyle w:val="a3"/>
      </w:pPr>
      <w:r w:rsidRPr="00D744C4">
        <w:t xml:space="preserve">        </w:t>
      </w:r>
      <w:r w:rsidRPr="00D744C4">
        <w:rPr>
          <w:color w:val="7F0055"/>
        </w:rPr>
        <w:t>try</w:t>
      </w:r>
      <w:r w:rsidRPr="00D744C4">
        <w:t xml:space="preserve"> {</w:t>
      </w:r>
    </w:p>
    <w:p w:rsidR="00D744C4" w:rsidRPr="00D744C4" w:rsidRDefault="00D744C4" w:rsidP="00D744C4">
      <w:pPr>
        <w:pStyle w:val="a3"/>
      </w:pPr>
      <w:r w:rsidRPr="00D744C4">
        <w:t xml:space="preserve">            </w:t>
      </w:r>
      <w:proofErr w:type="spellStart"/>
      <w:r w:rsidRPr="00D744C4">
        <w:rPr>
          <w:color w:val="7F0055"/>
        </w:rPr>
        <w:t>int</w:t>
      </w:r>
      <w:proofErr w:type="spellEnd"/>
      <w:r w:rsidRPr="00D744C4">
        <w:t xml:space="preserve"> id = </w:t>
      </w:r>
      <w:proofErr w:type="spellStart"/>
      <w:r w:rsidRPr="00D744C4">
        <w:t>item.getItemId</w:t>
      </w:r>
      <w:proofErr w:type="spellEnd"/>
      <w:r w:rsidRPr="00D744C4">
        <w:t>();</w:t>
      </w:r>
    </w:p>
    <w:p w:rsidR="00D744C4" w:rsidRPr="00D744C4" w:rsidRDefault="00D744C4" w:rsidP="00D744C4">
      <w:pPr>
        <w:pStyle w:val="a3"/>
      </w:pPr>
      <w:r w:rsidRPr="00D744C4">
        <w:t xml:space="preserve">            </w:t>
      </w:r>
      <w:r w:rsidRPr="00D744C4">
        <w:rPr>
          <w:color w:val="7F0055"/>
        </w:rPr>
        <w:t>if</w:t>
      </w:r>
      <w:r w:rsidRPr="00D744C4">
        <w:t xml:space="preserve"> (id == </w:t>
      </w:r>
      <w:proofErr w:type="spellStart"/>
      <w:r w:rsidRPr="00D744C4">
        <w:t>R.id.</w:t>
      </w:r>
      <w:r w:rsidRPr="00D744C4">
        <w:rPr>
          <w:color w:val="0000C0"/>
        </w:rPr>
        <w:t>action_settings</w:t>
      </w:r>
      <w:proofErr w:type="spellEnd"/>
      <w:r w:rsidRPr="00D744C4">
        <w:t>) {</w:t>
      </w:r>
    </w:p>
    <w:p w:rsidR="00D744C4" w:rsidRPr="00D744C4" w:rsidRDefault="00D744C4" w:rsidP="00D744C4">
      <w:pPr>
        <w:pStyle w:val="a3"/>
      </w:pPr>
      <w:r w:rsidRPr="00D744C4">
        <w:t xml:space="preserve">                </w:t>
      </w:r>
      <w:r w:rsidRPr="00D744C4">
        <w:rPr>
          <w:color w:val="7F0055"/>
        </w:rPr>
        <w:t>throw</w:t>
      </w:r>
      <w:r w:rsidRPr="00D744C4">
        <w:t xml:space="preserve"> </w:t>
      </w:r>
      <w:r w:rsidRPr="00D744C4">
        <w:rPr>
          <w:color w:val="7F0055"/>
        </w:rPr>
        <w:t>new</w:t>
      </w:r>
      <w:r w:rsidRPr="00D744C4">
        <w:t xml:space="preserve"> </w:t>
      </w:r>
      <w:proofErr w:type="spellStart"/>
      <w:r w:rsidRPr="00D744C4">
        <w:t>RuntimeException</w:t>
      </w:r>
      <w:proofErr w:type="spellEnd"/>
      <w:r w:rsidRPr="00D744C4">
        <w:t>(</w:t>
      </w:r>
      <w:r w:rsidRPr="00D744C4">
        <w:rPr>
          <w:color w:val="2A00FF"/>
        </w:rPr>
        <w:t>"Exception Test"</w:t>
      </w:r>
      <w:r w:rsidRPr="00D744C4">
        <w:t>);</w:t>
      </w:r>
    </w:p>
    <w:p w:rsidR="00D744C4" w:rsidRPr="00D744C4" w:rsidRDefault="00D744C4" w:rsidP="00D744C4">
      <w:pPr>
        <w:pStyle w:val="a3"/>
      </w:pPr>
      <w:r w:rsidRPr="00D744C4">
        <w:t xml:space="preserve">                </w:t>
      </w:r>
      <w:r w:rsidRPr="00D744C4">
        <w:rPr>
          <w:color w:val="3F7F5F"/>
        </w:rPr>
        <w:t>// return true;</w:t>
      </w:r>
    </w:p>
    <w:p w:rsidR="00D744C4" w:rsidRPr="00D744C4" w:rsidRDefault="00D744C4" w:rsidP="00D744C4">
      <w:pPr>
        <w:pStyle w:val="a3"/>
      </w:pPr>
      <w:r w:rsidRPr="00D744C4">
        <w:t xml:space="preserve">            } </w:t>
      </w:r>
      <w:r w:rsidRPr="00D744C4">
        <w:rPr>
          <w:color w:val="7F0055"/>
        </w:rPr>
        <w:t>else</w:t>
      </w:r>
      <w:r w:rsidRPr="00D744C4">
        <w:t xml:space="preserve"> </w:t>
      </w:r>
      <w:r w:rsidRPr="00D744C4">
        <w:rPr>
          <w:color w:val="7F0055"/>
        </w:rPr>
        <w:t>if</w:t>
      </w:r>
      <w:r w:rsidRPr="00D744C4">
        <w:t xml:space="preserve"> (id == </w:t>
      </w:r>
      <w:proofErr w:type="spellStart"/>
      <w:r w:rsidRPr="00D744C4">
        <w:t>R.id.</w:t>
      </w:r>
      <w:r w:rsidRPr="00D744C4">
        <w:rPr>
          <w:color w:val="0000C0"/>
        </w:rPr>
        <w:t>action_new</w:t>
      </w:r>
      <w:proofErr w:type="spellEnd"/>
      <w:r w:rsidRPr="00D744C4">
        <w:t>) {</w:t>
      </w:r>
    </w:p>
    <w:p w:rsidR="00D744C4" w:rsidRPr="00D744C4" w:rsidRDefault="00D744C4" w:rsidP="00D744C4">
      <w:pPr>
        <w:pStyle w:val="a3"/>
      </w:pPr>
      <w:r w:rsidRPr="00D744C4">
        <w:t xml:space="preserve">                Intent </w:t>
      </w:r>
      <w:proofErr w:type="spellStart"/>
      <w:r w:rsidRPr="00D744C4">
        <w:t>intent</w:t>
      </w:r>
      <w:proofErr w:type="spellEnd"/>
      <w:r w:rsidRPr="00D744C4">
        <w:t xml:space="preserve"> = </w:t>
      </w:r>
      <w:r w:rsidRPr="00D744C4">
        <w:rPr>
          <w:color w:val="7F0055"/>
        </w:rPr>
        <w:t>new</w:t>
      </w:r>
      <w:r w:rsidRPr="00D744C4">
        <w:t xml:space="preserve"> Intent(</w:t>
      </w:r>
      <w:r w:rsidRPr="00D744C4">
        <w:rPr>
          <w:color w:val="7F0055"/>
        </w:rPr>
        <w:t>this</w:t>
      </w:r>
      <w:r w:rsidRPr="00D744C4">
        <w:t xml:space="preserve">, </w:t>
      </w:r>
      <w:proofErr w:type="spellStart"/>
      <w:r w:rsidRPr="00D744C4">
        <w:t>EditActivity.</w:t>
      </w:r>
      <w:r w:rsidRPr="00D744C4">
        <w:rPr>
          <w:color w:val="7F0055"/>
        </w:rPr>
        <w:t>class</w:t>
      </w:r>
      <w:proofErr w:type="spellEnd"/>
      <w:r w:rsidRPr="00D744C4">
        <w:t>);</w:t>
      </w:r>
    </w:p>
    <w:p w:rsidR="00D744C4" w:rsidRPr="00D744C4" w:rsidRDefault="00D744C4" w:rsidP="00D744C4">
      <w:pPr>
        <w:pStyle w:val="a3"/>
      </w:pPr>
      <w:r w:rsidRPr="00D744C4">
        <w:t xml:space="preserve">                </w:t>
      </w:r>
      <w:proofErr w:type="spellStart"/>
      <w:r w:rsidRPr="00D744C4">
        <w:t>startActivity</w:t>
      </w:r>
      <w:proofErr w:type="spellEnd"/>
      <w:r w:rsidRPr="00D744C4">
        <w:t xml:space="preserve">(intent);            </w:t>
      </w:r>
    </w:p>
    <w:p w:rsidR="00D744C4" w:rsidRPr="00D744C4" w:rsidRDefault="00D744C4" w:rsidP="00D744C4">
      <w:pPr>
        <w:pStyle w:val="a3"/>
      </w:pPr>
      <w:r w:rsidRPr="00D744C4">
        <w:t xml:space="preserve">                </w:t>
      </w:r>
      <w:r w:rsidRPr="00D744C4">
        <w:rPr>
          <w:color w:val="7F0055"/>
        </w:rPr>
        <w:t>return</w:t>
      </w:r>
      <w:r w:rsidRPr="00D744C4">
        <w:t xml:space="preserve"> </w:t>
      </w:r>
      <w:r w:rsidRPr="00D744C4">
        <w:rPr>
          <w:color w:val="7F0055"/>
        </w:rPr>
        <w:t>true</w:t>
      </w:r>
      <w:r w:rsidRPr="00D744C4">
        <w:t>;</w:t>
      </w:r>
    </w:p>
    <w:p w:rsidR="00D744C4" w:rsidRPr="00D744C4" w:rsidRDefault="00D744C4" w:rsidP="00D744C4">
      <w:pPr>
        <w:pStyle w:val="a3"/>
      </w:pPr>
      <w:r w:rsidRPr="00D744C4">
        <w:t xml:space="preserve">            } </w:t>
      </w:r>
    </w:p>
    <w:p w:rsidR="00D744C4" w:rsidRPr="00D744C4" w:rsidRDefault="00D744C4" w:rsidP="00D744C4">
      <w:pPr>
        <w:pStyle w:val="a3"/>
      </w:pPr>
      <w:r w:rsidRPr="00D744C4">
        <w:t xml:space="preserve">        } </w:t>
      </w:r>
      <w:r w:rsidRPr="00D744C4">
        <w:rPr>
          <w:color w:val="7F0055"/>
        </w:rPr>
        <w:t>catch</w:t>
      </w:r>
      <w:r w:rsidRPr="00D744C4">
        <w:t xml:space="preserve"> (Exception exception) {</w:t>
      </w:r>
    </w:p>
    <w:p w:rsidR="00D744C4" w:rsidRPr="00D744C4" w:rsidRDefault="00D744C4" w:rsidP="00D744C4">
      <w:pPr>
        <w:pStyle w:val="a3"/>
      </w:pPr>
      <w:r w:rsidRPr="00D744C4">
        <w:t xml:space="preserve">            </w:t>
      </w:r>
      <w:proofErr w:type="spellStart"/>
      <w:r w:rsidRPr="00D744C4">
        <w:t>ExceptionHandler.showDialog</w:t>
      </w:r>
      <w:proofErr w:type="spellEnd"/>
      <w:r w:rsidRPr="00D744C4">
        <w:t>(</w:t>
      </w:r>
      <w:r w:rsidRPr="00D744C4">
        <w:rPr>
          <w:color w:val="7F0055"/>
        </w:rPr>
        <w:t>this</w:t>
      </w:r>
      <w:r w:rsidRPr="00D744C4">
        <w:t>, exception);</w:t>
      </w:r>
    </w:p>
    <w:p w:rsidR="00D744C4" w:rsidRPr="00D744C4" w:rsidRDefault="00D744C4" w:rsidP="00D744C4">
      <w:pPr>
        <w:pStyle w:val="a3"/>
      </w:pPr>
      <w:r w:rsidRPr="00D744C4">
        <w:t xml:space="preserve">        }</w:t>
      </w:r>
    </w:p>
    <w:p w:rsidR="00D744C4" w:rsidRPr="00D744C4" w:rsidRDefault="00D744C4" w:rsidP="00D744C4">
      <w:pPr>
        <w:pStyle w:val="a3"/>
      </w:pPr>
      <w:r w:rsidRPr="00D744C4">
        <w:t xml:space="preserve">        </w:t>
      </w:r>
      <w:r w:rsidRPr="00D744C4">
        <w:rPr>
          <w:color w:val="7F0055"/>
        </w:rPr>
        <w:t>return</w:t>
      </w:r>
      <w:r w:rsidRPr="00D744C4">
        <w:t xml:space="preserve"> </w:t>
      </w:r>
      <w:proofErr w:type="spellStart"/>
      <w:r w:rsidRPr="00D744C4">
        <w:rPr>
          <w:color w:val="7F0055"/>
        </w:rPr>
        <w:t>super</w:t>
      </w:r>
      <w:r w:rsidRPr="00D744C4">
        <w:t>.onOptionsItemSelected</w:t>
      </w:r>
      <w:proofErr w:type="spellEnd"/>
      <w:r w:rsidRPr="00D744C4">
        <w:t>(item);</w:t>
      </w:r>
    </w:p>
    <w:p w:rsidR="009963F1" w:rsidRDefault="00D744C4" w:rsidP="00D744C4">
      <w:pPr>
        <w:pStyle w:val="a3"/>
      </w:pPr>
      <w:r w:rsidRPr="00D744C4">
        <w:t xml:space="preserve">    }</w:t>
      </w:r>
    </w:p>
    <w:p w:rsidR="00D744C4" w:rsidRPr="009963F1" w:rsidRDefault="00D744C4" w:rsidP="00D744C4"/>
    <w:p w:rsidR="00D744C4" w:rsidRDefault="00D744C4" w:rsidP="00DF4E4E">
      <w:r>
        <w:rPr>
          <w:rFonts w:hint="eastAsia"/>
        </w:rPr>
        <w:lastRenderedPageBreak/>
        <w:t xml:space="preserve">예외가 발생할 수 있는 문장들을 </w:t>
      </w:r>
      <w:r>
        <w:t xml:space="preserve">try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묶어주면,</w:t>
      </w:r>
      <w:r>
        <w:t xml:space="preserve"> </w:t>
      </w:r>
    </w:p>
    <w:p w:rsidR="009963F1" w:rsidRDefault="00D744C4" w:rsidP="00DF4E4E">
      <w:r>
        <w:t xml:space="preserve">try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내부의 문장을 실행하다가 예외가 발생한 경우 </w:t>
      </w:r>
      <w:r>
        <w:t xml:space="preserve">catch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점프하게 된다.</w:t>
      </w:r>
    </w:p>
    <w:p w:rsidR="00D744C4" w:rsidRDefault="00D744C4" w:rsidP="00DF4E4E"/>
    <w:p w:rsidR="00D744C4" w:rsidRDefault="00D744C4" w:rsidP="00DF4E4E">
      <w:r>
        <w:rPr>
          <w:rFonts w:hint="eastAsia"/>
        </w:rPr>
        <w:t xml:space="preserve">이때 그 예외가 </w:t>
      </w:r>
      <w:r>
        <w:t xml:space="preserve">catch </w:t>
      </w:r>
      <w:proofErr w:type="spellStart"/>
      <w:r>
        <w:rPr>
          <w:rFonts w:hint="eastAsia"/>
        </w:rPr>
        <w:t>블럭의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전달된다.</w:t>
      </w:r>
    </w:p>
    <w:p w:rsidR="00D744C4" w:rsidRDefault="00D744C4" w:rsidP="00DF4E4E">
      <w:r>
        <w:t xml:space="preserve">catch </w:t>
      </w:r>
      <w:proofErr w:type="spellStart"/>
      <w:r>
        <w:rPr>
          <w:rFonts w:hint="eastAsia"/>
        </w:rPr>
        <w:t>블럭에서는</w:t>
      </w:r>
      <w:proofErr w:type="spellEnd"/>
      <w:r>
        <w:rPr>
          <w:rFonts w:hint="eastAsia"/>
        </w:rPr>
        <w:t xml:space="preserve"> 전달 받은 예외에 대한 정보를 대화상자로 보여주고 있다.</w:t>
      </w:r>
    </w:p>
    <w:p w:rsidR="00D744C4" w:rsidRDefault="00D744C4" w:rsidP="00DF4E4E">
      <w:r>
        <w:rPr>
          <w:rFonts w:hint="eastAsia"/>
        </w:rPr>
        <w:t>예외에 대한 정보를 대화상자로 보여주기 위해,</w:t>
      </w:r>
      <w:r>
        <w:t xml:space="preserve"> </w:t>
      </w:r>
      <w:r>
        <w:rPr>
          <w:rFonts w:hint="eastAsia"/>
        </w:rPr>
        <w:t xml:space="preserve">방금 구현한 </w:t>
      </w:r>
      <w:proofErr w:type="spellStart"/>
      <w:r>
        <w:t>ExceptionHandler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showDialog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호출하고 있다.</w:t>
      </w:r>
    </w:p>
    <w:p w:rsidR="00D744C4" w:rsidRDefault="00D744C4" w:rsidP="00DF4E4E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호출의 첫째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this는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객체이다. 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 xml:space="preserve">catch </w:t>
      </w:r>
      <w:proofErr w:type="spellStart"/>
      <w:r>
        <w:rPr>
          <w:rFonts w:hint="eastAsia"/>
        </w:rPr>
        <w:t>블럭에</w:t>
      </w:r>
      <w:proofErr w:type="spellEnd"/>
      <w:r>
        <w:rPr>
          <w:rFonts w:hint="eastAsia"/>
        </w:rPr>
        <w:t xml:space="preserve"> 전달된 예외 객체이다.</w:t>
      </w:r>
    </w:p>
    <w:p w:rsidR="00D744C4" w:rsidRPr="001843F1" w:rsidRDefault="00D744C4" w:rsidP="00DF4E4E"/>
    <w:p w:rsidR="00D744C4" w:rsidRDefault="001843F1" w:rsidP="00DF4E4E">
      <w:r>
        <w:rPr>
          <w:rFonts w:hint="eastAsia"/>
          <w:noProof/>
        </w:rPr>
        <w:drawing>
          <wp:inline distT="0" distB="0" distL="0" distR="0">
            <wp:extent cx="2289810" cy="380873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F1" w:rsidRDefault="001843F1" w:rsidP="00DF4E4E"/>
    <w:p w:rsidR="001843F1" w:rsidRPr="009963F1" w:rsidRDefault="001843F1" w:rsidP="00DF4E4E"/>
    <w:p w:rsidR="00355E52" w:rsidRDefault="00355E52" w:rsidP="00DF4E4E"/>
    <w:p w:rsidR="005217B5" w:rsidRDefault="005217B5" w:rsidP="00DF4E4E"/>
    <w:p w:rsidR="005217B5" w:rsidRDefault="005217B5" w:rsidP="000F1726">
      <w:pPr>
        <w:pStyle w:val="10"/>
      </w:pPr>
      <w:r>
        <w:br w:type="page"/>
      </w:r>
      <w:bookmarkStart w:id="15" w:name="_Toc405526090"/>
      <w:r w:rsidR="000F1726">
        <w:rPr>
          <w:rFonts w:hint="eastAsia"/>
        </w:rPr>
        <w:lastRenderedPageBreak/>
        <w:t>삭제 확인 대화상자</w:t>
      </w:r>
      <w:bookmarkEnd w:id="15"/>
    </w:p>
    <w:p w:rsidR="000F1726" w:rsidRDefault="000F1726" w:rsidP="000F1726"/>
    <w:p w:rsidR="000F1726" w:rsidRDefault="000F1726" w:rsidP="000F1726">
      <w:r>
        <w:rPr>
          <w:rFonts w:hint="eastAsia"/>
        </w:rPr>
        <w:t xml:space="preserve">메모 삭제 메뉴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 메뉴를 삭제하지 않고,</w:t>
      </w:r>
      <w:r>
        <w:t xml:space="preserve"> </w:t>
      </w:r>
      <w:r>
        <w:rPr>
          <w:rFonts w:hint="eastAsia"/>
        </w:rPr>
        <w:t>삭제 여부를 묻는 대화상자를 화면에 표시하자.</w:t>
      </w:r>
    </w:p>
    <w:p w:rsidR="000F1726" w:rsidRDefault="000F1726" w:rsidP="000F1726">
      <w:r>
        <w:rPr>
          <w:rFonts w:hint="eastAsia"/>
        </w:rPr>
        <w:t xml:space="preserve">대화상자에서 </w:t>
      </w:r>
      <w:r w:rsidR="00EB693B">
        <w:rPr>
          <w:rFonts w:hint="eastAsia"/>
        </w:rPr>
        <w:t>삭제</w:t>
      </w:r>
      <w:r>
        <w:rPr>
          <w:rFonts w:hint="eastAsia"/>
        </w:rPr>
        <w:t xml:space="preserve"> 버튼이 눌려지면 메모를 삭제하고,</w:t>
      </w:r>
      <w:r>
        <w:t xml:space="preserve"> </w:t>
      </w:r>
      <w:r>
        <w:rPr>
          <w:rFonts w:hint="eastAsia"/>
        </w:rPr>
        <w:t>취소 버튼이 눌려지면 삭제하지 않는다.</w:t>
      </w:r>
    </w:p>
    <w:p w:rsidR="000F1726" w:rsidRDefault="000F1726" w:rsidP="000F1726"/>
    <w:p w:rsidR="000F1726" w:rsidRDefault="000F1726" w:rsidP="000F1726">
      <w:pPr>
        <w:pStyle w:val="2"/>
      </w:pPr>
      <w:bookmarkStart w:id="16" w:name="_Toc405526091"/>
      <w:r>
        <w:rPr>
          <w:rFonts w:hint="eastAsia"/>
        </w:rPr>
        <w:t>삭제 확인 문자열 리소스 추가</w:t>
      </w:r>
      <w:bookmarkEnd w:id="16"/>
    </w:p>
    <w:p w:rsidR="000F1726" w:rsidRDefault="000F1726" w:rsidP="000F1726"/>
    <w:p w:rsidR="00EB693B" w:rsidRDefault="00EB693B" w:rsidP="00EB693B">
      <w:pPr>
        <w:pStyle w:val="a3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color w:val="2A00FF"/>
        </w:rPr>
        <w:t>"utf-8"</w:t>
      </w:r>
      <w:r>
        <w:rPr>
          <w:color w:val="008080"/>
        </w:rPr>
        <w:t>?&gt;</w:t>
      </w:r>
    </w:p>
    <w:p w:rsidR="00EB693B" w:rsidRDefault="00EB693B" w:rsidP="00EB693B">
      <w:pPr>
        <w:pStyle w:val="a3"/>
      </w:pPr>
      <w:r>
        <w:rPr>
          <w:color w:val="008080"/>
        </w:rPr>
        <w:t>&lt;</w:t>
      </w:r>
      <w:r>
        <w:rPr>
          <w:color w:val="3F7F7F"/>
        </w:rPr>
        <w:t>resources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app_name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proofErr w:type="spellStart"/>
      <w:r>
        <w:rPr>
          <w:color w:val="000000"/>
        </w:rPr>
        <w:t>MyMemo</w:t>
      </w:r>
      <w:proofErr w:type="spellEnd"/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hello_world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Hello world!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action_settings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Settings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title_activity_edit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Edit Memo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action_edit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Edit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action_save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Save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action_new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New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action_remove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Remove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action_close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Close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action_cancel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Cancel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error_title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Runtime Error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confirm_delete</w:t>
      </w:r>
      <w:proofErr w:type="spellEnd"/>
      <w:r>
        <w:rPr>
          <w:color w:val="2A00FF"/>
        </w:rPr>
        <w:t>"</w:t>
      </w:r>
      <w:r>
        <w:rPr>
          <w:color w:val="008080"/>
        </w:rPr>
        <w:t>&gt;</w:t>
      </w:r>
      <w:r>
        <w:rPr>
          <w:color w:val="000000"/>
        </w:rPr>
        <w:t>Do you want to delete?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EB693B" w:rsidRDefault="00EB693B" w:rsidP="00EB693B">
      <w:pPr>
        <w:pStyle w:val="a3"/>
      </w:pPr>
      <w:r>
        <w:rPr>
          <w:color w:val="000000"/>
        </w:rPr>
        <w:t xml:space="preserve">    </w:t>
      </w:r>
    </w:p>
    <w:p w:rsidR="00EB693B" w:rsidRDefault="00EB693B" w:rsidP="00EB693B">
      <w:pPr>
        <w:pStyle w:val="a3"/>
      </w:pPr>
      <w:r>
        <w:rPr>
          <w:color w:val="008080"/>
        </w:rPr>
        <w:t>&lt;/</w:t>
      </w:r>
      <w:r>
        <w:rPr>
          <w:color w:val="3F7F7F"/>
        </w:rPr>
        <w:t>resources</w:t>
      </w:r>
      <w:r>
        <w:rPr>
          <w:color w:val="008080"/>
        </w:rPr>
        <w:t>&gt;</w:t>
      </w:r>
    </w:p>
    <w:p w:rsidR="000F1726" w:rsidRDefault="000F1726" w:rsidP="000F1726"/>
    <w:p w:rsidR="00EB693B" w:rsidRDefault="00EB693B" w:rsidP="000F1726">
      <w:proofErr w:type="spellStart"/>
      <w:r>
        <w:rPr>
          <w:rFonts w:hint="eastAsia"/>
        </w:rPr>
        <w:t>R.string.action_cancel</w:t>
      </w:r>
      <w:proofErr w:type="spellEnd"/>
      <w:r>
        <w:t xml:space="preserve">, </w:t>
      </w:r>
      <w:proofErr w:type="spellStart"/>
      <w:r>
        <w:t>R.string.confirm_delete</w:t>
      </w:r>
      <w:proofErr w:type="spellEnd"/>
      <w:r>
        <w:t xml:space="preserve"> </w:t>
      </w:r>
      <w:r>
        <w:rPr>
          <w:rFonts w:hint="eastAsia"/>
        </w:rPr>
        <w:t>문자열 리소스가 추가되었다.</w:t>
      </w:r>
    </w:p>
    <w:p w:rsidR="00EB693B" w:rsidRDefault="00EB693B" w:rsidP="000F1726"/>
    <w:p w:rsidR="00EB693B" w:rsidRDefault="00EB693B" w:rsidP="000F1726"/>
    <w:p w:rsidR="00EB693B" w:rsidRDefault="00EB693B" w:rsidP="00EB693B">
      <w:pPr>
        <w:pStyle w:val="2"/>
      </w:pPr>
      <w:bookmarkStart w:id="17" w:name="_Toc405526092"/>
      <w:r>
        <w:rPr>
          <w:rFonts w:hint="eastAsia"/>
        </w:rPr>
        <w:t>EditActivity.java</w:t>
      </w:r>
      <w:r>
        <w:t xml:space="preserve"> </w:t>
      </w:r>
      <w:r>
        <w:rPr>
          <w:rFonts w:hint="eastAsia"/>
        </w:rPr>
        <w:t>수정</w:t>
      </w:r>
      <w:bookmarkEnd w:id="17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035E8" w:rsidTr="008035E8">
        <w:tc>
          <w:tcPr>
            <w:tcW w:w="426" w:type="dxa"/>
          </w:tcPr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8035E8" w:rsidRPr="00185935" w:rsidRDefault="008035E8" w:rsidP="008035E8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lastRenderedPageBreak/>
              <w:t>37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79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85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86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87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88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89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90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91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92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93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94</w:t>
            </w:r>
          </w:p>
          <w:p w:rsidR="008035E8" w:rsidRDefault="008035E8" w:rsidP="008035E8">
            <w:pPr>
              <w:pStyle w:val="aa"/>
            </w:pPr>
            <w:r>
              <w:rPr>
                <w:rFonts w:hint="eastAsia"/>
              </w:rPr>
              <w:t>95</w:t>
            </w:r>
          </w:p>
          <w:p w:rsidR="008035E8" w:rsidRPr="00185935" w:rsidRDefault="008035E8" w:rsidP="008035E8">
            <w:pPr>
              <w:pStyle w:val="aa"/>
            </w:pPr>
            <w:r>
              <w:rPr>
                <w:rFonts w:hint="eastAsia"/>
              </w:rPr>
              <w:t>96</w:t>
            </w:r>
          </w:p>
        </w:tc>
        <w:tc>
          <w:tcPr>
            <w:tcW w:w="10631" w:type="dxa"/>
          </w:tcPr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</w:t>
            </w:r>
            <w:proofErr w:type="spellStart"/>
            <w:r>
              <w:t>skhu.sw.mymemo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android.support.v4.app.NavUtils;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android.support.v7.app.ActionBarActivity;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android.app.AlertDialog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android.content.ContentValues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android.content.DialogInterface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android.content.DialogInterface.OnClickListener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android.content.Intent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android.database.Cursor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android.database.sqlite.SQLiteDatabase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android.view.Menu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android.view.MenuItem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android.widget.EditText</w:t>
            </w:r>
            <w:proofErr w:type="spellEnd"/>
            <w:r>
              <w:t>;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EditActivity</w:t>
            </w:r>
            <w:proofErr w:type="spellEnd"/>
            <w:r>
              <w:t xml:space="preserve"> </w:t>
            </w:r>
            <w:r>
              <w:rPr>
                <w:color w:val="7F0055"/>
              </w:rPr>
              <w:t>extends</w:t>
            </w:r>
            <w:r>
              <w:t xml:space="preserve"> </w:t>
            </w:r>
            <w:proofErr w:type="spellStart"/>
            <w:r>
              <w:t>ActionBarActivity</w:t>
            </w:r>
            <w:proofErr w:type="spellEnd"/>
            <w:r>
              <w:t xml:space="preserve"> {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long</w:t>
            </w:r>
            <w:r>
              <w:t xml:space="preserve"> </w:t>
            </w:r>
            <w:r>
              <w:rPr>
                <w:color w:val="0000C0"/>
              </w:rPr>
              <w:t>_id</w:t>
            </w:r>
            <w:r>
              <w:t>;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r>
              <w:rPr>
                <w:color w:val="0000C0"/>
              </w:rPr>
              <w:t>editText1</w:t>
            </w:r>
            <w:r>
              <w:t xml:space="preserve">; 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r>
              <w:rPr>
                <w:color w:val="0000C0"/>
              </w:rPr>
              <w:t>editText2</w:t>
            </w:r>
            <w:r>
              <w:t xml:space="preserve">;         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protected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t>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</w:t>
            </w:r>
            <w:r>
              <w:rPr>
                <w:color w:val="0000C0"/>
              </w:rPr>
              <w:t>activity_edit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editText1</w:t>
            </w:r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(R.id.</w:t>
            </w:r>
            <w:r>
              <w:rPr>
                <w:color w:val="0000C0"/>
              </w:rPr>
              <w:t>editText1</w:t>
            </w:r>
            <w:r>
              <w:t xml:space="preserve">); 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editText2</w:t>
            </w:r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(R.id.</w:t>
            </w:r>
            <w:r>
              <w:rPr>
                <w:color w:val="0000C0"/>
              </w:rPr>
              <w:t>editText2</w:t>
            </w:r>
            <w:r>
              <w:t xml:space="preserve">);         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t xml:space="preserve">        Intent </w:t>
            </w:r>
            <w:proofErr w:type="spellStart"/>
            <w:r>
              <w:t>intent</w:t>
            </w:r>
            <w:proofErr w:type="spellEnd"/>
            <w:r>
              <w:t xml:space="preserve"> = </w:t>
            </w:r>
            <w:proofErr w:type="spellStart"/>
            <w:r>
              <w:t>getIntent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_id</w:t>
            </w:r>
            <w:r>
              <w:t xml:space="preserve"> = </w:t>
            </w:r>
            <w:proofErr w:type="spellStart"/>
            <w:r>
              <w:t>intent.getLongExtra</w:t>
            </w:r>
            <w:proofErr w:type="spellEnd"/>
            <w:r>
              <w:t>(</w:t>
            </w:r>
            <w:r>
              <w:rPr>
                <w:color w:val="2A00FF"/>
              </w:rPr>
              <w:t>"_id"</w:t>
            </w:r>
            <w:r>
              <w:t>, 0);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0000C0"/>
              </w:rPr>
              <w:t>_id</w:t>
            </w:r>
            <w:r>
              <w:t xml:space="preserve"> &gt; 0) {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LectureDBOpenHelper</w:t>
            </w:r>
            <w:proofErr w:type="spellEnd"/>
            <w:r>
              <w:t xml:space="preserve"> helper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LectureDBOpenHelper</w:t>
            </w:r>
            <w:proofErr w:type="spellEnd"/>
            <w:r>
              <w:t>(</w:t>
            </w:r>
            <w:r>
              <w:rPr>
                <w:color w:val="7F0055"/>
              </w:rPr>
              <w:t>this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SQLiteDatabase</w:t>
            </w:r>
            <w:proofErr w:type="spellEnd"/>
            <w:r>
              <w:t xml:space="preserve"> db = </w:t>
            </w:r>
            <w:proofErr w:type="spellStart"/>
            <w:r>
              <w:t>helper.getReadableDatabase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Cursor </w:t>
            </w:r>
            <w:proofErr w:type="spellStart"/>
            <w:r>
              <w:t>cursor</w:t>
            </w:r>
            <w:proofErr w:type="spellEnd"/>
            <w:r>
              <w:t xml:space="preserve"> = </w:t>
            </w:r>
            <w:proofErr w:type="spellStart"/>
            <w:r>
              <w:t>db.rawQuery</w:t>
            </w:r>
            <w:proofErr w:type="spellEnd"/>
            <w:r>
              <w:t>(</w:t>
            </w:r>
            <w:r>
              <w:rPr>
                <w:color w:val="2A00FF"/>
              </w:rPr>
              <w:t xml:space="preserve">"SELECT title, body FROM 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 xml:space="preserve"> WHERE _id = "</w:t>
            </w:r>
            <w:r>
              <w:t xml:space="preserve"> + </w:t>
            </w:r>
            <w:r>
              <w:rPr>
                <w:color w:val="0000C0"/>
              </w:rPr>
              <w:t>_id</w:t>
            </w:r>
            <w:r>
              <w:t xml:space="preserve">, </w:t>
            </w:r>
            <w:r>
              <w:rPr>
                <w:color w:val="7F0055"/>
              </w:rPr>
              <w:t>null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lastRenderedPageBreak/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t>cursor.moveToFirst</w:t>
            </w:r>
            <w:proofErr w:type="spellEnd"/>
            <w:r>
              <w:t>()) {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r>
              <w:rPr>
                <w:color w:val="0000C0"/>
              </w:rPr>
              <w:t>editText1</w:t>
            </w:r>
            <w:r>
              <w:t>.setText(</w:t>
            </w:r>
            <w:proofErr w:type="spellStart"/>
            <w:r>
              <w:t>cursor.getString</w:t>
            </w:r>
            <w:proofErr w:type="spellEnd"/>
            <w:r>
              <w:t>(0));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r>
              <w:rPr>
                <w:color w:val="0000C0"/>
              </w:rPr>
              <w:t>editText2</w:t>
            </w:r>
            <w:r>
              <w:t>.setText(</w:t>
            </w:r>
            <w:proofErr w:type="spellStart"/>
            <w:r>
              <w:t>cursor.getString</w:t>
            </w:r>
            <w:proofErr w:type="spellEnd"/>
            <w:r>
              <w:t>(1));</w:t>
            </w:r>
          </w:p>
          <w:p w:rsidR="009E1B01" w:rsidRDefault="009E1B01" w:rsidP="009E1B01">
            <w:pPr>
              <w:pStyle w:val="aa"/>
            </w:pPr>
            <w:r>
              <w:t xml:space="preserve">            }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cursor.close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db.close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helper.close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}</w:t>
            </w:r>
          </w:p>
          <w:p w:rsidR="009E1B01" w:rsidRDefault="009E1B01" w:rsidP="009E1B01">
            <w:pPr>
              <w:pStyle w:val="aa"/>
            </w:pPr>
            <w:r>
              <w:t xml:space="preserve">    }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t>onCreateOptionsMenu</w:t>
            </w:r>
            <w:proofErr w:type="spellEnd"/>
            <w:r>
              <w:t>(Menu menu) {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proofErr w:type="spellStart"/>
            <w:r>
              <w:t>getMenuInflater</w:t>
            </w:r>
            <w:proofErr w:type="spellEnd"/>
            <w:r>
              <w:t>().inflate(</w:t>
            </w:r>
            <w:proofErr w:type="spellStart"/>
            <w:r>
              <w:t>R.menu.</w:t>
            </w:r>
            <w:r>
              <w:rPr>
                <w:color w:val="0000C0"/>
              </w:rPr>
              <w:t>edit</w:t>
            </w:r>
            <w:proofErr w:type="spellEnd"/>
            <w:r>
              <w:t>, menu);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9E1B01" w:rsidRDefault="009E1B01" w:rsidP="009E1B01">
            <w:pPr>
              <w:pStyle w:val="aa"/>
            </w:pPr>
            <w:r>
              <w:t xml:space="preserve">    }</w:t>
            </w:r>
          </w:p>
          <w:p w:rsidR="009E1B01" w:rsidRDefault="009E1B01" w:rsidP="009E1B01">
            <w:pPr>
              <w:pStyle w:val="aa"/>
            </w:pP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9E1B01" w:rsidRDefault="009E1B01" w:rsidP="009E1B01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t>onOptionsItemSelected</w:t>
            </w:r>
            <w:proofErr w:type="spellEnd"/>
            <w:r>
              <w:t>(</w:t>
            </w:r>
            <w:proofErr w:type="spellStart"/>
            <w:r>
              <w:t>MenuItem</w:t>
            </w:r>
            <w:proofErr w:type="spellEnd"/>
            <w:r>
              <w:t xml:space="preserve"> item) {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id = </w:t>
            </w:r>
            <w:proofErr w:type="spellStart"/>
            <w:r>
              <w:t>item.getItemId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(id == </w:t>
            </w:r>
            <w:proofErr w:type="spellStart"/>
            <w: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t>) {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9E1B01" w:rsidRDefault="009E1B01" w:rsidP="009E1B01">
            <w:pPr>
              <w:pStyle w:val="aa"/>
            </w:pPr>
            <w:r>
              <w:t xml:space="preserve">        }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(id == </w:t>
            </w:r>
            <w:proofErr w:type="spellStart"/>
            <w:r>
              <w:t>R.id.</w:t>
            </w:r>
            <w:r>
              <w:rPr>
                <w:color w:val="0000C0"/>
              </w:rPr>
              <w:t>action_save</w:t>
            </w:r>
            <w:proofErr w:type="spellEnd"/>
            <w:r>
              <w:t>) {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LectureDBOpenHelper</w:t>
            </w:r>
            <w:proofErr w:type="spellEnd"/>
            <w:r>
              <w:t xml:space="preserve"> helper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LectureDBOpenHelper</w:t>
            </w:r>
            <w:proofErr w:type="spellEnd"/>
            <w:r>
              <w:t>(</w:t>
            </w:r>
            <w:r>
              <w:rPr>
                <w:color w:val="7F0055"/>
              </w:rPr>
              <w:t>this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SQLiteDatabase</w:t>
            </w:r>
            <w:proofErr w:type="spellEnd"/>
            <w:r>
              <w:t xml:space="preserve"> db = </w:t>
            </w:r>
            <w:proofErr w:type="spellStart"/>
            <w:r>
              <w:t>helper.getWritableDatabase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ContentValues</w:t>
            </w:r>
            <w:proofErr w:type="spellEnd"/>
            <w:r>
              <w:t xml:space="preserve"> value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ContentValues</w:t>
            </w:r>
            <w:proofErr w:type="spellEnd"/>
            <w:r>
              <w:t>(2);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value.put</w:t>
            </w:r>
            <w:proofErr w:type="spellEnd"/>
            <w:r>
              <w:t>(</w:t>
            </w:r>
            <w:r>
              <w:rPr>
                <w:color w:val="2A00FF"/>
              </w:rPr>
              <w:t>"title"</w:t>
            </w:r>
            <w:r>
              <w:t xml:space="preserve">, </w:t>
            </w:r>
            <w:r>
              <w:rPr>
                <w:color w:val="0000C0"/>
              </w:rPr>
              <w:t>editText1</w:t>
            </w:r>
            <w:r>
              <w:t>.getText().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value.put</w:t>
            </w:r>
            <w:proofErr w:type="spellEnd"/>
            <w:r>
              <w:t>(</w:t>
            </w:r>
            <w:r>
              <w:rPr>
                <w:color w:val="2A00FF"/>
              </w:rPr>
              <w:t>"body"</w:t>
            </w:r>
            <w:r>
              <w:t xml:space="preserve">, </w:t>
            </w:r>
            <w:r>
              <w:rPr>
                <w:color w:val="0000C0"/>
              </w:rPr>
              <w:t>editText2</w:t>
            </w:r>
            <w:r>
              <w:t>.getText().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0000C0"/>
              </w:rPr>
              <w:t>_id</w:t>
            </w:r>
            <w:r>
              <w:t xml:space="preserve"> == 0)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db.insert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t xml:space="preserve">, </w:t>
            </w:r>
            <w:r>
              <w:rPr>
                <w:color w:val="7F0055"/>
              </w:rPr>
              <w:t>null</w:t>
            </w:r>
            <w:r>
              <w:t>, value);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db.update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t xml:space="preserve">, value, </w:t>
            </w:r>
            <w:r>
              <w:rPr>
                <w:color w:val="2A00FF"/>
              </w:rPr>
              <w:t>"_id = "</w:t>
            </w:r>
            <w:r>
              <w:t xml:space="preserve"> + </w:t>
            </w:r>
            <w:r>
              <w:rPr>
                <w:color w:val="0000C0"/>
              </w:rPr>
              <w:t>_id</w:t>
            </w:r>
            <w:r>
              <w:t xml:space="preserve">, </w:t>
            </w:r>
            <w:r>
              <w:rPr>
                <w:color w:val="7F0055"/>
              </w:rPr>
              <w:t>null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db.close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helper.close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proofErr w:type="spellStart"/>
            <w:r>
              <w:t>NavUtils.navigateUpFromSameTask</w:t>
            </w:r>
            <w:proofErr w:type="spellEnd"/>
            <w:r>
              <w:t>(</w:t>
            </w:r>
            <w:r>
              <w:rPr>
                <w:color w:val="7F0055"/>
              </w:rPr>
              <w:t>this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9E1B01" w:rsidRDefault="009E1B01" w:rsidP="009E1B01">
            <w:pPr>
              <w:pStyle w:val="aa"/>
            </w:pPr>
            <w:r>
              <w:t xml:space="preserve">        }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(id == </w:t>
            </w:r>
            <w:proofErr w:type="spellStart"/>
            <w:r>
              <w:t>R.id.</w:t>
            </w:r>
            <w:r>
              <w:rPr>
                <w:color w:val="0000C0"/>
              </w:rPr>
              <w:t>action_remove</w:t>
            </w:r>
            <w:proofErr w:type="spellEnd"/>
            <w:r>
              <w:t>) {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0000C0"/>
              </w:rPr>
              <w:t>_id</w:t>
            </w:r>
            <w:r>
              <w:t xml:space="preserve"> &gt; 0) {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AlertDialog.Builder</w:t>
            </w:r>
            <w:proofErr w:type="spellEnd"/>
            <w:r>
              <w:t xml:space="preserve"> builder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AlertDialog.Builder</w:t>
            </w:r>
            <w:proofErr w:type="spellEnd"/>
            <w:r>
              <w:t>(</w:t>
            </w:r>
            <w:r>
              <w:rPr>
                <w:color w:val="7F0055"/>
              </w:rPr>
              <w:t>this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builder.setTitle</w:t>
            </w:r>
            <w:proofErr w:type="spellEnd"/>
            <w:r>
              <w:t>(</w:t>
            </w:r>
            <w:proofErr w:type="spellStart"/>
            <w:r>
              <w:t>R.string.</w:t>
            </w:r>
            <w:r>
              <w:rPr>
                <w:color w:val="0000C0"/>
              </w:rPr>
              <w:t>action_remove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builder.setMessage</w:t>
            </w:r>
            <w:proofErr w:type="spellEnd"/>
            <w:r>
              <w:t>(</w:t>
            </w:r>
            <w:proofErr w:type="spellStart"/>
            <w:r>
              <w:t>R.string.</w:t>
            </w:r>
            <w:r>
              <w:rPr>
                <w:color w:val="0000C0"/>
              </w:rPr>
              <w:t>confirm_delete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builder.setNegativeButton</w:t>
            </w:r>
            <w:proofErr w:type="spellEnd"/>
            <w:r>
              <w:t>(</w:t>
            </w:r>
            <w:proofErr w:type="spellStart"/>
            <w:r>
              <w:t>R.string.</w:t>
            </w:r>
            <w:r>
              <w:rPr>
                <w:color w:val="0000C0"/>
              </w:rPr>
              <w:t>action_cancel</w:t>
            </w:r>
            <w:proofErr w:type="spellEnd"/>
            <w:r>
              <w:t xml:space="preserve">, </w:t>
            </w:r>
            <w:r>
              <w:rPr>
                <w:color w:val="7F0055"/>
              </w:rPr>
              <w:t>null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builder.setPositiveButton</w:t>
            </w:r>
            <w:proofErr w:type="spellEnd"/>
            <w:r>
              <w:t>(</w:t>
            </w:r>
            <w:proofErr w:type="spellStart"/>
            <w:r>
              <w:t>R.string.</w:t>
            </w:r>
            <w:r>
              <w:rPr>
                <w:color w:val="0000C0"/>
              </w:rPr>
              <w:t>action_remove</w:t>
            </w:r>
            <w:proofErr w:type="spellEnd"/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OnClickListener</w:t>
            </w:r>
            <w:proofErr w:type="spellEnd"/>
            <w:r>
              <w:t>() {</w:t>
            </w:r>
          </w:p>
          <w:p w:rsidR="009E1B01" w:rsidRDefault="009E1B01" w:rsidP="009E1B01">
            <w:pPr>
              <w:pStyle w:val="aa"/>
            </w:pPr>
            <w:r>
              <w:t xml:space="preserve">                    </w:t>
            </w:r>
            <w:r>
              <w:rPr>
                <w:color w:val="646464"/>
              </w:rPr>
              <w:t>@Override</w:t>
            </w:r>
          </w:p>
          <w:p w:rsidR="009E1B01" w:rsidRDefault="009E1B01" w:rsidP="009E1B01">
            <w:pPr>
              <w:pStyle w:val="aa"/>
            </w:pPr>
            <w:r>
              <w:t xml:space="preserve">                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>(</w:t>
            </w:r>
            <w:proofErr w:type="spellStart"/>
            <w:r>
              <w:t>DialogInterface</w:t>
            </w:r>
            <w:proofErr w:type="spellEnd"/>
            <w:r>
              <w:t xml:space="preserve"> dialog,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t xml:space="preserve"> button) {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LectureDBOpenHelper</w:t>
            </w:r>
            <w:proofErr w:type="spellEnd"/>
            <w:r>
              <w:t xml:space="preserve"> helper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LectureDBOpenHelper</w:t>
            </w:r>
            <w:proofErr w:type="spellEnd"/>
            <w:r>
              <w:t>(</w:t>
            </w:r>
            <w:proofErr w:type="spellStart"/>
            <w:r>
              <w:t>EditActivity.</w:t>
            </w:r>
            <w:r>
              <w:rPr>
                <w:color w:val="7F0055"/>
              </w:rPr>
              <w:t>this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SQLiteDatabase</w:t>
            </w:r>
            <w:proofErr w:type="spellEnd"/>
            <w:r>
              <w:t xml:space="preserve"> db = </w:t>
            </w:r>
            <w:proofErr w:type="spellStart"/>
            <w:r>
              <w:t>helper.getWritableDatabase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db.execSQL</w:t>
            </w:r>
            <w:proofErr w:type="spellEnd"/>
            <w:r>
              <w:t>(</w:t>
            </w:r>
            <w:r>
              <w:rPr>
                <w:color w:val="2A00FF"/>
              </w:rPr>
              <w:t xml:space="preserve">"delete from 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 xml:space="preserve"> where _id = "</w:t>
            </w:r>
            <w:r>
              <w:t xml:space="preserve"> + </w:t>
            </w:r>
            <w:r>
              <w:rPr>
                <w:color w:val="0000C0"/>
              </w:rPr>
              <w:t>_id</w:t>
            </w:r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db.close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helper.close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    </w:t>
            </w:r>
            <w:proofErr w:type="spellStart"/>
            <w:r>
              <w:t>NavUtils.navigateUpFromSameTask</w:t>
            </w:r>
            <w:proofErr w:type="spellEnd"/>
            <w:r>
              <w:t>(</w:t>
            </w:r>
            <w:proofErr w:type="spellStart"/>
            <w:r>
              <w:t>EditActivity.</w:t>
            </w:r>
            <w:r>
              <w:rPr>
                <w:color w:val="7F0055"/>
              </w:rPr>
              <w:t>this</w:t>
            </w:r>
            <w:proofErr w:type="spellEnd"/>
            <w:r>
              <w:t>);</w:t>
            </w:r>
          </w:p>
          <w:p w:rsidR="009E1B01" w:rsidRDefault="009E1B01" w:rsidP="009E1B01">
            <w:pPr>
              <w:pStyle w:val="aa"/>
            </w:pPr>
            <w:r>
              <w:t xml:space="preserve">                    }</w:t>
            </w:r>
          </w:p>
          <w:p w:rsidR="009E1B01" w:rsidRDefault="009E1B01" w:rsidP="009E1B01">
            <w:pPr>
              <w:pStyle w:val="aa"/>
            </w:pPr>
            <w:r>
              <w:t xml:space="preserve">                });</w:t>
            </w:r>
          </w:p>
          <w:p w:rsidR="009E1B01" w:rsidRDefault="009E1B01" w:rsidP="009E1B01">
            <w:pPr>
              <w:pStyle w:val="aa"/>
            </w:pPr>
            <w:r>
              <w:t xml:space="preserve">                </w:t>
            </w:r>
            <w:proofErr w:type="spellStart"/>
            <w:r>
              <w:t>builder.show</w:t>
            </w:r>
            <w:proofErr w:type="spellEnd"/>
            <w:r>
              <w:t>();</w:t>
            </w:r>
          </w:p>
          <w:p w:rsidR="009E1B01" w:rsidRDefault="009E1B01" w:rsidP="009E1B01">
            <w:pPr>
              <w:pStyle w:val="aa"/>
            </w:pPr>
            <w:r>
              <w:t xml:space="preserve">            }</w:t>
            </w:r>
          </w:p>
          <w:p w:rsidR="009E1B01" w:rsidRDefault="009E1B01" w:rsidP="009E1B01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9E1B01" w:rsidRDefault="009E1B01" w:rsidP="009E1B01">
            <w:pPr>
              <w:pStyle w:val="aa"/>
            </w:pPr>
            <w:r>
              <w:t xml:space="preserve">        }</w:t>
            </w:r>
          </w:p>
          <w:p w:rsidR="009E1B01" w:rsidRDefault="009E1B01" w:rsidP="009E1B01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t>.onOptionsItemSelected</w:t>
            </w:r>
            <w:proofErr w:type="spellEnd"/>
            <w:r>
              <w:t>(item);</w:t>
            </w:r>
          </w:p>
          <w:p w:rsidR="009E1B01" w:rsidRDefault="009E1B01" w:rsidP="009E1B01">
            <w:pPr>
              <w:pStyle w:val="aa"/>
            </w:pPr>
            <w:r>
              <w:t xml:space="preserve">    }</w:t>
            </w:r>
          </w:p>
          <w:p w:rsidR="009E1B01" w:rsidRDefault="009E1B01" w:rsidP="009E1B01">
            <w:pPr>
              <w:pStyle w:val="aa"/>
            </w:pPr>
          </w:p>
          <w:p w:rsidR="008035E8" w:rsidRDefault="009E1B01" w:rsidP="009E1B01">
            <w:pPr>
              <w:pStyle w:val="aa"/>
            </w:pPr>
            <w:r>
              <w:t>}</w:t>
            </w:r>
          </w:p>
        </w:tc>
      </w:tr>
    </w:tbl>
    <w:p w:rsidR="0070469E" w:rsidRDefault="0070469E" w:rsidP="00EB693B"/>
    <w:p w:rsidR="0070469E" w:rsidRDefault="0070469E" w:rsidP="00EB693B">
      <w:proofErr w:type="spellStart"/>
      <w:r>
        <w:t>EditActivity</w:t>
      </w:r>
      <w:proofErr w:type="spellEnd"/>
      <w:r>
        <w:rPr>
          <w:rFonts w:hint="eastAsia"/>
        </w:rPr>
        <w:t>에서 Remove</w:t>
      </w:r>
      <w:r>
        <w:t xml:space="preserve"> </w:t>
      </w:r>
      <w:r>
        <w:rPr>
          <w:rFonts w:hint="eastAsia"/>
        </w:rPr>
        <w:t xml:space="preserve">메뉴가 눌러지면 줄54의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저절로 호출된다.</w:t>
      </w:r>
    </w:p>
    <w:p w:rsidR="0070469E" w:rsidRDefault="0070469E" w:rsidP="00EB693B">
      <w:proofErr w:type="spellStart"/>
      <w:r>
        <w:t>onOptionsItemSelected</w:t>
      </w:r>
      <w:proofErr w:type="spellEnd"/>
      <w:r>
        <w:rPr>
          <w:rFonts w:hint="eastAsia"/>
        </w:rPr>
        <w:t xml:space="preserve">는 메뉴 이벤트 </w:t>
      </w:r>
      <w:proofErr w:type="spellStart"/>
      <w:r>
        <w:rPr>
          <w:rFonts w:hint="eastAsia"/>
        </w:rPr>
        <w:t>핸들러이다</w:t>
      </w:r>
      <w:proofErr w:type="spellEnd"/>
      <w:r>
        <w:rPr>
          <w:rFonts w:hint="eastAsia"/>
        </w:rPr>
        <w:t>.</w:t>
      </w:r>
    </w:p>
    <w:p w:rsidR="0070469E" w:rsidRDefault="0070469E" w:rsidP="00EB693B">
      <w:r>
        <w:rPr>
          <w:rFonts w:hint="eastAsia"/>
        </w:rPr>
        <w:t>Java에서 o</w:t>
      </w:r>
      <w:r>
        <w:t>n</w:t>
      </w:r>
      <w:r>
        <w:rPr>
          <w:rFonts w:hint="eastAsia"/>
        </w:rPr>
        <w:t xml:space="preserve">으로 시작하는 이름의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70469E" w:rsidRDefault="0070469E" w:rsidP="00EB693B"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어떤 이벤트가 발생하면 저절로 호출된다.</w:t>
      </w:r>
    </w:p>
    <w:p w:rsidR="0070469E" w:rsidRDefault="0070469E" w:rsidP="00EB693B"/>
    <w:p w:rsidR="0070469E" w:rsidRDefault="0070469E" w:rsidP="00EB693B">
      <w:proofErr w:type="spellStart"/>
      <w:r>
        <w:rPr>
          <w:rFonts w:hint="eastAsia"/>
        </w:rPr>
        <w:t>안드로이드에서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주메뉴를</w:t>
      </w:r>
      <w:proofErr w:type="spellEnd"/>
      <w:r>
        <w:rPr>
          <w:rFonts w:hint="eastAsia"/>
        </w:rPr>
        <w:t xml:space="preserve"> 옵션 메뉴(</w:t>
      </w:r>
      <w:r>
        <w:t>option menu)</w:t>
      </w:r>
      <w:r>
        <w:rPr>
          <w:rFonts w:hint="eastAsia"/>
        </w:rPr>
        <w:t>라고 부른다.</w:t>
      </w:r>
    </w:p>
    <w:p w:rsidR="0070469E" w:rsidRDefault="0070469E" w:rsidP="00EB693B">
      <w:proofErr w:type="spellStart"/>
      <w:r>
        <w:rPr>
          <w:rFonts w:hint="eastAsia"/>
        </w:rPr>
        <w:t>onOptionsItemSelected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옵션 메뉴 항목(</w:t>
      </w:r>
      <w:r>
        <w:t>option menu item)</w:t>
      </w:r>
      <w:r>
        <w:rPr>
          <w:rFonts w:hint="eastAsia"/>
        </w:rPr>
        <w:t xml:space="preserve">이 선택되면 저절로 즉시 호출되는 </w:t>
      </w:r>
      <w:proofErr w:type="spellStart"/>
      <w:r>
        <w:rPr>
          <w:rFonts w:hint="eastAsia"/>
        </w:rPr>
        <w:t>메소드이</w:t>
      </w:r>
      <w:r>
        <w:rPr>
          <w:rFonts w:hint="eastAsia"/>
        </w:rPr>
        <w:lastRenderedPageBreak/>
        <w:t>다</w:t>
      </w:r>
      <w:proofErr w:type="spellEnd"/>
      <w:r>
        <w:rPr>
          <w:rFonts w:hint="eastAsia"/>
        </w:rPr>
        <w:t>.</w:t>
      </w:r>
    </w:p>
    <w:p w:rsidR="0070469E" w:rsidRDefault="0070469E" w:rsidP="00EB693B"/>
    <w:p w:rsidR="0070469E" w:rsidRDefault="0070469E" w:rsidP="00EB693B">
      <w:r>
        <w:rPr>
          <w:rFonts w:hint="eastAsia"/>
        </w:rPr>
        <w:t>(줄7</w:t>
      </w:r>
      <w:r>
        <w:t xml:space="preserve">3) </w:t>
      </w:r>
      <w:r>
        <w:rPr>
          <w:rFonts w:hint="eastAsia"/>
        </w:rPr>
        <w:t xml:space="preserve">멤버 변수 </w:t>
      </w:r>
      <w:r>
        <w:t>_id</w:t>
      </w:r>
      <w:r>
        <w:rPr>
          <w:rFonts w:hint="eastAsia"/>
        </w:rPr>
        <w:t xml:space="preserve">는 현재 표시되는 메모의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>값이다.</w:t>
      </w:r>
    </w:p>
    <w:p w:rsidR="0070469E" w:rsidRDefault="0070469E" w:rsidP="00EB693B">
      <w:proofErr w:type="spellStart"/>
      <w:r>
        <w:t>SQLiteDataBase</w:t>
      </w:r>
      <w:proofErr w:type="spellEnd"/>
      <w:r>
        <w:rPr>
          <w:rFonts w:hint="eastAsia"/>
        </w:rPr>
        <w:t xml:space="preserve">에서 모든 테이블의 </w:t>
      </w: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 xml:space="preserve">타입의 </w:t>
      </w:r>
      <w:r>
        <w:t xml:space="preserve">_id </w:t>
      </w:r>
      <w:r>
        <w:rPr>
          <w:rFonts w:hint="eastAsia"/>
        </w:rPr>
        <w:t>필드이어야 한다.</w:t>
      </w:r>
    </w:p>
    <w:p w:rsidR="0070469E" w:rsidRDefault="0070469E" w:rsidP="00EB693B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필드값은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 시작하는 일련번호이다.</w:t>
      </w:r>
      <w:r>
        <w:t xml:space="preserve"> _id 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은 가능하지 않다.</w:t>
      </w:r>
    </w:p>
    <w:p w:rsidR="0070469E" w:rsidRDefault="0070469E" w:rsidP="00EB693B"/>
    <w:p w:rsidR="0070469E" w:rsidRDefault="0070469E" w:rsidP="0070469E">
      <w:r>
        <w:t>(</w:t>
      </w:r>
      <w:r>
        <w:rPr>
          <w:rFonts w:hint="eastAsia"/>
        </w:rPr>
        <w:t>줄74</w:t>
      </w:r>
      <w:r>
        <w:t xml:space="preserve">) </w:t>
      </w:r>
      <w:r>
        <w:rPr>
          <w:rFonts w:hint="eastAsia"/>
        </w:rPr>
        <w:t xml:space="preserve">대화상자를 </w:t>
      </w:r>
      <w:proofErr w:type="spellStart"/>
      <w:r>
        <w:rPr>
          <w:rFonts w:hint="eastAsia"/>
        </w:rPr>
        <w:t>보여주기위해</w:t>
      </w:r>
      <w:proofErr w:type="spellEnd"/>
      <w:r>
        <w:rPr>
          <w:rFonts w:hint="eastAsia"/>
        </w:rPr>
        <w:t xml:space="preserve"> 필요한 클래스는 </w:t>
      </w:r>
      <w:proofErr w:type="spellStart"/>
      <w:r>
        <w:t>AlertDialog.Builder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70469E" w:rsidRPr="0070469E" w:rsidRDefault="0070469E" w:rsidP="0070469E"/>
    <w:p w:rsidR="0070469E" w:rsidRDefault="0070469E" w:rsidP="0070469E">
      <w:r>
        <w:rPr>
          <w:rFonts w:hint="eastAsia"/>
        </w:rPr>
        <w:t>(줄75</w:t>
      </w:r>
      <w:r>
        <w:t xml:space="preserve">) </w:t>
      </w:r>
      <w:r>
        <w:rPr>
          <w:rFonts w:hint="eastAsia"/>
        </w:rPr>
        <w:t xml:space="preserve">대화상자의 </w:t>
      </w:r>
      <w:proofErr w:type="spellStart"/>
      <w:r>
        <w:rPr>
          <w:rFonts w:hint="eastAsia"/>
        </w:rPr>
        <w:t>제목줄을</w:t>
      </w:r>
      <w:proofErr w:type="spellEnd"/>
      <w:r>
        <w:rPr>
          <w:rFonts w:hint="eastAsia"/>
        </w:rPr>
        <w:t xml:space="preserve"> 지정한다.</w:t>
      </w:r>
    </w:p>
    <w:p w:rsidR="0070469E" w:rsidRDefault="0070469E" w:rsidP="0070469E">
      <w:proofErr w:type="spellStart"/>
      <w:r>
        <w:t>R.string.action_remove</w:t>
      </w:r>
      <w:proofErr w:type="spellEnd"/>
      <w:r>
        <w:rPr>
          <w:rFonts w:hint="eastAsia"/>
        </w:rPr>
        <w:t>는 문자열 리소스 아이디이다.</w:t>
      </w:r>
    </w:p>
    <w:p w:rsidR="0070469E" w:rsidRDefault="0070469E" w:rsidP="0070469E"/>
    <w:p w:rsidR="0070469E" w:rsidRDefault="0070469E" w:rsidP="0070469E">
      <w:r>
        <w:t>(</w:t>
      </w:r>
      <w:r>
        <w:rPr>
          <w:rFonts w:hint="eastAsia"/>
        </w:rPr>
        <w:t>줄76</w:t>
      </w:r>
      <w:r>
        <w:t xml:space="preserve">) </w:t>
      </w:r>
      <w:r>
        <w:rPr>
          <w:rFonts w:hint="eastAsia"/>
        </w:rPr>
        <w:t>대화상자의 내용 문자열을 지정한다.</w:t>
      </w:r>
    </w:p>
    <w:p w:rsidR="0070469E" w:rsidRDefault="0070469E" w:rsidP="0070469E">
      <w:proofErr w:type="spellStart"/>
      <w:r>
        <w:t>R.string.confirm_delete</w:t>
      </w:r>
      <w:proofErr w:type="spellEnd"/>
      <w:r>
        <w:rPr>
          <w:rFonts w:hint="eastAsia"/>
        </w:rPr>
        <w:t>는 문자열 리소스 아이디이다.</w:t>
      </w:r>
    </w:p>
    <w:p w:rsidR="00F36364" w:rsidRDefault="00F36364" w:rsidP="0070469E"/>
    <w:p w:rsidR="00F36364" w:rsidRDefault="00F36364" w:rsidP="00F36364">
      <w:r>
        <w:rPr>
          <w:rFonts w:hint="eastAsia"/>
        </w:rPr>
        <w:t>(줄7</w:t>
      </w:r>
      <w:r>
        <w:t>7)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</w:t>
      </w:r>
      <w:r>
        <w:t>Negative</w:t>
      </w:r>
      <w:r>
        <w:rPr>
          <w:rFonts w:hint="eastAsia"/>
        </w:rPr>
        <w:t>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대화상자에 표시할 버튼을 하나 추가한다.</w:t>
      </w:r>
    </w:p>
    <w:p w:rsidR="00F36364" w:rsidRDefault="00F36364" w:rsidP="00F36364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버튼에 표시할 문자열이다.</w:t>
      </w:r>
    </w:p>
    <w:p w:rsidR="00F36364" w:rsidRDefault="00F36364" w:rsidP="00F36364">
      <w:proofErr w:type="spellStart"/>
      <w:r>
        <w:t>R.string.action_c</w:t>
      </w:r>
      <w:r>
        <w:rPr>
          <w:rFonts w:hint="eastAsia"/>
        </w:rPr>
        <w:t>ancel</w:t>
      </w:r>
      <w:proofErr w:type="spellEnd"/>
      <w:r>
        <w:rPr>
          <w:rFonts w:hint="eastAsia"/>
        </w:rPr>
        <w:t>은 문자열 리소스 아이디이다.</w:t>
      </w:r>
    </w:p>
    <w:p w:rsidR="00F36364" w:rsidRDefault="00F36364" w:rsidP="00F36364">
      <w:r>
        <w:rPr>
          <w:rFonts w:hint="eastAsia"/>
        </w:rPr>
        <w:t>이 버튼이 눌러지면 대화상자는 저절로 닫힌다.</w:t>
      </w:r>
    </w:p>
    <w:p w:rsidR="0070469E" w:rsidRPr="0070469E" w:rsidRDefault="0070469E" w:rsidP="0070469E"/>
    <w:p w:rsidR="0070469E" w:rsidRDefault="0070469E" w:rsidP="0070469E">
      <w:r>
        <w:t>(</w:t>
      </w:r>
      <w:r>
        <w:rPr>
          <w:rFonts w:hint="eastAsia"/>
        </w:rPr>
        <w:t>줄</w:t>
      </w:r>
      <w:r w:rsidR="0044260B">
        <w:rPr>
          <w:rFonts w:hint="eastAsia"/>
        </w:rPr>
        <w:t>7</w:t>
      </w:r>
      <w:r w:rsidR="00F36364">
        <w:t>8</w:t>
      </w:r>
      <w:r w:rsidR="0044260B">
        <w:t>~8</w:t>
      </w:r>
      <w:r w:rsidR="00F36364">
        <w:t>8</w:t>
      </w:r>
      <w:r>
        <w:t xml:space="preserve">) </w:t>
      </w:r>
      <w:proofErr w:type="spellStart"/>
      <w:r w:rsidR="00B97A82">
        <w:rPr>
          <w:rFonts w:hint="eastAsia"/>
        </w:rPr>
        <w:t>setPositiveButton</w:t>
      </w:r>
      <w:proofErr w:type="spellEnd"/>
      <w:r w:rsidR="00B97A82">
        <w:rPr>
          <w:rFonts w:hint="eastAsia"/>
        </w:rPr>
        <w:t xml:space="preserve"> </w:t>
      </w:r>
      <w:proofErr w:type="spellStart"/>
      <w:r w:rsidR="00B97A82">
        <w:rPr>
          <w:rFonts w:hint="eastAsia"/>
        </w:rPr>
        <w:t>메소드는</w:t>
      </w:r>
      <w:proofErr w:type="spellEnd"/>
      <w:r w:rsidR="00B97A82">
        <w:rPr>
          <w:rFonts w:hint="eastAsia"/>
        </w:rPr>
        <w:t xml:space="preserve"> </w:t>
      </w:r>
      <w:r>
        <w:rPr>
          <w:rFonts w:hint="eastAsia"/>
        </w:rPr>
        <w:t>대화상자에 표시할 버튼을 하나 추가한다.</w:t>
      </w:r>
    </w:p>
    <w:p w:rsidR="0044260B" w:rsidRDefault="0044260B" w:rsidP="0070469E">
      <w:r>
        <w:t>positive button</w:t>
      </w:r>
      <w:r>
        <w:rPr>
          <w:rFonts w:hint="eastAsia"/>
        </w:rPr>
        <w:t>은 일종의 yes 버튼이다.</w:t>
      </w:r>
    </w:p>
    <w:p w:rsidR="0044260B" w:rsidRDefault="0044260B" w:rsidP="0070469E">
      <w:r>
        <w:t>negative button</w:t>
      </w:r>
      <w:r>
        <w:rPr>
          <w:rFonts w:hint="eastAsia"/>
        </w:rPr>
        <w:t>은 일종의 no 버튼이다.</w:t>
      </w:r>
    </w:p>
    <w:p w:rsidR="0044260B" w:rsidRDefault="0044260B" w:rsidP="0070469E">
      <w:r>
        <w:t>neutral button</w:t>
      </w:r>
      <w:r>
        <w:rPr>
          <w:rFonts w:hint="eastAsia"/>
        </w:rPr>
        <w:t>은 평범한 버튼이다.</w:t>
      </w:r>
    </w:p>
    <w:p w:rsidR="0044260B" w:rsidRDefault="00B97A82" w:rsidP="0070469E">
      <w:proofErr w:type="spellStart"/>
      <w:r>
        <w:rPr>
          <w:rFonts w:hint="eastAsia"/>
        </w:rPr>
        <w:t>setPositiveButton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버튼에 표시할 문자열 리소스 </w:t>
      </w:r>
      <w:r>
        <w:t>ID</w:t>
      </w:r>
      <w:r>
        <w:rPr>
          <w:rFonts w:hint="eastAsia"/>
        </w:rPr>
        <w:t>이다.</w:t>
      </w:r>
    </w:p>
    <w:p w:rsidR="00B97A82" w:rsidRDefault="00B97A82" w:rsidP="0070469E">
      <w:proofErr w:type="spellStart"/>
      <w:r>
        <w:rPr>
          <w:rFonts w:hint="eastAsia"/>
        </w:rPr>
        <w:t>setPositiveButton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버튼이 눌러졌을 때 저절로 호출될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객체(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객체)이다.</w:t>
      </w:r>
    </w:p>
    <w:p w:rsidR="00B97A82" w:rsidRDefault="00B97A82" w:rsidP="00B97A82">
      <w:r>
        <w:rPr>
          <w:rFonts w:hint="eastAsia"/>
        </w:rPr>
        <w:t xml:space="preserve">대화상자의 </w:t>
      </w:r>
      <w:r>
        <w:t xml:space="preserve">positive </w:t>
      </w:r>
      <w:r>
        <w:rPr>
          <w:rFonts w:hint="eastAsia"/>
        </w:rPr>
        <w:t xml:space="preserve">버튼이 눌러지면 </w:t>
      </w:r>
      <w:proofErr w:type="spellStart"/>
      <w:r>
        <w:t>OnClickListener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B97A82" w:rsidRDefault="00B97A82" w:rsidP="0070469E"/>
    <w:p w:rsidR="00B97A82" w:rsidRDefault="00B97A82" w:rsidP="0070469E">
      <w:proofErr w:type="spellStart"/>
      <w:r>
        <w:rPr>
          <w:rFonts w:hint="eastAsia"/>
        </w:rPr>
        <w:t>setPositiveButton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둘째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다음과 같다.</w:t>
      </w:r>
    </w:p>
    <w:p w:rsidR="00B97A82" w:rsidRDefault="00B97A82" w:rsidP="00B97A82">
      <w:pPr>
        <w:pStyle w:val="a3"/>
      </w:pPr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B97A82" w:rsidRDefault="00B97A82" w:rsidP="00B97A82">
      <w:pPr>
        <w:pStyle w:val="a3"/>
      </w:pPr>
      <w:r>
        <w:t xml:space="preserve">    @Override</w:t>
      </w:r>
    </w:p>
    <w:p w:rsidR="00B97A82" w:rsidRDefault="00B97A82" w:rsidP="00B97A82">
      <w:pPr>
        <w:pStyle w:val="a3"/>
      </w:pPr>
      <w:r>
        <w:t xml:space="preserve">    public void </w:t>
      </w:r>
      <w:proofErr w:type="spellStart"/>
      <w:r>
        <w:t>onClick</w:t>
      </w:r>
      <w:proofErr w:type="spellEnd"/>
      <w:r>
        <w:t>(...) {</w:t>
      </w:r>
    </w:p>
    <w:p w:rsidR="00B97A82" w:rsidRDefault="00B97A82" w:rsidP="00B97A82">
      <w:pPr>
        <w:pStyle w:val="a3"/>
      </w:pPr>
      <w:r>
        <w:t xml:space="preserve">       ...</w:t>
      </w:r>
    </w:p>
    <w:p w:rsidR="00B97A82" w:rsidRDefault="00B97A82" w:rsidP="00B97A82">
      <w:pPr>
        <w:pStyle w:val="a3"/>
      </w:pPr>
      <w:r>
        <w:t xml:space="preserve">    }</w:t>
      </w:r>
    </w:p>
    <w:p w:rsidR="00B97A82" w:rsidRDefault="00B97A82" w:rsidP="00B97A82">
      <w:pPr>
        <w:pStyle w:val="a3"/>
      </w:pPr>
      <w:r>
        <w:t>}</w:t>
      </w:r>
    </w:p>
    <w:p w:rsidR="00B97A82" w:rsidRDefault="00B97A82" w:rsidP="0070469E">
      <w:r>
        <w:rPr>
          <w:rFonts w:hint="eastAsia"/>
        </w:rPr>
        <w:t>anonymous inner class</w:t>
      </w:r>
      <w:r>
        <w:t xml:space="preserve"> </w:t>
      </w:r>
      <w:r>
        <w:rPr>
          <w:rFonts w:hint="eastAsia"/>
        </w:rPr>
        <w:t>문법이다.</w:t>
      </w:r>
    </w:p>
    <w:p w:rsidR="00B97A82" w:rsidRDefault="00B97A82" w:rsidP="0070469E"/>
    <w:p w:rsidR="00B97A82" w:rsidRDefault="00B97A82" w:rsidP="0070469E">
      <w:r>
        <w:rPr>
          <w:rFonts w:hint="eastAsia"/>
        </w:rPr>
        <w:t>삭제 메뉴가 눌러졌을 때 실행되는 코드는 다음과 같다.</w:t>
      </w:r>
    </w:p>
    <w:p w:rsidR="00B97A82" w:rsidRDefault="00B97A82" w:rsidP="0070469E">
      <w:r>
        <w:rPr>
          <w:rFonts w:hint="eastAsia"/>
        </w:rPr>
        <w:t>1) 줄74</w:t>
      </w:r>
      <w:r>
        <w:t xml:space="preserve"> </w:t>
      </w:r>
      <w:r>
        <w:rPr>
          <w:rFonts w:hint="eastAsia"/>
        </w:rPr>
        <w:t>객체 생성</w:t>
      </w:r>
    </w:p>
    <w:p w:rsidR="00B97A82" w:rsidRDefault="00B97A82" w:rsidP="0070469E">
      <w:r>
        <w:t xml:space="preserve">2) </w:t>
      </w:r>
      <w:r>
        <w:rPr>
          <w:rFonts w:hint="eastAsia"/>
        </w:rPr>
        <w:t>줄7</w:t>
      </w:r>
      <w:r>
        <w:t xml:space="preserve">5 </w:t>
      </w:r>
      <w:proofErr w:type="spellStart"/>
      <w:r>
        <w:t>setTitle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t xml:space="preserve">3) </w:t>
      </w:r>
      <w:r>
        <w:rPr>
          <w:rFonts w:hint="eastAsia"/>
        </w:rPr>
        <w:t xml:space="preserve">줄76 </w:t>
      </w:r>
      <w:proofErr w:type="spellStart"/>
      <w:r>
        <w:t>setMessage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t xml:space="preserve">4) </w:t>
      </w:r>
      <w:r>
        <w:rPr>
          <w:rFonts w:hint="eastAsia"/>
        </w:rPr>
        <w:t>줄7</w:t>
      </w:r>
      <w:r>
        <w:t xml:space="preserve">7 </w:t>
      </w:r>
      <w:proofErr w:type="spellStart"/>
      <w:r>
        <w:t>setPositiveButton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t xml:space="preserve">5) </w:t>
      </w:r>
      <w:r>
        <w:rPr>
          <w:rFonts w:hint="eastAsia"/>
        </w:rPr>
        <w:t>줄</w:t>
      </w:r>
      <w:r w:rsidR="00813716">
        <w:rPr>
          <w:rFonts w:hint="eastAsia"/>
        </w:rPr>
        <w:t>7</w:t>
      </w:r>
      <w:r>
        <w:rPr>
          <w:rFonts w:hint="eastAsia"/>
        </w:rPr>
        <w:t>8</w:t>
      </w:r>
      <w:r>
        <w:t xml:space="preserve"> </w:t>
      </w:r>
      <w:proofErr w:type="spellStart"/>
      <w:r>
        <w:t>setNegativeButton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t xml:space="preserve">6) </w:t>
      </w:r>
      <w:r>
        <w:rPr>
          <w:rFonts w:hint="eastAsia"/>
        </w:rPr>
        <w:t>줄8</w:t>
      </w:r>
      <w:r>
        <w:t xml:space="preserve">9 show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대화상자 표시됨</w:t>
      </w:r>
    </w:p>
    <w:p w:rsidR="00B97A82" w:rsidRDefault="00B97A82" w:rsidP="0070469E"/>
    <w:p w:rsidR="00B97A82" w:rsidRDefault="00B97A82" w:rsidP="0070469E">
      <w:r>
        <w:rPr>
          <w:rFonts w:hint="eastAsia"/>
        </w:rPr>
        <w:t xml:space="preserve">대화상자에서 </w:t>
      </w:r>
      <w:r>
        <w:t xml:space="preserve">positive </w:t>
      </w:r>
      <w:r>
        <w:rPr>
          <w:rFonts w:hint="eastAsia"/>
        </w:rPr>
        <w:t>버튼이 눌러졌을 때 실행되는 코드는 다음과 같다</w:t>
      </w:r>
    </w:p>
    <w:p w:rsidR="00B97A82" w:rsidRDefault="00B97A82" w:rsidP="0070469E">
      <w:r>
        <w:rPr>
          <w:rFonts w:hint="eastAsia"/>
        </w:rPr>
        <w:t>1) 줄</w:t>
      </w:r>
      <w:r w:rsidR="00813716">
        <w:rPr>
          <w:rFonts w:hint="eastAsia"/>
        </w:rPr>
        <w:t>80</w:t>
      </w:r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rPr>
          <w:rFonts w:hint="eastAsia"/>
        </w:rPr>
        <w:t>2) 줄8</w:t>
      </w:r>
      <w:r w:rsidR="00813716">
        <w:t>1</w:t>
      </w:r>
      <w:r>
        <w:t xml:space="preserve"> </w:t>
      </w:r>
      <w:r>
        <w:rPr>
          <w:rFonts w:hint="eastAsia"/>
        </w:rPr>
        <w:t>객체 생성</w:t>
      </w:r>
    </w:p>
    <w:p w:rsidR="00B97A82" w:rsidRDefault="00B97A82" w:rsidP="0070469E">
      <w:r>
        <w:t xml:space="preserve">3) </w:t>
      </w:r>
      <w:r>
        <w:rPr>
          <w:rFonts w:hint="eastAsia"/>
        </w:rPr>
        <w:t>줄8</w:t>
      </w:r>
      <w:r w:rsidR="00813716">
        <w:t>2</w:t>
      </w:r>
      <w:r>
        <w:t xml:space="preserve"> </w:t>
      </w:r>
      <w:proofErr w:type="spellStart"/>
      <w:r>
        <w:t>getWritableDatabase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B97A82" w:rsidRDefault="00B97A82" w:rsidP="0070469E">
      <w:r>
        <w:t xml:space="preserve">4) </w:t>
      </w:r>
      <w:r>
        <w:rPr>
          <w:rFonts w:hint="eastAsia"/>
        </w:rPr>
        <w:t>줄8</w:t>
      </w:r>
      <w:r w:rsidR="00813716">
        <w:t>3</w:t>
      </w:r>
      <w:r>
        <w:t xml:space="preserve"> </w:t>
      </w:r>
      <w:proofErr w:type="spellStart"/>
      <w:r>
        <w:t>execSQL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DB에서 삭제됨</w:t>
      </w:r>
    </w:p>
    <w:p w:rsidR="00B97A82" w:rsidRDefault="00B97A82" w:rsidP="0070469E">
      <w:r>
        <w:rPr>
          <w:rFonts w:hint="eastAsia"/>
        </w:rPr>
        <w:t>5) 줄8</w:t>
      </w:r>
      <w:r w:rsidR="00813716">
        <w:t>4</w:t>
      </w:r>
      <w:r>
        <w:t xml:space="preserve"> close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</w:p>
    <w:p w:rsidR="00B97A82" w:rsidRDefault="00B97A82" w:rsidP="0070469E">
      <w:r>
        <w:t xml:space="preserve">6) </w:t>
      </w:r>
      <w:r>
        <w:rPr>
          <w:rFonts w:hint="eastAsia"/>
        </w:rPr>
        <w:t>줄</w:t>
      </w:r>
      <w:r w:rsidR="00813716">
        <w:rPr>
          <w:rFonts w:hint="eastAsia"/>
        </w:rPr>
        <w:t>85</w:t>
      </w:r>
      <w:r>
        <w:t xml:space="preserve"> </w:t>
      </w:r>
      <w:r>
        <w:rPr>
          <w:rFonts w:hint="eastAsia"/>
        </w:rPr>
        <w:t>close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</w:p>
    <w:p w:rsidR="00B97A82" w:rsidRDefault="00B97A82" w:rsidP="0070469E">
      <w:r>
        <w:t xml:space="preserve">7) </w:t>
      </w:r>
      <w:r>
        <w:rPr>
          <w:rFonts w:hint="eastAsia"/>
        </w:rPr>
        <w:t>줄8</w:t>
      </w:r>
      <w:r w:rsidR="00813716">
        <w:t>6</w:t>
      </w:r>
      <w:r>
        <w:t xml:space="preserve"> </w:t>
      </w:r>
      <w:proofErr w:type="spellStart"/>
      <w:r>
        <w:t>navigateUpFromSameTask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MainActivity로</w:t>
      </w:r>
      <w:proofErr w:type="spellEnd"/>
      <w:r>
        <w:rPr>
          <w:rFonts w:hint="eastAsia"/>
        </w:rPr>
        <w:t xml:space="preserve"> 돌아감.</w:t>
      </w:r>
    </w:p>
    <w:p w:rsidR="00813716" w:rsidRDefault="00813716" w:rsidP="0070469E"/>
    <w:p w:rsidR="00813716" w:rsidRDefault="00813716" w:rsidP="00813716">
      <w:pPr>
        <w:pStyle w:val="2"/>
      </w:pPr>
      <w:bookmarkStart w:id="18" w:name="_Toc405526093"/>
      <w:r>
        <w:rPr>
          <w:rFonts w:hint="eastAsia"/>
        </w:rPr>
        <w:t>실행</w:t>
      </w:r>
      <w:bookmarkEnd w:id="18"/>
    </w:p>
    <w:p w:rsidR="000F1726" w:rsidRDefault="00813716" w:rsidP="00813716">
      <w:r>
        <w:rPr>
          <w:rFonts w:hint="eastAsia"/>
        </w:rPr>
        <w:t>삭제 버튼을 눌러서 삭제 확인 대화상자를 실행해 보자.</w:t>
      </w:r>
    </w:p>
    <w:p w:rsidR="00813716" w:rsidRDefault="00813716" w:rsidP="00813716"/>
    <w:p w:rsidR="00813716" w:rsidRDefault="00813716" w:rsidP="00813716">
      <w:pPr>
        <w:rPr>
          <w:rFonts w:hAnsi="굴림" w:cstheme="majorBidi"/>
          <w:b/>
          <w:sz w:val="40"/>
          <w:szCs w:val="28"/>
        </w:rPr>
      </w:pPr>
    </w:p>
    <w:p w:rsidR="00355E52" w:rsidRDefault="005217B5" w:rsidP="005217B5">
      <w:pPr>
        <w:pStyle w:val="10"/>
      </w:pPr>
      <w:bookmarkStart w:id="19" w:name="_Toc405526094"/>
      <w:r>
        <w:rPr>
          <w:rFonts w:hint="eastAsia"/>
        </w:rPr>
        <w:lastRenderedPageBreak/>
        <w:t xml:space="preserve">한글 문자열 리소스 </w:t>
      </w:r>
      <w:r>
        <w:t xml:space="preserve">XML </w:t>
      </w:r>
      <w:r>
        <w:rPr>
          <w:rFonts w:hint="eastAsia"/>
        </w:rPr>
        <w:t>파일 생성</w:t>
      </w:r>
      <w:bookmarkEnd w:id="19"/>
    </w:p>
    <w:p w:rsidR="005217B5" w:rsidRPr="005217B5" w:rsidRDefault="005217B5" w:rsidP="005217B5"/>
    <w:p w:rsidR="00355E52" w:rsidRDefault="005217B5" w:rsidP="00DF4E4E">
      <w:r>
        <w:rPr>
          <w:rFonts w:hint="eastAsia"/>
        </w:rPr>
        <w:t xml:space="preserve">기본 문자열 리소스 </w:t>
      </w:r>
      <w:r>
        <w:t xml:space="preserve">XML </w:t>
      </w:r>
      <w:r>
        <w:rPr>
          <w:rFonts w:hint="eastAsia"/>
        </w:rPr>
        <w:t xml:space="preserve">파일인 </w:t>
      </w:r>
      <w:r>
        <w:t xml:space="preserve">res/values/strings.xml </w:t>
      </w:r>
      <w:r>
        <w:rPr>
          <w:rFonts w:hint="eastAsia"/>
        </w:rPr>
        <w:t>파일의 문자열들은 가급적 기본 언어인 영어로 만드는 것이 좋다.</w:t>
      </w:r>
    </w:p>
    <w:p w:rsidR="005217B5" w:rsidRDefault="005217B5" w:rsidP="00DF4E4E"/>
    <w:p w:rsidR="005217B5" w:rsidRDefault="005217B5" w:rsidP="00DF4E4E"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개발이 끝난 후 </w:t>
      </w:r>
      <w:r w:rsidR="00813716">
        <w:rPr>
          <w:rFonts w:hint="eastAsia"/>
        </w:rPr>
        <w:t xml:space="preserve">한글 문자열 리소스 </w:t>
      </w:r>
      <w:r w:rsidR="00813716">
        <w:t xml:space="preserve">XML </w:t>
      </w:r>
      <w:r w:rsidR="00813716">
        <w:rPr>
          <w:rFonts w:hint="eastAsia"/>
        </w:rPr>
        <w:t xml:space="preserve">파일만 만들어주면 </w:t>
      </w:r>
      <w:proofErr w:type="spellStart"/>
      <w:r w:rsidR="00813716">
        <w:rPr>
          <w:rFonts w:hint="eastAsia"/>
        </w:rPr>
        <w:t>앱이</w:t>
      </w:r>
      <w:proofErr w:type="spellEnd"/>
      <w:r w:rsidR="00813716">
        <w:rPr>
          <w:rFonts w:hint="eastAsia"/>
        </w:rPr>
        <w:t xml:space="preserve"> 한글화된다.</w:t>
      </w:r>
    </w:p>
    <w:p w:rsidR="00813716" w:rsidRDefault="00813716" w:rsidP="00DF4E4E">
      <w:r>
        <w:rPr>
          <w:rFonts w:hint="eastAsia"/>
        </w:rPr>
        <w:t>소스코드에서 수정할 부분은 없다.</w:t>
      </w:r>
    </w:p>
    <w:p w:rsidR="00813716" w:rsidRDefault="00813716" w:rsidP="00DF4E4E"/>
    <w:p w:rsidR="00813716" w:rsidRDefault="00813716" w:rsidP="00DF4E4E"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언어 설정이 한글이면,</w:t>
      </w:r>
      <w:r>
        <w:t xml:space="preserve"> </w:t>
      </w:r>
      <w:r>
        <w:rPr>
          <w:rFonts w:hint="eastAsia"/>
        </w:rPr>
        <w:t xml:space="preserve">한글 문자열 리소스 </w:t>
      </w:r>
      <w:r>
        <w:t xml:space="preserve">XML </w:t>
      </w:r>
      <w:r>
        <w:rPr>
          <w:rFonts w:hint="eastAsia"/>
        </w:rPr>
        <w:t>파일이 사용되고,</w:t>
      </w:r>
      <w:r>
        <w:t xml:space="preserve"> </w:t>
      </w:r>
      <w:r>
        <w:rPr>
          <w:rFonts w:hint="eastAsia"/>
        </w:rPr>
        <w:t>그렇지 않으면,</w:t>
      </w:r>
      <w:r>
        <w:t xml:space="preserve"> </w:t>
      </w:r>
      <w:r>
        <w:rPr>
          <w:rFonts w:hint="eastAsia"/>
        </w:rPr>
        <w:t xml:space="preserve">기본 문자열 리소스 </w:t>
      </w:r>
      <w:r>
        <w:t xml:space="preserve">XML </w:t>
      </w:r>
      <w:r>
        <w:rPr>
          <w:rFonts w:hint="eastAsia"/>
        </w:rPr>
        <w:t>파일이 사용된다.</w:t>
      </w:r>
    </w:p>
    <w:p w:rsidR="004B5821" w:rsidRDefault="004B5821" w:rsidP="00DF4E4E"/>
    <w:p w:rsidR="004B5821" w:rsidRDefault="004B5821" w:rsidP="004B5821">
      <w:pPr>
        <w:pStyle w:val="2"/>
      </w:pPr>
      <w:bookmarkStart w:id="20" w:name="_Toc405526095"/>
      <w:r>
        <w:rPr>
          <w:rFonts w:hint="eastAsia"/>
        </w:rPr>
        <w:t>res/values-</w:t>
      </w:r>
      <w:proofErr w:type="spellStart"/>
      <w:r>
        <w:rPr>
          <w:rFonts w:hint="eastAsia"/>
        </w:rPr>
        <w:t>ko</w:t>
      </w:r>
      <w:proofErr w:type="spellEnd"/>
      <w:r>
        <w:t xml:space="preserve"> </w:t>
      </w:r>
      <w:r>
        <w:rPr>
          <w:rFonts w:hint="eastAsia"/>
        </w:rPr>
        <w:t>폴더 생성</w:t>
      </w:r>
      <w:bookmarkEnd w:id="20"/>
    </w:p>
    <w:p w:rsidR="004B5821" w:rsidRDefault="004B5821" w:rsidP="004B5821"/>
    <w:p w:rsidR="004B5821" w:rsidRDefault="004B5821" w:rsidP="004B5821"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 xml:space="preserve">폴더 아래에 </w:t>
      </w:r>
      <w:r>
        <w:t>values-</w:t>
      </w:r>
      <w:proofErr w:type="spellStart"/>
      <w:r>
        <w:t>ko</w:t>
      </w:r>
      <w:proofErr w:type="spellEnd"/>
      <w:r>
        <w:t xml:space="preserve"> </w:t>
      </w:r>
      <w:r>
        <w:rPr>
          <w:rFonts w:hint="eastAsia"/>
        </w:rPr>
        <w:t>폴더를 생성한다.</w:t>
      </w:r>
    </w:p>
    <w:p w:rsidR="004B5821" w:rsidRDefault="004B5821" w:rsidP="004B5821"/>
    <w:p w:rsidR="004B5821" w:rsidRDefault="004B5821" w:rsidP="004B5821"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</w:t>
      </w:r>
      <w:r>
        <w:t xml:space="preserve">res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Folder </w:t>
      </w:r>
      <w:r>
        <w:rPr>
          <w:rFonts w:hint="eastAsia"/>
        </w:rPr>
        <w:t>클릭</w:t>
      </w:r>
    </w:p>
    <w:p w:rsidR="004B5821" w:rsidRPr="004B5821" w:rsidRDefault="004B5821" w:rsidP="004B5821"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</w:t>
      </w:r>
      <w:r>
        <w:t>values-</w:t>
      </w:r>
      <w:proofErr w:type="spellStart"/>
      <w:r>
        <w:t>ko</w:t>
      </w:r>
      <w:proofErr w:type="spellEnd"/>
    </w:p>
    <w:p w:rsidR="00813716" w:rsidRDefault="00813716" w:rsidP="00DF4E4E"/>
    <w:p w:rsidR="001A76C9" w:rsidRDefault="001A76C9" w:rsidP="001A76C9">
      <w:pPr>
        <w:pStyle w:val="2"/>
      </w:pPr>
      <w:bookmarkStart w:id="21" w:name="_Toc405526096"/>
      <w:r>
        <w:rPr>
          <w:rFonts w:hint="eastAsia"/>
        </w:rPr>
        <w:t>res/values-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/strings.xml 파일</w:t>
      </w:r>
      <w:bookmarkEnd w:id="21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4B5821" w:rsidTr="00875565">
        <w:tc>
          <w:tcPr>
            <w:tcW w:w="426" w:type="dxa"/>
          </w:tcPr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4B5821" w:rsidRPr="00185935" w:rsidRDefault="004B5821" w:rsidP="004B5821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9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4B5821" w:rsidRDefault="004B5821" w:rsidP="004B5821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4B5821" w:rsidRPr="00185935" w:rsidRDefault="004B5821" w:rsidP="004B5821">
            <w:pPr>
              <w:pStyle w:val="aa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:rsidR="004B5821" w:rsidRDefault="004B5821" w:rsidP="004B5821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4B5821" w:rsidRDefault="004B5821" w:rsidP="004B5821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app_name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MyMemo</w:t>
            </w:r>
            <w:proofErr w:type="spellEnd"/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hello_world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안녕하세요</w:t>
            </w:r>
            <w:r>
              <w:rPr>
                <w:color w:val="000000"/>
              </w:rPr>
              <w:t>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설정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title_activity_edit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메모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편집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action_edit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편집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저장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action_new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작성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action_remove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삭제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action_close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닫기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action_cancel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취소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error_title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에러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confirm_delete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삭제하시겠습니까</w:t>
            </w:r>
            <w:r>
              <w:rPr>
                <w:color w:val="000000"/>
              </w:rPr>
              <w:t>?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4B5821" w:rsidRDefault="004B5821" w:rsidP="004B5821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4B5821" w:rsidRDefault="004B5821" w:rsidP="004B5821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813716" w:rsidRDefault="00813716" w:rsidP="00DF4E4E"/>
    <w:p w:rsidR="00813716" w:rsidRDefault="001A76C9" w:rsidP="00DF4E4E">
      <w:r>
        <w:rPr>
          <w:rFonts w:hint="eastAsia"/>
        </w:rPr>
        <w:t xml:space="preserve">res/values/strings.xml 파일은 영어 문자열 리소스 </w:t>
      </w:r>
      <w:r>
        <w:t xml:space="preserve">XML </w:t>
      </w:r>
      <w:r>
        <w:rPr>
          <w:rFonts w:hint="eastAsia"/>
        </w:rPr>
        <w:t>파일이다.</w:t>
      </w:r>
    </w:p>
    <w:p w:rsidR="001A76C9" w:rsidRDefault="001A76C9" w:rsidP="00DF4E4E">
      <w:r>
        <w:t>res/values-</w:t>
      </w:r>
      <w:proofErr w:type="spellStart"/>
      <w:r>
        <w:t>ko</w:t>
      </w:r>
      <w:proofErr w:type="spellEnd"/>
      <w:r>
        <w:t xml:space="preserve">/strings.xml </w:t>
      </w:r>
      <w:r>
        <w:rPr>
          <w:rFonts w:hint="eastAsia"/>
        </w:rPr>
        <w:t xml:space="preserve">파일은 한글 문자열 리소스 </w:t>
      </w:r>
      <w:r>
        <w:t xml:space="preserve">XML </w:t>
      </w:r>
      <w:r>
        <w:rPr>
          <w:rFonts w:hint="eastAsia"/>
        </w:rPr>
        <w:t>파일이다.</w:t>
      </w:r>
    </w:p>
    <w:p w:rsidR="00813716" w:rsidRDefault="00813716" w:rsidP="00DF4E4E"/>
    <w:p w:rsidR="001E619C" w:rsidRDefault="001E619C" w:rsidP="00DF4E4E"/>
    <w:p w:rsidR="001E619C" w:rsidRDefault="001E619C" w:rsidP="00DF4E4E"/>
    <w:p w:rsidR="001E619C" w:rsidRDefault="001E619C" w:rsidP="001E619C">
      <w:pPr>
        <w:pStyle w:val="2"/>
      </w:pPr>
      <w:bookmarkStart w:id="22" w:name="_Toc405526097"/>
      <w:r>
        <w:rPr>
          <w:rFonts w:hint="eastAsia"/>
        </w:rPr>
        <w:t>실행</w:t>
      </w:r>
      <w:bookmarkEnd w:id="22"/>
    </w:p>
    <w:p w:rsidR="001E619C" w:rsidRDefault="001E619C" w:rsidP="001E619C"/>
    <w:p w:rsidR="001E619C" w:rsidRDefault="001E619C" w:rsidP="001E619C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실행하여 메뉴와 대화상자의 한글 출력을 확인하자.</w:t>
      </w:r>
    </w:p>
    <w:p w:rsidR="00B921FD" w:rsidRDefault="00B921FD" w:rsidP="001E619C"/>
    <w:p w:rsidR="00B921FD" w:rsidRDefault="00B921FD" w:rsidP="001E619C"/>
    <w:p w:rsidR="00B921FD" w:rsidRDefault="00B921FD" w:rsidP="00B921FD">
      <w:pPr>
        <w:pStyle w:val="2"/>
      </w:pPr>
      <w:r>
        <w:rPr>
          <w:rFonts w:hint="eastAsia"/>
        </w:rPr>
        <w:t>결과</w:t>
      </w:r>
    </w:p>
    <w:p w:rsidR="00B921FD" w:rsidRDefault="00B921FD" w:rsidP="00B921FD">
      <w:r>
        <w:rPr>
          <w:rFonts w:hint="eastAsia"/>
        </w:rPr>
        <w:t>MyM</w:t>
      </w:r>
      <w:r>
        <w:t>emo#4.zip</w:t>
      </w:r>
    </w:p>
    <w:p w:rsidR="00B921FD" w:rsidRPr="00B921FD" w:rsidRDefault="00B921FD" w:rsidP="00B921FD">
      <w:bookmarkStart w:id="23" w:name="_GoBack"/>
      <w:bookmarkEnd w:id="23"/>
    </w:p>
    <w:sectPr w:rsidR="00B921FD" w:rsidRPr="00B921FD" w:rsidSect="00172E3C">
      <w:footerReference w:type="default" r:id="rId11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A68" w:rsidRDefault="00454A68" w:rsidP="000A6D40">
      <w:r>
        <w:separator/>
      </w:r>
    </w:p>
  </w:endnote>
  <w:endnote w:type="continuationSeparator" w:id="0">
    <w:p w:rsidR="00454A68" w:rsidRDefault="00454A68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035E8" w:rsidRDefault="008035E8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453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53EEC">
              <w:rPr>
                <w:b/>
                <w:bCs/>
                <w:sz w:val="24"/>
                <w:szCs w:val="24"/>
              </w:rPr>
              <w:fldChar w:fldCharType="separate"/>
            </w:r>
            <w:r w:rsidR="00D867F2">
              <w:rPr>
                <w:b/>
                <w:bCs/>
                <w:noProof/>
              </w:rPr>
              <w:t>2</w:t>
            </w:r>
            <w:r w:rsidR="00453EEC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53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53EEC">
              <w:rPr>
                <w:b/>
                <w:bCs/>
                <w:sz w:val="24"/>
                <w:szCs w:val="24"/>
              </w:rPr>
              <w:fldChar w:fldCharType="separate"/>
            </w:r>
            <w:r w:rsidR="00D867F2">
              <w:rPr>
                <w:b/>
                <w:bCs/>
                <w:noProof/>
              </w:rPr>
              <w:t>11</w:t>
            </w:r>
            <w:r w:rsidR="00453EE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35E8" w:rsidRDefault="008035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A68" w:rsidRDefault="00454A68" w:rsidP="000A6D40">
      <w:r>
        <w:separator/>
      </w:r>
    </w:p>
  </w:footnote>
  <w:footnote w:type="continuationSeparator" w:id="0">
    <w:p w:rsidR="00454A68" w:rsidRDefault="00454A68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305557B"/>
    <w:multiLevelType w:val="multilevel"/>
    <w:tmpl w:val="BBFAF1E4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0E06C60"/>
    <w:multiLevelType w:val="multilevel"/>
    <w:tmpl w:val="F75AF8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34C0A5A"/>
    <w:multiLevelType w:val="multilevel"/>
    <w:tmpl w:val="665898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1"/>
  </w:num>
  <w:num w:numId="5">
    <w:abstractNumId w:val="20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0"/>
  </w:num>
  <w:num w:numId="14">
    <w:abstractNumId w:val="3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8"/>
  </w:num>
  <w:num w:numId="20">
    <w:abstractNumId w:val="14"/>
  </w:num>
  <w:num w:numId="21">
    <w:abstractNumId w:val="4"/>
  </w:num>
  <w:num w:numId="22">
    <w:abstractNumId w:val="4"/>
  </w:num>
  <w:num w:numId="23">
    <w:abstractNumId w:val="2"/>
  </w:num>
  <w:num w:numId="24">
    <w:abstractNumId w:val="7"/>
  </w:num>
  <w:num w:numId="25">
    <w:abstractNumId w:val="1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CD6"/>
    <w:rsid w:val="00006460"/>
    <w:rsid w:val="0002473F"/>
    <w:rsid w:val="00030C2C"/>
    <w:rsid w:val="000370A7"/>
    <w:rsid w:val="000372BE"/>
    <w:rsid w:val="00053388"/>
    <w:rsid w:val="00060663"/>
    <w:rsid w:val="0006723D"/>
    <w:rsid w:val="00073163"/>
    <w:rsid w:val="00074161"/>
    <w:rsid w:val="00080D62"/>
    <w:rsid w:val="0009018E"/>
    <w:rsid w:val="00092D34"/>
    <w:rsid w:val="000935DE"/>
    <w:rsid w:val="000A6D40"/>
    <w:rsid w:val="000B1BC3"/>
    <w:rsid w:val="000B29C9"/>
    <w:rsid w:val="000C11DB"/>
    <w:rsid w:val="000D12AC"/>
    <w:rsid w:val="000D3DA5"/>
    <w:rsid w:val="000E13F2"/>
    <w:rsid w:val="000E161F"/>
    <w:rsid w:val="000E2116"/>
    <w:rsid w:val="000E445C"/>
    <w:rsid w:val="000E6C23"/>
    <w:rsid w:val="000E6DC0"/>
    <w:rsid w:val="000F1726"/>
    <w:rsid w:val="00100696"/>
    <w:rsid w:val="001006FE"/>
    <w:rsid w:val="001042CA"/>
    <w:rsid w:val="0011121B"/>
    <w:rsid w:val="00113E74"/>
    <w:rsid w:val="0012045F"/>
    <w:rsid w:val="001217F9"/>
    <w:rsid w:val="001219A1"/>
    <w:rsid w:val="001232A8"/>
    <w:rsid w:val="001272AE"/>
    <w:rsid w:val="00133BF5"/>
    <w:rsid w:val="00137CF3"/>
    <w:rsid w:val="001453D0"/>
    <w:rsid w:val="00156F20"/>
    <w:rsid w:val="00161816"/>
    <w:rsid w:val="00161AF5"/>
    <w:rsid w:val="00172604"/>
    <w:rsid w:val="00172E3C"/>
    <w:rsid w:val="00182A4E"/>
    <w:rsid w:val="00183860"/>
    <w:rsid w:val="00184191"/>
    <w:rsid w:val="001843F1"/>
    <w:rsid w:val="00184839"/>
    <w:rsid w:val="00185122"/>
    <w:rsid w:val="00186EDF"/>
    <w:rsid w:val="00192F81"/>
    <w:rsid w:val="001A76C9"/>
    <w:rsid w:val="001B3586"/>
    <w:rsid w:val="001C4F84"/>
    <w:rsid w:val="001E619C"/>
    <w:rsid w:val="001F1C67"/>
    <w:rsid w:val="001F3D29"/>
    <w:rsid w:val="002005B9"/>
    <w:rsid w:val="00201675"/>
    <w:rsid w:val="00217F22"/>
    <w:rsid w:val="002202B1"/>
    <w:rsid w:val="00220CAB"/>
    <w:rsid w:val="002374D8"/>
    <w:rsid w:val="00240BFA"/>
    <w:rsid w:val="00243C89"/>
    <w:rsid w:val="002532E9"/>
    <w:rsid w:val="0026090D"/>
    <w:rsid w:val="00271749"/>
    <w:rsid w:val="0028173A"/>
    <w:rsid w:val="00285858"/>
    <w:rsid w:val="00286F2C"/>
    <w:rsid w:val="002A447D"/>
    <w:rsid w:val="002B5406"/>
    <w:rsid w:val="002C3864"/>
    <w:rsid w:val="002F0135"/>
    <w:rsid w:val="003015E0"/>
    <w:rsid w:val="0030178E"/>
    <w:rsid w:val="0031149D"/>
    <w:rsid w:val="00316A33"/>
    <w:rsid w:val="00332573"/>
    <w:rsid w:val="00333167"/>
    <w:rsid w:val="00345D07"/>
    <w:rsid w:val="00355A69"/>
    <w:rsid w:val="00355E52"/>
    <w:rsid w:val="003606D7"/>
    <w:rsid w:val="00363EBE"/>
    <w:rsid w:val="00372BBB"/>
    <w:rsid w:val="00385997"/>
    <w:rsid w:val="003913F4"/>
    <w:rsid w:val="00396476"/>
    <w:rsid w:val="00396984"/>
    <w:rsid w:val="003A52D9"/>
    <w:rsid w:val="003A5B62"/>
    <w:rsid w:val="003B30F9"/>
    <w:rsid w:val="003B3DAD"/>
    <w:rsid w:val="003C4AB7"/>
    <w:rsid w:val="003D1297"/>
    <w:rsid w:val="003D463F"/>
    <w:rsid w:val="00401C7B"/>
    <w:rsid w:val="00406356"/>
    <w:rsid w:val="00412EBC"/>
    <w:rsid w:val="00415044"/>
    <w:rsid w:val="0042277B"/>
    <w:rsid w:val="00422DD0"/>
    <w:rsid w:val="00435FFD"/>
    <w:rsid w:val="00437B52"/>
    <w:rsid w:val="0044260B"/>
    <w:rsid w:val="00443F42"/>
    <w:rsid w:val="00444D59"/>
    <w:rsid w:val="00450A28"/>
    <w:rsid w:val="00451C82"/>
    <w:rsid w:val="00453CB1"/>
    <w:rsid w:val="00453EEC"/>
    <w:rsid w:val="0045405C"/>
    <w:rsid w:val="00454624"/>
    <w:rsid w:val="00454A68"/>
    <w:rsid w:val="00457BC1"/>
    <w:rsid w:val="004651C7"/>
    <w:rsid w:val="00481640"/>
    <w:rsid w:val="004868A3"/>
    <w:rsid w:val="00496FB6"/>
    <w:rsid w:val="004B267B"/>
    <w:rsid w:val="004B5821"/>
    <w:rsid w:val="004B68A9"/>
    <w:rsid w:val="004C1993"/>
    <w:rsid w:val="004F0D4E"/>
    <w:rsid w:val="004F36FA"/>
    <w:rsid w:val="00512DAA"/>
    <w:rsid w:val="00520D5D"/>
    <w:rsid w:val="005216BF"/>
    <w:rsid w:val="005217B5"/>
    <w:rsid w:val="00527A2F"/>
    <w:rsid w:val="00543425"/>
    <w:rsid w:val="005469AD"/>
    <w:rsid w:val="00554520"/>
    <w:rsid w:val="0055504B"/>
    <w:rsid w:val="005636AF"/>
    <w:rsid w:val="00563B8C"/>
    <w:rsid w:val="00563D9E"/>
    <w:rsid w:val="0056551D"/>
    <w:rsid w:val="005838C9"/>
    <w:rsid w:val="005911F9"/>
    <w:rsid w:val="00594EAE"/>
    <w:rsid w:val="00597505"/>
    <w:rsid w:val="005A2383"/>
    <w:rsid w:val="005A5AB5"/>
    <w:rsid w:val="005B1418"/>
    <w:rsid w:val="005D70C4"/>
    <w:rsid w:val="005E4111"/>
    <w:rsid w:val="005F64C5"/>
    <w:rsid w:val="006011F1"/>
    <w:rsid w:val="006044D4"/>
    <w:rsid w:val="00610B4B"/>
    <w:rsid w:val="006164DA"/>
    <w:rsid w:val="0061694E"/>
    <w:rsid w:val="00630B9C"/>
    <w:rsid w:val="00635A15"/>
    <w:rsid w:val="00635F91"/>
    <w:rsid w:val="0064039E"/>
    <w:rsid w:val="00650832"/>
    <w:rsid w:val="00665E87"/>
    <w:rsid w:val="006666E2"/>
    <w:rsid w:val="006675DB"/>
    <w:rsid w:val="006723F7"/>
    <w:rsid w:val="00672441"/>
    <w:rsid w:val="00672D78"/>
    <w:rsid w:val="006765C3"/>
    <w:rsid w:val="00690206"/>
    <w:rsid w:val="00691F2F"/>
    <w:rsid w:val="0069322C"/>
    <w:rsid w:val="006B27B3"/>
    <w:rsid w:val="006C1F9C"/>
    <w:rsid w:val="006D72B1"/>
    <w:rsid w:val="006D7BDC"/>
    <w:rsid w:val="006E1BE4"/>
    <w:rsid w:val="006E3BA3"/>
    <w:rsid w:val="006E4E65"/>
    <w:rsid w:val="006F61A7"/>
    <w:rsid w:val="006F6E17"/>
    <w:rsid w:val="00701BE5"/>
    <w:rsid w:val="0070469E"/>
    <w:rsid w:val="00706AFF"/>
    <w:rsid w:val="00710983"/>
    <w:rsid w:val="00711267"/>
    <w:rsid w:val="00715A76"/>
    <w:rsid w:val="00721CD6"/>
    <w:rsid w:val="00731BBE"/>
    <w:rsid w:val="007345C7"/>
    <w:rsid w:val="00734F20"/>
    <w:rsid w:val="00743ED9"/>
    <w:rsid w:val="00745CC0"/>
    <w:rsid w:val="00760076"/>
    <w:rsid w:val="00764598"/>
    <w:rsid w:val="00776EEA"/>
    <w:rsid w:val="00791CB8"/>
    <w:rsid w:val="007A1837"/>
    <w:rsid w:val="007A2865"/>
    <w:rsid w:val="007B30EF"/>
    <w:rsid w:val="007B594A"/>
    <w:rsid w:val="007C1216"/>
    <w:rsid w:val="007C26CE"/>
    <w:rsid w:val="007D1452"/>
    <w:rsid w:val="007D28F2"/>
    <w:rsid w:val="007D637D"/>
    <w:rsid w:val="007F1BEB"/>
    <w:rsid w:val="008035E8"/>
    <w:rsid w:val="008106C8"/>
    <w:rsid w:val="00810E92"/>
    <w:rsid w:val="00813716"/>
    <w:rsid w:val="008179F7"/>
    <w:rsid w:val="0082204E"/>
    <w:rsid w:val="008230F1"/>
    <w:rsid w:val="008401D5"/>
    <w:rsid w:val="008446F3"/>
    <w:rsid w:val="00853706"/>
    <w:rsid w:val="00856189"/>
    <w:rsid w:val="00876750"/>
    <w:rsid w:val="008872E5"/>
    <w:rsid w:val="008A4B00"/>
    <w:rsid w:val="008B00FF"/>
    <w:rsid w:val="008B70FA"/>
    <w:rsid w:val="008C0E25"/>
    <w:rsid w:val="008D0067"/>
    <w:rsid w:val="008D042C"/>
    <w:rsid w:val="008D6F33"/>
    <w:rsid w:val="008E214F"/>
    <w:rsid w:val="008E4E2E"/>
    <w:rsid w:val="008F3C9A"/>
    <w:rsid w:val="0090412E"/>
    <w:rsid w:val="00904716"/>
    <w:rsid w:val="00907EB9"/>
    <w:rsid w:val="00913282"/>
    <w:rsid w:val="00923769"/>
    <w:rsid w:val="00924745"/>
    <w:rsid w:val="00930AD9"/>
    <w:rsid w:val="00931B53"/>
    <w:rsid w:val="00932F5F"/>
    <w:rsid w:val="00932FE1"/>
    <w:rsid w:val="00934411"/>
    <w:rsid w:val="00953DC9"/>
    <w:rsid w:val="0096062B"/>
    <w:rsid w:val="00964D7A"/>
    <w:rsid w:val="00971229"/>
    <w:rsid w:val="009729F9"/>
    <w:rsid w:val="00985C41"/>
    <w:rsid w:val="0099432E"/>
    <w:rsid w:val="009963F1"/>
    <w:rsid w:val="009A549C"/>
    <w:rsid w:val="009A643F"/>
    <w:rsid w:val="009B0148"/>
    <w:rsid w:val="009B6F51"/>
    <w:rsid w:val="009C453E"/>
    <w:rsid w:val="009D5D20"/>
    <w:rsid w:val="009E1B01"/>
    <w:rsid w:val="009E5B0F"/>
    <w:rsid w:val="009F09DD"/>
    <w:rsid w:val="009F2A17"/>
    <w:rsid w:val="009F36F3"/>
    <w:rsid w:val="00A108D2"/>
    <w:rsid w:val="00A32AAD"/>
    <w:rsid w:val="00A35513"/>
    <w:rsid w:val="00A472E4"/>
    <w:rsid w:val="00A47AA9"/>
    <w:rsid w:val="00A52F93"/>
    <w:rsid w:val="00A532FE"/>
    <w:rsid w:val="00A533CE"/>
    <w:rsid w:val="00A56E19"/>
    <w:rsid w:val="00A6145C"/>
    <w:rsid w:val="00A63727"/>
    <w:rsid w:val="00A77DBC"/>
    <w:rsid w:val="00A861BE"/>
    <w:rsid w:val="00A9240C"/>
    <w:rsid w:val="00AA2522"/>
    <w:rsid w:val="00AA667E"/>
    <w:rsid w:val="00AB15FB"/>
    <w:rsid w:val="00AB21F3"/>
    <w:rsid w:val="00AB7B80"/>
    <w:rsid w:val="00AC05BB"/>
    <w:rsid w:val="00AC5D85"/>
    <w:rsid w:val="00AD301F"/>
    <w:rsid w:val="00AF09B8"/>
    <w:rsid w:val="00B02D09"/>
    <w:rsid w:val="00B04559"/>
    <w:rsid w:val="00B10C97"/>
    <w:rsid w:val="00B1235B"/>
    <w:rsid w:val="00B218BC"/>
    <w:rsid w:val="00B22E08"/>
    <w:rsid w:val="00B25751"/>
    <w:rsid w:val="00B30E3A"/>
    <w:rsid w:val="00B47BBD"/>
    <w:rsid w:val="00B54C79"/>
    <w:rsid w:val="00B63B38"/>
    <w:rsid w:val="00B641A7"/>
    <w:rsid w:val="00B81A4E"/>
    <w:rsid w:val="00B87CEE"/>
    <w:rsid w:val="00B921FD"/>
    <w:rsid w:val="00B97A82"/>
    <w:rsid w:val="00BA49C2"/>
    <w:rsid w:val="00BA7246"/>
    <w:rsid w:val="00BB08E4"/>
    <w:rsid w:val="00BB48DF"/>
    <w:rsid w:val="00BB5B26"/>
    <w:rsid w:val="00BC6FF7"/>
    <w:rsid w:val="00BE078C"/>
    <w:rsid w:val="00BE4A69"/>
    <w:rsid w:val="00BE5CB7"/>
    <w:rsid w:val="00BE7FA6"/>
    <w:rsid w:val="00C14ED9"/>
    <w:rsid w:val="00C150AA"/>
    <w:rsid w:val="00C16BF5"/>
    <w:rsid w:val="00C17220"/>
    <w:rsid w:val="00C177CB"/>
    <w:rsid w:val="00C20690"/>
    <w:rsid w:val="00C257FC"/>
    <w:rsid w:val="00C31EC9"/>
    <w:rsid w:val="00C3398E"/>
    <w:rsid w:val="00C33C81"/>
    <w:rsid w:val="00C53CF4"/>
    <w:rsid w:val="00C561A7"/>
    <w:rsid w:val="00C655CF"/>
    <w:rsid w:val="00C75575"/>
    <w:rsid w:val="00CA7DD4"/>
    <w:rsid w:val="00CB4637"/>
    <w:rsid w:val="00CB4CF3"/>
    <w:rsid w:val="00CB62C8"/>
    <w:rsid w:val="00CB764A"/>
    <w:rsid w:val="00CF178B"/>
    <w:rsid w:val="00CF7A6D"/>
    <w:rsid w:val="00D062B7"/>
    <w:rsid w:val="00D1546B"/>
    <w:rsid w:val="00D2640D"/>
    <w:rsid w:val="00D3737B"/>
    <w:rsid w:val="00D42FC6"/>
    <w:rsid w:val="00D4405D"/>
    <w:rsid w:val="00D61323"/>
    <w:rsid w:val="00D6212B"/>
    <w:rsid w:val="00D622DF"/>
    <w:rsid w:val="00D70C5F"/>
    <w:rsid w:val="00D744C4"/>
    <w:rsid w:val="00D806ED"/>
    <w:rsid w:val="00D866CC"/>
    <w:rsid w:val="00D867F2"/>
    <w:rsid w:val="00D931B2"/>
    <w:rsid w:val="00DA3617"/>
    <w:rsid w:val="00DA449D"/>
    <w:rsid w:val="00DA7983"/>
    <w:rsid w:val="00DB322C"/>
    <w:rsid w:val="00DD0C0A"/>
    <w:rsid w:val="00DD1367"/>
    <w:rsid w:val="00DD35C4"/>
    <w:rsid w:val="00DD76B8"/>
    <w:rsid w:val="00DE587A"/>
    <w:rsid w:val="00DF09BE"/>
    <w:rsid w:val="00DF4E4E"/>
    <w:rsid w:val="00E01D6D"/>
    <w:rsid w:val="00E077C5"/>
    <w:rsid w:val="00E122B2"/>
    <w:rsid w:val="00E26E2F"/>
    <w:rsid w:val="00E35BB6"/>
    <w:rsid w:val="00E367E5"/>
    <w:rsid w:val="00E45C83"/>
    <w:rsid w:val="00E46940"/>
    <w:rsid w:val="00E4735C"/>
    <w:rsid w:val="00E5442F"/>
    <w:rsid w:val="00E60276"/>
    <w:rsid w:val="00E62D08"/>
    <w:rsid w:val="00E6787A"/>
    <w:rsid w:val="00E75E33"/>
    <w:rsid w:val="00E84F71"/>
    <w:rsid w:val="00E9493A"/>
    <w:rsid w:val="00EA0E50"/>
    <w:rsid w:val="00EB693B"/>
    <w:rsid w:val="00EB7F7E"/>
    <w:rsid w:val="00EC770D"/>
    <w:rsid w:val="00ED018A"/>
    <w:rsid w:val="00ED60F4"/>
    <w:rsid w:val="00EE1407"/>
    <w:rsid w:val="00EF1702"/>
    <w:rsid w:val="00F03C7C"/>
    <w:rsid w:val="00F058B7"/>
    <w:rsid w:val="00F13167"/>
    <w:rsid w:val="00F21849"/>
    <w:rsid w:val="00F23433"/>
    <w:rsid w:val="00F23DD7"/>
    <w:rsid w:val="00F24D79"/>
    <w:rsid w:val="00F30D46"/>
    <w:rsid w:val="00F36364"/>
    <w:rsid w:val="00F40DF7"/>
    <w:rsid w:val="00F46B8B"/>
    <w:rsid w:val="00F4703A"/>
    <w:rsid w:val="00F5151F"/>
    <w:rsid w:val="00F556BC"/>
    <w:rsid w:val="00F57E3C"/>
    <w:rsid w:val="00F716E3"/>
    <w:rsid w:val="00F77187"/>
    <w:rsid w:val="00F82E0C"/>
    <w:rsid w:val="00F91558"/>
    <w:rsid w:val="00F924DF"/>
    <w:rsid w:val="00FA2C1F"/>
    <w:rsid w:val="00FB02D0"/>
    <w:rsid w:val="00FC1A45"/>
    <w:rsid w:val="00FC2132"/>
    <w:rsid w:val="00FD1543"/>
    <w:rsid w:val="00FE09B1"/>
    <w:rsid w:val="00FE489E"/>
    <w:rsid w:val="00FF08BA"/>
    <w:rsid w:val="00FF3C19"/>
    <w:rsid w:val="603E63DB"/>
    <w:rsid w:val="6CF65CB6"/>
    <w:rsid w:val="7FC4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23433"/>
    <w:pPr>
      <w:keepNext/>
      <w:numPr>
        <w:numId w:val="30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11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E4111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23433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616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84F71"/>
  </w:style>
  <w:style w:type="paragraph" w:styleId="21">
    <w:name w:val="toc 2"/>
    <w:basedOn w:val="a"/>
    <w:next w:val="a"/>
    <w:autoRedefine/>
    <w:uiPriority w:val="39"/>
    <w:unhideWhenUsed/>
    <w:rsid w:val="00E84F71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B63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0</TotalTime>
  <Pages>11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Asnir</cp:lastModifiedBy>
  <cp:revision>2</cp:revision>
  <cp:lastPrinted>2012-11-12T01:55:00Z</cp:lastPrinted>
  <dcterms:created xsi:type="dcterms:W3CDTF">2014-12-05T04:13:00Z</dcterms:created>
  <dcterms:modified xsi:type="dcterms:W3CDTF">2014-12-05T04:13:00Z</dcterms:modified>
</cp:coreProperties>
</file>