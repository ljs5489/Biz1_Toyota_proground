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F71" w:rsidRPr="00270E88" w:rsidRDefault="00630B9C" w:rsidP="00E84F71">
      <w:pPr>
        <w:rPr>
          <w:sz w:val="48"/>
        </w:rPr>
      </w:pPr>
      <w:r>
        <w:rPr>
          <w:rFonts w:hint="eastAsia"/>
          <w:sz w:val="48"/>
        </w:rPr>
        <w:t>T</w:t>
      </w:r>
      <w:r>
        <w:rPr>
          <w:sz w:val="48"/>
        </w:rPr>
        <w:t>oast</w:t>
      </w:r>
      <w:r>
        <w:rPr>
          <w:rFonts w:hint="eastAsia"/>
          <w:sz w:val="48"/>
        </w:rPr>
        <w:t>와</w:t>
      </w:r>
      <w:r w:rsidR="00201675">
        <w:rPr>
          <w:rFonts w:hint="eastAsia"/>
          <w:sz w:val="48"/>
        </w:rPr>
        <w:t xml:space="preserve"> </w:t>
      </w:r>
      <w:proofErr w:type="spellStart"/>
      <w:r w:rsidR="00201675">
        <w:rPr>
          <w:sz w:val="48"/>
        </w:rPr>
        <w:t>ListView</w:t>
      </w:r>
      <w:proofErr w:type="spellEnd"/>
      <w:r w:rsidR="00201675">
        <w:rPr>
          <w:rFonts w:hint="eastAsia"/>
          <w:sz w:val="48"/>
        </w:rPr>
        <w:t>의 클릭 이벤트</w:t>
      </w:r>
    </w:p>
    <w:p w:rsidR="00E84F71" w:rsidRDefault="00E84F71" w:rsidP="00E84F71"/>
    <w:p w:rsidR="00E84F71" w:rsidRDefault="00E84F71" w:rsidP="00E84F71">
      <w:r>
        <w:rPr>
          <w:rFonts w:hint="eastAsia"/>
        </w:rPr>
        <w:t>2014-0</w:t>
      </w:r>
      <w:r>
        <w:t>9</w:t>
      </w:r>
      <w:r>
        <w:rPr>
          <w:rFonts w:hint="eastAsia"/>
        </w:rPr>
        <w:t>-2</w:t>
      </w:r>
      <w:r>
        <w:t>5</w:t>
      </w:r>
    </w:p>
    <w:p w:rsidR="00E84F71" w:rsidRDefault="00E84F71" w:rsidP="00E84F71">
      <w:r>
        <w:rPr>
          <w:rFonts w:hint="eastAsia"/>
        </w:rPr>
        <w:t>이승진</w:t>
      </w:r>
    </w:p>
    <w:p w:rsidR="00E84F71" w:rsidRDefault="00E84F71" w:rsidP="00E84F71"/>
    <w:p w:rsidR="00E84F71" w:rsidRDefault="00E84F71" w:rsidP="00E84F71"/>
    <w:p w:rsidR="00E84F71" w:rsidRPr="00C41030" w:rsidRDefault="00E84F71" w:rsidP="00E84F71">
      <w:pPr>
        <w:rPr>
          <w:b/>
          <w:sz w:val="28"/>
        </w:rPr>
      </w:pPr>
      <w:r w:rsidRPr="00C41030">
        <w:rPr>
          <w:rFonts w:hint="eastAsia"/>
          <w:b/>
          <w:sz w:val="28"/>
        </w:rPr>
        <w:t>목차</w:t>
      </w:r>
    </w:p>
    <w:p w:rsidR="00E84F71" w:rsidRPr="00FD2B15" w:rsidRDefault="00E84F71" w:rsidP="00E84F71">
      <w:pPr>
        <w:rPr>
          <w:b/>
        </w:rPr>
      </w:pPr>
    </w:p>
    <w:p w:rsidR="007A1837" w:rsidRDefault="00AA208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r>
        <w:fldChar w:fldCharType="begin"/>
      </w:r>
      <w:r w:rsidR="00E84F71">
        <w:instrText xml:space="preserve"> </w:instrText>
      </w:r>
      <w:r w:rsidR="00E84F71">
        <w:rPr>
          <w:rFonts w:hint="eastAsia"/>
        </w:rPr>
        <w:instrText>TOC \o "1-2" \h \z \u</w:instrText>
      </w:r>
      <w:r w:rsidR="00E84F71">
        <w:instrText xml:space="preserve"> </w:instrText>
      </w:r>
      <w:r>
        <w:fldChar w:fldCharType="separate"/>
      </w:r>
      <w:hyperlink w:anchor="_Toc399771088" w:history="1">
        <w:r w:rsidR="007A1837" w:rsidRPr="00B5693A">
          <w:rPr>
            <w:rStyle w:val="a8"/>
            <w:noProof/>
          </w:rPr>
          <w:t>1. 런처 아이콘 변경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089" w:history="1">
        <w:r w:rsidR="007A1837" w:rsidRPr="00B5693A">
          <w:rPr>
            <w:rStyle w:val="a8"/>
            <w:noProof/>
          </w:rPr>
          <w:t>1) 런쳐 아이콘 (laucher icon)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090" w:history="1">
        <w:r w:rsidR="007A1837" w:rsidRPr="00B5693A">
          <w:rPr>
            <w:rStyle w:val="a8"/>
            <w:noProof/>
          </w:rPr>
          <w:t>2) 해상도 (resolution)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091" w:history="1">
        <w:r w:rsidR="007A1837" w:rsidRPr="00B5693A">
          <w:rPr>
            <w:rStyle w:val="a8"/>
            <w:noProof/>
          </w:rPr>
          <w:t>3) 드로워블 리소스(drawable resource)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092" w:history="1">
        <w:r w:rsidR="007A1837" w:rsidRPr="00B5693A">
          <w:rPr>
            <w:rStyle w:val="a8"/>
            <w:noProof/>
          </w:rPr>
          <w:t>4) 런쳐 아이콘 크기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093" w:history="1">
        <w:r w:rsidR="007A1837" w:rsidRPr="00B5693A">
          <w:rPr>
            <w:rStyle w:val="a8"/>
            <w:noProof/>
          </w:rPr>
          <w:t>5) 런처 아이콘 변경하기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9771094" w:history="1">
        <w:r w:rsidR="007A1837" w:rsidRPr="00B5693A">
          <w:rPr>
            <w:rStyle w:val="a8"/>
            <w:noProof/>
          </w:rPr>
          <w:t>2. ListView의 클릭 이벤트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095" w:history="1">
        <w:r w:rsidR="007A1837" w:rsidRPr="00B5693A">
          <w:rPr>
            <w:rStyle w:val="a8"/>
            <w:noProof/>
          </w:rPr>
          <w:t>1) OnItemClick 이벤트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096" w:history="1">
        <w:r w:rsidR="007A1837" w:rsidRPr="00B5693A">
          <w:rPr>
            <w:rStyle w:val="a8"/>
            <w:noProof/>
          </w:rPr>
          <w:t>2) OnItemLonClick 이벤트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9771097" w:history="1">
        <w:r w:rsidR="007A1837" w:rsidRPr="00B5693A">
          <w:rPr>
            <w:rStyle w:val="a8"/>
            <w:noProof/>
          </w:rPr>
          <w:t>3. Toast 클래스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9771098" w:history="1">
        <w:r w:rsidR="007A1837" w:rsidRPr="00B5693A">
          <w:rPr>
            <w:rStyle w:val="a8"/>
            <w:noProof/>
          </w:rPr>
          <w:t>4. MainActivity.java 수정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9771099" w:history="1">
        <w:r w:rsidR="007A1837" w:rsidRPr="00B5693A">
          <w:rPr>
            <w:rStyle w:val="a8"/>
            <w:noProof/>
          </w:rPr>
          <w:t>5. ActionBar 제목 변경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100" w:history="1">
        <w:r w:rsidR="007A1837" w:rsidRPr="00B5693A">
          <w:rPr>
            <w:rStyle w:val="a8"/>
            <w:noProof/>
          </w:rPr>
          <w:t>1) 문자열 리소스 만들기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21"/>
        <w:tabs>
          <w:tab w:val="right" w:leader="dot" w:pos="10456"/>
        </w:tabs>
        <w:ind w:left="400"/>
        <w:rPr>
          <w:rFonts w:asciiTheme="minorHAnsi" w:eastAsiaTheme="minorEastAsia"/>
          <w:noProof/>
          <w:szCs w:val="22"/>
        </w:rPr>
      </w:pPr>
      <w:hyperlink w:anchor="_Toc399771101" w:history="1">
        <w:r w:rsidR="007A1837" w:rsidRPr="00B5693A">
          <w:rPr>
            <w:rStyle w:val="a8"/>
            <w:noProof/>
          </w:rPr>
          <w:t>2) AndroidManifest.xml 파일 수정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9771102" w:history="1">
        <w:r w:rsidR="007A1837" w:rsidRPr="00B5693A">
          <w:rPr>
            <w:rStyle w:val="a8"/>
            <w:noProof/>
          </w:rPr>
          <w:t>6. 실행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A1837" w:rsidRDefault="00AA2087">
      <w:pPr>
        <w:pStyle w:val="11"/>
        <w:tabs>
          <w:tab w:val="right" w:leader="dot" w:pos="10456"/>
        </w:tabs>
        <w:rPr>
          <w:rFonts w:asciiTheme="minorHAnsi" w:eastAsiaTheme="minorEastAsia"/>
          <w:noProof/>
          <w:szCs w:val="22"/>
        </w:rPr>
      </w:pPr>
      <w:hyperlink w:anchor="_Toc399771103" w:history="1">
        <w:r w:rsidR="007A1837" w:rsidRPr="00B5693A">
          <w:rPr>
            <w:rStyle w:val="a8"/>
            <w:noProof/>
          </w:rPr>
          <w:t>7. 과제</w:t>
        </w:r>
        <w:r w:rsidR="007A183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A1837">
          <w:rPr>
            <w:noProof/>
            <w:webHidden/>
          </w:rPr>
          <w:instrText xml:space="preserve"> PAGEREF _Toc399771103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A183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84F71" w:rsidRDefault="00AA2087" w:rsidP="00E84F71">
      <w:r>
        <w:fldChar w:fldCharType="end"/>
      </w:r>
    </w:p>
    <w:p w:rsidR="00E84F71" w:rsidRDefault="00E84F71" w:rsidP="00E84F71"/>
    <w:p w:rsidR="00E84F71" w:rsidRDefault="00E84F71" w:rsidP="00E84F71"/>
    <w:p w:rsidR="00E84F71" w:rsidRDefault="00E84F71" w:rsidP="00E84F71"/>
    <w:p w:rsidR="00E84F71" w:rsidRPr="00C41030" w:rsidRDefault="00E84F71" w:rsidP="00E84F71">
      <w:pPr>
        <w:rPr>
          <w:b/>
          <w:sz w:val="28"/>
        </w:rPr>
      </w:pPr>
      <w:r w:rsidRPr="00C41030">
        <w:rPr>
          <w:rFonts w:hint="eastAsia"/>
          <w:b/>
          <w:sz w:val="28"/>
        </w:rPr>
        <w:t>학습목표</w:t>
      </w:r>
    </w:p>
    <w:p w:rsidR="00E84F71" w:rsidRDefault="00E84F71" w:rsidP="00E84F71"/>
    <w:p w:rsidR="00924745" w:rsidRDefault="00924745" w:rsidP="00E84F71"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런쳐</w:t>
      </w:r>
      <w:proofErr w:type="spellEnd"/>
      <w:r>
        <w:rPr>
          <w:rFonts w:hint="eastAsia"/>
        </w:rPr>
        <w:t xml:space="preserve"> 아이콘을 변경한다.</w:t>
      </w:r>
    </w:p>
    <w:p w:rsidR="00CB4CF3" w:rsidRDefault="00CB4CF3" w:rsidP="00E84F71">
      <w:proofErr w:type="spellStart"/>
      <w:r>
        <w:t>ActionBar</w:t>
      </w:r>
      <w:proofErr w:type="spellEnd"/>
      <w:r>
        <w:rPr>
          <w:rFonts w:hint="eastAsia"/>
        </w:rPr>
        <w:t>의 제목을 변경한다.</w:t>
      </w:r>
    </w:p>
    <w:p w:rsidR="00924745" w:rsidRDefault="00924745" w:rsidP="00E84F71"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 xml:space="preserve">의 </w:t>
      </w:r>
      <w:proofErr w:type="spellStart"/>
      <w:r>
        <w:t>ItemClick</w:t>
      </w:r>
      <w:proofErr w:type="spellEnd"/>
      <w:r>
        <w:t xml:space="preserve">, </w:t>
      </w:r>
      <w:proofErr w:type="spellStart"/>
      <w:r>
        <w:t>ItemLongClick</w:t>
      </w:r>
      <w:proofErr w:type="spellEnd"/>
      <w:r>
        <w:t xml:space="preserve"> </w:t>
      </w:r>
      <w:r>
        <w:rPr>
          <w:rFonts w:hint="eastAsia"/>
        </w:rPr>
        <w:t xml:space="preserve">이벤트 </w:t>
      </w:r>
      <w:proofErr w:type="spellStart"/>
      <w:r>
        <w:rPr>
          <w:rFonts w:hint="eastAsia"/>
        </w:rPr>
        <w:t>핸들러를</w:t>
      </w:r>
      <w:proofErr w:type="spellEnd"/>
      <w:r>
        <w:rPr>
          <w:rFonts w:hint="eastAsia"/>
        </w:rPr>
        <w:t xml:space="preserve"> 구현한다.</w:t>
      </w:r>
    </w:p>
    <w:p w:rsidR="00CB4CF3" w:rsidRDefault="00CB4CF3" w:rsidP="00E84F71">
      <w:r w:rsidRPr="00042555">
        <w:rPr>
          <w:highlight w:val="yellow"/>
        </w:rPr>
        <w:t xml:space="preserve">Toast </w:t>
      </w:r>
      <w:r w:rsidRPr="00042555">
        <w:rPr>
          <w:rFonts w:hint="eastAsia"/>
          <w:highlight w:val="yellow"/>
        </w:rPr>
        <w:t>클래스를 사용하여 화면에 문자열을 잠시 보여준다.</w:t>
      </w:r>
    </w:p>
    <w:p w:rsidR="00CB4CF3" w:rsidRDefault="00CB4CF3" w:rsidP="00E84F71"/>
    <w:p w:rsidR="00E84F71" w:rsidRPr="00270E88" w:rsidRDefault="00E84F71" w:rsidP="00E84F71"/>
    <w:p w:rsidR="00E84F71" w:rsidRDefault="00E84F71" w:rsidP="00E84F71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40"/>
          <w:szCs w:val="28"/>
        </w:rPr>
      </w:pPr>
      <w:r>
        <w:br w:type="page"/>
      </w:r>
    </w:p>
    <w:p w:rsidR="00DA3617" w:rsidRDefault="0012045F" w:rsidP="006765C3">
      <w:pPr>
        <w:pStyle w:val="10"/>
      </w:pPr>
      <w:bookmarkStart w:id="0" w:name="_Toc399771088"/>
      <w:proofErr w:type="spellStart"/>
      <w:r>
        <w:rPr>
          <w:rFonts w:hint="eastAsia"/>
        </w:rPr>
        <w:lastRenderedPageBreak/>
        <w:t>런처</w:t>
      </w:r>
      <w:proofErr w:type="spellEnd"/>
      <w:r w:rsidR="00721CD6">
        <w:rPr>
          <w:rFonts w:hint="eastAsia"/>
        </w:rPr>
        <w:t xml:space="preserve"> 아이콘 변경</w:t>
      </w:r>
      <w:bookmarkEnd w:id="0"/>
    </w:p>
    <w:p w:rsidR="00721CD6" w:rsidRDefault="00721CD6" w:rsidP="00721CD6"/>
    <w:p w:rsidR="00721CD6" w:rsidRDefault="00E62D08" w:rsidP="0009018E">
      <w:pPr>
        <w:pStyle w:val="2"/>
      </w:pPr>
      <w:bookmarkStart w:id="1" w:name="_Toc399771089"/>
      <w:proofErr w:type="spellStart"/>
      <w:r>
        <w:rPr>
          <w:rFonts w:hint="eastAsia"/>
        </w:rPr>
        <w:t>런쳐</w:t>
      </w:r>
      <w:proofErr w:type="spellEnd"/>
      <w:r>
        <w:rPr>
          <w:rFonts w:hint="eastAsia"/>
        </w:rPr>
        <w:t xml:space="preserve"> 아이콘 </w:t>
      </w:r>
      <w:r>
        <w:t>(</w:t>
      </w:r>
      <w:proofErr w:type="spellStart"/>
      <w:r w:rsidR="00721CD6">
        <w:rPr>
          <w:rFonts w:hint="eastAsia"/>
        </w:rPr>
        <w:t>l</w:t>
      </w:r>
      <w:r w:rsidR="00721CD6">
        <w:t>aucher</w:t>
      </w:r>
      <w:proofErr w:type="spellEnd"/>
      <w:r w:rsidR="00721CD6">
        <w:t xml:space="preserve"> icon</w:t>
      </w:r>
      <w:r>
        <w:t>)</w:t>
      </w:r>
      <w:bookmarkEnd w:id="1"/>
    </w:p>
    <w:p w:rsidR="00721CD6" w:rsidRDefault="00721CD6" w:rsidP="00721CD6"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아이콘을 </w:t>
      </w:r>
      <w:proofErr w:type="spellStart"/>
      <w:r w:rsidR="00E62D08">
        <w:rPr>
          <w:rFonts w:hint="eastAsia"/>
        </w:rPr>
        <w:t>런쳐</w:t>
      </w:r>
      <w:proofErr w:type="spellEnd"/>
      <w:r w:rsidR="00E62D08">
        <w:rPr>
          <w:rFonts w:hint="eastAsia"/>
        </w:rPr>
        <w:t xml:space="preserve"> 아이콘(</w:t>
      </w:r>
      <w:r>
        <w:rPr>
          <w:rFonts w:hint="eastAsia"/>
        </w:rPr>
        <w:t>lau</w:t>
      </w:r>
      <w:r>
        <w:t>ncher icon</w:t>
      </w:r>
      <w:r w:rsidR="00E62D08">
        <w:t>)</w:t>
      </w:r>
      <w:r>
        <w:rPr>
          <w:rFonts w:hint="eastAsia"/>
        </w:rPr>
        <w:t>이라고 한다.</w:t>
      </w:r>
      <w:r>
        <w:t xml:space="preserve"> </w:t>
      </w:r>
    </w:p>
    <w:p w:rsidR="00721CD6" w:rsidRDefault="00721CD6" w:rsidP="00721CD6"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아이콘 목록을 보여주고,</w:t>
      </w:r>
      <w:r>
        <w:t xml:space="preserve"> </w:t>
      </w:r>
      <w:r>
        <w:rPr>
          <w:rFonts w:hint="eastAsia"/>
        </w:rPr>
        <w:t xml:space="preserve">아이콘을 터치하면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실행시켜주는 </w:t>
      </w:r>
      <w:r>
        <w:t>SW</w:t>
      </w:r>
      <w:r>
        <w:rPr>
          <w:rFonts w:hint="eastAsia"/>
        </w:rPr>
        <w:t xml:space="preserve">를 </w:t>
      </w:r>
      <w:proofErr w:type="spellStart"/>
      <w:r w:rsidR="00E62D08">
        <w:rPr>
          <w:rFonts w:hint="eastAsia"/>
        </w:rPr>
        <w:t>앱</w:t>
      </w:r>
      <w:proofErr w:type="spellEnd"/>
      <w:r w:rsidR="00E62D08">
        <w:rPr>
          <w:rFonts w:hint="eastAsia"/>
        </w:rPr>
        <w:t xml:space="preserve"> </w:t>
      </w:r>
      <w:proofErr w:type="spellStart"/>
      <w:r w:rsidR="00E62D08">
        <w:rPr>
          <w:rFonts w:hint="eastAsia"/>
        </w:rPr>
        <w:t>런처</w:t>
      </w:r>
      <w:proofErr w:type="spellEnd"/>
      <w:r w:rsidR="00E62D08">
        <w:rPr>
          <w:rFonts w:hint="eastAsia"/>
        </w:rPr>
        <w:t>(</w:t>
      </w:r>
      <w:r>
        <w:t>app launcher</w:t>
      </w:r>
      <w:r w:rsidR="00E62D08">
        <w:t>)</w:t>
      </w:r>
      <w:r>
        <w:rPr>
          <w:rFonts w:hint="eastAsia"/>
        </w:rPr>
        <w:t>라고 부른다.</w:t>
      </w:r>
    </w:p>
    <w:p w:rsidR="00721CD6" w:rsidRDefault="00721CD6" w:rsidP="00721CD6">
      <w:r>
        <w:rPr>
          <w:rFonts w:hint="eastAsia"/>
        </w:rPr>
        <w:t xml:space="preserve">이 </w:t>
      </w:r>
      <w:proofErr w:type="spellStart"/>
      <w:r w:rsidR="00E62D08">
        <w:rPr>
          <w:rFonts w:hint="eastAsia"/>
        </w:rPr>
        <w:t>런처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표시되기 위한 아이콘이라는 의미로 </w:t>
      </w:r>
      <w:proofErr w:type="spellStart"/>
      <w:r w:rsidR="00E62D08">
        <w:rPr>
          <w:rFonts w:hint="eastAsia"/>
        </w:rPr>
        <w:t>런처</w:t>
      </w:r>
      <w:proofErr w:type="spellEnd"/>
      <w:r w:rsidR="00E62D08">
        <w:rPr>
          <w:rFonts w:hint="eastAsia"/>
        </w:rPr>
        <w:t xml:space="preserve"> 아이콘</w:t>
      </w:r>
      <w:r>
        <w:rPr>
          <w:rFonts w:hint="eastAsia"/>
        </w:rPr>
        <w:t>이라고 한다.</w:t>
      </w:r>
    </w:p>
    <w:p w:rsidR="00721CD6" w:rsidRPr="00E62D08" w:rsidRDefault="00721CD6" w:rsidP="00721CD6"/>
    <w:p w:rsidR="00721CD6" w:rsidRDefault="00721CD6" w:rsidP="0009018E">
      <w:pPr>
        <w:pStyle w:val="2"/>
      </w:pPr>
      <w:bookmarkStart w:id="2" w:name="_Toc399771090"/>
      <w:r>
        <w:rPr>
          <w:rFonts w:hint="eastAsia"/>
        </w:rPr>
        <w:t>해상도 (</w:t>
      </w:r>
      <w:r>
        <w:t>resolution)</w:t>
      </w:r>
      <w:bookmarkEnd w:id="2"/>
    </w:p>
    <w:p w:rsidR="00721CD6" w:rsidRDefault="00721CD6" w:rsidP="00721CD6">
      <w:r>
        <w:rPr>
          <w:rFonts w:hint="eastAsia"/>
        </w:rPr>
        <w:t>화면에서 색상을 표시하는 가장 작은 단위인 점을 우리말로 화소라고 하고,</w:t>
      </w:r>
      <w:r>
        <w:t xml:space="preserve"> </w:t>
      </w:r>
      <w:r>
        <w:rPr>
          <w:rFonts w:hint="eastAsia"/>
        </w:rPr>
        <w:t>영어로 픽셀(</w:t>
      </w:r>
      <w:r>
        <w:t xml:space="preserve">pixel) </w:t>
      </w:r>
      <w:r>
        <w:rPr>
          <w:rFonts w:hint="eastAsia"/>
        </w:rPr>
        <w:t>이라고 한다.</w:t>
      </w:r>
    </w:p>
    <w:p w:rsidR="00721CD6" w:rsidRDefault="00721CD6" w:rsidP="00721CD6">
      <w:r>
        <w:rPr>
          <w:rFonts w:hint="eastAsia"/>
        </w:rPr>
        <w:t>이 픽셀의 크기가 작고 세밀할 수록 고해상도이고, 픽셀의 크기가 크고 거칠수록 저해상도이다.</w:t>
      </w:r>
    </w:p>
    <w:p w:rsidR="00721CD6" w:rsidRDefault="00721CD6" w:rsidP="00721CD6"/>
    <w:p w:rsidR="00721CD6" w:rsidRDefault="00721CD6" w:rsidP="00721CD6">
      <w:r>
        <w:rPr>
          <w:rFonts w:hint="eastAsia"/>
        </w:rPr>
        <w:t xml:space="preserve">해상도의 단위는 </w:t>
      </w:r>
      <w:r>
        <w:t xml:space="preserve">DPI (dot per inch) </w:t>
      </w:r>
      <w:r>
        <w:rPr>
          <w:rFonts w:hint="eastAsia"/>
        </w:rPr>
        <w:t>이다. 1인치에 들어있는 점의 수를 의미한다.</w:t>
      </w:r>
    </w:p>
    <w:p w:rsidR="00721CD6" w:rsidRDefault="00721CD6" w:rsidP="00721CD6">
      <w:r>
        <w:rPr>
          <w:rFonts w:hint="eastAsia"/>
        </w:rPr>
        <w:t>고해상도일 수록 점의 크기가 작으므로,</w:t>
      </w:r>
      <w:r>
        <w:t xml:space="preserve"> 1</w:t>
      </w:r>
      <w:r>
        <w:rPr>
          <w:rFonts w:hint="eastAsia"/>
        </w:rPr>
        <w:t xml:space="preserve">인치에 </w:t>
      </w:r>
      <w:proofErr w:type="spellStart"/>
      <w:r>
        <w:rPr>
          <w:rFonts w:hint="eastAsia"/>
        </w:rPr>
        <w:t>저행상도보다</w:t>
      </w:r>
      <w:proofErr w:type="spellEnd"/>
      <w:r>
        <w:rPr>
          <w:rFonts w:hint="eastAsia"/>
        </w:rPr>
        <w:t xml:space="preserve"> 더 많은 점이 들어있다.</w:t>
      </w:r>
    </w:p>
    <w:p w:rsidR="00721CD6" w:rsidRDefault="00721CD6" w:rsidP="00721CD6"/>
    <w:p w:rsidR="00721CD6" w:rsidRDefault="00721CD6" w:rsidP="00721CD6"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</w:t>
      </w:r>
      <w:r>
        <w:t>100 dpi</w:t>
      </w:r>
      <w:r>
        <w:rPr>
          <w:rFonts w:hint="eastAsia"/>
        </w:rPr>
        <w:t xml:space="preserve">인 화면에서 </w:t>
      </w:r>
      <w:r w:rsidR="00E62D08">
        <w:t>3</w:t>
      </w:r>
      <w:r w:rsidR="00E62D08">
        <w:rPr>
          <w:rFonts w:hint="eastAsia"/>
        </w:rPr>
        <w:t xml:space="preserve">인치 크기에는 </w:t>
      </w:r>
      <w:r>
        <w:t xml:space="preserve">300 </w:t>
      </w:r>
      <w:r>
        <w:rPr>
          <w:rFonts w:hint="eastAsia"/>
        </w:rPr>
        <w:t>픽셀</w:t>
      </w:r>
      <w:r w:rsidR="00E62D08">
        <w:rPr>
          <w:rFonts w:hint="eastAsia"/>
        </w:rPr>
        <w:t>이 들어있고,</w:t>
      </w:r>
      <w:r w:rsidR="00E62D08">
        <w:t xml:space="preserve"> </w:t>
      </w:r>
      <w:r>
        <w:t xml:space="preserve">300 dpi </w:t>
      </w:r>
      <w:r>
        <w:rPr>
          <w:rFonts w:hint="eastAsia"/>
        </w:rPr>
        <w:t xml:space="preserve">화면에서 </w:t>
      </w:r>
      <w:r w:rsidR="00E62D08">
        <w:t>3</w:t>
      </w:r>
      <w:r w:rsidR="00E62D08">
        <w:rPr>
          <w:rFonts w:hint="eastAsia"/>
        </w:rPr>
        <w:t xml:space="preserve">인치에는 </w:t>
      </w:r>
      <w:r w:rsidR="00E62D08">
        <w:t>9</w:t>
      </w:r>
      <w:r>
        <w:t xml:space="preserve">00 </w:t>
      </w:r>
      <w:r>
        <w:rPr>
          <w:rFonts w:hint="eastAsia"/>
        </w:rPr>
        <w:t>픽셀</w:t>
      </w:r>
      <w:r w:rsidR="00E62D08">
        <w:rPr>
          <w:rFonts w:hint="eastAsia"/>
        </w:rPr>
        <w:t>이 들어있다.</w:t>
      </w:r>
      <w:r w:rsidR="00E62D08">
        <w:t xml:space="preserve"> </w:t>
      </w:r>
      <w:r w:rsidR="00E62D08">
        <w:rPr>
          <w:rFonts w:hint="eastAsia"/>
        </w:rPr>
        <w:t xml:space="preserve">즉 </w:t>
      </w:r>
      <w:r>
        <w:rPr>
          <w:rFonts w:hint="eastAsia"/>
        </w:rPr>
        <w:t>저해상도 화면과 고해상도 화면에서 동일한 크기로 보이려면,</w:t>
      </w:r>
      <w:r>
        <w:t xml:space="preserve"> </w:t>
      </w:r>
      <w:r>
        <w:rPr>
          <w:rFonts w:hint="eastAsia"/>
        </w:rPr>
        <w:t>고해상도에서는 더 많은 픽셀로 그려야 한다.</w:t>
      </w:r>
    </w:p>
    <w:p w:rsidR="00721CD6" w:rsidRDefault="00721CD6" w:rsidP="00721CD6"/>
    <w:p w:rsidR="00E62D08" w:rsidRDefault="00E62D08" w:rsidP="0009018E">
      <w:pPr>
        <w:pStyle w:val="2"/>
      </w:pPr>
      <w:bookmarkStart w:id="3" w:name="_Toc399771091"/>
      <w:proofErr w:type="spellStart"/>
      <w:r>
        <w:rPr>
          <w:rFonts w:hint="eastAsia"/>
        </w:rPr>
        <w:t>드로워블</w:t>
      </w:r>
      <w:proofErr w:type="spellEnd"/>
      <w:r>
        <w:rPr>
          <w:rFonts w:hint="eastAsia"/>
        </w:rPr>
        <w:t xml:space="preserve"> 리소스(</w:t>
      </w:r>
      <w:proofErr w:type="spellStart"/>
      <w:r>
        <w:t>drawable</w:t>
      </w:r>
      <w:proofErr w:type="spellEnd"/>
      <w:r>
        <w:t xml:space="preserve"> resource)</w:t>
      </w:r>
      <w:bookmarkEnd w:id="3"/>
    </w:p>
    <w:p w:rsidR="00E62D08" w:rsidRDefault="00E62D08" w:rsidP="00E62D08">
      <w:r>
        <w:rPr>
          <w:rFonts w:hint="eastAsia"/>
        </w:rPr>
        <w:t xml:space="preserve">화면에 그려질 수 있는 데이터 파일을 </w:t>
      </w:r>
      <w:proofErr w:type="spellStart"/>
      <w:r>
        <w:rPr>
          <w:rFonts w:hint="eastAsia"/>
        </w:rPr>
        <w:t>드로워블</w:t>
      </w:r>
      <w:proofErr w:type="spellEnd"/>
      <w:r>
        <w:rPr>
          <w:rFonts w:hint="eastAsia"/>
        </w:rPr>
        <w:t xml:space="preserve"> 리소스(</w:t>
      </w:r>
      <w:proofErr w:type="spellStart"/>
      <w:r>
        <w:t>drawable</w:t>
      </w:r>
      <w:proofErr w:type="spellEnd"/>
      <w:r>
        <w:t xml:space="preserve"> resource)</w:t>
      </w:r>
      <w:r>
        <w:rPr>
          <w:rFonts w:hint="eastAsia"/>
        </w:rPr>
        <w:t>라고 한다.</w:t>
      </w:r>
    </w:p>
    <w:p w:rsidR="00E62D08" w:rsidRDefault="00E62D08" w:rsidP="00E62D08">
      <w:r>
        <w:rPr>
          <w:rFonts w:hint="eastAsia"/>
        </w:rPr>
        <w:t xml:space="preserve">대표적인 </w:t>
      </w:r>
      <w:proofErr w:type="spellStart"/>
      <w:r>
        <w:rPr>
          <w:rFonts w:hint="eastAsia"/>
        </w:rPr>
        <w:t>드로워블</w:t>
      </w:r>
      <w:proofErr w:type="spellEnd"/>
      <w:r>
        <w:rPr>
          <w:rFonts w:hint="eastAsia"/>
        </w:rPr>
        <w:t xml:space="preserve"> 리소스는 아이콘 파일,</w:t>
      </w:r>
      <w:r>
        <w:t xml:space="preserve"> </w:t>
      </w:r>
      <w:r>
        <w:rPr>
          <w:rFonts w:hint="eastAsia"/>
        </w:rPr>
        <w:t>비트맵 파일이다.</w:t>
      </w:r>
    </w:p>
    <w:p w:rsidR="00E62D08" w:rsidRDefault="00E62D08" w:rsidP="00E62D08"/>
    <w:p w:rsidR="0061694E" w:rsidRDefault="00E62D08" w:rsidP="00E62D08">
      <w:r>
        <w:rPr>
          <w:rFonts w:hint="eastAsia"/>
        </w:rPr>
        <w:t xml:space="preserve">다양한 해상도의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기기에서 동일한 크기로 아이콘이 그려</w:t>
      </w:r>
      <w:r w:rsidR="0061694E">
        <w:rPr>
          <w:rFonts w:hint="eastAsia"/>
        </w:rPr>
        <w:t xml:space="preserve">지려면, </w:t>
      </w:r>
      <w:r>
        <w:rPr>
          <w:rFonts w:hint="eastAsia"/>
        </w:rPr>
        <w:t>고해상도의 화면에는 큰 아이콘을,</w:t>
      </w:r>
      <w:r>
        <w:t xml:space="preserve"> </w:t>
      </w:r>
      <w:r>
        <w:rPr>
          <w:rFonts w:hint="eastAsia"/>
        </w:rPr>
        <w:t>저해상도의 화면에는 작은 아이콘을 그려야</w:t>
      </w:r>
      <w:r w:rsidR="0061694E">
        <w:rPr>
          <w:rFonts w:hint="eastAsia"/>
        </w:rPr>
        <w:t xml:space="preserve"> 한다.</w:t>
      </w:r>
    </w:p>
    <w:p w:rsidR="0061694E" w:rsidRDefault="0061694E" w:rsidP="00E62D08"/>
    <w:p w:rsidR="0061694E" w:rsidRDefault="0061694E" w:rsidP="00E62D08">
      <w:proofErr w:type="spellStart"/>
      <w:r>
        <w:rPr>
          <w:rFonts w:hint="eastAsia"/>
        </w:rPr>
        <w:t>드로워블</w:t>
      </w:r>
      <w:proofErr w:type="spellEnd"/>
      <w:r>
        <w:rPr>
          <w:rFonts w:hint="eastAsia"/>
        </w:rPr>
        <w:t xml:space="preserve"> 리소스 파일을 저장하기 위한 폴더가 해상도별로 </w:t>
      </w:r>
      <w:proofErr w:type="spellStart"/>
      <w:r>
        <w:rPr>
          <w:rFonts w:hint="eastAsia"/>
        </w:rPr>
        <w:t>여러개이다</w:t>
      </w:r>
      <w:proofErr w:type="spellEnd"/>
      <w:r>
        <w:rPr>
          <w:rFonts w:hint="eastAsia"/>
        </w:rPr>
        <w:t>.</w:t>
      </w:r>
    </w:p>
    <w:tbl>
      <w:tblPr>
        <w:tblStyle w:val="ae"/>
        <w:tblW w:w="0" w:type="auto"/>
        <w:tblLook w:val="04A0"/>
      </w:tblPr>
      <w:tblGrid>
        <w:gridCol w:w="2405"/>
        <w:gridCol w:w="4536"/>
      </w:tblGrid>
      <w:tr w:rsidR="0061694E" w:rsidTr="0061694E">
        <w:tc>
          <w:tcPr>
            <w:tcW w:w="2405" w:type="dxa"/>
          </w:tcPr>
          <w:p w:rsidR="0061694E" w:rsidRDefault="0061694E" w:rsidP="00E62D08">
            <w:r>
              <w:rPr>
                <w:rFonts w:hint="eastAsia"/>
              </w:rPr>
              <w:t>res/</w:t>
            </w:r>
            <w:proofErr w:type="spellStart"/>
            <w:r>
              <w:t>drawable-ldpi</w:t>
            </w:r>
            <w:proofErr w:type="spellEnd"/>
          </w:p>
        </w:tc>
        <w:tc>
          <w:tcPr>
            <w:tcW w:w="4536" w:type="dxa"/>
          </w:tcPr>
          <w:p w:rsidR="0061694E" w:rsidRDefault="0061694E" w:rsidP="00E62D08">
            <w:r>
              <w:rPr>
                <w:rFonts w:hint="eastAsia"/>
              </w:rPr>
              <w:t>low dpi</w:t>
            </w:r>
            <w:r>
              <w:t xml:space="preserve"> </w:t>
            </w:r>
            <w:r>
              <w:rPr>
                <w:rFonts w:hint="eastAsia"/>
              </w:rPr>
              <w:t>저해상도</w:t>
            </w:r>
          </w:p>
        </w:tc>
      </w:tr>
      <w:tr w:rsidR="0061694E" w:rsidTr="0061694E">
        <w:tc>
          <w:tcPr>
            <w:tcW w:w="2405" w:type="dxa"/>
          </w:tcPr>
          <w:p w:rsidR="0061694E" w:rsidRDefault="0061694E" w:rsidP="00E62D08">
            <w:r>
              <w:rPr>
                <w:rFonts w:hint="eastAsia"/>
              </w:rPr>
              <w:t>res/</w:t>
            </w:r>
            <w:proofErr w:type="spellStart"/>
            <w:r>
              <w:rPr>
                <w:rFonts w:hint="eastAsia"/>
              </w:rPr>
              <w:t>drawable-mdpi</w:t>
            </w:r>
            <w:proofErr w:type="spellEnd"/>
          </w:p>
        </w:tc>
        <w:tc>
          <w:tcPr>
            <w:tcW w:w="4536" w:type="dxa"/>
          </w:tcPr>
          <w:p w:rsidR="0061694E" w:rsidRDefault="0061694E" w:rsidP="00E62D08">
            <w:r>
              <w:rPr>
                <w:rFonts w:hint="eastAsia"/>
              </w:rPr>
              <w:t>medium dpi</w:t>
            </w:r>
            <w:r>
              <w:t xml:space="preserve"> </w:t>
            </w:r>
            <w:r>
              <w:rPr>
                <w:rFonts w:hint="eastAsia"/>
              </w:rPr>
              <w:t>중간 해상도</w:t>
            </w:r>
          </w:p>
        </w:tc>
      </w:tr>
      <w:tr w:rsidR="0061694E" w:rsidTr="0061694E">
        <w:tc>
          <w:tcPr>
            <w:tcW w:w="2405" w:type="dxa"/>
          </w:tcPr>
          <w:p w:rsidR="0061694E" w:rsidRDefault="0061694E" w:rsidP="00E62D08">
            <w:r>
              <w:rPr>
                <w:rFonts w:hint="eastAsia"/>
              </w:rPr>
              <w:t>res/</w:t>
            </w:r>
            <w:proofErr w:type="spellStart"/>
            <w:r>
              <w:rPr>
                <w:rFonts w:hint="eastAsia"/>
              </w:rPr>
              <w:t>drawable-</w:t>
            </w:r>
            <w:r>
              <w:t>hdip</w:t>
            </w:r>
            <w:proofErr w:type="spellEnd"/>
          </w:p>
        </w:tc>
        <w:tc>
          <w:tcPr>
            <w:tcW w:w="4536" w:type="dxa"/>
          </w:tcPr>
          <w:p w:rsidR="0061694E" w:rsidRDefault="0061694E" w:rsidP="00E62D08">
            <w:r>
              <w:rPr>
                <w:rFonts w:hint="eastAsia"/>
              </w:rPr>
              <w:t>high dpi</w:t>
            </w:r>
            <w:r>
              <w:t xml:space="preserve"> </w:t>
            </w:r>
            <w:r>
              <w:rPr>
                <w:rFonts w:hint="eastAsia"/>
              </w:rPr>
              <w:t>고해상도</w:t>
            </w:r>
          </w:p>
        </w:tc>
      </w:tr>
      <w:tr w:rsidR="0061694E" w:rsidTr="0061694E">
        <w:tc>
          <w:tcPr>
            <w:tcW w:w="2405" w:type="dxa"/>
          </w:tcPr>
          <w:p w:rsidR="0061694E" w:rsidRDefault="0061694E" w:rsidP="00E62D08">
            <w:r>
              <w:rPr>
                <w:rFonts w:hint="eastAsia"/>
              </w:rPr>
              <w:t>res/</w:t>
            </w:r>
            <w:proofErr w:type="spellStart"/>
            <w:r>
              <w:rPr>
                <w:rFonts w:hint="eastAsia"/>
              </w:rPr>
              <w:t>drawable-</w:t>
            </w:r>
            <w:r>
              <w:t>xhdpi</w:t>
            </w:r>
            <w:proofErr w:type="spellEnd"/>
          </w:p>
        </w:tc>
        <w:tc>
          <w:tcPr>
            <w:tcW w:w="4536" w:type="dxa"/>
          </w:tcPr>
          <w:p w:rsidR="0061694E" w:rsidRDefault="0061694E" w:rsidP="00E62D08">
            <w:r>
              <w:rPr>
                <w:rFonts w:hint="eastAsia"/>
              </w:rPr>
              <w:t>extra high dpi</w:t>
            </w:r>
            <w:r>
              <w:t xml:space="preserve"> </w:t>
            </w:r>
            <w:r>
              <w:rPr>
                <w:rFonts w:hint="eastAsia"/>
              </w:rPr>
              <w:t>초고해상도</w:t>
            </w:r>
          </w:p>
        </w:tc>
      </w:tr>
      <w:tr w:rsidR="0061694E" w:rsidTr="0061694E">
        <w:tc>
          <w:tcPr>
            <w:tcW w:w="2405" w:type="dxa"/>
          </w:tcPr>
          <w:p w:rsidR="0061694E" w:rsidRDefault="0061694E" w:rsidP="00E62D08">
            <w:r>
              <w:rPr>
                <w:rFonts w:hint="eastAsia"/>
              </w:rPr>
              <w:t>res/</w:t>
            </w:r>
            <w:proofErr w:type="spellStart"/>
            <w:r>
              <w:rPr>
                <w:rFonts w:hint="eastAsia"/>
              </w:rPr>
              <w:t>drawable-</w:t>
            </w:r>
            <w:r>
              <w:t>xxhdpi</w:t>
            </w:r>
            <w:proofErr w:type="spellEnd"/>
          </w:p>
        </w:tc>
        <w:tc>
          <w:tcPr>
            <w:tcW w:w="4536" w:type="dxa"/>
          </w:tcPr>
          <w:p w:rsidR="0061694E" w:rsidRDefault="0061694E" w:rsidP="00E62D08">
            <w:r>
              <w:rPr>
                <w:rFonts w:hint="eastAsia"/>
              </w:rPr>
              <w:t xml:space="preserve">extra </w:t>
            </w:r>
            <w:proofErr w:type="spellStart"/>
            <w:r>
              <w:rPr>
                <w:rFonts w:hint="eastAsia"/>
              </w:rPr>
              <w:t>extra</w:t>
            </w:r>
            <w:proofErr w:type="spellEnd"/>
            <w:r>
              <w:rPr>
                <w:rFonts w:hint="eastAsia"/>
              </w:rPr>
              <w:t xml:space="preserve"> high dpi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초초고해상도</w:t>
            </w:r>
            <w:proofErr w:type="spellEnd"/>
          </w:p>
        </w:tc>
      </w:tr>
    </w:tbl>
    <w:p w:rsidR="00DB322C" w:rsidRDefault="00DB322C" w:rsidP="00E62D08"/>
    <w:p w:rsidR="0061694E" w:rsidRDefault="00F4703A" w:rsidP="00E62D08">
      <w:r>
        <w:rPr>
          <w:noProof/>
        </w:rPr>
        <w:drawing>
          <wp:inline distT="0" distB="0" distL="0" distR="0">
            <wp:extent cx="2181225" cy="38576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94E" w:rsidRDefault="0061694E" w:rsidP="0009018E">
      <w:pPr>
        <w:pStyle w:val="2"/>
      </w:pPr>
      <w:bookmarkStart w:id="4" w:name="_Toc399771092"/>
      <w:proofErr w:type="spellStart"/>
      <w:r>
        <w:rPr>
          <w:rFonts w:hint="eastAsia"/>
        </w:rPr>
        <w:lastRenderedPageBreak/>
        <w:t>런쳐</w:t>
      </w:r>
      <w:proofErr w:type="spellEnd"/>
      <w:r>
        <w:rPr>
          <w:rFonts w:hint="eastAsia"/>
        </w:rPr>
        <w:t xml:space="preserve"> 아이콘 크기</w:t>
      </w:r>
      <w:bookmarkEnd w:id="4"/>
    </w:p>
    <w:tbl>
      <w:tblPr>
        <w:tblStyle w:val="ae"/>
        <w:tblW w:w="0" w:type="auto"/>
        <w:tblLook w:val="04A0"/>
      </w:tblPr>
      <w:tblGrid>
        <w:gridCol w:w="2405"/>
        <w:gridCol w:w="4536"/>
      </w:tblGrid>
      <w:tr w:rsidR="0061694E" w:rsidTr="003913F4">
        <w:tc>
          <w:tcPr>
            <w:tcW w:w="2405" w:type="dxa"/>
          </w:tcPr>
          <w:p w:rsidR="0061694E" w:rsidRDefault="0061694E" w:rsidP="003913F4">
            <w:r>
              <w:rPr>
                <w:rFonts w:hint="eastAsia"/>
              </w:rPr>
              <w:t>res/</w:t>
            </w:r>
            <w:proofErr w:type="spellStart"/>
            <w:r>
              <w:t>drawable-ldpi</w:t>
            </w:r>
            <w:proofErr w:type="spellEnd"/>
          </w:p>
        </w:tc>
        <w:tc>
          <w:tcPr>
            <w:tcW w:w="4536" w:type="dxa"/>
          </w:tcPr>
          <w:p w:rsidR="0061694E" w:rsidRDefault="0061694E" w:rsidP="003913F4">
            <w:r>
              <w:t xml:space="preserve">36 x 36 </w:t>
            </w:r>
            <w:r>
              <w:rPr>
                <w:rFonts w:hint="eastAsia"/>
              </w:rPr>
              <w:t>픽셀</w:t>
            </w:r>
          </w:p>
        </w:tc>
      </w:tr>
      <w:tr w:rsidR="0061694E" w:rsidTr="003913F4">
        <w:tc>
          <w:tcPr>
            <w:tcW w:w="2405" w:type="dxa"/>
          </w:tcPr>
          <w:p w:rsidR="0061694E" w:rsidRDefault="0061694E" w:rsidP="003913F4">
            <w:r>
              <w:rPr>
                <w:rFonts w:hint="eastAsia"/>
              </w:rPr>
              <w:t>res/</w:t>
            </w:r>
            <w:proofErr w:type="spellStart"/>
            <w:r>
              <w:rPr>
                <w:rFonts w:hint="eastAsia"/>
              </w:rPr>
              <w:t>drawable-mdpi</w:t>
            </w:r>
            <w:proofErr w:type="spellEnd"/>
          </w:p>
        </w:tc>
        <w:tc>
          <w:tcPr>
            <w:tcW w:w="4536" w:type="dxa"/>
          </w:tcPr>
          <w:p w:rsidR="0061694E" w:rsidRDefault="0061694E" w:rsidP="003913F4">
            <w:r>
              <w:rPr>
                <w:rFonts w:hint="eastAsia"/>
              </w:rPr>
              <w:t xml:space="preserve">48 </w:t>
            </w:r>
            <w:r>
              <w:t xml:space="preserve">x 48 </w:t>
            </w:r>
            <w:r>
              <w:rPr>
                <w:rFonts w:hint="eastAsia"/>
              </w:rPr>
              <w:t>픽셀</w:t>
            </w:r>
          </w:p>
        </w:tc>
      </w:tr>
      <w:tr w:rsidR="0061694E" w:rsidTr="003913F4">
        <w:tc>
          <w:tcPr>
            <w:tcW w:w="2405" w:type="dxa"/>
          </w:tcPr>
          <w:p w:rsidR="0061694E" w:rsidRDefault="0061694E" w:rsidP="003913F4">
            <w:r>
              <w:rPr>
                <w:rFonts w:hint="eastAsia"/>
              </w:rPr>
              <w:t>res/</w:t>
            </w:r>
            <w:proofErr w:type="spellStart"/>
            <w:r>
              <w:rPr>
                <w:rFonts w:hint="eastAsia"/>
              </w:rPr>
              <w:t>drawable-</w:t>
            </w:r>
            <w:r>
              <w:t>hdip</w:t>
            </w:r>
            <w:proofErr w:type="spellEnd"/>
          </w:p>
        </w:tc>
        <w:tc>
          <w:tcPr>
            <w:tcW w:w="4536" w:type="dxa"/>
          </w:tcPr>
          <w:p w:rsidR="0061694E" w:rsidRDefault="0061694E" w:rsidP="0061694E">
            <w:r>
              <w:t>72</w:t>
            </w:r>
            <w:r>
              <w:rPr>
                <w:rFonts w:hint="eastAsia"/>
              </w:rPr>
              <w:t xml:space="preserve"> </w:t>
            </w:r>
            <w:r>
              <w:t xml:space="preserve">x 72 </w:t>
            </w:r>
            <w:r>
              <w:rPr>
                <w:rFonts w:hint="eastAsia"/>
              </w:rPr>
              <w:t>픽셀</w:t>
            </w:r>
          </w:p>
        </w:tc>
      </w:tr>
      <w:tr w:rsidR="0061694E" w:rsidTr="003913F4">
        <w:tc>
          <w:tcPr>
            <w:tcW w:w="2405" w:type="dxa"/>
          </w:tcPr>
          <w:p w:rsidR="0061694E" w:rsidRDefault="0061694E" w:rsidP="003913F4">
            <w:r>
              <w:rPr>
                <w:rFonts w:hint="eastAsia"/>
              </w:rPr>
              <w:t>res/</w:t>
            </w:r>
            <w:proofErr w:type="spellStart"/>
            <w:r>
              <w:rPr>
                <w:rFonts w:hint="eastAsia"/>
              </w:rPr>
              <w:t>drawable-</w:t>
            </w:r>
            <w:r>
              <w:t>xhdpi</w:t>
            </w:r>
            <w:proofErr w:type="spellEnd"/>
          </w:p>
        </w:tc>
        <w:tc>
          <w:tcPr>
            <w:tcW w:w="4536" w:type="dxa"/>
          </w:tcPr>
          <w:p w:rsidR="0061694E" w:rsidRDefault="0061694E" w:rsidP="003913F4">
            <w:r>
              <w:rPr>
                <w:rFonts w:hint="eastAsia"/>
              </w:rPr>
              <w:t>96 x 96 픽셀</w:t>
            </w:r>
          </w:p>
        </w:tc>
      </w:tr>
      <w:tr w:rsidR="0061694E" w:rsidTr="003913F4">
        <w:tc>
          <w:tcPr>
            <w:tcW w:w="2405" w:type="dxa"/>
          </w:tcPr>
          <w:p w:rsidR="0061694E" w:rsidRDefault="0061694E" w:rsidP="003913F4">
            <w:r>
              <w:rPr>
                <w:rFonts w:hint="eastAsia"/>
              </w:rPr>
              <w:t>res/</w:t>
            </w:r>
            <w:proofErr w:type="spellStart"/>
            <w:r>
              <w:rPr>
                <w:rFonts w:hint="eastAsia"/>
              </w:rPr>
              <w:t>drawable-</w:t>
            </w:r>
            <w:r>
              <w:t>xxhdpi</w:t>
            </w:r>
            <w:proofErr w:type="spellEnd"/>
          </w:p>
        </w:tc>
        <w:tc>
          <w:tcPr>
            <w:tcW w:w="4536" w:type="dxa"/>
          </w:tcPr>
          <w:p w:rsidR="0061694E" w:rsidRDefault="0061694E" w:rsidP="003913F4">
            <w:r>
              <w:rPr>
                <w:rFonts w:hint="eastAsia"/>
              </w:rPr>
              <w:t>144 x 144 픽셀</w:t>
            </w:r>
          </w:p>
        </w:tc>
      </w:tr>
    </w:tbl>
    <w:p w:rsidR="0061694E" w:rsidRDefault="0061694E" w:rsidP="0061694E"/>
    <w:p w:rsidR="0061694E" w:rsidRDefault="0012045F" w:rsidP="0061694E">
      <w:proofErr w:type="spellStart"/>
      <w:r>
        <w:rPr>
          <w:rFonts w:hint="eastAsia"/>
        </w:rPr>
        <w:t>런쳐</w:t>
      </w:r>
      <w:proofErr w:type="spellEnd"/>
      <w:r>
        <w:rPr>
          <w:rFonts w:hint="eastAsia"/>
        </w:rPr>
        <w:t xml:space="preserve"> 아이콘을 해상도별로 따로 정교하게 만들려면,</w:t>
      </w:r>
      <w:r>
        <w:t xml:space="preserve"> </w:t>
      </w:r>
      <w:r>
        <w:rPr>
          <w:rFonts w:hint="eastAsia"/>
        </w:rPr>
        <w:t xml:space="preserve">위 표의 크기로 </w:t>
      </w:r>
      <w:proofErr w:type="spellStart"/>
      <w:r>
        <w:rPr>
          <w:rFonts w:hint="eastAsia"/>
        </w:rPr>
        <w:t>여러개</w:t>
      </w:r>
      <w:proofErr w:type="spellEnd"/>
      <w:r>
        <w:rPr>
          <w:rFonts w:hint="eastAsia"/>
        </w:rPr>
        <w:t xml:space="preserve"> 만들어서 </w:t>
      </w:r>
      <w:r w:rsidR="00F4703A">
        <w:rPr>
          <w:rFonts w:hint="eastAsia"/>
        </w:rPr>
        <w:t xml:space="preserve">해상도별로 해당 </w:t>
      </w:r>
      <w:proofErr w:type="spellStart"/>
      <w:r>
        <w:rPr>
          <w:rFonts w:hint="eastAsia"/>
        </w:rPr>
        <w:t>드로워블</w:t>
      </w:r>
      <w:proofErr w:type="spellEnd"/>
      <w:r>
        <w:rPr>
          <w:rFonts w:hint="eastAsia"/>
        </w:rPr>
        <w:t xml:space="preserve"> 리소스 폴더에 넣어야 한다.</w:t>
      </w:r>
      <w:r w:rsidR="00F4703A">
        <w:t xml:space="preserve"> </w:t>
      </w:r>
      <w:r w:rsidR="00F4703A">
        <w:rPr>
          <w:rFonts w:hint="eastAsia"/>
        </w:rPr>
        <w:t>아이콘을 해상도별로 따로 만들지 않고,</w:t>
      </w:r>
      <w:r w:rsidR="00F4703A">
        <w:t xml:space="preserve"> </w:t>
      </w:r>
      <w:r w:rsidR="00F4703A">
        <w:rPr>
          <w:rFonts w:hint="eastAsia"/>
        </w:rPr>
        <w:t>그냥 크기만 변경해서 저장할 것이라면,</w:t>
      </w:r>
      <w:r w:rsidR="00F4703A">
        <w:t xml:space="preserve"> </w:t>
      </w:r>
      <w:r w:rsidR="00F4703A">
        <w:rPr>
          <w:rFonts w:hint="eastAsia"/>
        </w:rPr>
        <w:t>해상도 별로 따로 만들지 않아도 된다.</w:t>
      </w:r>
      <w:r w:rsidR="00F4703A">
        <w:t xml:space="preserve"> 144 x 144 </w:t>
      </w:r>
      <w:r w:rsidR="00F4703A">
        <w:rPr>
          <w:rFonts w:hint="eastAsia"/>
        </w:rPr>
        <w:t xml:space="preserve">픽셀 크기의 아이콘 파일 하나만 </w:t>
      </w:r>
      <w:r w:rsidR="00F4703A">
        <w:t>res/</w:t>
      </w:r>
      <w:proofErr w:type="spellStart"/>
      <w:r w:rsidR="00F4703A">
        <w:t>drawable-xxhdpi</w:t>
      </w:r>
      <w:proofErr w:type="spellEnd"/>
      <w:r w:rsidR="00F4703A">
        <w:t xml:space="preserve"> </w:t>
      </w:r>
      <w:r w:rsidR="00F4703A">
        <w:rPr>
          <w:rFonts w:hint="eastAsia"/>
        </w:rPr>
        <w:t>폴더에 넣어 놓으면,</w:t>
      </w:r>
      <w:r w:rsidR="00F4703A">
        <w:t xml:space="preserve"> </w:t>
      </w:r>
      <w:r w:rsidR="00F4703A">
        <w:rPr>
          <w:rFonts w:hint="eastAsia"/>
        </w:rPr>
        <w:t xml:space="preserve">다른 크기의 아이콘이 필요할 경우에 </w:t>
      </w:r>
      <w:proofErr w:type="spellStart"/>
      <w:r w:rsidR="00F4703A">
        <w:rPr>
          <w:rFonts w:hint="eastAsia"/>
        </w:rPr>
        <w:t>안드로이드</w:t>
      </w:r>
      <w:proofErr w:type="spellEnd"/>
      <w:r w:rsidR="00F4703A">
        <w:rPr>
          <w:rFonts w:hint="eastAsia"/>
        </w:rPr>
        <w:t xml:space="preserve"> 시스템이 알아서 크기 조정해서 사용한다.</w:t>
      </w:r>
    </w:p>
    <w:p w:rsidR="00904716" w:rsidRDefault="00904716" w:rsidP="0061694E"/>
    <w:p w:rsidR="00F4703A" w:rsidRDefault="00F4703A" w:rsidP="0009018E">
      <w:pPr>
        <w:pStyle w:val="2"/>
      </w:pPr>
      <w:bookmarkStart w:id="5" w:name="_Toc399771093"/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 변경하기</w:t>
      </w:r>
      <w:bookmarkEnd w:id="5"/>
    </w:p>
    <w:p w:rsidR="00F4703A" w:rsidRDefault="00F4703A" w:rsidP="00F4703A"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아이콘을 변경하려면,</w:t>
      </w:r>
      <w:r>
        <w:t xml:space="preserve"> </w:t>
      </w:r>
      <w:r>
        <w:rPr>
          <w:rFonts w:hint="eastAsia"/>
        </w:rPr>
        <w:t xml:space="preserve">먼저 </w:t>
      </w:r>
      <w:proofErr w:type="spellStart"/>
      <w:r>
        <w:t>drawable</w:t>
      </w:r>
      <w:proofErr w:type="spellEnd"/>
      <w:r>
        <w:t xml:space="preserve">-XXX </w:t>
      </w:r>
      <w:r>
        <w:rPr>
          <w:rFonts w:hint="eastAsia"/>
        </w:rPr>
        <w:t xml:space="preserve">폴더들에 들어있는 </w:t>
      </w:r>
      <w:r>
        <w:t xml:space="preserve">ic_launcher.png </w:t>
      </w:r>
      <w:r>
        <w:rPr>
          <w:rFonts w:hint="eastAsia"/>
        </w:rPr>
        <w:t>파일을 모두 삭제한다.</w:t>
      </w:r>
    </w:p>
    <w:p w:rsidR="00F4703A" w:rsidRDefault="00F4703A" w:rsidP="00F4703A">
      <w:r>
        <w:rPr>
          <w:rFonts w:hint="eastAsia"/>
        </w:rPr>
        <w:t xml:space="preserve">그리고 </w:t>
      </w:r>
      <w:r>
        <w:t xml:space="preserve">144 x 144 </w:t>
      </w:r>
      <w:r>
        <w:rPr>
          <w:rFonts w:hint="eastAsia"/>
        </w:rPr>
        <w:t xml:space="preserve">픽셀 크기의 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 xml:space="preserve"> 파일을 만들어서,</w:t>
      </w:r>
      <w:r>
        <w:t xml:space="preserve"> </w:t>
      </w:r>
      <w:proofErr w:type="spellStart"/>
      <w:r>
        <w:t>drawable-xxhdpi</w:t>
      </w:r>
      <w:proofErr w:type="spellEnd"/>
      <w:r>
        <w:t xml:space="preserve"> </w:t>
      </w:r>
      <w:r>
        <w:rPr>
          <w:rFonts w:hint="eastAsia"/>
        </w:rPr>
        <w:t xml:space="preserve">폴더에 </w:t>
      </w:r>
      <w:r w:rsidRPr="006D730E">
        <w:rPr>
          <w:highlight w:val="yellow"/>
        </w:rPr>
        <w:t>ic_launcher.png</w:t>
      </w:r>
      <w:r>
        <w:t xml:space="preserve"> </w:t>
      </w:r>
      <w:r>
        <w:rPr>
          <w:rFonts w:hint="eastAsia"/>
        </w:rPr>
        <w:t>파일명으로 저장한다.</w:t>
      </w:r>
      <w:r w:rsidR="002C251D">
        <w:rPr>
          <w:rFonts w:hint="eastAsia"/>
        </w:rPr>
        <w:t xml:space="preserve"> </w:t>
      </w:r>
      <w:proofErr w:type="spellStart"/>
      <w:r w:rsidR="002C251D">
        <w:rPr>
          <w:rFonts w:hint="eastAsia"/>
        </w:rPr>
        <w:t>png</w:t>
      </w:r>
      <w:proofErr w:type="spellEnd"/>
      <w:r w:rsidR="002C251D">
        <w:rPr>
          <w:rFonts w:hint="eastAsia"/>
        </w:rPr>
        <w:t xml:space="preserve">: 색상의 수가 </w:t>
      </w:r>
      <w:proofErr w:type="spellStart"/>
      <w:r w:rsidR="002C251D">
        <w:rPr>
          <w:rFonts w:hint="eastAsia"/>
        </w:rPr>
        <w:t>몇개</w:t>
      </w:r>
      <w:proofErr w:type="spellEnd"/>
      <w:r w:rsidR="002C251D">
        <w:rPr>
          <w:rFonts w:hint="eastAsia"/>
        </w:rPr>
        <w:t xml:space="preserve"> </w:t>
      </w:r>
      <w:proofErr w:type="spellStart"/>
      <w:r w:rsidR="002C251D">
        <w:rPr>
          <w:rFonts w:hint="eastAsia"/>
        </w:rPr>
        <w:t>안될때</w:t>
      </w:r>
      <w:proofErr w:type="spellEnd"/>
      <w:r w:rsidR="002C251D">
        <w:rPr>
          <w:rFonts w:hint="eastAsia"/>
        </w:rPr>
        <w:t>(압축률이 좋다) jpg: 색상의 수가 많다(</w:t>
      </w:r>
      <w:proofErr w:type="spellStart"/>
      <w:r w:rsidR="002C251D">
        <w:rPr>
          <w:rFonts w:hint="eastAsia"/>
        </w:rPr>
        <w:t>사진등</w:t>
      </w:r>
      <w:proofErr w:type="spellEnd"/>
      <w:r w:rsidR="002C251D">
        <w:rPr>
          <w:rFonts w:hint="eastAsia"/>
        </w:rPr>
        <w:t>)</w:t>
      </w:r>
    </w:p>
    <w:p w:rsidR="00F4703A" w:rsidRDefault="00F4703A" w:rsidP="00F4703A"/>
    <w:p w:rsidR="00F4703A" w:rsidRPr="00F4703A" w:rsidRDefault="001B7BF8" w:rsidP="00F470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08pt">
            <v:imagedata r:id="rId8" o:title="ic_launcher"/>
          </v:shape>
        </w:pict>
      </w:r>
    </w:p>
    <w:p w:rsidR="00453CB1" w:rsidRDefault="00453CB1" w:rsidP="00E62D08">
      <w:r>
        <w:rPr>
          <w:rFonts w:hint="eastAsia"/>
        </w:rPr>
        <w:t xml:space="preserve">위 아이콘의 크기가 </w:t>
      </w:r>
      <w:r>
        <w:t xml:space="preserve">144 x 144 </w:t>
      </w:r>
      <w:r>
        <w:rPr>
          <w:rFonts w:hint="eastAsia"/>
        </w:rPr>
        <w:t>픽셀이다.</w:t>
      </w:r>
      <w:r w:rsidR="00074161">
        <w:t xml:space="preserve"> </w:t>
      </w:r>
    </w:p>
    <w:p w:rsidR="00415044" w:rsidRDefault="00415044" w:rsidP="00E62D08">
      <w:r>
        <w:rPr>
          <w:rFonts w:hint="eastAsia"/>
        </w:rPr>
        <w:t xml:space="preserve">이 아이콘 파일의 </w:t>
      </w:r>
      <w:r>
        <w:t>URL</w:t>
      </w:r>
      <w:r>
        <w:rPr>
          <w:rFonts w:hint="eastAsia"/>
        </w:rPr>
        <w:t>은 다음과 같다.</w:t>
      </w:r>
    </w:p>
    <w:p w:rsidR="00415044" w:rsidRDefault="00AA2087" w:rsidP="00E62D08">
      <w:hyperlink r:id="rId9" w:history="1">
        <w:r w:rsidR="00415044" w:rsidRPr="00B63B38">
          <w:rPr>
            <w:rStyle w:val="a8"/>
          </w:rPr>
          <w:t>https://onedrive.live.com/embed?cid=C704E2ECDA408483&amp;resid=C704E2ECDA408483%219274&amp;authkey=ACThB7-AmXjQ82U</w:t>
        </w:r>
      </w:hyperlink>
    </w:p>
    <w:p w:rsidR="00415044" w:rsidRPr="00E62D08" w:rsidRDefault="00415044" w:rsidP="00E62D08"/>
    <w:p w:rsidR="00721CD6" w:rsidRDefault="003913F4" w:rsidP="00721CD6">
      <w:r>
        <w:rPr>
          <w:rFonts w:hint="eastAsia"/>
        </w:rPr>
        <w:t>E</w:t>
      </w:r>
      <w:r>
        <w:t xml:space="preserve">03List </w:t>
      </w:r>
      <w:r>
        <w:rPr>
          <w:rFonts w:hint="eastAsia"/>
        </w:rPr>
        <w:t xml:space="preserve">예제 프로젝트의 </w:t>
      </w:r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아이콘을 이 파일로 교체하자.</w:t>
      </w:r>
    </w:p>
    <w:p w:rsidR="00074161" w:rsidRPr="00074161" w:rsidRDefault="00074161" w:rsidP="00721CD6"/>
    <w:p w:rsidR="00721CD6" w:rsidRDefault="00904716" w:rsidP="00721CD6"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아이콘의 배경은 흰색이 아니라 투명해야 한다.</w:t>
      </w:r>
    </w:p>
    <w:p w:rsidR="00904716" w:rsidRDefault="00904716" w:rsidP="00721CD6"/>
    <w:p w:rsidR="00C257FC" w:rsidRDefault="00C257FC" w:rsidP="00721CD6"/>
    <w:p w:rsidR="00C257FC" w:rsidRDefault="00C257FC">
      <w:pPr>
        <w:widowControl/>
        <w:wordWrap/>
        <w:autoSpaceDE/>
        <w:autoSpaceDN/>
        <w:spacing w:after="200" w:line="276" w:lineRule="auto"/>
        <w:jc w:val="both"/>
        <w:rPr>
          <w:rFonts w:hAnsi="굴림" w:cstheme="majorBidi"/>
          <w:b/>
          <w:sz w:val="32"/>
        </w:rPr>
      </w:pPr>
      <w:r>
        <w:br w:type="page"/>
      </w:r>
    </w:p>
    <w:p w:rsidR="00C257FC" w:rsidRDefault="00C257FC" w:rsidP="00C257FC">
      <w:pPr>
        <w:pStyle w:val="2"/>
      </w:pPr>
      <w:r>
        <w:rPr>
          <w:rFonts w:hint="eastAsia"/>
        </w:rPr>
        <w:lastRenderedPageBreak/>
        <w:t xml:space="preserve">Google Play용 </w:t>
      </w:r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</w:t>
      </w:r>
    </w:p>
    <w:p w:rsidR="00C257FC" w:rsidRDefault="00C257FC" w:rsidP="00C257FC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>
        <w:t>Google Play</w:t>
      </w:r>
      <w:r>
        <w:rPr>
          <w:rFonts w:hint="eastAsia"/>
        </w:rPr>
        <w:t xml:space="preserve">에 등록할 때 </w:t>
      </w:r>
      <w:r>
        <w:t xml:space="preserve">512 x 512 </w:t>
      </w:r>
      <w:r>
        <w:rPr>
          <w:rFonts w:hint="eastAsia"/>
        </w:rPr>
        <w:t xml:space="preserve">크기의 </w:t>
      </w:r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 파일이 필요하다.</w:t>
      </w:r>
    </w:p>
    <w:p w:rsidR="00C257FC" w:rsidRDefault="00C257FC" w:rsidP="00C257FC"/>
    <w:p w:rsidR="00C257FC" w:rsidRDefault="00C257FC" w:rsidP="00C257FC">
      <w:r>
        <w:rPr>
          <w:noProof/>
        </w:rPr>
        <w:drawing>
          <wp:inline distT="0" distB="0" distL="0" distR="0">
            <wp:extent cx="2581275" cy="288607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7FC" w:rsidRDefault="00C257FC" w:rsidP="00C257FC"/>
    <w:p w:rsidR="00C257FC" w:rsidRDefault="00C257FC" w:rsidP="00C257FC">
      <w:r>
        <w:rPr>
          <w:rFonts w:hint="eastAsia"/>
        </w:rPr>
        <w:t xml:space="preserve">프로젝트에 </w:t>
      </w:r>
      <w:r>
        <w:t xml:space="preserve">ic_launcher-web.png </w:t>
      </w:r>
      <w:r>
        <w:rPr>
          <w:rFonts w:hint="eastAsia"/>
        </w:rPr>
        <w:t xml:space="preserve">파일이 바로 </w:t>
      </w:r>
      <w:r>
        <w:t xml:space="preserve">512 x 512 </w:t>
      </w:r>
      <w:r>
        <w:rPr>
          <w:rFonts w:hint="eastAsia"/>
        </w:rPr>
        <w:t xml:space="preserve">크기의 </w:t>
      </w:r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 파일이다.</w:t>
      </w:r>
    </w:p>
    <w:p w:rsidR="00C257FC" w:rsidRDefault="00A5058B" w:rsidP="00C257FC">
      <w:r w:rsidRPr="00A5058B">
        <w:rPr>
          <w:rFonts w:hint="eastAsia"/>
          <w:highlight w:val="yellow"/>
        </w:rPr>
        <w:t xml:space="preserve">웹사이트용 아이콘이다. </w:t>
      </w:r>
      <w:proofErr w:type="spellStart"/>
      <w:r w:rsidRPr="00A5058B">
        <w:rPr>
          <w:rFonts w:hint="eastAsia"/>
          <w:highlight w:val="yellow"/>
        </w:rPr>
        <w:t>앱에선</w:t>
      </w:r>
      <w:proofErr w:type="spellEnd"/>
      <w:r w:rsidRPr="00A5058B">
        <w:rPr>
          <w:rFonts w:hint="eastAsia"/>
          <w:highlight w:val="yellow"/>
        </w:rPr>
        <w:t xml:space="preserve"> </w:t>
      </w:r>
      <w:proofErr w:type="spellStart"/>
      <w:r w:rsidRPr="00A5058B">
        <w:rPr>
          <w:rFonts w:hint="eastAsia"/>
          <w:highlight w:val="yellow"/>
        </w:rPr>
        <w:t>안쓰인다</w:t>
      </w:r>
      <w:proofErr w:type="spellEnd"/>
      <w:r w:rsidRPr="00A5058B">
        <w:rPr>
          <w:rFonts w:hint="eastAsia"/>
          <w:highlight w:val="yellow"/>
        </w:rPr>
        <w:t>.</w:t>
      </w:r>
    </w:p>
    <w:p w:rsidR="00C257FC" w:rsidRDefault="00C257FC" w:rsidP="00C257FC">
      <w:r>
        <w:rPr>
          <w:rFonts w:hint="eastAsia"/>
        </w:rPr>
        <w:t xml:space="preserve">이 파일은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앱에서</w:t>
      </w:r>
      <w:proofErr w:type="spellEnd"/>
      <w:r>
        <w:rPr>
          <w:rFonts w:hint="eastAsia"/>
        </w:rPr>
        <w:t xml:space="preserve"> 사용되지 않는다.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빌드하여</w:t>
      </w:r>
      <w:proofErr w:type="spellEnd"/>
      <w:r>
        <w:rPr>
          <w:rFonts w:hint="eastAsia"/>
        </w:rPr>
        <w:t xml:space="preserve"> 생성되는 </w:t>
      </w:r>
    </w:p>
    <w:p w:rsidR="00C257FC" w:rsidRDefault="00C257FC" w:rsidP="00C257FC">
      <w:r>
        <w:rPr>
          <w:rFonts w:hint="eastAsia"/>
        </w:rPr>
        <w:t>설치파일</w:t>
      </w:r>
      <w:r>
        <w:t>(*.apk)</w:t>
      </w:r>
      <w:r>
        <w:rPr>
          <w:rFonts w:hint="eastAsia"/>
        </w:rPr>
        <w:t>에 포함되지도 않는다.</w:t>
      </w:r>
    </w:p>
    <w:p w:rsidR="00C257FC" w:rsidRDefault="00C257FC" w:rsidP="00C257FC"/>
    <w:p w:rsidR="00C257FC" w:rsidRDefault="00C257FC" w:rsidP="00C257FC">
      <w:r>
        <w:rPr>
          <w:rFonts w:hint="eastAsia"/>
        </w:rPr>
        <w:t xml:space="preserve">프로젝트에 포함된 ic_launcher-web.png 파일의 역할은 </w:t>
      </w:r>
    </w:p>
    <w:p w:rsidR="00C257FC" w:rsidRDefault="00C257FC" w:rsidP="00C257FC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</w:t>
      </w:r>
      <w:r>
        <w:t>Google Play</w:t>
      </w:r>
      <w:r>
        <w:rPr>
          <w:rFonts w:hint="eastAsia"/>
        </w:rPr>
        <w:t xml:space="preserve">에 등록할 때 이 크기의 </w:t>
      </w:r>
      <w:proofErr w:type="spellStart"/>
      <w:r>
        <w:rPr>
          <w:rFonts w:hint="eastAsia"/>
        </w:rPr>
        <w:t>런처</w:t>
      </w:r>
      <w:proofErr w:type="spellEnd"/>
      <w:r>
        <w:rPr>
          <w:rFonts w:hint="eastAsia"/>
        </w:rPr>
        <w:t xml:space="preserve"> 아이콘 파일이 필요하다고 알려주는</w:t>
      </w:r>
      <w:r>
        <w:t xml:space="preserve"> </w:t>
      </w:r>
      <w:r>
        <w:rPr>
          <w:rFonts w:hint="eastAsia"/>
        </w:rPr>
        <w:t>것 뿐이다.</w:t>
      </w:r>
    </w:p>
    <w:p w:rsidR="00C257FC" w:rsidRDefault="00C257FC" w:rsidP="00C257FC">
      <w:r>
        <w:rPr>
          <w:rFonts w:hint="eastAsia"/>
        </w:rPr>
        <w:t>따라서 그냥 삭제해 버려도 무방하다.</w:t>
      </w:r>
    </w:p>
    <w:p w:rsidR="00C257FC" w:rsidRDefault="00C257FC" w:rsidP="00C257FC"/>
    <w:p w:rsidR="00C257FC" w:rsidRDefault="00C257FC" w:rsidP="00C257FC">
      <w:bookmarkStart w:id="6" w:name="_GoBack"/>
      <w:bookmarkEnd w:id="6"/>
    </w:p>
    <w:p w:rsidR="00C257FC" w:rsidRPr="00C257FC" w:rsidRDefault="00C257FC" w:rsidP="00C257FC"/>
    <w:p w:rsidR="00706AFF" w:rsidRDefault="00706AFF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E84F71" w:rsidRDefault="00E84F71" w:rsidP="00D622DF">
      <w:pPr>
        <w:pStyle w:val="10"/>
      </w:pPr>
      <w:bookmarkStart w:id="7" w:name="_Toc399771094"/>
      <w:proofErr w:type="spellStart"/>
      <w:r>
        <w:rPr>
          <w:rFonts w:hint="eastAsia"/>
        </w:rPr>
        <w:lastRenderedPageBreak/>
        <w:t>ListView</w:t>
      </w:r>
      <w:proofErr w:type="spellEnd"/>
      <w:r>
        <w:rPr>
          <w:rFonts w:hint="eastAsia"/>
        </w:rPr>
        <w:t>의 클릭 이벤트</w:t>
      </w:r>
      <w:bookmarkEnd w:id="7"/>
    </w:p>
    <w:p w:rsidR="00E84F71" w:rsidRPr="00E84F71" w:rsidRDefault="00E84F71" w:rsidP="00E84F71"/>
    <w:p w:rsidR="00E84F71" w:rsidRDefault="00E84F71" w:rsidP="00E84F71">
      <w:pPr>
        <w:pStyle w:val="2"/>
      </w:pPr>
      <w:bookmarkStart w:id="8" w:name="_Toc399771095"/>
      <w:proofErr w:type="spellStart"/>
      <w:r>
        <w:rPr>
          <w:rFonts w:hint="eastAsia"/>
        </w:rPr>
        <w:t>ItemClick</w:t>
      </w:r>
      <w:proofErr w:type="spellEnd"/>
      <w:r>
        <w:rPr>
          <w:rFonts w:hint="eastAsia"/>
        </w:rPr>
        <w:t xml:space="preserve"> 이벤트</w:t>
      </w:r>
      <w:bookmarkEnd w:id="8"/>
    </w:p>
    <w:p w:rsidR="00E84F71" w:rsidRDefault="00E84F71" w:rsidP="00E84F71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의 항목을 클릭하면 </w:t>
      </w:r>
      <w:r>
        <w:t xml:space="preserve">ItemClick </w:t>
      </w:r>
      <w:r>
        <w:rPr>
          <w:rFonts w:hint="eastAsia"/>
        </w:rPr>
        <w:t>이벤트가 발생한다.</w:t>
      </w:r>
    </w:p>
    <w:p w:rsidR="00E84F71" w:rsidRDefault="00E84F71" w:rsidP="00E84F71"/>
    <w:p w:rsidR="00E84F71" w:rsidRDefault="00E84F71" w:rsidP="00E84F71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의 항목이 클릭될 때 실행될 코드를 구현하는 방법은 다음과 같다.</w:t>
      </w:r>
    </w:p>
    <w:p w:rsidR="00E84F71" w:rsidRDefault="00E84F71" w:rsidP="00E84F71">
      <w:r>
        <w:t xml:space="preserve">- </w:t>
      </w:r>
      <w:proofErr w:type="spellStart"/>
      <w:r>
        <w:t>OnItemClick</w:t>
      </w:r>
      <w:r w:rsidR="00021C85">
        <w:rPr>
          <w:rFonts w:hint="eastAsia"/>
        </w:rPr>
        <w:t>Listener</w:t>
      </w:r>
      <w:proofErr w:type="spellEnd"/>
      <w:r>
        <w:rPr>
          <w:rFonts w:hint="eastAsia"/>
        </w:rPr>
        <w:t xml:space="preserve">의 자식 클래스를 만들고 </w:t>
      </w:r>
    </w:p>
    <w:p w:rsidR="00E84F71" w:rsidRDefault="00E84F71" w:rsidP="00E84F71">
      <w:r>
        <w:t xml:space="preserve">- </w:t>
      </w:r>
      <w:r>
        <w:rPr>
          <w:rFonts w:hint="eastAsia"/>
        </w:rPr>
        <w:t xml:space="preserve">그 자식 클래스에서 </w:t>
      </w:r>
      <w:proofErr w:type="spellStart"/>
      <w: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 한다.</w:t>
      </w:r>
    </w:p>
    <w:p w:rsidR="00E84F71" w:rsidRDefault="00E84F71" w:rsidP="00E84F71">
      <w:r>
        <w:t xml:space="preserve">- </w:t>
      </w:r>
      <w:r>
        <w:rPr>
          <w:rFonts w:hint="eastAsia"/>
        </w:rPr>
        <w:t>그 자식 클래스 객체를 생성(</w:t>
      </w:r>
      <w:r>
        <w:t>new)</w:t>
      </w:r>
      <w:r>
        <w:rPr>
          <w:rFonts w:hint="eastAsia"/>
        </w:rPr>
        <w:t>하여서</w:t>
      </w:r>
    </w:p>
    <w:p w:rsidR="00E84F71" w:rsidRDefault="00E84F71" w:rsidP="00E84F71">
      <w:r>
        <w:rPr>
          <w:rFonts w:hint="eastAsia"/>
        </w:rPr>
        <w:t xml:space="preserve">- </w:t>
      </w:r>
      <w:proofErr w:type="spellStart"/>
      <w:r>
        <w:t>ListView</w:t>
      </w:r>
      <w:proofErr w:type="spellEnd"/>
      <w:r>
        <w:rPr>
          <w:rFonts w:hint="eastAsia"/>
        </w:rPr>
        <w:t xml:space="preserve">의 </w:t>
      </w:r>
      <w:proofErr w:type="spellStart"/>
      <w:r>
        <w:t>setOnItemClickListener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그 자식 클래스 객체를 </w:t>
      </w:r>
      <w:proofErr w:type="spellStart"/>
      <w:r>
        <w:t>ListView</w:t>
      </w:r>
      <w:proofErr w:type="spellEnd"/>
      <w:r>
        <w:rPr>
          <w:rFonts w:hint="eastAsia"/>
        </w:rPr>
        <w:t>에 등록한다.</w:t>
      </w:r>
    </w:p>
    <w:p w:rsidR="00E84F71" w:rsidRDefault="00E84F71" w:rsidP="00E84F71"/>
    <w:p w:rsidR="00E84F71" w:rsidRDefault="00E84F71" w:rsidP="00E84F71"/>
    <w:p w:rsidR="00E84F71" w:rsidRDefault="00E84F71" w:rsidP="00E84F71">
      <w:pPr>
        <w:pStyle w:val="2"/>
      </w:pPr>
      <w:bookmarkStart w:id="9" w:name="_Toc399771096"/>
      <w:proofErr w:type="spellStart"/>
      <w:r>
        <w:rPr>
          <w:rFonts w:hint="eastAsia"/>
        </w:rPr>
        <w:t>Item</w:t>
      </w:r>
      <w:r>
        <w:t>Lon</w:t>
      </w:r>
      <w:r w:rsidR="001B7BF8">
        <w:rPr>
          <w:rFonts w:hint="eastAsia"/>
        </w:rPr>
        <w:t>g</w:t>
      </w:r>
      <w:r>
        <w:t>Click</w:t>
      </w:r>
      <w:proofErr w:type="spellEnd"/>
      <w:r>
        <w:rPr>
          <w:rFonts w:hint="eastAsia"/>
        </w:rPr>
        <w:t xml:space="preserve"> 이벤트</w:t>
      </w:r>
      <w:bookmarkEnd w:id="9"/>
    </w:p>
    <w:p w:rsidR="00E84F71" w:rsidRDefault="00E84F71" w:rsidP="00E84F71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의 항목을 길게 </w:t>
      </w:r>
      <w:proofErr w:type="spellStart"/>
      <w:r>
        <w:rPr>
          <w:rFonts w:hint="eastAsia"/>
        </w:rPr>
        <w:t>꾸욱</w:t>
      </w:r>
      <w:proofErr w:type="spellEnd"/>
      <w:r>
        <w:rPr>
          <w:rFonts w:hint="eastAsia"/>
        </w:rPr>
        <w:t xml:space="preserve"> 눌러 클릭하면 </w:t>
      </w:r>
      <w:proofErr w:type="spellStart"/>
      <w:r>
        <w:t>ItemLongClick</w:t>
      </w:r>
      <w:proofErr w:type="spellEnd"/>
      <w:r>
        <w:t xml:space="preserve"> </w:t>
      </w:r>
      <w:r>
        <w:rPr>
          <w:rFonts w:hint="eastAsia"/>
        </w:rPr>
        <w:t>이벤트가 발생한다.</w:t>
      </w:r>
    </w:p>
    <w:p w:rsidR="00E84F71" w:rsidRPr="00E84F71" w:rsidRDefault="00E84F71" w:rsidP="00E84F71"/>
    <w:p w:rsidR="00E84F71" w:rsidRDefault="00E84F71" w:rsidP="00E84F71"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의 항목이 길게 클릭될 때 실행될 코드를 구현하는 방법은 다음과 같다.</w:t>
      </w:r>
    </w:p>
    <w:p w:rsidR="00E84F71" w:rsidRDefault="00E84F71" w:rsidP="00E84F71">
      <w:r>
        <w:t xml:space="preserve">- </w:t>
      </w:r>
      <w:proofErr w:type="spellStart"/>
      <w:r>
        <w:t>OnItemLongClick</w:t>
      </w:r>
      <w:proofErr w:type="spellEnd"/>
      <w:r>
        <w:rPr>
          <w:rFonts w:hint="eastAsia"/>
        </w:rPr>
        <w:t xml:space="preserve">의 자식 클래스를 만들고 </w:t>
      </w:r>
    </w:p>
    <w:p w:rsidR="00E84F71" w:rsidRDefault="00E84F71" w:rsidP="00E84F71">
      <w:r>
        <w:t xml:space="preserve">- </w:t>
      </w:r>
      <w:r>
        <w:rPr>
          <w:rFonts w:hint="eastAsia"/>
        </w:rPr>
        <w:t xml:space="preserve">그 자식 클래스에서 </w:t>
      </w:r>
      <w:proofErr w:type="spellStart"/>
      <w:r>
        <w:t>onItemLongClick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 한다.</w:t>
      </w:r>
    </w:p>
    <w:p w:rsidR="00E84F71" w:rsidRDefault="00E84F71" w:rsidP="00E84F71">
      <w:r>
        <w:t xml:space="preserve">- </w:t>
      </w:r>
      <w:r>
        <w:rPr>
          <w:rFonts w:hint="eastAsia"/>
        </w:rPr>
        <w:t>그 자식 클래스 객체를 생성(</w:t>
      </w:r>
      <w:r>
        <w:t>new)</w:t>
      </w:r>
      <w:r>
        <w:rPr>
          <w:rFonts w:hint="eastAsia"/>
        </w:rPr>
        <w:t>하여서</w:t>
      </w:r>
    </w:p>
    <w:p w:rsidR="00E84F71" w:rsidRDefault="00E84F71" w:rsidP="00E84F71">
      <w:r>
        <w:rPr>
          <w:rFonts w:hint="eastAsia"/>
        </w:rPr>
        <w:t xml:space="preserve">- </w:t>
      </w:r>
      <w:proofErr w:type="spellStart"/>
      <w:r>
        <w:t>ListView</w:t>
      </w:r>
      <w:proofErr w:type="spellEnd"/>
      <w:r>
        <w:rPr>
          <w:rFonts w:hint="eastAsia"/>
        </w:rPr>
        <w:t xml:space="preserve">의 </w:t>
      </w:r>
      <w:proofErr w:type="spellStart"/>
      <w:r>
        <w:t>setOnItemLongClickListener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그 자식 클래스 객체를 </w:t>
      </w:r>
      <w:proofErr w:type="spellStart"/>
      <w:r>
        <w:t>ListView</w:t>
      </w:r>
      <w:proofErr w:type="spellEnd"/>
      <w:r>
        <w:rPr>
          <w:rFonts w:hint="eastAsia"/>
        </w:rPr>
        <w:t>에 등록한다.</w:t>
      </w:r>
    </w:p>
    <w:p w:rsidR="00E84F71" w:rsidRDefault="00E84F71" w:rsidP="00E84F71"/>
    <w:p w:rsidR="000E13F2" w:rsidRDefault="000E13F2" w:rsidP="00E84F71"/>
    <w:p w:rsidR="000E13F2" w:rsidRDefault="000E13F2" w:rsidP="00E84F71"/>
    <w:p w:rsidR="000E13F2" w:rsidRDefault="000E13F2" w:rsidP="00E84F71"/>
    <w:p w:rsidR="000E13F2" w:rsidRDefault="000E13F2" w:rsidP="000E13F2">
      <w:pPr>
        <w:pStyle w:val="10"/>
      </w:pPr>
      <w:bookmarkStart w:id="10" w:name="_Toc399771097"/>
      <w:r>
        <w:rPr>
          <w:rFonts w:hint="eastAsia"/>
        </w:rPr>
        <w:t>Toast</w:t>
      </w:r>
      <w:r>
        <w:t xml:space="preserve"> </w:t>
      </w:r>
      <w:r>
        <w:rPr>
          <w:rFonts w:hint="eastAsia"/>
        </w:rPr>
        <w:t>클래스</w:t>
      </w:r>
      <w:bookmarkEnd w:id="10"/>
    </w:p>
    <w:p w:rsidR="000E13F2" w:rsidRDefault="000E13F2" w:rsidP="000E13F2"/>
    <w:p w:rsidR="000E13F2" w:rsidRDefault="000E13F2" w:rsidP="000E13F2">
      <w:r>
        <w:rPr>
          <w:rFonts w:hint="eastAsia"/>
        </w:rPr>
        <w:t>Toast</w:t>
      </w:r>
      <w:r>
        <w:t xml:space="preserve"> </w:t>
      </w:r>
      <w:r>
        <w:rPr>
          <w:rFonts w:hint="eastAsia"/>
        </w:rPr>
        <w:t>클래스는 화면에 문자열을 잠깐 표시할 때 사용한다.</w:t>
      </w:r>
    </w:p>
    <w:p w:rsidR="000E13F2" w:rsidRDefault="000E13F2" w:rsidP="000E13F2"/>
    <w:p w:rsidR="000E13F2" w:rsidRDefault="00BE5CB7" w:rsidP="000E13F2">
      <w:r>
        <w:rPr>
          <w:rFonts w:hint="eastAsia"/>
        </w:rPr>
        <w:t xml:space="preserve">Toast 클래스의 </w:t>
      </w:r>
      <w:proofErr w:type="spellStart"/>
      <w:r>
        <w:t>makeText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</w:t>
      </w:r>
      <w:r>
        <w:t xml:space="preserve">Toast </w:t>
      </w:r>
      <w:r>
        <w:rPr>
          <w:rFonts w:hint="eastAsia"/>
        </w:rPr>
        <w:t>객체를 생성한다.</w:t>
      </w:r>
    </w:p>
    <w:p w:rsidR="00BE5CB7" w:rsidRDefault="00BE5CB7" w:rsidP="000E13F2"/>
    <w:p w:rsidR="00BE5CB7" w:rsidRPr="000E13F2" w:rsidRDefault="00BE5CB7" w:rsidP="00BE5CB7">
      <w:pPr>
        <w:pStyle w:val="a3"/>
      </w:pPr>
      <w:r>
        <w:t xml:space="preserve">public </w:t>
      </w:r>
      <w:r>
        <w:rPr>
          <w:rFonts w:hint="eastAsia"/>
        </w:rPr>
        <w:t xml:space="preserve">static Toast </w:t>
      </w:r>
      <w:proofErr w:type="spellStart"/>
      <w:r>
        <w:rPr>
          <w:rFonts w:hint="eastAsia"/>
        </w:rPr>
        <w:t>makeText</w:t>
      </w:r>
      <w:proofErr w:type="spellEnd"/>
      <w:r>
        <w:rPr>
          <w:rFonts w:hint="eastAsia"/>
        </w:rPr>
        <w:t xml:space="preserve">(Context context,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</w:t>
      </w:r>
      <w:r w:rsidR="00F858A8">
        <w:rPr>
          <w:rFonts w:hint="eastAsia"/>
        </w:rP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duration);</w:t>
      </w:r>
      <w:r w:rsidR="005250AD">
        <w:rPr>
          <w:rFonts w:hint="eastAsia"/>
        </w:rPr>
        <w:t xml:space="preserve"> //</w:t>
      </w:r>
      <w:r w:rsidR="00683208">
        <w:rPr>
          <w:rFonts w:hint="eastAsia"/>
        </w:rPr>
        <w:t>아이디를 넘겨줌</w:t>
      </w:r>
    </w:p>
    <w:p w:rsidR="00BE5CB7" w:rsidRDefault="00BE5CB7" w:rsidP="00BE5CB7">
      <w:pPr>
        <w:pStyle w:val="a3"/>
      </w:pPr>
      <w:r>
        <w:rPr>
          <w:rFonts w:hint="eastAsia"/>
        </w:rPr>
        <w:t>p</w:t>
      </w:r>
      <w:r>
        <w:t xml:space="preserve">ublic static Toast </w:t>
      </w:r>
      <w:proofErr w:type="spellStart"/>
      <w:r>
        <w:t>makeText</w:t>
      </w:r>
      <w:proofErr w:type="spellEnd"/>
      <w:r>
        <w:t>(</w:t>
      </w:r>
      <w:r>
        <w:rPr>
          <w:rFonts w:hint="eastAsia"/>
        </w:rPr>
        <w:t xml:space="preserve">Context context, </w:t>
      </w:r>
      <w:proofErr w:type="spellStart"/>
      <w:r>
        <w:t>CharSequence</w:t>
      </w:r>
      <w:proofErr w:type="spellEnd"/>
      <w:r>
        <w:t xml:space="preserve"> text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duration);</w:t>
      </w:r>
      <w:r w:rsidR="00683208">
        <w:rPr>
          <w:rFonts w:hint="eastAsia"/>
        </w:rPr>
        <w:t>//문자열을 넘겨줌</w:t>
      </w:r>
    </w:p>
    <w:p w:rsidR="00BE5CB7" w:rsidRDefault="000A09CC" w:rsidP="00BE5CB7">
      <w:r w:rsidRPr="000A09CC">
        <w:rPr>
          <w:rFonts w:hint="eastAsia"/>
          <w:highlight w:val="yellow"/>
        </w:rPr>
        <w:t>new는 오퍼레이터(</w:t>
      </w:r>
      <w:proofErr w:type="spellStart"/>
      <w:r w:rsidR="002D43BC">
        <w:rPr>
          <w:rFonts w:hint="eastAsia"/>
          <w:highlight w:val="yellow"/>
        </w:rPr>
        <w:t>단항</w:t>
      </w:r>
      <w:r w:rsidRPr="000A09CC">
        <w:rPr>
          <w:rFonts w:hint="eastAsia"/>
          <w:highlight w:val="yellow"/>
        </w:rPr>
        <w:t>연산자</w:t>
      </w:r>
      <w:proofErr w:type="spellEnd"/>
      <w:r w:rsidRPr="000A09CC">
        <w:rPr>
          <w:rFonts w:hint="eastAsia"/>
          <w:highlight w:val="yellow"/>
        </w:rPr>
        <w:t>)</w:t>
      </w:r>
    </w:p>
    <w:p w:rsidR="00F24BD8" w:rsidRPr="00533066" w:rsidRDefault="00F24BD8" w:rsidP="00BE5CB7">
      <w:r>
        <w:rPr>
          <w:rFonts w:hint="eastAsia"/>
        </w:rPr>
        <w:t xml:space="preserve">a= new </w:t>
      </w:r>
      <w:proofErr w:type="spellStart"/>
      <w:r>
        <w:rPr>
          <w:rFonts w:hint="eastAsia"/>
        </w:rPr>
        <w:t>SomeClass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();</w:t>
      </w:r>
      <w:r w:rsidR="00533066">
        <w:rPr>
          <w:rFonts w:hint="eastAsia"/>
        </w:rPr>
        <w:t xml:space="preserve">-&gt;a= (new </w:t>
      </w:r>
      <w:proofErr w:type="spellStart"/>
      <w:r w:rsidR="00533066">
        <w:rPr>
          <w:rFonts w:hint="eastAsia"/>
        </w:rPr>
        <w:t>SomeClass</w:t>
      </w:r>
      <w:proofErr w:type="spellEnd"/>
      <w:r w:rsidR="00533066">
        <w:rPr>
          <w:rFonts w:hint="eastAsia"/>
        </w:rPr>
        <w:t>()).</w:t>
      </w:r>
      <w:proofErr w:type="spellStart"/>
      <w:r w:rsidR="00533066">
        <w:rPr>
          <w:rFonts w:hint="eastAsia"/>
        </w:rPr>
        <w:t>amethod</w:t>
      </w:r>
      <w:proofErr w:type="spellEnd"/>
      <w:r w:rsidR="00533066">
        <w:rPr>
          <w:rFonts w:hint="eastAsia"/>
        </w:rPr>
        <w:t>();</w:t>
      </w:r>
    </w:p>
    <w:p w:rsidR="00F24BD8" w:rsidRDefault="00F24BD8" w:rsidP="00BE5CB7"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SomeClass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amethod</w:t>
      </w:r>
      <w:proofErr w:type="spellEnd"/>
      <w:r>
        <w:rPr>
          <w:rFonts w:hint="eastAsia"/>
        </w:rPr>
        <w:t>();</w:t>
      </w:r>
    </w:p>
    <w:p w:rsidR="003364E5" w:rsidRDefault="003364E5" w:rsidP="00BE5CB7">
      <w:r>
        <w:rPr>
          <w:rFonts w:hint="eastAsia"/>
        </w:rPr>
        <w:t>연산자 new , . , ()&lt;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연산자&gt;</w:t>
      </w:r>
    </w:p>
    <w:p w:rsidR="003364E5" w:rsidRDefault="00566B5E" w:rsidP="00BE5CB7">
      <w:r>
        <w:rPr>
          <w:rFonts w:hint="eastAsia"/>
        </w:rPr>
        <w:t xml:space="preserve">*p++ 이면 ++가 높다. </w:t>
      </w:r>
      <w:proofErr w:type="spellStart"/>
      <w:r w:rsidRPr="00566B5E">
        <w:rPr>
          <w:rFonts w:hint="eastAsia"/>
          <w:highlight w:val="yellow"/>
        </w:rPr>
        <w:t>둘다</w:t>
      </w:r>
      <w:proofErr w:type="spellEnd"/>
      <w:r w:rsidRPr="00566B5E">
        <w:rPr>
          <w:rFonts w:hint="eastAsia"/>
          <w:highlight w:val="yellow"/>
        </w:rPr>
        <w:t xml:space="preserve"> </w:t>
      </w:r>
      <w:proofErr w:type="spellStart"/>
      <w:r w:rsidRPr="00566B5E">
        <w:rPr>
          <w:rFonts w:hint="eastAsia"/>
          <w:highlight w:val="yellow"/>
        </w:rPr>
        <w:t>단항연산자면</w:t>
      </w:r>
      <w:proofErr w:type="spellEnd"/>
      <w:r w:rsidRPr="00566B5E">
        <w:rPr>
          <w:rFonts w:hint="eastAsia"/>
          <w:highlight w:val="yellow"/>
        </w:rPr>
        <w:t xml:space="preserve">, </w:t>
      </w:r>
      <w:proofErr w:type="spellStart"/>
      <w:r w:rsidRPr="00566B5E">
        <w:rPr>
          <w:rFonts w:hint="eastAsia"/>
          <w:highlight w:val="yellow"/>
        </w:rPr>
        <w:t>오른쪽부터한다</w:t>
      </w:r>
      <w:proofErr w:type="spellEnd"/>
      <w:r>
        <w:rPr>
          <w:rFonts w:hint="eastAsia"/>
        </w:rPr>
        <w:t>.</w:t>
      </w:r>
    </w:p>
    <w:p w:rsidR="00566B5E" w:rsidRDefault="005C0B29" w:rsidP="00BE5CB7">
      <w:r>
        <w:rPr>
          <w:rFonts w:hint="eastAsia"/>
        </w:rPr>
        <w:t xml:space="preserve">*나 %연산자는 같으면 </w:t>
      </w:r>
      <w:proofErr w:type="spellStart"/>
      <w:r>
        <w:rPr>
          <w:rFonts w:hint="eastAsia"/>
        </w:rPr>
        <w:t>왼쪽부터한다</w:t>
      </w:r>
      <w:proofErr w:type="spellEnd"/>
      <w:r>
        <w:rPr>
          <w:rFonts w:hint="eastAsia"/>
        </w:rPr>
        <w:t>.</w:t>
      </w:r>
    </w:p>
    <w:p w:rsidR="002A5ACD" w:rsidRDefault="002A5ACD" w:rsidP="00BE5CB7"/>
    <w:p w:rsidR="008E234E" w:rsidRDefault="00EC650E" w:rsidP="008E234E">
      <w:r>
        <w:rPr>
          <w:rFonts w:hint="eastAsia"/>
        </w:rPr>
        <w:t xml:space="preserve">위 </w:t>
      </w:r>
      <w:proofErr w:type="spellStart"/>
      <w:r>
        <w:rPr>
          <w:rFonts w:hint="eastAsia"/>
        </w:rPr>
        <w:t>네모안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 w:rsidR="008E234E">
        <w:rPr>
          <w:rFonts w:hint="eastAsia"/>
        </w:rPr>
        <w:t>팩토리</w:t>
      </w:r>
      <w:proofErr w:type="spellEnd"/>
      <w:r w:rsidR="008E234E">
        <w:rPr>
          <w:rFonts w:hint="eastAsia"/>
        </w:rPr>
        <w:t xml:space="preserve"> </w:t>
      </w:r>
      <w:proofErr w:type="spellStart"/>
      <w:r w:rsidR="008E234E">
        <w:rPr>
          <w:rFonts w:hint="eastAsia"/>
        </w:rPr>
        <w:t>메소드</w:t>
      </w:r>
      <w:proofErr w:type="spellEnd"/>
      <w:r w:rsidR="008E234E">
        <w:rPr>
          <w:rFonts w:hint="eastAsia"/>
        </w:rPr>
        <w:t>(factory method)</w:t>
      </w:r>
    </w:p>
    <w:p w:rsidR="005250AD" w:rsidRDefault="005250AD" w:rsidP="00BE5CB7"/>
    <w:p w:rsidR="003364E5" w:rsidRDefault="003364E5" w:rsidP="00BE5CB7"/>
    <w:p w:rsidR="00533066" w:rsidRDefault="00533066" w:rsidP="00BE5CB7"/>
    <w:p w:rsidR="00BE5CB7" w:rsidRDefault="00BE5CB7" w:rsidP="00BE5CB7">
      <w:proofErr w:type="spellStart"/>
      <w:r>
        <w:rPr>
          <w:rFonts w:hint="eastAsia"/>
        </w:rPr>
        <w:t>makeText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 xml:space="preserve">public static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즉 클래스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</w:p>
    <w:p w:rsidR="00BE5CB7" w:rsidRDefault="00BE5CB7" w:rsidP="00BE5CB7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 xml:space="preserve">객체를 생성하여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BE5CB7" w:rsidRDefault="00BE5CB7" w:rsidP="00BE5CB7">
      <w:r>
        <w:rPr>
          <w:rFonts w:hint="eastAsia"/>
        </w:rPr>
        <w:t xml:space="preserve">첫째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값으로 보통 </w:t>
      </w:r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대한 참조를 전달한다.</w:t>
      </w:r>
      <w:r>
        <w:t xml:space="preserve"> Context</w:t>
      </w:r>
      <w:r>
        <w:rPr>
          <w:rFonts w:hint="eastAsia"/>
        </w:rPr>
        <w:t>는 Activity의 부모 클래스이다.</w:t>
      </w:r>
    </w:p>
    <w:p w:rsidR="00BE5CB7" w:rsidRDefault="00BE5CB7" w:rsidP="00BE5CB7"/>
    <w:p w:rsidR="00BE5CB7" w:rsidRDefault="00BE5CB7" w:rsidP="00BE5CB7">
      <w:r>
        <w:rPr>
          <w:rFonts w:hint="eastAsia"/>
        </w:rPr>
        <w:t xml:space="preserve">둘째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값으로 화면에 표시할 문자열을 전달한다.</w:t>
      </w:r>
    </w:p>
    <w:p w:rsidR="00BE5CB7" w:rsidRDefault="00BE5CB7" w:rsidP="00BE5CB7">
      <w:r>
        <w:rPr>
          <w:rFonts w:hint="eastAsia"/>
        </w:rPr>
        <w:t xml:space="preserve">이 값의 타입이 </w:t>
      </w:r>
      <w:proofErr w:type="spellStart"/>
      <w:r>
        <w:t>int</w:t>
      </w:r>
      <w:proofErr w:type="spellEnd"/>
      <w:r>
        <w:rPr>
          <w:rFonts w:hint="eastAsia"/>
        </w:rPr>
        <w:t>이면 문자열 리스소의 아이디이고,</w:t>
      </w:r>
      <w:r>
        <w:t xml:space="preserve"> </w:t>
      </w:r>
      <w:r>
        <w:rPr>
          <w:rFonts w:hint="eastAsia"/>
        </w:rPr>
        <w:t xml:space="preserve">이 값의 타입이 </w:t>
      </w:r>
      <w:r>
        <w:t>CharSequence</w:t>
      </w:r>
      <w:r>
        <w:rPr>
          <w:rFonts w:hint="eastAsia"/>
        </w:rPr>
        <w:t>이면 문자열 객체이다.</w:t>
      </w:r>
    </w:p>
    <w:p w:rsidR="00BE5CB7" w:rsidRDefault="00BE5CB7" w:rsidP="00BE5CB7">
      <w:proofErr w:type="spellStart"/>
      <w:r>
        <w:t>CharSequence</w:t>
      </w:r>
      <w:proofErr w:type="spellEnd"/>
      <w:r>
        <w:rPr>
          <w:rFonts w:hint="eastAsia"/>
        </w:rPr>
        <w:t xml:space="preserve">는 </w:t>
      </w:r>
      <w:r>
        <w:t xml:space="preserve">Java </w:t>
      </w:r>
      <w:r>
        <w:rPr>
          <w:rFonts w:hint="eastAsia"/>
        </w:rPr>
        <w:t>언어의 모든 문자열 클래스들의 부모 클래스이다.</w:t>
      </w:r>
    </w:p>
    <w:p w:rsidR="00BE5CB7" w:rsidRDefault="00BE5CB7" w:rsidP="00BE5CB7"/>
    <w:p w:rsidR="00BE5CB7" w:rsidRDefault="00BE5CB7" w:rsidP="00BE5CB7">
      <w:r>
        <w:rPr>
          <w:rFonts w:hint="eastAsia"/>
        </w:rPr>
        <w:t xml:space="preserve">셋째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화면에 표시할 시간의 길이다.</w:t>
      </w:r>
    </w:p>
    <w:p w:rsidR="00BE5CB7" w:rsidRDefault="00BE5CB7" w:rsidP="00BE5CB7">
      <w:proofErr w:type="spellStart"/>
      <w:r>
        <w:rPr>
          <w:rFonts w:hint="eastAsia"/>
        </w:rPr>
        <w:t>Toast.LENGTH_</w:t>
      </w:r>
      <w:r>
        <w:t>SHORT</w:t>
      </w:r>
      <w:proofErr w:type="spellEnd"/>
      <w:r>
        <w:t xml:space="preserve">, </w:t>
      </w:r>
      <w:proofErr w:type="spellStart"/>
      <w:r>
        <w:rPr>
          <w:rFonts w:hint="eastAsia"/>
        </w:rPr>
        <w:t>Toast.LENGTH_LONG</w:t>
      </w:r>
      <w:proofErr w:type="spellEnd"/>
      <w:r>
        <w:t xml:space="preserve"> </w:t>
      </w:r>
      <w:r>
        <w:rPr>
          <w:rFonts w:hint="eastAsia"/>
        </w:rPr>
        <w:t xml:space="preserve">두 </w:t>
      </w:r>
      <w:proofErr w:type="spellStart"/>
      <w:r>
        <w:rPr>
          <w:rFonts w:hint="eastAsia"/>
        </w:rPr>
        <w:t>값중의</w:t>
      </w:r>
      <w:proofErr w:type="spellEnd"/>
      <w:r>
        <w:rPr>
          <w:rFonts w:hint="eastAsia"/>
        </w:rPr>
        <w:t xml:space="preserve"> 하나를 전달한다.</w:t>
      </w:r>
    </w:p>
    <w:p w:rsidR="000E13F2" w:rsidRDefault="00BE5CB7" w:rsidP="00CC04B8">
      <w:pPr>
        <w:rPr>
          <w:rFonts w:hAnsi="굴림" w:cstheme="majorBidi"/>
          <w:b/>
          <w:sz w:val="40"/>
          <w:szCs w:val="28"/>
        </w:rPr>
      </w:pPr>
      <w:r>
        <w:t>LENGTH_SHORT</w:t>
      </w:r>
      <w:r>
        <w:rPr>
          <w:rFonts w:hint="eastAsia"/>
        </w:rPr>
        <w:t>이면 문자열이 아주 잠깐 표시되다 저절로 사라지고,</w:t>
      </w:r>
      <w:r>
        <w:t xml:space="preserve"> LENGTH_LONG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몇초</w:t>
      </w:r>
      <w:proofErr w:type="spellEnd"/>
      <w:r>
        <w:rPr>
          <w:rFonts w:hint="eastAsia"/>
        </w:rPr>
        <w:t xml:space="preserve"> 정도 표시되다 저절로 사라진다.</w:t>
      </w:r>
      <w:r w:rsidR="00CB0312">
        <w:rPr>
          <w:rFonts w:hint="eastAsia"/>
        </w:rPr>
        <w:t xml:space="preserve"> </w:t>
      </w:r>
      <w:r w:rsidR="00CB0312" w:rsidRPr="00715309">
        <w:rPr>
          <w:rFonts w:hint="eastAsia"/>
          <w:highlight w:val="yellow"/>
        </w:rPr>
        <w:t xml:space="preserve">public static final </w:t>
      </w:r>
      <w:proofErr w:type="spellStart"/>
      <w:r w:rsidR="00CB0312" w:rsidRPr="00715309">
        <w:rPr>
          <w:rFonts w:hint="eastAsia"/>
          <w:highlight w:val="yellow"/>
        </w:rPr>
        <w:t>int</w:t>
      </w:r>
      <w:proofErr w:type="spellEnd"/>
      <w:r w:rsidR="00CB0312" w:rsidRPr="00715309">
        <w:rPr>
          <w:rFonts w:hint="eastAsia"/>
          <w:highlight w:val="yellow"/>
        </w:rPr>
        <w:t>!</w:t>
      </w:r>
      <w:r w:rsidR="000E13F2">
        <w:br w:type="page"/>
      </w:r>
    </w:p>
    <w:p w:rsidR="00E60276" w:rsidRDefault="00706AFF" w:rsidP="00CB4CF3">
      <w:pPr>
        <w:pStyle w:val="10"/>
      </w:pPr>
      <w:bookmarkStart w:id="11" w:name="_Toc399771098"/>
      <w:r>
        <w:rPr>
          <w:rFonts w:hint="eastAsia"/>
        </w:rPr>
        <w:lastRenderedPageBreak/>
        <w:t>MainActivity.java</w:t>
      </w:r>
      <w:r>
        <w:t xml:space="preserve"> </w:t>
      </w:r>
      <w:r>
        <w:rPr>
          <w:rFonts w:hint="eastAsia"/>
        </w:rPr>
        <w:t>수정</w:t>
      </w:r>
      <w:bookmarkEnd w:id="11"/>
    </w:p>
    <w:p w:rsidR="00706AFF" w:rsidRPr="00706AFF" w:rsidRDefault="00706AFF" w:rsidP="00706AFF"/>
    <w:p w:rsidR="00706AFF" w:rsidRPr="00706AFF" w:rsidRDefault="00706AFF" w:rsidP="00156F20">
      <w:pPr>
        <w:pStyle w:val="3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com.example.e03list/MainActivity.java</w:t>
      </w:r>
    </w:p>
    <w:tbl>
      <w:tblPr>
        <w:tblStyle w:val="ae"/>
        <w:tblW w:w="11057" w:type="dxa"/>
        <w:tblInd w:w="-176" w:type="dxa"/>
        <w:tblLook w:val="04A0"/>
      </w:tblPr>
      <w:tblGrid>
        <w:gridCol w:w="516"/>
        <w:gridCol w:w="10541"/>
      </w:tblGrid>
      <w:tr w:rsidR="00E60276" w:rsidRPr="0030178E" w:rsidTr="00F5151F">
        <w:tc>
          <w:tcPr>
            <w:tcW w:w="426" w:type="dxa"/>
          </w:tcPr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19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29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39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49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59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lastRenderedPageBreak/>
              <w:t>65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69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79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89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90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91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92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93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94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95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96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97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98</w:t>
            </w:r>
          </w:p>
          <w:p w:rsidR="00E60276" w:rsidRPr="0030178E" w:rsidRDefault="00E60276" w:rsidP="0028173A">
            <w:pPr>
              <w:pStyle w:val="aa"/>
            </w:pPr>
            <w:r w:rsidRPr="0030178E">
              <w:rPr>
                <w:rFonts w:hint="eastAsia"/>
              </w:rPr>
              <w:t>99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100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101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102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103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104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105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106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107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108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109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110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111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112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113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114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115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116</w:t>
            </w:r>
          </w:p>
          <w:p w:rsidR="00E60276" w:rsidRPr="0030178E" w:rsidRDefault="00E60276" w:rsidP="0028173A">
            <w:pPr>
              <w:pStyle w:val="aa"/>
            </w:pPr>
            <w:r w:rsidRPr="0030178E">
              <w:t>117</w:t>
            </w:r>
          </w:p>
          <w:p w:rsidR="00E60276" w:rsidRPr="0030178E" w:rsidRDefault="00D2640D" w:rsidP="0028173A">
            <w:pPr>
              <w:pStyle w:val="aa"/>
            </w:pPr>
            <w:r>
              <w:t>118</w:t>
            </w:r>
          </w:p>
        </w:tc>
        <w:tc>
          <w:tcPr>
            <w:tcW w:w="10631" w:type="dxa"/>
          </w:tcPr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lastRenderedPageBreak/>
              <w:t>package</w:t>
            </w:r>
            <w:r w:rsidRPr="0028173A">
              <w:rPr>
                <w:color w:val="000000"/>
              </w:rPr>
              <w:t xml:space="preserve"> com.example.e03list;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java.util.Locale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android.support.v4.widget.CursorAdapter;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android.support.v4.widget.SimpleCursorAdapter;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android.support.v7.app.ActionBarActivity;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android.content.ContentValues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android.database.Cursor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android.database.sqlite.SQLiteDatabase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android.os.Bundle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android.view.Menu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android.view.MenuItem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android.view.View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android.view.View.OnClickListener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android.widget.AdapterView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android.widget.AdapterView.OnItemClickListener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android.widget.AdapterView.OnItemLongClickListener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android.widget.Button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android.widget.EditText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android.widget.ListView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android.widget.TextView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import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android.widget.Toast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7F0055"/>
              </w:rPr>
              <w:t>public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class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MainActivity</w:t>
            </w:r>
            <w:proofErr w:type="spellEnd"/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extends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ActionBarActivity</w:t>
            </w:r>
            <w:proofErr w:type="spellEnd"/>
            <w:r w:rsidRPr="0028173A">
              <w:rPr>
                <w:color w:val="000000"/>
              </w:rPr>
              <w:t xml:space="preserve"> {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proofErr w:type="spellStart"/>
            <w:r w:rsidRPr="0028173A">
              <w:rPr>
                <w:color w:val="000000"/>
              </w:rPr>
              <w:t>LectureDBOpenHelper</w:t>
            </w:r>
            <w:proofErr w:type="spellEnd"/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0000C0"/>
              </w:rPr>
              <w:t>helper</w:t>
            </w:r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proofErr w:type="spellStart"/>
            <w:r w:rsidRPr="0028173A">
              <w:rPr>
                <w:color w:val="000000"/>
              </w:rPr>
              <w:t>SQLiteDatabase</w:t>
            </w:r>
            <w:proofErr w:type="spellEnd"/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0000C0"/>
              </w:rPr>
              <w:t>db</w:t>
            </w:r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Cursor </w:t>
            </w:r>
            <w:proofErr w:type="spellStart"/>
            <w:r w:rsidRPr="0028173A">
              <w:rPr>
                <w:color w:val="0000C0"/>
              </w:rPr>
              <w:t>cursor</w:t>
            </w:r>
            <w:proofErr w:type="spellEnd"/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proofErr w:type="spellStart"/>
            <w:r w:rsidRPr="0028173A">
              <w:rPr>
                <w:color w:val="000000"/>
              </w:rPr>
              <w:t>SimpleCursorAdapter</w:t>
            </w:r>
            <w:proofErr w:type="spellEnd"/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0000C0"/>
              </w:rPr>
              <w:t>adapter</w:t>
            </w:r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646464"/>
              </w:rPr>
              <w:t>@Override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7F0055"/>
              </w:rPr>
              <w:t>protected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void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onCreate</w:t>
            </w:r>
            <w:proofErr w:type="spellEnd"/>
            <w:r w:rsidRPr="0028173A">
              <w:rPr>
                <w:color w:val="000000"/>
              </w:rPr>
              <w:t xml:space="preserve">(Bundle </w:t>
            </w:r>
            <w:proofErr w:type="spellStart"/>
            <w:r w:rsidRPr="0028173A">
              <w:rPr>
                <w:color w:val="000000"/>
              </w:rPr>
              <w:t>savedInstanceState</w:t>
            </w:r>
            <w:proofErr w:type="spellEnd"/>
            <w:r w:rsidRPr="0028173A">
              <w:rPr>
                <w:color w:val="000000"/>
              </w:rPr>
              <w:t>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7F0055"/>
              </w:rPr>
              <w:t>super</w:t>
            </w:r>
            <w:r w:rsidRPr="0028173A">
              <w:rPr>
                <w:color w:val="000000"/>
              </w:rPr>
              <w:t>.onCreate</w:t>
            </w:r>
            <w:proofErr w:type="spellEnd"/>
            <w:r w:rsidRPr="0028173A">
              <w:rPr>
                <w:color w:val="000000"/>
              </w:rPr>
              <w:t>(</w:t>
            </w:r>
            <w:proofErr w:type="spellStart"/>
            <w:r w:rsidRPr="0028173A">
              <w:rPr>
                <w:color w:val="000000"/>
              </w:rPr>
              <w:t>savedInstanceState</w:t>
            </w:r>
            <w:proofErr w:type="spellEnd"/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00"/>
              </w:rPr>
              <w:t>setContentView</w:t>
            </w:r>
            <w:proofErr w:type="spellEnd"/>
            <w:r w:rsidRPr="0028173A">
              <w:rPr>
                <w:color w:val="000000"/>
              </w:rPr>
              <w:t>(</w:t>
            </w:r>
            <w:proofErr w:type="spellStart"/>
            <w:r w:rsidRPr="0028173A">
              <w:rPr>
                <w:color w:val="000000"/>
              </w:rPr>
              <w:t>R.layout.</w:t>
            </w:r>
            <w:r w:rsidRPr="0028173A">
              <w:rPr>
                <w:color w:val="0000C0"/>
              </w:rPr>
              <w:t>activity_main</w:t>
            </w:r>
            <w:proofErr w:type="spellEnd"/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r w:rsidRPr="0028173A">
              <w:rPr>
                <w:color w:val="0000C0"/>
              </w:rPr>
              <w:t>adapter</w:t>
            </w:r>
            <w:r w:rsidRPr="0028173A">
              <w:rPr>
                <w:color w:val="000000"/>
              </w:rPr>
              <w:t xml:space="preserve"> = </w:t>
            </w:r>
            <w:r w:rsidRPr="0028173A">
              <w:rPr>
                <w:color w:val="7F0055"/>
              </w:rPr>
              <w:t>new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SimpleCursorAdapter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7F0055"/>
              </w:rPr>
              <w:t>this</w:t>
            </w:r>
            <w:r w:rsidRPr="0028173A">
              <w:rPr>
                <w:color w:val="000000"/>
              </w:rPr>
              <w:t>,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proofErr w:type="spellStart"/>
            <w:r w:rsidRPr="0028173A">
              <w:rPr>
                <w:color w:val="000000"/>
              </w:rPr>
              <w:t>R.layout.</w:t>
            </w:r>
            <w:r w:rsidRPr="0028173A">
              <w:rPr>
                <w:color w:val="0000C0"/>
              </w:rPr>
              <w:t>list_item</w:t>
            </w:r>
            <w:proofErr w:type="spellEnd"/>
            <w:r w:rsidRPr="0028173A">
              <w:rPr>
                <w:color w:val="000000"/>
              </w:rPr>
              <w:t>,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r w:rsidRPr="0028173A">
              <w:rPr>
                <w:color w:val="7F0055"/>
              </w:rPr>
              <w:t>null</w:t>
            </w:r>
            <w:r w:rsidRPr="0028173A">
              <w:rPr>
                <w:color w:val="000000"/>
              </w:rPr>
              <w:t>,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r w:rsidRPr="0028173A">
              <w:rPr>
                <w:color w:val="7F0055"/>
              </w:rPr>
              <w:t>new</w:t>
            </w:r>
            <w:r w:rsidRPr="0028173A">
              <w:rPr>
                <w:color w:val="000000"/>
              </w:rPr>
              <w:t xml:space="preserve"> String[] { </w:t>
            </w:r>
            <w:r w:rsidRPr="0028173A">
              <w:rPr>
                <w:color w:val="2A00FF"/>
              </w:rPr>
              <w:t>"title"</w:t>
            </w:r>
            <w:r w:rsidRPr="0028173A">
              <w:rPr>
                <w:color w:val="000000"/>
              </w:rPr>
              <w:t xml:space="preserve">, </w:t>
            </w:r>
            <w:r w:rsidRPr="0028173A">
              <w:rPr>
                <w:color w:val="2A00FF"/>
              </w:rPr>
              <w:t>"</w:t>
            </w:r>
            <w:proofErr w:type="spellStart"/>
            <w:r w:rsidRPr="0028173A">
              <w:rPr>
                <w:color w:val="2A00FF"/>
              </w:rPr>
              <w:t>modifiedTime</w:t>
            </w:r>
            <w:proofErr w:type="spellEnd"/>
            <w:r w:rsidRPr="0028173A">
              <w:rPr>
                <w:color w:val="2A00FF"/>
              </w:rPr>
              <w:t>"</w:t>
            </w:r>
            <w:r w:rsidRPr="0028173A">
              <w:rPr>
                <w:color w:val="000000"/>
              </w:rPr>
              <w:t xml:space="preserve">, </w:t>
            </w:r>
            <w:r w:rsidRPr="0028173A">
              <w:rPr>
                <w:color w:val="2A00FF"/>
              </w:rPr>
              <w:t>"_id"</w:t>
            </w:r>
            <w:r w:rsidRPr="0028173A">
              <w:rPr>
                <w:color w:val="000000"/>
              </w:rPr>
              <w:t xml:space="preserve"> },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r w:rsidRPr="0028173A">
              <w:rPr>
                <w:color w:val="7F0055"/>
              </w:rPr>
              <w:t>new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7F0055"/>
              </w:rPr>
              <w:t>int</w:t>
            </w:r>
            <w:proofErr w:type="spellEnd"/>
            <w:r w:rsidRPr="0028173A">
              <w:rPr>
                <w:color w:val="000000"/>
              </w:rPr>
              <w:t>[] { R.id.</w:t>
            </w:r>
            <w:r w:rsidRPr="0028173A">
              <w:rPr>
                <w:color w:val="0000C0"/>
              </w:rPr>
              <w:t>textView1</w:t>
            </w:r>
            <w:r w:rsidRPr="0028173A">
              <w:rPr>
                <w:color w:val="000000"/>
              </w:rPr>
              <w:t>, R.id.</w:t>
            </w:r>
            <w:r w:rsidRPr="0028173A">
              <w:rPr>
                <w:color w:val="0000C0"/>
              </w:rPr>
              <w:t>textView2</w:t>
            </w:r>
            <w:r w:rsidRPr="0028173A">
              <w:rPr>
                <w:color w:val="000000"/>
              </w:rPr>
              <w:t>, R.id.</w:t>
            </w:r>
            <w:r w:rsidRPr="0028173A">
              <w:rPr>
                <w:color w:val="0000C0"/>
              </w:rPr>
              <w:t>textView3</w:t>
            </w:r>
            <w:r w:rsidRPr="0028173A">
              <w:rPr>
                <w:color w:val="000000"/>
              </w:rPr>
              <w:t xml:space="preserve"> },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proofErr w:type="spellStart"/>
            <w:r w:rsidRPr="0028173A">
              <w:rPr>
                <w:color w:val="000000"/>
              </w:rPr>
              <w:t>CursorAdapter.</w:t>
            </w:r>
            <w:r w:rsidRPr="0028173A">
              <w:rPr>
                <w:color w:val="0000C0"/>
              </w:rPr>
              <w:t>FLAG_REGISTER_CONTENT_OBSERVER</w:t>
            </w:r>
            <w:proofErr w:type="spellEnd"/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00"/>
              </w:rPr>
              <w:t>ListView</w:t>
            </w:r>
            <w:proofErr w:type="spellEnd"/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listView</w:t>
            </w:r>
            <w:proofErr w:type="spellEnd"/>
            <w:r w:rsidRPr="0028173A">
              <w:rPr>
                <w:color w:val="000000"/>
              </w:rPr>
              <w:t xml:space="preserve"> = (</w:t>
            </w:r>
            <w:proofErr w:type="spellStart"/>
            <w:r w:rsidRPr="0028173A">
              <w:rPr>
                <w:color w:val="000000"/>
              </w:rPr>
              <w:t>ListView</w:t>
            </w:r>
            <w:proofErr w:type="spellEnd"/>
            <w:r w:rsidRPr="0028173A">
              <w:rPr>
                <w:color w:val="000000"/>
              </w:rPr>
              <w:t>)</w:t>
            </w:r>
            <w:proofErr w:type="spellStart"/>
            <w:r w:rsidRPr="0028173A">
              <w:rPr>
                <w:color w:val="000000"/>
              </w:rPr>
              <w:t>findViewById</w:t>
            </w:r>
            <w:proofErr w:type="spellEnd"/>
            <w:r w:rsidRPr="0028173A">
              <w:rPr>
                <w:color w:val="000000"/>
              </w:rPr>
              <w:t>(R.id.</w:t>
            </w:r>
            <w:r w:rsidRPr="0028173A">
              <w:rPr>
                <w:color w:val="0000C0"/>
              </w:rPr>
              <w:t>listView1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00"/>
              </w:rPr>
              <w:t>listView.setAdapter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0000C0"/>
              </w:rPr>
              <w:t>adapter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00"/>
              </w:rPr>
              <w:t>listView.setOnItemClickListener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7F0055"/>
              </w:rPr>
              <w:t>new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OnItemClickListener</w:t>
            </w:r>
            <w:proofErr w:type="spellEnd"/>
            <w:r w:rsidRPr="0028173A">
              <w:rPr>
                <w:color w:val="000000"/>
              </w:rPr>
              <w:t>()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r w:rsidRPr="0028173A">
              <w:rPr>
                <w:color w:val="646464"/>
              </w:rPr>
              <w:t>@Override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</w:t>
            </w:r>
            <w:r w:rsidR="00365B3B">
              <w:rPr>
                <w:rFonts w:hint="eastAsia"/>
                <w:color w:val="000000"/>
              </w:rPr>
              <w:t xml:space="preserve">       </w:t>
            </w:r>
            <w:r w:rsidRPr="0028173A">
              <w:rPr>
                <w:color w:val="7F0055"/>
              </w:rPr>
              <w:t>public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void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onItemClick</w:t>
            </w:r>
            <w:proofErr w:type="spellEnd"/>
            <w:r w:rsidRPr="0028173A">
              <w:rPr>
                <w:color w:val="000000"/>
              </w:rPr>
              <w:t>(</w:t>
            </w:r>
            <w:proofErr w:type="spellStart"/>
            <w:r w:rsidRPr="0028173A">
              <w:rPr>
                <w:color w:val="000000"/>
              </w:rPr>
              <w:t>AdapterView</w:t>
            </w:r>
            <w:proofErr w:type="spellEnd"/>
            <w:r w:rsidRPr="0028173A">
              <w:rPr>
                <w:color w:val="000000"/>
              </w:rPr>
              <w:t xml:space="preserve">&lt;?&gt; </w:t>
            </w:r>
            <w:proofErr w:type="spellStart"/>
            <w:r w:rsidRPr="0028173A">
              <w:rPr>
                <w:color w:val="000000"/>
              </w:rPr>
              <w:t>parentView</w:t>
            </w:r>
            <w:proofErr w:type="spellEnd"/>
            <w:r w:rsidRPr="0028173A">
              <w:rPr>
                <w:color w:val="000000"/>
              </w:rPr>
              <w:t xml:space="preserve">, View </w:t>
            </w:r>
            <w:proofErr w:type="spellStart"/>
            <w:r w:rsidRPr="0028173A">
              <w:rPr>
                <w:color w:val="000000"/>
              </w:rPr>
              <w:t>view</w:t>
            </w:r>
            <w:proofErr w:type="spellEnd"/>
            <w:r w:rsidRPr="0028173A">
              <w:rPr>
                <w:color w:val="000000"/>
              </w:rPr>
              <w:t xml:space="preserve">, </w:t>
            </w:r>
            <w:proofErr w:type="spellStart"/>
            <w:r w:rsidRPr="0028173A">
              <w:rPr>
                <w:color w:val="7F0055"/>
              </w:rPr>
              <w:t>int</w:t>
            </w:r>
            <w:proofErr w:type="spellEnd"/>
            <w:r w:rsidR="00E447B0">
              <w:rPr>
                <w:color w:val="000000"/>
              </w:rPr>
              <w:t xml:space="preserve"> positio</w:t>
            </w:r>
            <w:r w:rsidR="00E447B0">
              <w:rPr>
                <w:rFonts w:hint="eastAsia"/>
                <w:color w:val="000000"/>
              </w:rPr>
              <w:t>n</w:t>
            </w:r>
            <w:r w:rsidRPr="0028173A">
              <w:rPr>
                <w:color w:val="000000"/>
              </w:rPr>
              <w:t xml:space="preserve">, </w:t>
            </w:r>
            <w:r w:rsidRPr="0028173A">
              <w:rPr>
                <w:color w:val="7F0055"/>
              </w:rPr>
              <w:t>long</w:t>
            </w:r>
            <w:r w:rsidRPr="0028173A">
              <w:rPr>
                <w:color w:val="000000"/>
              </w:rPr>
              <w:t xml:space="preserve"> id)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proofErr w:type="spellStart"/>
            <w:r w:rsidRPr="0028173A">
              <w:rPr>
                <w:color w:val="000000"/>
              </w:rPr>
              <w:t>TextView</w:t>
            </w:r>
            <w:proofErr w:type="spellEnd"/>
            <w:r w:rsidRPr="0028173A">
              <w:rPr>
                <w:color w:val="000000"/>
              </w:rPr>
              <w:t xml:space="preserve"> textView1 = (</w:t>
            </w:r>
            <w:proofErr w:type="spellStart"/>
            <w:r w:rsidRPr="0028173A">
              <w:rPr>
                <w:color w:val="000000"/>
              </w:rPr>
              <w:t>TextView</w:t>
            </w:r>
            <w:proofErr w:type="spellEnd"/>
            <w:r w:rsidRPr="0028173A">
              <w:rPr>
                <w:color w:val="000000"/>
              </w:rPr>
              <w:t>)</w:t>
            </w:r>
            <w:proofErr w:type="spellStart"/>
            <w:r w:rsidRPr="0028173A">
              <w:rPr>
                <w:color w:val="000000"/>
              </w:rPr>
              <w:t>view.findViewById</w:t>
            </w:r>
            <w:proofErr w:type="spellEnd"/>
            <w:r w:rsidRPr="0028173A">
              <w:rPr>
                <w:color w:val="000000"/>
              </w:rPr>
              <w:t>(R.id.</w:t>
            </w:r>
            <w:r w:rsidRPr="0028173A">
              <w:rPr>
                <w:color w:val="0000C0"/>
              </w:rPr>
              <w:t>textView1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proofErr w:type="spellStart"/>
            <w:r w:rsidRPr="0028173A">
              <w:rPr>
                <w:color w:val="000000"/>
              </w:rPr>
              <w:t>TextView</w:t>
            </w:r>
            <w:proofErr w:type="spellEnd"/>
            <w:r w:rsidRPr="0028173A">
              <w:rPr>
                <w:color w:val="000000"/>
              </w:rPr>
              <w:t xml:space="preserve"> textView2 = (</w:t>
            </w:r>
            <w:proofErr w:type="spellStart"/>
            <w:r w:rsidRPr="0028173A">
              <w:rPr>
                <w:color w:val="000000"/>
              </w:rPr>
              <w:t>TextView</w:t>
            </w:r>
            <w:proofErr w:type="spellEnd"/>
            <w:r w:rsidRPr="0028173A">
              <w:rPr>
                <w:color w:val="000000"/>
              </w:rPr>
              <w:t>)</w:t>
            </w:r>
            <w:proofErr w:type="spellStart"/>
            <w:r w:rsidRPr="0028173A">
              <w:rPr>
                <w:color w:val="000000"/>
              </w:rPr>
              <w:t>view.findViewById</w:t>
            </w:r>
            <w:proofErr w:type="spellEnd"/>
            <w:r w:rsidRPr="0028173A">
              <w:rPr>
                <w:color w:val="000000"/>
              </w:rPr>
              <w:t>(R.id.</w:t>
            </w:r>
            <w:r w:rsidRPr="0028173A">
              <w:rPr>
                <w:color w:val="0000C0"/>
              </w:rPr>
              <w:t>textView2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proofErr w:type="spellStart"/>
            <w:r w:rsidRPr="0028173A">
              <w:rPr>
                <w:color w:val="000000"/>
              </w:rPr>
              <w:t>TextView</w:t>
            </w:r>
            <w:proofErr w:type="spellEnd"/>
            <w:r w:rsidRPr="0028173A">
              <w:rPr>
                <w:color w:val="000000"/>
              </w:rPr>
              <w:t xml:space="preserve"> textView3 = (</w:t>
            </w:r>
            <w:proofErr w:type="spellStart"/>
            <w:r w:rsidRPr="0028173A">
              <w:rPr>
                <w:color w:val="000000"/>
              </w:rPr>
              <w:t>TextView</w:t>
            </w:r>
            <w:proofErr w:type="spellEnd"/>
            <w:r w:rsidRPr="0028173A">
              <w:rPr>
                <w:color w:val="000000"/>
              </w:rPr>
              <w:t>)</w:t>
            </w:r>
            <w:proofErr w:type="spellStart"/>
            <w:r w:rsidRPr="0028173A">
              <w:rPr>
                <w:color w:val="000000"/>
              </w:rPr>
              <w:t>view.findViewById</w:t>
            </w:r>
            <w:proofErr w:type="spellEnd"/>
            <w:r w:rsidRPr="0028173A">
              <w:rPr>
                <w:color w:val="000000"/>
              </w:rPr>
              <w:t>(R.id.</w:t>
            </w:r>
            <w:r w:rsidRPr="0028173A">
              <w:rPr>
                <w:color w:val="0000C0"/>
              </w:rPr>
              <w:t>textView3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String s = </w:t>
            </w:r>
            <w:proofErr w:type="spellStart"/>
            <w:r w:rsidRPr="0028173A">
              <w:rPr>
                <w:color w:val="000000"/>
              </w:rPr>
              <w:t>String.format</w:t>
            </w:r>
            <w:proofErr w:type="spellEnd"/>
            <w:r w:rsidRPr="0028173A">
              <w:rPr>
                <w:color w:val="000000"/>
              </w:rPr>
              <w:t>(</w:t>
            </w:r>
            <w:proofErr w:type="spellStart"/>
            <w:r w:rsidRPr="0028173A">
              <w:rPr>
                <w:color w:val="000000"/>
              </w:rPr>
              <w:t>Locale.</w:t>
            </w:r>
            <w:r w:rsidRPr="0028173A">
              <w:rPr>
                <w:color w:val="0000C0"/>
              </w:rPr>
              <w:t>KOREA</w:t>
            </w:r>
            <w:proofErr w:type="spellEnd"/>
            <w:r w:rsidRPr="0028173A">
              <w:rPr>
                <w:color w:val="000000"/>
              </w:rPr>
              <w:t>,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r w:rsidRPr="0028173A">
              <w:rPr>
                <w:color w:val="000000"/>
              </w:rPr>
              <w:tab/>
            </w:r>
            <w:r w:rsidRPr="0028173A">
              <w:rPr>
                <w:color w:val="000000"/>
              </w:rPr>
              <w:tab/>
            </w:r>
            <w:r w:rsidRPr="0028173A">
              <w:rPr>
                <w:color w:val="2A00FF"/>
              </w:rPr>
              <w:t xml:space="preserve">"title:%s  </w:t>
            </w:r>
            <w:proofErr w:type="spellStart"/>
            <w:r w:rsidRPr="0028173A">
              <w:rPr>
                <w:color w:val="2A00FF"/>
              </w:rPr>
              <w:t>modifiedTime</w:t>
            </w:r>
            <w:proofErr w:type="spellEnd"/>
            <w:r w:rsidRPr="0028173A">
              <w:rPr>
                <w:color w:val="2A00FF"/>
              </w:rPr>
              <w:t>:%s  _id:%s  position:%d  id:%d"</w:t>
            </w:r>
            <w:r w:rsidRPr="0028173A">
              <w:rPr>
                <w:color w:val="000000"/>
              </w:rPr>
              <w:t>,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       textView1.getText(), textView2.getText(), textView3.getText(), position, id);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Toast </w:t>
            </w:r>
            <w:proofErr w:type="spellStart"/>
            <w:r w:rsidRPr="0028173A">
              <w:rPr>
                <w:color w:val="000000"/>
              </w:rPr>
              <w:t>toast</w:t>
            </w:r>
            <w:proofErr w:type="spellEnd"/>
            <w:r w:rsidRPr="0028173A">
              <w:rPr>
                <w:color w:val="000000"/>
              </w:rPr>
              <w:t xml:space="preserve"> = </w:t>
            </w:r>
            <w:proofErr w:type="spellStart"/>
            <w:r w:rsidRPr="0028173A">
              <w:rPr>
                <w:color w:val="000000"/>
              </w:rPr>
              <w:t>Toast.makeText</w:t>
            </w:r>
            <w:proofErr w:type="spellEnd"/>
            <w:r w:rsidRPr="0028173A">
              <w:rPr>
                <w:color w:val="000000"/>
              </w:rPr>
              <w:t>(</w:t>
            </w:r>
            <w:proofErr w:type="spellStart"/>
            <w:r w:rsidRPr="0028173A">
              <w:rPr>
                <w:color w:val="000000"/>
              </w:rPr>
              <w:t>MainActivity.</w:t>
            </w:r>
            <w:r w:rsidRPr="0028173A">
              <w:rPr>
                <w:color w:val="7F0055"/>
              </w:rPr>
              <w:t>this</w:t>
            </w:r>
            <w:proofErr w:type="spellEnd"/>
            <w:r w:rsidRPr="0028173A">
              <w:rPr>
                <w:color w:val="000000"/>
              </w:rPr>
              <w:t xml:space="preserve">, s, </w:t>
            </w:r>
            <w:proofErr w:type="spellStart"/>
            <w:r w:rsidRPr="0028173A">
              <w:rPr>
                <w:color w:val="000000"/>
              </w:rPr>
              <w:t>Toast.</w:t>
            </w:r>
            <w:r w:rsidRPr="0028173A">
              <w:rPr>
                <w:color w:val="0000C0"/>
              </w:rPr>
              <w:t>LENGTH_LONG</w:t>
            </w:r>
            <w:proofErr w:type="spellEnd"/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proofErr w:type="spellStart"/>
            <w:r w:rsidRPr="0028173A">
              <w:rPr>
                <w:color w:val="000000"/>
              </w:rPr>
              <w:t>toast.show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}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});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00"/>
              </w:rPr>
              <w:t>listView.setOnItemLongClickListener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7F0055"/>
              </w:rPr>
              <w:t>new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OnItemLongClickListener</w:t>
            </w:r>
            <w:proofErr w:type="spellEnd"/>
            <w:r w:rsidRPr="0028173A">
              <w:rPr>
                <w:color w:val="000000"/>
              </w:rPr>
              <w:t>()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</w:t>
            </w:r>
            <w:r w:rsidRPr="0028173A">
              <w:rPr>
                <w:color w:val="646464"/>
              </w:rPr>
              <w:t>@Override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</w:t>
            </w:r>
            <w:r w:rsidRPr="0028173A">
              <w:rPr>
                <w:color w:val="7F0055"/>
              </w:rPr>
              <w:t>public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7F0055"/>
              </w:rPr>
              <w:t>boolean</w:t>
            </w:r>
            <w:proofErr w:type="spellEnd"/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onItemLongClick</w:t>
            </w:r>
            <w:proofErr w:type="spellEnd"/>
            <w:r w:rsidRPr="0028173A">
              <w:rPr>
                <w:color w:val="000000"/>
              </w:rPr>
              <w:t>(</w:t>
            </w:r>
            <w:proofErr w:type="spellStart"/>
            <w:r w:rsidRPr="0028173A">
              <w:rPr>
                <w:color w:val="000000"/>
              </w:rPr>
              <w:t>AdapterView</w:t>
            </w:r>
            <w:proofErr w:type="spellEnd"/>
            <w:r w:rsidRPr="0028173A">
              <w:rPr>
                <w:color w:val="000000"/>
              </w:rPr>
              <w:t xml:space="preserve">&lt;?&gt; parent, View </w:t>
            </w:r>
            <w:proofErr w:type="spellStart"/>
            <w:r w:rsidRPr="0028173A">
              <w:rPr>
                <w:color w:val="000000"/>
              </w:rPr>
              <w:t>view</w:t>
            </w:r>
            <w:proofErr w:type="spellEnd"/>
            <w:r w:rsidRPr="0028173A">
              <w:rPr>
                <w:color w:val="000000"/>
              </w:rPr>
              <w:t xml:space="preserve">, </w:t>
            </w:r>
            <w:proofErr w:type="spellStart"/>
            <w:r w:rsidRPr="0028173A">
              <w:rPr>
                <w:color w:val="7F0055"/>
              </w:rPr>
              <w:t>int</w:t>
            </w:r>
            <w:proofErr w:type="spellEnd"/>
            <w:r w:rsidRPr="0028173A">
              <w:rPr>
                <w:color w:val="000000"/>
              </w:rPr>
              <w:t xml:space="preserve"> position, </w:t>
            </w:r>
            <w:r w:rsidRPr="0028173A">
              <w:rPr>
                <w:color w:val="7F0055"/>
              </w:rPr>
              <w:t>long</w:t>
            </w:r>
            <w:r w:rsidRPr="0028173A">
              <w:rPr>
                <w:color w:val="000000"/>
              </w:rPr>
              <w:t xml:space="preserve"> id)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proofErr w:type="spellStart"/>
            <w:r w:rsidRPr="0028173A">
              <w:rPr>
                <w:color w:val="0000C0"/>
              </w:rPr>
              <w:t>db</w:t>
            </w:r>
            <w:r w:rsidRPr="0028173A">
              <w:rPr>
                <w:color w:val="000000"/>
              </w:rPr>
              <w:t>.execSQL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2A00FF"/>
              </w:rPr>
              <w:t xml:space="preserve">"delete from </w:t>
            </w:r>
            <w:proofErr w:type="spellStart"/>
            <w:r w:rsidRPr="0028173A">
              <w:rPr>
                <w:color w:val="2A00FF"/>
              </w:rPr>
              <w:t>ListItem</w:t>
            </w:r>
            <w:proofErr w:type="spellEnd"/>
            <w:r w:rsidRPr="0028173A">
              <w:rPr>
                <w:color w:val="2A00FF"/>
              </w:rPr>
              <w:t xml:space="preserve"> where _id = "</w:t>
            </w:r>
            <w:r w:rsidRPr="0028173A">
              <w:rPr>
                <w:color w:val="000000"/>
              </w:rPr>
              <w:t xml:space="preserve"> + id);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proofErr w:type="spellStart"/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>.close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 xml:space="preserve"> = </w:t>
            </w:r>
            <w:proofErr w:type="spellStart"/>
            <w:r w:rsidRPr="0028173A">
              <w:rPr>
                <w:color w:val="0000C0"/>
              </w:rPr>
              <w:t>db</w:t>
            </w:r>
            <w:r w:rsidRPr="0028173A">
              <w:rPr>
                <w:color w:val="000000"/>
              </w:rPr>
              <w:t>.rawQuery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2A00FF"/>
              </w:rPr>
              <w:t xml:space="preserve">"SELECT * FROM </w:t>
            </w:r>
            <w:proofErr w:type="spellStart"/>
            <w:r w:rsidRPr="0028173A">
              <w:rPr>
                <w:color w:val="2A00FF"/>
              </w:rPr>
              <w:t>ListItem</w:t>
            </w:r>
            <w:proofErr w:type="spellEnd"/>
            <w:r w:rsidRPr="0028173A">
              <w:rPr>
                <w:color w:val="2A00FF"/>
              </w:rPr>
              <w:t>"</w:t>
            </w:r>
            <w:r w:rsidRPr="0028173A">
              <w:rPr>
                <w:color w:val="000000"/>
              </w:rPr>
              <w:t xml:space="preserve">, </w:t>
            </w:r>
            <w:r w:rsidRPr="0028173A">
              <w:rPr>
                <w:color w:val="7F0055"/>
              </w:rPr>
              <w:t>null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lastRenderedPageBreak/>
              <w:t xml:space="preserve">                </w:t>
            </w:r>
            <w:proofErr w:type="spellStart"/>
            <w:r w:rsidRPr="0028173A">
              <w:rPr>
                <w:color w:val="0000C0"/>
              </w:rPr>
              <w:t>adapter</w:t>
            </w:r>
            <w:r w:rsidRPr="0028173A">
              <w:rPr>
                <w:color w:val="000000"/>
              </w:rPr>
              <w:t>.changeCursor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</w:t>
            </w:r>
            <w:r w:rsidRPr="0028173A">
              <w:rPr>
                <w:color w:val="7F0055"/>
              </w:rPr>
              <w:t>return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true</w:t>
            </w:r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}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});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Button b = (Button)</w:t>
            </w:r>
            <w:proofErr w:type="spellStart"/>
            <w:r w:rsidRPr="0028173A">
              <w:rPr>
                <w:color w:val="000000"/>
              </w:rPr>
              <w:t>findViewById</w:t>
            </w:r>
            <w:proofErr w:type="spellEnd"/>
            <w:r w:rsidRPr="0028173A">
              <w:rPr>
                <w:color w:val="000000"/>
              </w:rPr>
              <w:t>(R.id.</w:t>
            </w:r>
            <w:r w:rsidRPr="0028173A">
              <w:rPr>
                <w:color w:val="0000C0"/>
              </w:rPr>
              <w:t>button1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00"/>
              </w:rPr>
              <w:t>b.setOnClickListener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7F0055"/>
              </w:rPr>
              <w:t>new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OnClickListener</w:t>
            </w:r>
            <w:proofErr w:type="spellEnd"/>
            <w:r w:rsidRPr="0028173A">
              <w:rPr>
                <w:color w:val="000000"/>
              </w:rPr>
              <w:t>()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</w:t>
            </w:r>
            <w:r w:rsidRPr="0028173A">
              <w:rPr>
                <w:color w:val="646464"/>
              </w:rPr>
              <w:t>@Override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</w:t>
            </w:r>
            <w:r w:rsidRPr="0028173A">
              <w:rPr>
                <w:color w:val="7F0055"/>
              </w:rPr>
              <w:t>public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void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onClick</w:t>
            </w:r>
            <w:proofErr w:type="spellEnd"/>
            <w:r w:rsidRPr="0028173A">
              <w:rPr>
                <w:color w:val="000000"/>
              </w:rPr>
              <w:t>(View arg0)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proofErr w:type="spellStart"/>
            <w:r w:rsidRPr="0028173A">
              <w:rPr>
                <w:color w:val="000000"/>
              </w:rPr>
              <w:t>EditText</w:t>
            </w:r>
            <w:proofErr w:type="spellEnd"/>
            <w:r w:rsidRPr="0028173A">
              <w:rPr>
                <w:color w:val="000000"/>
              </w:rPr>
              <w:t xml:space="preserve"> e = (</w:t>
            </w:r>
            <w:proofErr w:type="spellStart"/>
            <w:r w:rsidRPr="0028173A">
              <w:rPr>
                <w:color w:val="000000"/>
              </w:rPr>
              <w:t>EditText</w:t>
            </w:r>
            <w:proofErr w:type="spellEnd"/>
            <w:r w:rsidRPr="0028173A">
              <w:rPr>
                <w:color w:val="000000"/>
              </w:rPr>
              <w:t>)</w:t>
            </w:r>
            <w:proofErr w:type="spellStart"/>
            <w:r w:rsidRPr="0028173A">
              <w:rPr>
                <w:color w:val="000000"/>
              </w:rPr>
              <w:t>findViewById</w:t>
            </w:r>
            <w:proofErr w:type="spellEnd"/>
            <w:r w:rsidRPr="0028173A">
              <w:rPr>
                <w:color w:val="000000"/>
              </w:rPr>
              <w:t>(R.id.</w:t>
            </w:r>
            <w:r w:rsidRPr="0028173A">
              <w:rPr>
                <w:color w:val="0000C0"/>
              </w:rPr>
              <w:t>editText1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proofErr w:type="spellStart"/>
            <w:r w:rsidRPr="0028173A">
              <w:rPr>
                <w:color w:val="000000"/>
              </w:rPr>
              <w:t>CharSequence</w:t>
            </w:r>
            <w:proofErr w:type="spellEnd"/>
            <w:r w:rsidRPr="0028173A">
              <w:rPr>
                <w:color w:val="000000"/>
              </w:rPr>
              <w:t xml:space="preserve"> s = </w:t>
            </w:r>
            <w:proofErr w:type="spellStart"/>
            <w:r w:rsidRPr="0028173A">
              <w:rPr>
                <w:color w:val="000000"/>
              </w:rPr>
              <w:t>e.getText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proofErr w:type="spellStart"/>
            <w:r w:rsidRPr="0028173A">
              <w:rPr>
                <w:color w:val="000000"/>
              </w:rPr>
              <w:t>e.setText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2A00FF"/>
              </w:rPr>
              <w:t>""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proofErr w:type="spellStart"/>
            <w:r w:rsidRPr="0028173A">
              <w:rPr>
                <w:color w:val="000000"/>
              </w:rPr>
              <w:t>ContentValues</w:t>
            </w:r>
            <w:proofErr w:type="spellEnd"/>
            <w:r w:rsidRPr="0028173A">
              <w:rPr>
                <w:color w:val="000000"/>
              </w:rPr>
              <w:t xml:space="preserve"> value = </w:t>
            </w:r>
            <w:r w:rsidRPr="0028173A">
              <w:rPr>
                <w:color w:val="7F0055"/>
              </w:rPr>
              <w:t>new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ContentValues</w:t>
            </w:r>
            <w:proofErr w:type="spellEnd"/>
            <w:r w:rsidRPr="0028173A">
              <w:rPr>
                <w:color w:val="000000"/>
              </w:rPr>
              <w:t>(1);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proofErr w:type="spellStart"/>
            <w:r w:rsidRPr="0028173A">
              <w:rPr>
                <w:color w:val="000000"/>
              </w:rPr>
              <w:t>value.put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2A00FF"/>
              </w:rPr>
              <w:t>"title"</w:t>
            </w:r>
            <w:r w:rsidRPr="0028173A">
              <w:rPr>
                <w:color w:val="000000"/>
              </w:rPr>
              <w:t xml:space="preserve">, </w:t>
            </w:r>
            <w:proofErr w:type="spellStart"/>
            <w:r w:rsidRPr="0028173A">
              <w:rPr>
                <w:color w:val="000000"/>
              </w:rPr>
              <w:t>s.toString</w:t>
            </w:r>
            <w:proofErr w:type="spellEnd"/>
            <w:r w:rsidRPr="0028173A">
              <w:rPr>
                <w:color w:val="000000"/>
              </w:rPr>
              <w:t>());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proofErr w:type="spellStart"/>
            <w:r w:rsidRPr="0028173A">
              <w:rPr>
                <w:color w:val="0000C0"/>
              </w:rPr>
              <w:t>db</w:t>
            </w:r>
            <w:r w:rsidRPr="0028173A">
              <w:rPr>
                <w:color w:val="000000"/>
              </w:rPr>
              <w:t>.insert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2A00FF"/>
              </w:rPr>
              <w:t>"</w:t>
            </w:r>
            <w:proofErr w:type="spellStart"/>
            <w:r w:rsidRPr="0028173A">
              <w:rPr>
                <w:color w:val="2A00FF"/>
              </w:rPr>
              <w:t>ListItem</w:t>
            </w:r>
            <w:proofErr w:type="spellEnd"/>
            <w:r w:rsidRPr="0028173A">
              <w:rPr>
                <w:color w:val="2A00FF"/>
              </w:rPr>
              <w:t>"</w:t>
            </w:r>
            <w:r w:rsidRPr="0028173A">
              <w:rPr>
                <w:color w:val="000000"/>
              </w:rPr>
              <w:t xml:space="preserve">, </w:t>
            </w:r>
            <w:r w:rsidRPr="0028173A">
              <w:rPr>
                <w:color w:val="7F0055"/>
              </w:rPr>
              <w:t>null</w:t>
            </w:r>
            <w:r w:rsidRPr="0028173A">
              <w:rPr>
                <w:color w:val="000000"/>
              </w:rPr>
              <w:t>, value);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proofErr w:type="spellStart"/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>.close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 xml:space="preserve"> = </w:t>
            </w:r>
            <w:proofErr w:type="spellStart"/>
            <w:r w:rsidRPr="0028173A">
              <w:rPr>
                <w:color w:val="0000C0"/>
              </w:rPr>
              <w:t>db</w:t>
            </w:r>
            <w:r w:rsidRPr="0028173A">
              <w:rPr>
                <w:color w:val="000000"/>
              </w:rPr>
              <w:t>.rawQuery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2A00FF"/>
              </w:rPr>
              <w:t xml:space="preserve">"SELECT * FROM </w:t>
            </w:r>
            <w:proofErr w:type="spellStart"/>
            <w:r w:rsidRPr="0028173A">
              <w:rPr>
                <w:color w:val="2A00FF"/>
              </w:rPr>
              <w:t>ListItem</w:t>
            </w:r>
            <w:proofErr w:type="spellEnd"/>
            <w:r w:rsidRPr="0028173A">
              <w:rPr>
                <w:color w:val="2A00FF"/>
              </w:rPr>
              <w:t>"</w:t>
            </w:r>
            <w:r w:rsidRPr="0028173A">
              <w:rPr>
                <w:color w:val="000000"/>
              </w:rPr>
              <w:t xml:space="preserve">, </w:t>
            </w:r>
            <w:r w:rsidRPr="0028173A">
              <w:rPr>
                <w:color w:val="7F0055"/>
              </w:rPr>
              <w:t>null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     </w:t>
            </w:r>
            <w:proofErr w:type="spellStart"/>
            <w:r w:rsidRPr="0028173A">
              <w:rPr>
                <w:color w:val="0000C0"/>
              </w:rPr>
              <w:t>adapter</w:t>
            </w:r>
            <w:r w:rsidRPr="0028173A">
              <w:rPr>
                <w:color w:val="000000"/>
              </w:rPr>
              <w:t>.changeCursor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}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});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}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646464"/>
              </w:rPr>
              <w:t>@Override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7F0055"/>
              </w:rPr>
              <w:t>protected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void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onResume</w:t>
            </w:r>
            <w:proofErr w:type="spellEnd"/>
            <w:r w:rsidRPr="0028173A">
              <w:rPr>
                <w:color w:val="000000"/>
              </w:rPr>
              <w:t>()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7F0055"/>
              </w:rPr>
              <w:t>super</w:t>
            </w:r>
            <w:r w:rsidRPr="0028173A">
              <w:rPr>
                <w:color w:val="000000"/>
              </w:rPr>
              <w:t>.onResume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r w:rsidRPr="0028173A">
              <w:rPr>
                <w:color w:val="0000C0"/>
              </w:rPr>
              <w:t>helper</w:t>
            </w:r>
            <w:r w:rsidRPr="0028173A">
              <w:rPr>
                <w:color w:val="000000"/>
              </w:rPr>
              <w:t xml:space="preserve"> = </w:t>
            </w:r>
            <w:r w:rsidRPr="0028173A">
              <w:rPr>
                <w:color w:val="7F0055"/>
              </w:rPr>
              <w:t>new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LectureDBOpenHelper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7F0055"/>
              </w:rPr>
              <w:t>this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r w:rsidRPr="0028173A">
              <w:rPr>
                <w:color w:val="0000C0"/>
              </w:rPr>
              <w:t>db</w:t>
            </w:r>
            <w:r w:rsidRPr="0028173A">
              <w:rPr>
                <w:color w:val="000000"/>
              </w:rPr>
              <w:t xml:space="preserve"> = </w:t>
            </w:r>
            <w:proofErr w:type="spellStart"/>
            <w:r w:rsidRPr="0028173A">
              <w:rPr>
                <w:color w:val="0000C0"/>
              </w:rPr>
              <w:t>helper</w:t>
            </w:r>
            <w:r w:rsidRPr="0028173A">
              <w:rPr>
                <w:color w:val="000000"/>
              </w:rPr>
              <w:t>.getWritableDatabase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 xml:space="preserve"> = </w:t>
            </w:r>
            <w:proofErr w:type="spellStart"/>
            <w:r w:rsidRPr="0028173A">
              <w:rPr>
                <w:color w:val="0000C0"/>
              </w:rPr>
              <w:t>db</w:t>
            </w:r>
            <w:r w:rsidRPr="0028173A">
              <w:rPr>
                <w:color w:val="000000"/>
              </w:rPr>
              <w:t>.rawQuery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2A00FF"/>
              </w:rPr>
              <w:t xml:space="preserve">"SELECT * FROM </w:t>
            </w:r>
            <w:proofErr w:type="spellStart"/>
            <w:r w:rsidRPr="0028173A">
              <w:rPr>
                <w:color w:val="2A00FF"/>
              </w:rPr>
              <w:t>ListItem</w:t>
            </w:r>
            <w:proofErr w:type="spellEnd"/>
            <w:r w:rsidRPr="0028173A">
              <w:rPr>
                <w:color w:val="2A00FF"/>
              </w:rPr>
              <w:t>"</w:t>
            </w:r>
            <w:r w:rsidRPr="0028173A">
              <w:rPr>
                <w:color w:val="000000"/>
              </w:rPr>
              <w:t xml:space="preserve">, </w:t>
            </w:r>
            <w:r w:rsidRPr="0028173A">
              <w:rPr>
                <w:color w:val="7F0055"/>
              </w:rPr>
              <w:t>null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C0"/>
              </w:rPr>
              <w:t>adapter</w:t>
            </w:r>
            <w:r w:rsidRPr="0028173A">
              <w:rPr>
                <w:color w:val="000000"/>
              </w:rPr>
              <w:t>.changeCursor</w:t>
            </w:r>
            <w:proofErr w:type="spellEnd"/>
            <w:r w:rsidRPr="0028173A">
              <w:rPr>
                <w:color w:val="000000"/>
              </w:rPr>
              <w:t>(</w:t>
            </w:r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>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}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646464"/>
              </w:rPr>
              <w:t>@Override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7F0055"/>
              </w:rPr>
              <w:t>protected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void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onPause</w:t>
            </w:r>
            <w:proofErr w:type="spellEnd"/>
            <w:r w:rsidRPr="0028173A">
              <w:rPr>
                <w:color w:val="000000"/>
              </w:rPr>
              <w:t>()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7F0055"/>
              </w:rPr>
              <w:t>super</w:t>
            </w:r>
            <w:r w:rsidRPr="0028173A">
              <w:rPr>
                <w:color w:val="000000"/>
              </w:rPr>
              <w:t>.onPause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C0"/>
              </w:rPr>
              <w:t>cursor</w:t>
            </w:r>
            <w:r w:rsidRPr="0028173A">
              <w:rPr>
                <w:color w:val="000000"/>
              </w:rPr>
              <w:t>.close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C0"/>
              </w:rPr>
              <w:t>db</w:t>
            </w:r>
            <w:r w:rsidRPr="0028173A">
              <w:rPr>
                <w:color w:val="000000"/>
              </w:rPr>
              <w:t>.close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C0"/>
              </w:rPr>
              <w:t>helper</w:t>
            </w:r>
            <w:r w:rsidRPr="0028173A">
              <w:rPr>
                <w:color w:val="000000"/>
              </w:rPr>
              <w:t>.close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}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646464"/>
              </w:rPr>
              <w:t>@Override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7F0055"/>
              </w:rPr>
              <w:t>public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7F0055"/>
              </w:rPr>
              <w:t>boolean</w:t>
            </w:r>
            <w:proofErr w:type="spellEnd"/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onCreateOptionsMenu</w:t>
            </w:r>
            <w:proofErr w:type="spellEnd"/>
            <w:r w:rsidRPr="0028173A">
              <w:rPr>
                <w:color w:val="000000"/>
              </w:rPr>
              <w:t>(Menu menu)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000000"/>
              </w:rPr>
              <w:t>getMenuInflater</w:t>
            </w:r>
            <w:proofErr w:type="spellEnd"/>
            <w:r w:rsidRPr="0028173A">
              <w:rPr>
                <w:color w:val="000000"/>
              </w:rPr>
              <w:t>().inflate(</w:t>
            </w:r>
            <w:proofErr w:type="spellStart"/>
            <w:r w:rsidRPr="0028173A">
              <w:rPr>
                <w:color w:val="000000"/>
              </w:rPr>
              <w:t>R.menu.</w:t>
            </w:r>
            <w:r w:rsidRPr="0028173A">
              <w:rPr>
                <w:color w:val="0000C0"/>
              </w:rPr>
              <w:t>main</w:t>
            </w:r>
            <w:proofErr w:type="spellEnd"/>
            <w:r w:rsidRPr="0028173A">
              <w:rPr>
                <w:color w:val="000000"/>
              </w:rPr>
              <w:t>, menu);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r w:rsidRPr="0028173A">
              <w:rPr>
                <w:color w:val="7F0055"/>
              </w:rPr>
              <w:t>return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true</w:t>
            </w:r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}</w:t>
            </w:r>
          </w:p>
          <w:p w:rsidR="0028173A" w:rsidRPr="0028173A" w:rsidRDefault="0028173A" w:rsidP="0028173A">
            <w:pPr>
              <w:pStyle w:val="aa"/>
            </w:pP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646464"/>
              </w:rPr>
              <w:t>@Override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</w:t>
            </w:r>
            <w:r w:rsidRPr="0028173A">
              <w:rPr>
                <w:color w:val="7F0055"/>
              </w:rPr>
              <w:t>public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7F0055"/>
              </w:rPr>
              <w:t>boolean</w:t>
            </w:r>
            <w:proofErr w:type="spellEnd"/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000000"/>
              </w:rPr>
              <w:t>onOptionsItemSelected</w:t>
            </w:r>
            <w:proofErr w:type="spellEnd"/>
            <w:r w:rsidRPr="0028173A">
              <w:rPr>
                <w:color w:val="000000"/>
              </w:rPr>
              <w:t>(</w:t>
            </w:r>
            <w:proofErr w:type="spellStart"/>
            <w:r w:rsidRPr="0028173A">
              <w:rPr>
                <w:color w:val="000000"/>
              </w:rPr>
              <w:t>MenuItem</w:t>
            </w:r>
            <w:proofErr w:type="spellEnd"/>
            <w:r w:rsidRPr="0028173A">
              <w:rPr>
                <w:color w:val="000000"/>
              </w:rPr>
              <w:t xml:space="preserve"> item)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proofErr w:type="spellStart"/>
            <w:r w:rsidRPr="0028173A">
              <w:rPr>
                <w:color w:val="7F0055"/>
              </w:rPr>
              <w:t>int</w:t>
            </w:r>
            <w:proofErr w:type="spellEnd"/>
            <w:r w:rsidRPr="0028173A">
              <w:rPr>
                <w:color w:val="000000"/>
              </w:rPr>
              <w:t xml:space="preserve"> id = </w:t>
            </w:r>
            <w:proofErr w:type="spellStart"/>
            <w:r w:rsidRPr="0028173A">
              <w:rPr>
                <w:color w:val="000000"/>
              </w:rPr>
              <w:t>item.getItemId</w:t>
            </w:r>
            <w:proofErr w:type="spellEnd"/>
            <w:r w:rsidRPr="0028173A">
              <w:rPr>
                <w:color w:val="000000"/>
              </w:rPr>
              <w:t>();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r w:rsidRPr="0028173A">
              <w:rPr>
                <w:color w:val="7F0055"/>
              </w:rPr>
              <w:t>if</w:t>
            </w:r>
            <w:r w:rsidRPr="0028173A">
              <w:rPr>
                <w:color w:val="000000"/>
              </w:rPr>
              <w:t xml:space="preserve"> (id == </w:t>
            </w:r>
            <w:proofErr w:type="spellStart"/>
            <w:r w:rsidRPr="0028173A">
              <w:rPr>
                <w:color w:val="000000"/>
              </w:rPr>
              <w:t>R.id.</w:t>
            </w:r>
            <w:r w:rsidRPr="0028173A">
              <w:rPr>
                <w:color w:val="0000C0"/>
              </w:rPr>
              <w:t>action_settings</w:t>
            </w:r>
            <w:proofErr w:type="spellEnd"/>
            <w:r w:rsidRPr="0028173A">
              <w:rPr>
                <w:color w:val="000000"/>
              </w:rPr>
              <w:t>) {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    </w:t>
            </w:r>
            <w:r w:rsidRPr="0028173A">
              <w:rPr>
                <w:color w:val="7F0055"/>
              </w:rPr>
              <w:t>return</w:t>
            </w:r>
            <w:r w:rsidRPr="0028173A">
              <w:rPr>
                <w:color w:val="000000"/>
              </w:rPr>
              <w:t xml:space="preserve"> </w:t>
            </w:r>
            <w:r w:rsidRPr="0028173A">
              <w:rPr>
                <w:color w:val="7F0055"/>
              </w:rPr>
              <w:t>true</w:t>
            </w:r>
            <w:r w:rsidRPr="0028173A">
              <w:rPr>
                <w:color w:val="000000"/>
              </w:rPr>
              <w:t>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}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    </w:t>
            </w:r>
            <w:r w:rsidRPr="0028173A">
              <w:rPr>
                <w:color w:val="7F0055"/>
              </w:rPr>
              <w:t>return</w:t>
            </w:r>
            <w:r w:rsidRPr="0028173A">
              <w:rPr>
                <w:color w:val="000000"/>
              </w:rPr>
              <w:t xml:space="preserve"> </w:t>
            </w:r>
            <w:proofErr w:type="spellStart"/>
            <w:r w:rsidRPr="0028173A">
              <w:rPr>
                <w:color w:val="7F0055"/>
              </w:rPr>
              <w:t>super</w:t>
            </w:r>
            <w:r w:rsidRPr="0028173A">
              <w:rPr>
                <w:color w:val="000000"/>
              </w:rPr>
              <w:t>.onOptionsItemSelected</w:t>
            </w:r>
            <w:proofErr w:type="spellEnd"/>
            <w:r w:rsidRPr="0028173A">
              <w:rPr>
                <w:color w:val="000000"/>
              </w:rPr>
              <w:t>(item);</w:t>
            </w:r>
          </w:p>
          <w:p w:rsidR="0028173A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 xml:space="preserve">    }</w:t>
            </w:r>
          </w:p>
          <w:p w:rsidR="00E60276" w:rsidRPr="0028173A" w:rsidRDefault="0028173A" w:rsidP="0028173A">
            <w:pPr>
              <w:pStyle w:val="aa"/>
            </w:pPr>
            <w:r w:rsidRPr="0028173A">
              <w:rPr>
                <w:color w:val="000000"/>
              </w:rPr>
              <w:t>}</w:t>
            </w:r>
          </w:p>
        </w:tc>
      </w:tr>
    </w:tbl>
    <w:p w:rsidR="00E60276" w:rsidRPr="00B525B2" w:rsidRDefault="00394B7A" w:rsidP="00721CD6">
      <w:pPr>
        <w:rPr>
          <w:highlight w:val="yellow"/>
        </w:rPr>
      </w:pPr>
      <w:r w:rsidRPr="00B525B2">
        <w:rPr>
          <w:rFonts w:hint="eastAsia"/>
          <w:highlight w:val="yellow"/>
        </w:rPr>
        <w:lastRenderedPageBreak/>
        <w:t xml:space="preserve">1. 자바문법으로 어떤 의미를 갖는가? 2. </w:t>
      </w:r>
      <w:proofErr w:type="spellStart"/>
      <w:r w:rsidRPr="00B525B2">
        <w:rPr>
          <w:rFonts w:hint="eastAsia"/>
          <w:highlight w:val="yellow"/>
        </w:rPr>
        <w:t>안드로이드</w:t>
      </w:r>
      <w:proofErr w:type="spellEnd"/>
      <w:r w:rsidRPr="00B525B2">
        <w:rPr>
          <w:rFonts w:hint="eastAsia"/>
          <w:highlight w:val="yellow"/>
        </w:rPr>
        <w:t xml:space="preserve"> 문법으로 어떤 의미를 갖는가?</w:t>
      </w:r>
    </w:p>
    <w:p w:rsidR="00B525B2" w:rsidRDefault="00B525B2" w:rsidP="00721CD6">
      <w:r w:rsidRPr="00B525B2">
        <w:rPr>
          <w:rFonts w:hint="eastAsia"/>
          <w:highlight w:val="yellow"/>
        </w:rPr>
        <w:t xml:space="preserve">자료 타입 : </w:t>
      </w:r>
      <w:proofErr w:type="spellStart"/>
      <w:r w:rsidRPr="00B525B2">
        <w:rPr>
          <w:rFonts w:hint="eastAsia"/>
          <w:highlight w:val="yellow"/>
        </w:rPr>
        <w:t>기본자료형</w:t>
      </w:r>
      <w:proofErr w:type="spellEnd"/>
      <w:r w:rsidRPr="00B525B2">
        <w:rPr>
          <w:rFonts w:hint="eastAsia"/>
          <w:highlight w:val="yellow"/>
        </w:rPr>
        <w:t xml:space="preserve">, </w:t>
      </w:r>
      <w:proofErr w:type="spellStart"/>
      <w:r w:rsidRPr="00B525B2">
        <w:rPr>
          <w:rFonts w:hint="eastAsia"/>
          <w:highlight w:val="yellow"/>
        </w:rPr>
        <w:t>클래스형</w:t>
      </w:r>
      <w:proofErr w:type="spellEnd"/>
    </w:p>
    <w:p w:rsidR="00B525B2" w:rsidRDefault="00B525B2" w:rsidP="00721CD6">
      <w:r>
        <w:rPr>
          <w:rFonts w:hint="eastAsia"/>
        </w:rPr>
        <w:t xml:space="preserve">up casting, : 자식클래스타입의 참조를 부모클래스의 변수에 </w:t>
      </w:r>
      <w:proofErr w:type="spellStart"/>
      <w:r>
        <w:rPr>
          <w:rFonts w:hint="eastAsia"/>
        </w:rPr>
        <w:t>넣는게</w:t>
      </w:r>
      <w:proofErr w:type="spellEnd"/>
      <w:r>
        <w:rPr>
          <w:rFonts w:hint="eastAsia"/>
        </w:rPr>
        <w:t xml:space="preserve"> 자연스럽다.</w:t>
      </w:r>
    </w:p>
    <w:p w:rsidR="00E5369E" w:rsidRDefault="00E5369E" w:rsidP="00721CD6">
      <w:proofErr w:type="spellStart"/>
      <w:r>
        <w:rPr>
          <w:rFonts w:hint="eastAsia"/>
        </w:rPr>
        <w:t>CharSequentce</w:t>
      </w:r>
      <w:proofErr w:type="spellEnd"/>
      <w:r>
        <w:rPr>
          <w:rFonts w:hint="eastAsia"/>
        </w:rPr>
        <w:t xml:space="preserve"> s;</w:t>
      </w:r>
    </w:p>
    <w:p w:rsidR="00E5369E" w:rsidRDefault="00E5369E" w:rsidP="00721CD6">
      <w:r>
        <w:rPr>
          <w:rFonts w:hint="eastAsia"/>
        </w:rPr>
        <w:t>String s1;</w:t>
      </w:r>
    </w:p>
    <w:p w:rsidR="00E5369E" w:rsidRDefault="00E5369E" w:rsidP="00721CD6"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s2;</w:t>
      </w:r>
    </w:p>
    <w:p w:rsidR="00E5369E" w:rsidRDefault="00E5369E" w:rsidP="00721CD6">
      <w:r>
        <w:rPr>
          <w:rFonts w:hint="eastAsia"/>
        </w:rPr>
        <w:t>s=s1, s=s2;</w:t>
      </w:r>
    </w:p>
    <w:p w:rsidR="004330A0" w:rsidRDefault="004330A0" w:rsidP="00721CD6">
      <w:r>
        <w:rPr>
          <w:rFonts w:hint="eastAsia"/>
        </w:rPr>
        <w:t xml:space="preserve">?대신에 object class를 적어줘도 된다. 다 </w:t>
      </w:r>
      <w:proofErr w:type="spellStart"/>
      <w:r>
        <w:rPr>
          <w:rFonts w:hint="eastAsia"/>
        </w:rPr>
        <w:t>업캐스팅</w:t>
      </w:r>
      <w:proofErr w:type="spellEnd"/>
      <w:r>
        <w:rPr>
          <w:rFonts w:hint="eastAsia"/>
        </w:rPr>
        <w:t xml:space="preserve"> 된다.</w:t>
      </w:r>
    </w:p>
    <w:p w:rsidR="00E60276" w:rsidRDefault="0063427C" w:rsidP="00721CD6">
      <w:proofErr w:type="spellStart"/>
      <w:r>
        <w:rPr>
          <w:rFonts w:hint="eastAsia"/>
        </w:rPr>
        <w:t>뷰의</w:t>
      </w:r>
      <w:proofErr w:type="spellEnd"/>
      <w:r>
        <w:rPr>
          <w:rFonts w:hint="eastAsia"/>
        </w:rPr>
        <w:t xml:space="preserve"> 역할이 자식들을 거느려서 배치를 보여주는 놈이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그룹</w:t>
      </w:r>
    </w:p>
    <w:p w:rsidR="0063427C" w:rsidRPr="00B525B2" w:rsidRDefault="0063427C" w:rsidP="00721CD6"/>
    <w:p w:rsidR="00706AFF" w:rsidRDefault="00706AFF" w:rsidP="00721CD6">
      <w:r>
        <w:rPr>
          <w:rFonts w:hint="eastAsia"/>
        </w:rPr>
        <w:t>추가된 코드는 줄4</w:t>
      </w:r>
      <w:r>
        <w:t>6~68</w:t>
      </w:r>
    </w:p>
    <w:p w:rsidR="00706AFF" w:rsidRDefault="00706AFF" w:rsidP="00721CD6"/>
    <w:p w:rsidR="00372BBB" w:rsidRDefault="00372BBB" w:rsidP="00721CD6">
      <w:r>
        <w:t>(</w:t>
      </w:r>
      <w:r>
        <w:rPr>
          <w:rFonts w:hint="eastAsia"/>
        </w:rPr>
        <w:t>줄4</w:t>
      </w:r>
      <w:r>
        <w:t xml:space="preserve">6~58) </w:t>
      </w:r>
      <w:proofErr w:type="spellStart"/>
      <w:r>
        <w:t>ListView</w:t>
      </w:r>
      <w:proofErr w:type="spellEnd"/>
      <w:r>
        <w:rPr>
          <w:rFonts w:hint="eastAsia"/>
        </w:rPr>
        <w:t xml:space="preserve">의 항목 하나를 클릭했을 때 발생하는 </w:t>
      </w:r>
      <w:proofErr w:type="spellStart"/>
      <w:r>
        <w:t>ItemClick</w:t>
      </w:r>
      <w:proofErr w:type="spellEnd"/>
      <w:r>
        <w:t xml:space="preserve"> </w:t>
      </w:r>
      <w:r>
        <w:rPr>
          <w:rFonts w:hint="eastAsia"/>
        </w:rPr>
        <w:t xml:space="preserve">이벤트에 대한 </w:t>
      </w:r>
      <w:proofErr w:type="spellStart"/>
      <w:r>
        <w:rPr>
          <w:rFonts w:hint="eastAsia"/>
        </w:rPr>
        <w:t>리스너</w:t>
      </w:r>
      <w:proofErr w:type="spellEnd"/>
      <w:r>
        <w:t xml:space="preserve">(Listener) </w:t>
      </w:r>
      <w:r>
        <w:rPr>
          <w:rFonts w:hint="eastAsia"/>
        </w:rPr>
        <w:t>객체를 생성</w:t>
      </w:r>
      <w:r>
        <w:rPr>
          <w:rFonts w:hint="eastAsia"/>
        </w:rPr>
        <w:lastRenderedPageBreak/>
        <w:t>하여,</w:t>
      </w:r>
      <w:r>
        <w:t xml:space="preserve"> </w:t>
      </w:r>
      <w:proofErr w:type="spellStart"/>
      <w:r>
        <w:t>ListView</w:t>
      </w:r>
      <w:proofErr w:type="spellEnd"/>
      <w:r>
        <w:rPr>
          <w:rFonts w:hint="eastAsia"/>
        </w:rPr>
        <w:t>에 등록한다.</w:t>
      </w:r>
    </w:p>
    <w:p w:rsidR="00372BBB" w:rsidRDefault="00372BBB" w:rsidP="00721CD6"/>
    <w:p w:rsidR="00372BBB" w:rsidRDefault="00372BBB" w:rsidP="00721CD6"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 xml:space="preserve"> 클래스의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실행할 때,</w:t>
      </w:r>
      <w:r>
        <w:t xml:space="preserve"> </w:t>
      </w:r>
      <w:r>
        <w:rPr>
          <w:rFonts w:hint="eastAsia"/>
        </w:rPr>
        <w:t>줄4</w:t>
      </w:r>
      <w:r>
        <w:t>6~58</w:t>
      </w:r>
      <w:r>
        <w:rPr>
          <w:rFonts w:hint="eastAsia"/>
        </w:rPr>
        <w:t>을 실행할 때 일어나는 일은 다음과 같다.</w:t>
      </w:r>
    </w:p>
    <w:p w:rsidR="00372BBB" w:rsidRDefault="00372BBB" w:rsidP="00721CD6">
      <w:r>
        <w:t xml:space="preserve">1. </w:t>
      </w:r>
      <w:proofErr w:type="spellStart"/>
      <w:r>
        <w:t>OnItemClickListener</w:t>
      </w:r>
      <w:proofErr w:type="spellEnd"/>
      <w:r>
        <w:t xml:space="preserve"> </w:t>
      </w:r>
      <w:r>
        <w:rPr>
          <w:rFonts w:hint="eastAsia"/>
        </w:rPr>
        <w:t>클래스의 자식 클래스가 생성된다.</w:t>
      </w:r>
      <w:r>
        <w:t xml:space="preserve"> </w:t>
      </w:r>
      <w:r>
        <w:rPr>
          <w:rFonts w:hint="eastAsia"/>
        </w:rPr>
        <w:t>이 자식 클래스의 이름은 주어지지 않았다.</w:t>
      </w:r>
    </w:p>
    <w:p w:rsidR="00372BBB" w:rsidRDefault="00372BBB" w:rsidP="00721CD6">
      <w:r>
        <w:t xml:space="preserve">2. </w:t>
      </w:r>
      <w:r>
        <w:rPr>
          <w:rFonts w:hint="eastAsia"/>
        </w:rPr>
        <w:t xml:space="preserve">이름 없는 자식 클래스에서 </w:t>
      </w:r>
      <w:proofErr w:type="spellStart"/>
      <w: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재정의(</w:t>
      </w:r>
      <w:r>
        <w:t>override)</w:t>
      </w:r>
      <w:r>
        <w:rPr>
          <w:rFonts w:hint="eastAsia"/>
        </w:rPr>
        <w:t>한다.</w:t>
      </w:r>
    </w:p>
    <w:p w:rsidR="00372BBB" w:rsidRDefault="00372BBB" w:rsidP="00721CD6">
      <w:r>
        <w:t xml:space="preserve">3. </w:t>
      </w:r>
      <w:r>
        <w:rPr>
          <w:rFonts w:hint="eastAsia"/>
        </w:rPr>
        <w:t>이름 없는 자식 클래스의 객체가 하나 생성된다.</w:t>
      </w:r>
    </w:p>
    <w:p w:rsidR="00372BBB" w:rsidRDefault="00372BBB" w:rsidP="00721CD6">
      <w:r>
        <w:t xml:space="preserve">4.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의 </w:t>
      </w:r>
      <w:proofErr w:type="spellStart"/>
      <w:r>
        <w:t>setOnItemClickListener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호출되면서,</w:t>
      </w:r>
      <w:r>
        <w:t xml:space="preserve"> </w:t>
      </w:r>
      <w:r>
        <w:rPr>
          <w:rFonts w:hint="eastAsia"/>
        </w:rPr>
        <w:t xml:space="preserve">이름 없는 자식 클래스 객체에 대한 참조가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값으로 전달된다.</w:t>
      </w:r>
      <w:r>
        <w:t xml:space="preserve"> </w:t>
      </w:r>
      <w:r>
        <w:rPr>
          <w:rFonts w:hint="eastAsia"/>
        </w:rPr>
        <w:t xml:space="preserve">이제 앞으로 </w:t>
      </w:r>
      <w:proofErr w:type="spellStart"/>
      <w:r>
        <w:rPr>
          <w:rFonts w:hint="eastAsia"/>
        </w:rPr>
        <w:t>listView</w:t>
      </w:r>
      <w:proofErr w:type="spellEnd"/>
      <w:r>
        <w:t xml:space="preserve"> </w:t>
      </w:r>
      <w:r>
        <w:rPr>
          <w:rFonts w:hint="eastAsia"/>
        </w:rPr>
        <w:t>객체의 항목 하나가 클릭되면,</w:t>
      </w:r>
      <w:r>
        <w:t xml:space="preserve"> </w:t>
      </w:r>
      <w:r>
        <w:rPr>
          <w:rFonts w:hint="eastAsia"/>
        </w:rPr>
        <w:t xml:space="preserve">이 자식 객체의 </w:t>
      </w:r>
      <w:proofErr w:type="spellStart"/>
      <w: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372BBB" w:rsidRDefault="00372BBB" w:rsidP="00721CD6"/>
    <w:p w:rsidR="00372BBB" w:rsidRDefault="00372BBB" w:rsidP="00721CD6">
      <w:r>
        <w:t>(</w:t>
      </w:r>
      <w:r>
        <w:rPr>
          <w:rFonts w:hint="eastAsia"/>
        </w:rPr>
        <w:t>줄4</w:t>
      </w:r>
      <w:r>
        <w:t xml:space="preserve">8~57)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실행될 때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호출되거나 실행되지 않는다.</w:t>
      </w:r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t xml:space="preserve"> </w:t>
      </w:r>
      <w:r>
        <w:rPr>
          <w:rFonts w:hint="eastAsia"/>
        </w:rPr>
        <w:t>실행을 마치</w:t>
      </w:r>
      <w:r w:rsidR="009729F9">
        <w:rPr>
          <w:rFonts w:hint="eastAsia"/>
        </w:rPr>
        <w:t>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</w:t>
      </w:r>
      <w:r w:rsidR="009729F9">
        <w:rPr>
          <w:rFonts w:hint="eastAsia"/>
        </w:rPr>
        <w:t>된</w:t>
      </w:r>
      <w:proofErr w:type="spellEnd"/>
      <w:r w:rsidR="009729F9">
        <w:rPr>
          <w:rFonts w:hint="eastAsia"/>
        </w:rPr>
        <w:t xml:space="preserve"> </w:t>
      </w:r>
      <w:r>
        <w:rPr>
          <w:rFonts w:hint="eastAsia"/>
        </w:rPr>
        <w:t>후에</w:t>
      </w:r>
      <w:r w:rsidR="009729F9"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의 항목이 클릭</w:t>
      </w:r>
      <w:r w:rsidR="009729F9">
        <w:rPr>
          <w:rFonts w:hint="eastAsia"/>
        </w:rPr>
        <w:t>되면 그때</w:t>
      </w:r>
      <w:r>
        <w:rPr>
          <w:rFonts w:hint="eastAsia"/>
        </w:rPr>
        <w:t xml:space="preserve"> </w:t>
      </w:r>
      <w:r>
        <w:t xml:space="preserve">onItemClick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1006FE" w:rsidRDefault="001006FE" w:rsidP="00721CD6"/>
    <w:p w:rsidR="001006FE" w:rsidRDefault="001006FE" w:rsidP="00721CD6">
      <w:r>
        <w:t>(</w:t>
      </w:r>
      <w:r>
        <w:rPr>
          <w:rFonts w:hint="eastAsia"/>
        </w:rPr>
        <w:t>줄4</w:t>
      </w:r>
      <w:r>
        <w:t xml:space="preserve">8) </w:t>
      </w:r>
      <w:proofErr w:type="spellStart"/>
      <w:r>
        <w:t>listView</w:t>
      </w:r>
      <w:proofErr w:type="spellEnd"/>
      <w:r>
        <w:rPr>
          <w:rFonts w:hint="eastAsia"/>
        </w:rPr>
        <w:t xml:space="preserve">의 항목이 클릭되면 onItemClick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1006FE" w:rsidRDefault="001006FE" w:rsidP="00721CD6">
      <w:proofErr w:type="spellStart"/>
      <w:r>
        <w:rPr>
          <w:rFonts w:hint="eastAsia"/>
        </w:rP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첫째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클릭된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객체에 대한 참조이다.</w:t>
      </w:r>
    </w:p>
    <w:p w:rsidR="001006FE" w:rsidRDefault="001006FE" w:rsidP="00721CD6"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변수 타입인 </w:t>
      </w:r>
      <w:proofErr w:type="spellStart"/>
      <w:r>
        <w:t>AdapterView</w:t>
      </w:r>
      <w:proofErr w:type="spellEnd"/>
      <w:r>
        <w:rPr>
          <w:rFonts w:hint="eastAsia"/>
        </w:rPr>
        <w:t xml:space="preserve"> 클래스는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클래스의 부모 클래스이다.</w:t>
      </w:r>
    </w:p>
    <w:p w:rsidR="00F5151F" w:rsidRDefault="00F5151F" w:rsidP="00721CD6"/>
    <w:p w:rsidR="00F5151F" w:rsidRDefault="00F5151F" w:rsidP="00721CD6">
      <w:proofErr w:type="spellStart"/>
      <w:r>
        <w:rPr>
          <w:rFonts w:hint="eastAsia"/>
        </w:rP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클릭된 항목에 해당하는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객체에 대한 참조이다.</w:t>
      </w:r>
    </w:p>
    <w:p w:rsidR="00F5151F" w:rsidRDefault="00F5151F" w:rsidP="00721CD6">
      <w:r>
        <w:rPr>
          <w:rFonts w:hint="eastAsia"/>
        </w:rPr>
        <w:t xml:space="preserve">데이터 항목 하나에 해당하는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객체의 형태는 </w:t>
      </w:r>
      <w:r>
        <w:t xml:space="preserve">res/layout/list_item.xml </w:t>
      </w:r>
      <w:r>
        <w:rPr>
          <w:rFonts w:hint="eastAsia"/>
        </w:rPr>
        <w:t>레이아웃 리소스 파일로 정의되었다.</w:t>
      </w:r>
    </w:p>
    <w:p w:rsidR="00F5151F" w:rsidRDefault="00F5151F" w:rsidP="00721CD6">
      <w:r>
        <w:rPr>
          <w:noProof/>
        </w:rPr>
        <w:drawing>
          <wp:inline distT="0" distB="0" distL="0" distR="0">
            <wp:extent cx="4495800" cy="1466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51F" w:rsidRDefault="00F5151F" w:rsidP="00721CD6">
      <w:r>
        <w:rPr>
          <w:rFonts w:hint="eastAsia"/>
        </w:rPr>
        <w:t xml:space="preserve">위 그림과 같이 </w:t>
      </w:r>
      <w:proofErr w:type="spellStart"/>
      <w:r>
        <w:t>RelativeLayout</w:t>
      </w:r>
      <w:proofErr w:type="spellEnd"/>
      <w:r>
        <w:t xml:space="preserve"> </w:t>
      </w:r>
      <w:r>
        <w:rPr>
          <w:rFonts w:hint="eastAsia"/>
        </w:rPr>
        <w:t>객체가 부모 객체가 되고,</w:t>
      </w:r>
      <w:r>
        <w:t xml:space="preserve"> </w:t>
      </w:r>
      <w:r>
        <w:rPr>
          <w:rFonts w:hint="eastAsia"/>
        </w:rPr>
        <w:t xml:space="preserve">그 아래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 xml:space="preserve">객체 </w:t>
      </w:r>
      <w:r>
        <w:t>3</w:t>
      </w:r>
      <w:r>
        <w:rPr>
          <w:rFonts w:hint="eastAsia"/>
        </w:rPr>
        <w:t>개가 생성된다.</w:t>
      </w:r>
    </w:p>
    <w:p w:rsidR="00F5151F" w:rsidRDefault="00F5151F" w:rsidP="00721CD6">
      <w:proofErr w:type="spellStart"/>
      <w:r>
        <w:t>SimpleCursorAdapter</w:t>
      </w:r>
      <w:proofErr w:type="spellEnd"/>
      <w:r>
        <w:t xml:space="preserve"> </w:t>
      </w:r>
      <w:r>
        <w:rPr>
          <w:rFonts w:hint="eastAsia"/>
        </w:rPr>
        <w:t xml:space="preserve">객체가 이 레이아웃 리소스의 내용대로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객체들을 만들어서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>객체에 넘겨준다.</w:t>
      </w:r>
    </w:p>
    <w:p w:rsidR="00243C89" w:rsidRDefault="00243C89" w:rsidP="00721CD6">
      <w:r>
        <w:rPr>
          <w:rFonts w:hint="eastAsia"/>
        </w:rPr>
        <w:t xml:space="preserve">넘겨주기 전에 먼저 </w:t>
      </w:r>
      <w:proofErr w:type="spellStart"/>
      <w:r>
        <w:t>TextView</w:t>
      </w:r>
      <w:proofErr w:type="spellEnd"/>
      <w:r>
        <w:t xml:space="preserve"> </w:t>
      </w:r>
      <w:r>
        <w:rPr>
          <w:rFonts w:hint="eastAsia"/>
        </w:rPr>
        <w:t>객체들에 값을 채운다.</w:t>
      </w:r>
      <w:r>
        <w:t xml:space="preserve"> textView1</w:t>
      </w:r>
      <w:r>
        <w:rPr>
          <w:rFonts w:hint="eastAsia"/>
        </w:rPr>
        <w:t xml:space="preserve">에는 데이터 항목의 </w:t>
      </w:r>
      <w:r>
        <w:t xml:space="preserve">title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>,</w:t>
      </w:r>
      <w:r>
        <w:t xml:space="preserve"> textView2</w:t>
      </w:r>
      <w:r>
        <w:rPr>
          <w:rFonts w:hint="eastAsia"/>
        </w:rPr>
        <w:t xml:space="preserve">에는 </w:t>
      </w:r>
      <w:proofErr w:type="spellStart"/>
      <w:r>
        <w:t>modifiedTime</w:t>
      </w:r>
      <w:proofErr w:type="spellEnd"/>
      <w:r>
        <w:t xml:space="preserve">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>,</w:t>
      </w:r>
      <w:r>
        <w:t xml:space="preserve"> textView3</w:t>
      </w:r>
      <w:r>
        <w:rPr>
          <w:rFonts w:hint="eastAsia"/>
        </w:rPr>
        <w:t xml:space="preserve">에는 </w:t>
      </w:r>
      <w:r>
        <w:t>_</w:t>
      </w:r>
      <w:r>
        <w:rPr>
          <w:rFonts w:hint="eastAsia"/>
        </w:rPr>
        <w:t>id</w:t>
      </w:r>
      <w:r>
        <w:t xml:space="preserve">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채운다.</w:t>
      </w:r>
      <w:r>
        <w:t xml:space="preserve"> </w:t>
      </w:r>
    </w:p>
    <w:p w:rsidR="00243C89" w:rsidRDefault="00243C89" w:rsidP="00721CD6">
      <w:r>
        <w:rPr>
          <w:rFonts w:hint="eastAsia"/>
        </w:rPr>
        <w:t xml:space="preserve">어떤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객체에 어떤 </w:t>
      </w:r>
      <w:proofErr w:type="spellStart"/>
      <w:r>
        <w:rPr>
          <w:rFonts w:hint="eastAsia"/>
        </w:rPr>
        <w:t>필드값을</w:t>
      </w:r>
      <w:proofErr w:type="spellEnd"/>
      <w:r>
        <w:rPr>
          <w:rFonts w:hint="eastAsia"/>
        </w:rPr>
        <w:t xml:space="preserve"> 채울지는 </w:t>
      </w:r>
      <w:proofErr w:type="spellStart"/>
      <w:r>
        <w:t>SimpleCursorAdapter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명시되었다 </w:t>
      </w:r>
      <w:r>
        <w:t>(</w:t>
      </w:r>
      <w:r>
        <w:rPr>
          <w:rFonts w:hint="eastAsia"/>
        </w:rPr>
        <w:t>줄4</w:t>
      </w:r>
      <w:r>
        <w:t>0,41)</w:t>
      </w:r>
    </w:p>
    <w:p w:rsidR="00243C89" w:rsidRDefault="00243C89" w:rsidP="00721CD6"/>
    <w:p w:rsidR="00F5151F" w:rsidRDefault="00F5151F" w:rsidP="00F5151F">
      <w:proofErr w:type="spellStart"/>
      <w:r>
        <w:rPr>
          <w:rFonts w:hint="eastAsia"/>
        </w:rP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클릭된 항목에 해당하는 </w:t>
      </w:r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객체에 대한 참조이다.</w:t>
      </w:r>
      <w:r>
        <w:t xml:space="preserve"> </w:t>
      </w:r>
    </w:p>
    <w:p w:rsidR="00F5151F" w:rsidRDefault="00F5151F" w:rsidP="00F5151F">
      <w:proofErr w:type="spellStart"/>
      <w:r>
        <w:rPr>
          <w:rFonts w:hint="eastAsia"/>
        </w:rPr>
        <w:t>뷰</w:t>
      </w:r>
      <w:proofErr w:type="spellEnd"/>
      <w:r>
        <w:rPr>
          <w:rFonts w:hint="eastAsia"/>
        </w:rPr>
        <w:t xml:space="preserve"> 객체들의 부모인 </w:t>
      </w:r>
      <w:proofErr w:type="spellStart"/>
      <w:r>
        <w:rPr>
          <w:rFonts w:hint="eastAsia"/>
        </w:rPr>
        <w:t>Relati</w:t>
      </w:r>
      <w:r>
        <w:t>veLayout</w:t>
      </w:r>
      <w:proofErr w:type="spellEnd"/>
      <w:r>
        <w:t xml:space="preserve"> </w:t>
      </w:r>
      <w:r>
        <w:rPr>
          <w:rFonts w:hint="eastAsia"/>
        </w:rPr>
        <w:t>객체에 대한 참조가 전달될 것이다.</w:t>
      </w:r>
    </w:p>
    <w:p w:rsidR="00F5151F" w:rsidRDefault="00F5151F" w:rsidP="00721CD6"/>
    <w:p w:rsidR="004F36FA" w:rsidRDefault="004F36FA" w:rsidP="00721CD6">
      <w:proofErr w:type="spellStart"/>
      <w:r>
        <w:rPr>
          <w:rFonts w:hint="eastAsia"/>
        </w:rP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클릭된 항목이 목록에서 </w:t>
      </w:r>
      <w:proofErr w:type="spellStart"/>
      <w:r>
        <w:rPr>
          <w:rFonts w:hint="eastAsia"/>
        </w:rPr>
        <w:t>몇번째</w:t>
      </w:r>
      <w:proofErr w:type="spellEnd"/>
      <w:r>
        <w:rPr>
          <w:rFonts w:hint="eastAsia"/>
        </w:rPr>
        <w:t xml:space="preserve"> 항목인지를 알려준다.</w:t>
      </w:r>
      <w:r>
        <w:t xml:space="preserve"> </w:t>
      </w:r>
      <w:r>
        <w:rPr>
          <w:rFonts w:hint="eastAsia"/>
        </w:rPr>
        <w:t xml:space="preserve">클릭된 항목이 목록에서 첫째 항목이었다면 </w:t>
      </w:r>
      <w:r>
        <w:t>3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값으로 </w:t>
      </w:r>
      <w:r>
        <w:t xml:space="preserve">0 </w:t>
      </w:r>
      <w:r>
        <w:rPr>
          <w:rFonts w:hint="eastAsia"/>
        </w:rPr>
        <w:t>이 전달되고,</w:t>
      </w:r>
      <w:r>
        <w:t xml:space="preserve"> </w:t>
      </w:r>
      <w:r>
        <w:rPr>
          <w:rFonts w:hint="eastAsia"/>
        </w:rPr>
        <w:t xml:space="preserve">그 다음 항목이었다면 </w:t>
      </w:r>
      <w:r>
        <w:t xml:space="preserve">1 </w:t>
      </w:r>
      <w:r>
        <w:rPr>
          <w:rFonts w:hint="eastAsia"/>
        </w:rPr>
        <w:t>이 전달된다.</w:t>
      </w:r>
    </w:p>
    <w:p w:rsidR="004F36FA" w:rsidRDefault="004F36FA" w:rsidP="00721CD6"/>
    <w:p w:rsidR="004F36FA" w:rsidRDefault="004F36FA" w:rsidP="00721CD6">
      <w:proofErr w:type="spellStart"/>
      <w:r>
        <w:rPr>
          <w:rFonts w:hint="eastAsia"/>
        </w:rP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파라미터는</w:t>
      </w:r>
      <w:proofErr w:type="spellEnd"/>
      <w:r w:rsidR="00597505">
        <w:rPr>
          <w:rFonts w:hint="eastAsia"/>
        </w:rPr>
        <w:t xml:space="preserve"> 클릭된 항목에 해당하는 데이터의 </w:t>
      </w:r>
      <w:proofErr w:type="spellStart"/>
      <w:r w:rsidR="00597505">
        <w:rPr>
          <w:rFonts w:hint="eastAsia"/>
        </w:rPr>
        <w:t>기본키</w:t>
      </w:r>
      <w:proofErr w:type="spellEnd"/>
      <w:r w:rsidR="00597505">
        <w:rPr>
          <w:rFonts w:hint="eastAsia"/>
        </w:rPr>
        <w:t>(</w:t>
      </w:r>
      <w:r w:rsidR="00597505">
        <w:t>primary key)</w:t>
      </w:r>
      <w:r w:rsidR="00597505">
        <w:rPr>
          <w:rFonts w:hint="eastAsia"/>
        </w:rPr>
        <w:t xml:space="preserve">인 </w:t>
      </w:r>
      <w:r w:rsidR="00597505">
        <w:t xml:space="preserve">_id </w:t>
      </w:r>
      <w:r w:rsidR="00597505">
        <w:rPr>
          <w:rFonts w:hint="eastAsia"/>
        </w:rPr>
        <w:t>필드 값이다.</w:t>
      </w:r>
      <w:r w:rsidR="00597505">
        <w:t xml:space="preserve"> </w:t>
      </w:r>
      <w:r w:rsidR="00597505">
        <w:rPr>
          <w:rFonts w:hint="eastAsia"/>
        </w:rPr>
        <w:t xml:space="preserve">이렇게 </w:t>
      </w:r>
      <w:proofErr w:type="spellStart"/>
      <w:r w:rsidR="00597505">
        <w:t>ListView</w:t>
      </w:r>
      <w:proofErr w:type="spellEnd"/>
      <w:r w:rsidR="00597505">
        <w:rPr>
          <w:rFonts w:hint="eastAsia"/>
        </w:rPr>
        <w:t xml:space="preserve">에서 </w:t>
      </w:r>
      <w:r w:rsidR="00597505">
        <w:t xml:space="preserve">_id </w:t>
      </w:r>
      <w:proofErr w:type="spellStart"/>
      <w:r w:rsidR="00597505">
        <w:rPr>
          <w:rFonts w:hint="eastAsia"/>
        </w:rPr>
        <w:t>필드값을</w:t>
      </w:r>
      <w:proofErr w:type="spellEnd"/>
      <w:r w:rsidR="00597505">
        <w:rPr>
          <w:rFonts w:hint="eastAsia"/>
        </w:rPr>
        <w:t xml:space="preserve"> 사용하기 때문에,</w:t>
      </w:r>
      <w:r w:rsidR="00597505">
        <w:t xml:space="preserve"> </w:t>
      </w:r>
      <w:proofErr w:type="spellStart"/>
      <w:r w:rsidR="00597505">
        <w:t>ListView</w:t>
      </w:r>
      <w:proofErr w:type="spellEnd"/>
      <w:r w:rsidR="00597505">
        <w:rPr>
          <w:rFonts w:hint="eastAsia"/>
        </w:rPr>
        <w:t xml:space="preserve">에 채울 데이터를 조회하기 위한 </w:t>
      </w:r>
      <w:r w:rsidR="00597505">
        <w:t xml:space="preserve">SQL SELECT </w:t>
      </w:r>
      <w:r w:rsidR="00597505">
        <w:rPr>
          <w:rFonts w:hint="eastAsia"/>
        </w:rPr>
        <w:t xml:space="preserve">문은 반드시 </w:t>
      </w:r>
      <w:r w:rsidR="00597505">
        <w:t xml:space="preserve">_id </w:t>
      </w:r>
      <w:r w:rsidR="00597505">
        <w:rPr>
          <w:rFonts w:hint="eastAsia"/>
        </w:rPr>
        <w:t>필드를 포함해야 한다.</w:t>
      </w:r>
    </w:p>
    <w:p w:rsidR="004F36FA" w:rsidRDefault="004F36FA" w:rsidP="00721CD6"/>
    <w:p w:rsidR="00F5151F" w:rsidRDefault="00F5151F" w:rsidP="00721CD6">
      <w:r>
        <w:rPr>
          <w:rFonts w:hint="eastAsia"/>
        </w:rPr>
        <w:t>(줄4</w:t>
      </w:r>
      <w:r>
        <w:t xml:space="preserve">9) </w:t>
      </w:r>
      <w:proofErr w:type="spellStart"/>
      <w:r>
        <w:t>RelativeLayout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t>findViewById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</w:t>
      </w:r>
      <w:r w:rsidR="00C177CB">
        <w:rPr>
          <w:rFonts w:hint="eastAsia"/>
        </w:rPr>
        <w:t>한다.</w:t>
      </w:r>
      <w:r>
        <w:t xml:space="preserve"> </w:t>
      </w:r>
      <w:r w:rsidR="00C177CB">
        <w:rPr>
          <w:rFonts w:hint="eastAsia"/>
        </w:rPr>
        <w:t xml:space="preserve">이 </w:t>
      </w:r>
      <w:proofErr w:type="spellStart"/>
      <w:r w:rsidR="00C177CB">
        <w:rPr>
          <w:rFonts w:hint="eastAsia"/>
        </w:rPr>
        <w:t>메소드</w:t>
      </w:r>
      <w:proofErr w:type="spellEnd"/>
      <w:r w:rsidR="00C177CB">
        <w:rPr>
          <w:rFonts w:hint="eastAsia"/>
        </w:rPr>
        <w:t xml:space="preserve"> 호출은 </w:t>
      </w:r>
      <w:proofErr w:type="spellStart"/>
      <w:r>
        <w:t>RelativeLayout</w:t>
      </w:r>
      <w:proofErr w:type="spellEnd"/>
      <w:r>
        <w:t xml:space="preserve"> </w:t>
      </w:r>
      <w:r>
        <w:rPr>
          <w:rFonts w:hint="eastAsia"/>
        </w:rPr>
        <w:t>객체</w:t>
      </w:r>
      <w:r w:rsidR="00D42FC6">
        <w:rPr>
          <w:rFonts w:hint="eastAsia"/>
        </w:rPr>
        <w:t xml:space="preserve">가 거느리고 있는 객체들 중에서 id가 </w:t>
      </w:r>
      <w:r w:rsidR="00D42FC6">
        <w:t>textView1</w:t>
      </w:r>
      <w:r w:rsidR="00D42FC6">
        <w:rPr>
          <w:rFonts w:hint="eastAsia"/>
        </w:rPr>
        <w:t xml:space="preserve">인 </w:t>
      </w:r>
      <w:proofErr w:type="spellStart"/>
      <w:r w:rsidR="00D42FC6">
        <w:rPr>
          <w:rFonts w:hint="eastAsia"/>
        </w:rPr>
        <w:t>뷰</w:t>
      </w:r>
      <w:proofErr w:type="spellEnd"/>
      <w:r w:rsidR="00D42FC6">
        <w:rPr>
          <w:rFonts w:hint="eastAsia"/>
        </w:rPr>
        <w:t xml:space="preserve"> 객체를 찾아서 그 객체에 대한 참조를 </w:t>
      </w:r>
      <w:proofErr w:type="spellStart"/>
      <w:r w:rsidR="00D42FC6">
        <w:rPr>
          <w:rFonts w:hint="eastAsia"/>
        </w:rPr>
        <w:t>리턴한다</w:t>
      </w:r>
      <w:proofErr w:type="spellEnd"/>
      <w:r w:rsidR="00D42FC6">
        <w:rPr>
          <w:rFonts w:hint="eastAsia"/>
        </w:rPr>
        <w:t>.</w:t>
      </w:r>
      <w:r w:rsidR="00C177CB">
        <w:t xml:space="preserve"> </w:t>
      </w:r>
      <w:proofErr w:type="spellStart"/>
      <w:r w:rsidR="00C177CB">
        <w:rPr>
          <w:rFonts w:hint="eastAsia"/>
        </w:rPr>
        <w:t>리턴된</w:t>
      </w:r>
      <w:proofErr w:type="spellEnd"/>
      <w:r w:rsidR="00C177CB">
        <w:rPr>
          <w:rFonts w:hint="eastAsia"/>
        </w:rPr>
        <w:t xml:space="preserve"> 참조 값을 지역변수 </w:t>
      </w:r>
      <w:r w:rsidR="00C177CB">
        <w:t>textView1</w:t>
      </w:r>
      <w:r w:rsidR="00C177CB">
        <w:rPr>
          <w:rFonts w:hint="eastAsia"/>
        </w:rPr>
        <w:t>에 저장한다.</w:t>
      </w:r>
    </w:p>
    <w:p w:rsidR="00C177CB" w:rsidRPr="00C177CB" w:rsidRDefault="00C177CB" w:rsidP="00721CD6"/>
    <w:p w:rsidR="00C177CB" w:rsidRDefault="00C177CB" w:rsidP="00721CD6">
      <w:r>
        <w:rPr>
          <w:rFonts w:hint="eastAsia"/>
        </w:rPr>
        <w:t>(줄5</w:t>
      </w:r>
      <w:r>
        <w:t xml:space="preserve">2) String </w:t>
      </w:r>
      <w:r>
        <w:rPr>
          <w:rFonts w:hint="eastAsia"/>
        </w:rPr>
        <w:t xml:space="preserve">클래스의 </w:t>
      </w:r>
      <w:r>
        <w:t xml:space="preserve">format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클래스 </w:t>
      </w:r>
      <w:proofErr w:type="spellStart"/>
      <w:r>
        <w:rPr>
          <w:rFonts w:hint="eastAsia"/>
        </w:rPr>
        <w:t>메소드</w:t>
      </w:r>
      <w:proofErr w:type="spellEnd"/>
      <w:r w:rsidR="00243C89">
        <w:rPr>
          <w:rFonts w:hint="eastAsia"/>
        </w:rPr>
        <w:t>(static method)</w:t>
      </w:r>
      <w:r>
        <w:rPr>
          <w:rFonts w:hint="eastAsia"/>
        </w:rPr>
        <w:t>이다.</w:t>
      </w:r>
      <w:r>
        <w:t xml:space="preserve"> </w:t>
      </w:r>
    </w:p>
    <w:p w:rsidR="00C177CB" w:rsidRDefault="00C177CB" w:rsidP="00721CD6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값으로 문자열을 하나 생성하여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C177CB" w:rsidRDefault="00C177CB" w:rsidP="00721CD6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사용법은 </w:t>
      </w:r>
      <w:r>
        <w:t>C</w:t>
      </w:r>
      <w:r>
        <w:rPr>
          <w:rFonts w:hint="eastAsia"/>
        </w:rPr>
        <w:t xml:space="preserve">언어의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함수와 유사하다.</w:t>
      </w:r>
      <w:r w:rsidR="00243C89">
        <w:t xml:space="preserve"> </w:t>
      </w:r>
      <w:r>
        <w:rPr>
          <w:rFonts w:hint="eastAsia"/>
        </w:rPr>
        <w:t xml:space="preserve">즉 </w:t>
      </w:r>
      <w:r>
        <w:t>C</w:t>
      </w:r>
      <w:r>
        <w:rPr>
          <w:rFonts w:hint="eastAsia"/>
        </w:rPr>
        <w:t xml:space="preserve">언어의 </w:t>
      </w:r>
      <w:proofErr w:type="spellStart"/>
      <w:r>
        <w:t>printf</w:t>
      </w:r>
      <w:proofErr w:type="spellEnd"/>
      <w:r>
        <w:t xml:space="preserve"> </w:t>
      </w:r>
      <w:r>
        <w:rPr>
          <w:rFonts w:hint="eastAsia"/>
        </w:rPr>
        <w:t>함수호출로 화면에 출력될 내용이,</w:t>
      </w:r>
      <w:r>
        <w:t xml:space="preserve"> String </w:t>
      </w:r>
      <w:r>
        <w:rPr>
          <w:rFonts w:hint="eastAsia"/>
        </w:rPr>
        <w:t xml:space="preserve">클래스의 </w:t>
      </w:r>
      <w:r>
        <w:t xml:space="preserve">format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리턴값인</w:t>
      </w:r>
      <w:proofErr w:type="spellEnd"/>
      <w:r>
        <w:rPr>
          <w:rFonts w:hint="eastAsia"/>
        </w:rPr>
        <w:t xml:space="preserve"> 문자열로 </w:t>
      </w:r>
      <w:proofErr w:type="spellStart"/>
      <w:r>
        <w:rPr>
          <w:rFonts w:hint="eastAsia"/>
        </w:rPr>
        <w:t>리턴된다</w:t>
      </w:r>
      <w:proofErr w:type="spellEnd"/>
      <w:r>
        <w:rPr>
          <w:rFonts w:hint="eastAsia"/>
        </w:rPr>
        <w:t>.</w:t>
      </w:r>
    </w:p>
    <w:p w:rsidR="00C177CB" w:rsidRDefault="00C177CB" w:rsidP="00721CD6"/>
    <w:p w:rsidR="001006FE" w:rsidRDefault="00243C89" w:rsidP="00721CD6">
      <w:r>
        <w:rPr>
          <w:rFonts w:hint="eastAsia"/>
        </w:rPr>
        <w:t>(줄5</w:t>
      </w:r>
      <w:r>
        <w:t xml:space="preserve">2) </w:t>
      </w:r>
      <w:proofErr w:type="spellStart"/>
      <w:r>
        <w:t>Locale.KOREA</w:t>
      </w:r>
      <w:proofErr w:type="spellEnd"/>
    </w:p>
    <w:p w:rsidR="00243C89" w:rsidRDefault="00243C89" w:rsidP="00721CD6">
      <w:r>
        <w:rPr>
          <w:rFonts w:hint="eastAsia"/>
        </w:rPr>
        <w:t>날짜, 시각, 돈의 단위 등 나라마다 다른 형태로 출력하는 값들의 출력 형태를 지정하기 위한 국가 코드이다.</w:t>
      </w:r>
    </w:p>
    <w:p w:rsidR="00243C89" w:rsidRDefault="00243C89" w:rsidP="00721CD6"/>
    <w:p w:rsidR="00243C89" w:rsidRDefault="00243C89" w:rsidP="00721CD6">
      <w:r>
        <w:t>(</w:t>
      </w:r>
      <w:r>
        <w:rPr>
          <w:rFonts w:hint="eastAsia"/>
        </w:rPr>
        <w:t>줄5</w:t>
      </w:r>
      <w:r>
        <w:t xml:space="preserve">3) </w:t>
      </w:r>
      <w:r w:rsidRPr="00243C89">
        <w:t xml:space="preserve">"title:%s  </w:t>
      </w:r>
      <w:proofErr w:type="spellStart"/>
      <w:r w:rsidRPr="00243C89">
        <w:t>modifiedTime</w:t>
      </w:r>
      <w:proofErr w:type="spellEnd"/>
      <w:r w:rsidRPr="00243C89">
        <w:t>:%s  _id:%s  position:%d  id:%d"</w:t>
      </w:r>
    </w:p>
    <w:p w:rsidR="00243C89" w:rsidRDefault="00243C89" w:rsidP="00721CD6">
      <w:r>
        <w:t>C</w:t>
      </w:r>
      <w:r>
        <w:rPr>
          <w:rFonts w:hint="eastAsia"/>
        </w:rPr>
        <w:t xml:space="preserve">언어의 </w:t>
      </w:r>
      <w:proofErr w:type="spellStart"/>
      <w:r>
        <w:t>printf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파라미터와</w:t>
      </w:r>
      <w:proofErr w:type="spellEnd"/>
      <w:r w:rsidR="00F30D46">
        <w:t xml:space="preserve"> </w:t>
      </w:r>
      <w:r w:rsidR="00F30D46">
        <w:rPr>
          <w:rFonts w:hint="eastAsia"/>
        </w:rPr>
        <w:t xml:space="preserve">내용이 같은 </w:t>
      </w:r>
      <w:proofErr w:type="spellStart"/>
      <w:r w:rsidR="00F30D46">
        <w:rPr>
          <w:rFonts w:hint="eastAsia"/>
        </w:rPr>
        <w:t>포멧</w:t>
      </w:r>
      <w:proofErr w:type="spellEnd"/>
      <w:r w:rsidR="00F30D46">
        <w:rPr>
          <w:rFonts w:hint="eastAsia"/>
        </w:rPr>
        <w:t xml:space="preserve"> </w:t>
      </w:r>
      <w:proofErr w:type="spellStart"/>
      <w:r w:rsidR="00F30D46">
        <w:rPr>
          <w:rFonts w:hint="eastAsia"/>
        </w:rPr>
        <w:t>스트링</w:t>
      </w:r>
      <w:proofErr w:type="spellEnd"/>
      <w:r w:rsidR="00F30D46">
        <w:rPr>
          <w:rFonts w:hint="eastAsia"/>
        </w:rPr>
        <w:t>(</w:t>
      </w:r>
      <w:r w:rsidR="00F30D46">
        <w:t>format string)</w:t>
      </w:r>
      <w:r w:rsidR="00F30D46">
        <w:rPr>
          <w:rFonts w:hint="eastAsia"/>
        </w:rPr>
        <w:t>이다.</w:t>
      </w:r>
    </w:p>
    <w:p w:rsidR="00243C89" w:rsidRDefault="00243C89" w:rsidP="00721CD6"/>
    <w:p w:rsidR="001006FE" w:rsidRDefault="00F30D46" w:rsidP="00CB4637">
      <w:r>
        <w:rPr>
          <w:rFonts w:hint="eastAsia"/>
        </w:rPr>
        <w:t>(줄5</w:t>
      </w:r>
      <w:r>
        <w:t xml:space="preserve">2~54) </w:t>
      </w:r>
      <w:proofErr w:type="spellStart"/>
      <w:r>
        <w:t>TextView</w:t>
      </w:r>
      <w:proofErr w:type="spellEnd"/>
      <w:r>
        <w:rPr>
          <w:rFonts w:hint="eastAsia"/>
        </w:rPr>
        <w:t xml:space="preserve">에 채워졌던 데이터 항목의 값과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변수값들을</w:t>
      </w:r>
      <w:proofErr w:type="spellEnd"/>
      <w:r>
        <w:rPr>
          <w:rFonts w:hint="eastAsia"/>
        </w:rPr>
        <w:t xml:space="preserve"> 줄5</w:t>
      </w:r>
      <w:r>
        <w:t>3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스트링의</w:t>
      </w:r>
      <w:proofErr w:type="spellEnd"/>
      <w:r>
        <w:rPr>
          <w:rFonts w:hint="eastAsia"/>
        </w:rPr>
        <w:t xml:space="preserve"> 해당 위치에 끼워 넣어서 </w:t>
      </w:r>
      <w:r w:rsidR="00CB4637">
        <w:rPr>
          <w:rFonts w:hint="eastAsia"/>
        </w:rPr>
        <w:t>문자열을 만든다.</w:t>
      </w:r>
      <w:r w:rsidR="00CB4637">
        <w:t xml:space="preserve"> </w:t>
      </w:r>
      <w:r w:rsidR="00CB4637">
        <w:rPr>
          <w:rFonts w:hint="eastAsia"/>
        </w:rPr>
        <w:t xml:space="preserve">그 </w:t>
      </w:r>
      <w:r>
        <w:rPr>
          <w:rFonts w:hint="eastAsia"/>
        </w:rPr>
        <w:t xml:space="preserve">문자열에 대한 참조가 지역변수 </w:t>
      </w:r>
      <w:r>
        <w:t>s</w:t>
      </w:r>
      <w:r>
        <w:rPr>
          <w:rFonts w:hint="eastAsia"/>
        </w:rPr>
        <w:t>에 저장된다.</w:t>
      </w:r>
    </w:p>
    <w:p w:rsidR="00F30D46" w:rsidRDefault="00F30D46" w:rsidP="00721CD6"/>
    <w:p w:rsidR="006164DA" w:rsidRDefault="006164DA" w:rsidP="00721CD6">
      <w:r>
        <w:t>(</w:t>
      </w:r>
      <w:r>
        <w:rPr>
          <w:rFonts w:hint="eastAsia"/>
        </w:rPr>
        <w:t>줄5</w:t>
      </w:r>
      <w:r>
        <w:t xml:space="preserve">5) </w:t>
      </w:r>
      <w:proofErr w:type="spellStart"/>
      <w:r>
        <w:t>Toast.makeText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클래스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>(</w:t>
      </w:r>
      <w:r>
        <w:t>static method)</w:t>
      </w:r>
      <w:r>
        <w:rPr>
          <w:rFonts w:hint="eastAsia"/>
        </w:rPr>
        <w:t>이다.</w:t>
      </w:r>
    </w:p>
    <w:p w:rsidR="006164DA" w:rsidRDefault="006164DA" w:rsidP="00721CD6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 xml:space="preserve">객체를 생성해서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6164DA" w:rsidRDefault="006164DA" w:rsidP="00721CD6"/>
    <w:p w:rsidR="006164DA" w:rsidRDefault="006164DA" w:rsidP="00721CD6">
      <w:r>
        <w:rPr>
          <w:rFonts w:hint="eastAsia"/>
        </w:rPr>
        <w:t>Toast</w:t>
      </w:r>
      <w:r>
        <w:t xml:space="preserve"> </w:t>
      </w:r>
      <w:r>
        <w:rPr>
          <w:rFonts w:hint="eastAsia"/>
        </w:rPr>
        <w:t>객체는 화면에 잠깐 메시지를 표시할 때 사용하는 객체이다.</w:t>
      </w:r>
    </w:p>
    <w:p w:rsidR="006164DA" w:rsidRDefault="006164DA" w:rsidP="00721CD6">
      <w:proofErr w:type="spellStart"/>
      <w:r>
        <w:rPr>
          <w:rFonts w:hint="eastAsia"/>
        </w:rPr>
        <w:t>makeToast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파라미터가</w:t>
      </w:r>
      <w:proofErr w:type="spellEnd"/>
      <w:r>
        <w:rPr>
          <w:rFonts w:hint="eastAsia"/>
        </w:rPr>
        <w:t xml:space="preserve"> 화면에 표시할 문자열이다.</w:t>
      </w:r>
    </w:p>
    <w:p w:rsidR="006164DA" w:rsidRDefault="006164DA" w:rsidP="00721CD6"/>
    <w:p w:rsidR="006164DA" w:rsidRDefault="006164DA" w:rsidP="00721CD6">
      <w:proofErr w:type="spellStart"/>
      <w:r>
        <w:t>makeToast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메시지를 화면에 </w:t>
      </w:r>
      <w:proofErr w:type="spellStart"/>
      <w:r>
        <w:rPr>
          <w:rFonts w:hint="eastAsia"/>
        </w:rPr>
        <w:t>얼마동안</w:t>
      </w:r>
      <w:proofErr w:type="spellEnd"/>
      <w:r>
        <w:rPr>
          <w:rFonts w:hint="eastAsia"/>
        </w:rPr>
        <w:t xml:space="preserve"> 표시할지를 결정한다.</w:t>
      </w:r>
    </w:p>
    <w:p w:rsidR="006164DA" w:rsidRDefault="006164DA" w:rsidP="00721CD6">
      <w:proofErr w:type="spellStart"/>
      <w:r>
        <w:t>Toast.LENGTH_LONG</w:t>
      </w:r>
      <w:proofErr w:type="spellEnd"/>
      <w:r>
        <w:t xml:space="preserve"> </w:t>
      </w:r>
      <w:r>
        <w:rPr>
          <w:rFonts w:hint="eastAsia"/>
        </w:rPr>
        <w:t>이면 길게,</w:t>
      </w:r>
      <w:r>
        <w:t xml:space="preserve"> </w:t>
      </w:r>
      <w:proofErr w:type="spellStart"/>
      <w:r>
        <w:t>Toast.LENGTH_SHORT</w:t>
      </w:r>
      <w:proofErr w:type="spellEnd"/>
      <w:r>
        <w:rPr>
          <w:rFonts w:hint="eastAsia"/>
        </w:rPr>
        <w:t xml:space="preserve"> 이면 짧게 표시한다.</w:t>
      </w:r>
    </w:p>
    <w:p w:rsidR="006164DA" w:rsidRDefault="006164DA" w:rsidP="00721CD6">
      <w:r>
        <w:t>LENGTH_LONG</w:t>
      </w:r>
      <w:r>
        <w:rPr>
          <w:rFonts w:hint="eastAsia"/>
        </w:rPr>
        <w:t xml:space="preserve">과 </w:t>
      </w:r>
      <w:r>
        <w:t>LENGTH_SHORT</w:t>
      </w:r>
      <w:r>
        <w:rPr>
          <w:rFonts w:hint="eastAsia"/>
        </w:rPr>
        <w:t>는</w:t>
      </w:r>
      <w:r>
        <w:t xml:space="preserve"> Toast </w:t>
      </w:r>
      <w:r>
        <w:rPr>
          <w:rFonts w:hint="eastAsia"/>
        </w:rPr>
        <w:t xml:space="preserve">클래스의 </w:t>
      </w:r>
      <w:r>
        <w:t xml:space="preserve">public static final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>멤버이다.</w:t>
      </w:r>
    </w:p>
    <w:p w:rsidR="006164DA" w:rsidRDefault="006164DA" w:rsidP="00721CD6"/>
    <w:p w:rsidR="006164DA" w:rsidRDefault="006164DA" w:rsidP="00721CD6">
      <w:proofErr w:type="spellStart"/>
      <w:r>
        <w:t>makeToast</w:t>
      </w:r>
      <w:proofErr w:type="spellEnd"/>
      <w:r>
        <w:t xml:space="preserve">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번째 </w:t>
      </w:r>
      <w:proofErr w:type="spellStart"/>
      <w:r>
        <w:rPr>
          <w:rFonts w:hint="eastAsia"/>
        </w:rPr>
        <w:t>파라미터는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대한 참조이다.</w:t>
      </w:r>
    </w:p>
    <w:p w:rsidR="006164DA" w:rsidRDefault="006164DA" w:rsidP="00721CD6"/>
    <w:p w:rsidR="006164DA" w:rsidRDefault="006164DA" w:rsidP="00721CD6">
      <w:proofErr w:type="spellStart"/>
      <w: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아니고,</w:t>
      </w:r>
      <w:r>
        <w:t xml:space="preserve"> </w:t>
      </w:r>
      <w:proofErr w:type="spellStart"/>
      <w:r>
        <w:t>OnItemClickListener</w:t>
      </w:r>
      <w:proofErr w:type="spellEnd"/>
      <w:r>
        <w:rPr>
          <w:rFonts w:hint="eastAsia"/>
        </w:rPr>
        <w:t xml:space="preserve">의 이름 없는 자식 클래스의 </w:t>
      </w:r>
      <w:proofErr w:type="spellStart"/>
      <w:r>
        <w:rPr>
          <w:rFonts w:hint="eastAsia"/>
        </w:rPr>
        <w:t>메소드이다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내부의 </w:t>
      </w:r>
      <w:r>
        <w:t>this</w:t>
      </w:r>
      <w:r>
        <w:rPr>
          <w:rFonts w:hint="eastAsia"/>
        </w:rPr>
        <w:t xml:space="preserve">는 </w:t>
      </w:r>
      <w:proofErr w:type="spellStart"/>
      <w:r>
        <w:t>MainActivity</w:t>
      </w:r>
      <w:proofErr w:type="spellEnd"/>
      <w:r>
        <w:rPr>
          <w:rFonts w:hint="eastAsia"/>
        </w:rPr>
        <w:t xml:space="preserve">가 아니고 </w:t>
      </w:r>
      <w:proofErr w:type="spellStart"/>
      <w:r>
        <w:t>OnItemClickListener</w:t>
      </w:r>
      <w:proofErr w:type="spellEnd"/>
      <w:r>
        <w:rPr>
          <w:rFonts w:hint="eastAsia"/>
        </w:rPr>
        <w:t>의 이름 없는 자식 클래스의 객체를 참조한다.</w:t>
      </w:r>
      <w:r>
        <w:t xml:space="preserve"> </w:t>
      </w:r>
    </w:p>
    <w:p w:rsidR="00401C7B" w:rsidRDefault="00401C7B" w:rsidP="00721CD6"/>
    <w:p w:rsidR="00401C7B" w:rsidRDefault="00401C7B" w:rsidP="00721CD6">
      <w:proofErr w:type="spellStart"/>
      <w:r>
        <w:t>OnItemClickListener</w:t>
      </w:r>
      <w:proofErr w:type="spellEnd"/>
      <w:r>
        <w:rPr>
          <w:rFonts w:hint="eastAsia"/>
        </w:rPr>
        <w:t xml:space="preserve">의 이름 없는 자식 클래스는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>클래스의 내부에서 정의된 안쪽(</w:t>
      </w:r>
      <w:r>
        <w:t xml:space="preserve">inner) </w:t>
      </w:r>
      <w:r>
        <w:rPr>
          <w:rFonts w:hint="eastAsia"/>
        </w:rPr>
        <w:t>클래스이고,</w:t>
      </w:r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>클래스는 바깥쪽(</w:t>
      </w:r>
      <w:proofErr w:type="spellStart"/>
      <w:r>
        <w:t>outter</w:t>
      </w:r>
      <w:proofErr w:type="spellEnd"/>
      <w:r>
        <w:t xml:space="preserve">) </w:t>
      </w:r>
      <w:r>
        <w:rPr>
          <w:rFonts w:hint="eastAsia"/>
        </w:rPr>
        <w:t>클래스이다.</w:t>
      </w:r>
      <w:r>
        <w:t xml:space="preserve"> </w:t>
      </w:r>
      <w:r>
        <w:rPr>
          <w:rFonts w:hint="eastAsia"/>
        </w:rPr>
        <w:t xml:space="preserve">안쪽 클래스의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바깥쪽 클래스의 멤버 변수와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사용할 수 있고,</w:t>
      </w:r>
      <w:r>
        <w:t xml:space="preserve"> </w:t>
      </w:r>
      <w:r>
        <w:rPr>
          <w:rFonts w:hint="eastAsia"/>
        </w:rPr>
        <w:t xml:space="preserve">바깥쪽 클래스의 </w:t>
      </w:r>
      <w:r>
        <w:t>this</w:t>
      </w:r>
      <w:r>
        <w:rPr>
          <w:rFonts w:hint="eastAsia"/>
        </w:rPr>
        <w:t>도 사용할 수 있다.</w:t>
      </w:r>
      <w:r>
        <w:t xml:space="preserve"> </w:t>
      </w:r>
      <w:r>
        <w:rPr>
          <w:rFonts w:hint="eastAsia"/>
        </w:rPr>
        <w:t xml:space="preserve">안쪽 클래스에서 그냥 </w:t>
      </w:r>
      <w:r>
        <w:t>this</w:t>
      </w:r>
      <w:r>
        <w:rPr>
          <w:rFonts w:hint="eastAsia"/>
        </w:rPr>
        <w:t xml:space="preserve">는 안쪽 클래스 객체를 </w:t>
      </w:r>
      <w:proofErr w:type="spellStart"/>
      <w:r>
        <w:rPr>
          <w:rFonts w:hint="eastAsia"/>
        </w:rPr>
        <w:t>가르키고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바깥쪽클래스명</w:t>
      </w:r>
      <w:proofErr w:type="spellEnd"/>
      <w:r>
        <w:rPr>
          <w:rFonts w:hint="eastAsia"/>
        </w:rPr>
        <w:t>.</w:t>
      </w:r>
      <w:r>
        <w:t>this</w:t>
      </w:r>
      <w:r>
        <w:rPr>
          <w:rFonts w:hint="eastAsia"/>
        </w:rPr>
        <w:t xml:space="preserve">는 바깥쪽 클래스 객체를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줄5</w:t>
      </w:r>
      <w:r>
        <w:t>5</w:t>
      </w:r>
      <w:r>
        <w:rPr>
          <w:rFonts w:hint="eastAsia"/>
        </w:rPr>
        <w:t xml:space="preserve">의 </w:t>
      </w:r>
      <w:proofErr w:type="spellStart"/>
      <w:r>
        <w:t>MainActivity.this</w:t>
      </w:r>
      <w:proofErr w:type="spellEnd"/>
      <w:r>
        <w:rPr>
          <w:rFonts w:hint="eastAsia"/>
        </w:rPr>
        <w:t xml:space="preserve">는 바깥쪽 클래스인 </w:t>
      </w:r>
      <w:r>
        <w:t xml:space="preserve">MainActivity </w:t>
      </w:r>
      <w:r>
        <w:rPr>
          <w:rFonts w:hint="eastAsia"/>
        </w:rPr>
        <w:t xml:space="preserve">클래스 객체를 </w:t>
      </w:r>
      <w:proofErr w:type="spellStart"/>
      <w:r>
        <w:rPr>
          <w:rFonts w:hint="eastAsia"/>
        </w:rPr>
        <w:t>가르킨다</w:t>
      </w:r>
      <w:proofErr w:type="spellEnd"/>
      <w:r>
        <w:rPr>
          <w:rFonts w:hint="eastAsia"/>
        </w:rPr>
        <w:t>.</w:t>
      </w:r>
    </w:p>
    <w:p w:rsidR="00401C7B" w:rsidRDefault="00401C7B" w:rsidP="00721CD6"/>
    <w:p w:rsidR="00401C7B" w:rsidRDefault="00401C7B" w:rsidP="00721CD6">
      <w:r>
        <w:t>(</w:t>
      </w:r>
      <w:r>
        <w:rPr>
          <w:rFonts w:hint="eastAsia"/>
        </w:rPr>
        <w:t>줄5</w:t>
      </w:r>
      <w:r>
        <w:t xml:space="preserve">5) </w:t>
      </w:r>
      <w:proofErr w:type="spellStart"/>
      <w:r>
        <w:rPr>
          <w:rFonts w:hint="eastAsia"/>
        </w:rPr>
        <w:t>makeToast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생성하여 </w:t>
      </w:r>
      <w:proofErr w:type="spellStart"/>
      <w:r>
        <w:rPr>
          <w:rFonts w:hint="eastAsia"/>
        </w:rPr>
        <w:t>리턴한</w:t>
      </w:r>
      <w:proofErr w:type="spellEnd"/>
      <w:r>
        <w:rPr>
          <w:rFonts w:hint="eastAsia"/>
        </w:rPr>
        <w:t xml:space="preserve"> </w:t>
      </w:r>
      <w:r>
        <w:t xml:space="preserve">Toast </w:t>
      </w:r>
      <w:r>
        <w:rPr>
          <w:rFonts w:hint="eastAsia"/>
        </w:rPr>
        <w:t xml:space="preserve">객체에 대한 참조를 지역 변수 </w:t>
      </w:r>
      <w:r>
        <w:t>toast</w:t>
      </w:r>
      <w:r>
        <w:rPr>
          <w:rFonts w:hint="eastAsia"/>
        </w:rPr>
        <w:t>에 저장한다.</w:t>
      </w:r>
    </w:p>
    <w:p w:rsidR="00401C7B" w:rsidRDefault="00401C7B" w:rsidP="00721CD6">
      <w:r>
        <w:t>(</w:t>
      </w:r>
      <w:r>
        <w:rPr>
          <w:rFonts w:hint="eastAsia"/>
        </w:rPr>
        <w:t>줄5</w:t>
      </w:r>
      <w:r>
        <w:t xml:space="preserve">6) Toast </w:t>
      </w:r>
      <w:r>
        <w:rPr>
          <w:rFonts w:hint="eastAsia"/>
        </w:rPr>
        <w:t xml:space="preserve">클래스의 </w:t>
      </w:r>
      <w:r>
        <w:t xml:space="preserve">show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  <w:r>
        <w:t xml:space="preserve"> </w:t>
      </w:r>
      <w:r>
        <w:rPr>
          <w:rFonts w:hint="eastAsia"/>
        </w:rPr>
        <w:t xml:space="preserve">Toast의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전달된 문자열이 화면에 잠깐 표시된다.</w:t>
      </w:r>
    </w:p>
    <w:p w:rsidR="006164DA" w:rsidRPr="006164DA" w:rsidRDefault="006164DA" w:rsidP="00721CD6"/>
    <w:p w:rsidR="00372BBB" w:rsidRDefault="00401C7B" w:rsidP="00721CD6">
      <w:r>
        <w:rPr>
          <w:noProof/>
        </w:rPr>
        <w:drawing>
          <wp:inline distT="0" distB="0" distL="0" distR="0">
            <wp:extent cx="2790666" cy="47148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332" cy="47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C7B" w:rsidRDefault="00401C7B" w:rsidP="00721CD6"/>
    <w:p w:rsidR="009729F9" w:rsidRDefault="00E01D6D" w:rsidP="00721CD6">
      <w:r>
        <w:t>(</w:t>
      </w:r>
      <w:r>
        <w:rPr>
          <w:rFonts w:hint="eastAsia"/>
        </w:rPr>
        <w:t>줄5</w:t>
      </w:r>
      <w:r>
        <w:t xml:space="preserve">9~68) </w:t>
      </w:r>
      <w:proofErr w:type="spellStart"/>
      <w:r>
        <w:t>ListView</w:t>
      </w:r>
      <w:proofErr w:type="spellEnd"/>
      <w:r>
        <w:t xml:space="preserve"> </w:t>
      </w:r>
      <w:r>
        <w:rPr>
          <w:rFonts w:hint="eastAsia"/>
        </w:rPr>
        <w:t xml:space="preserve">항목 하나를 </w:t>
      </w:r>
      <w:proofErr w:type="spellStart"/>
      <w:r>
        <w:rPr>
          <w:rFonts w:hint="eastAsia"/>
        </w:rPr>
        <w:t>꾸욱</w:t>
      </w:r>
      <w:proofErr w:type="spellEnd"/>
      <w:r>
        <w:rPr>
          <w:rFonts w:hint="eastAsia"/>
        </w:rPr>
        <w:t xml:space="preserve"> 눌러서 길게 클릭했을 때 발생하는 </w:t>
      </w:r>
      <w:proofErr w:type="spellStart"/>
      <w:r>
        <w:t>ItemLongClick</w:t>
      </w:r>
      <w:proofErr w:type="spellEnd"/>
      <w:r>
        <w:t xml:space="preserve"> </w:t>
      </w:r>
      <w:r>
        <w:rPr>
          <w:rFonts w:hint="eastAsia"/>
        </w:rPr>
        <w:t xml:space="preserve">이벤트에 대한 </w:t>
      </w:r>
      <w:proofErr w:type="spellStart"/>
      <w:r>
        <w:rPr>
          <w:rFonts w:hint="eastAsia"/>
        </w:rPr>
        <w:t>리스너</w:t>
      </w:r>
      <w:proofErr w:type="spellEnd"/>
      <w:r w:rsidR="00C177CB">
        <w:rPr>
          <w:rFonts w:hint="eastAsia"/>
        </w:rPr>
        <w:t xml:space="preserve"> </w:t>
      </w:r>
      <w:r>
        <w:rPr>
          <w:rFonts w:hint="eastAsia"/>
        </w:rPr>
        <w:t>객체를 생성하여,</w:t>
      </w:r>
      <w:r>
        <w:t xml:space="preserve"> </w:t>
      </w:r>
      <w:proofErr w:type="spellStart"/>
      <w:r>
        <w:t>ListView</w:t>
      </w:r>
      <w:proofErr w:type="spellEnd"/>
      <w:r>
        <w:rPr>
          <w:rFonts w:hint="eastAsia"/>
        </w:rPr>
        <w:t>에 등록한다.</w:t>
      </w:r>
    </w:p>
    <w:p w:rsidR="00E01D6D" w:rsidRDefault="00E01D6D" w:rsidP="00721CD6"/>
    <w:p w:rsidR="00E01D6D" w:rsidRDefault="00E01D6D" w:rsidP="00E01D6D">
      <w:r>
        <w:t>(</w:t>
      </w:r>
      <w:r>
        <w:rPr>
          <w:rFonts w:hint="eastAsia"/>
        </w:rPr>
        <w:t>줄61</w:t>
      </w:r>
      <w:r>
        <w:t xml:space="preserve">~66)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실행될 때</w:t>
      </w:r>
      <w:r>
        <w:t xml:space="preserve"> </w:t>
      </w:r>
      <w:r>
        <w:rPr>
          <w:rFonts w:hint="eastAsia"/>
        </w:rPr>
        <w:t xml:space="preserve">이 </w:t>
      </w:r>
      <w:proofErr w:type="spellStart"/>
      <w:r>
        <w:t>onItemClick</w:t>
      </w:r>
      <w:proofErr w:type="spellEnd"/>
      <w: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호출되거나 실행되지 않는다.</w:t>
      </w:r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 xml:space="preserve">클래스의 </w:t>
      </w:r>
      <w:proofErr w:type="spellStart"/>
      <w:r>
        <w:t>onCreate</w:t>
      </w:r>
      <w:proofErr w:type="spellEnd"/>
      <w:r>
        <w:t xml:space="preserve"> </w:t>
      </w:r>
      <w:proofErr w:type="spellStart"/>
      <w:r>
        <w:rPr>
          <w:rFonts w:hint="eastAsia"/>
        </w:rPr>
        <w:t>메소드가</w:t>
      </w:r>
      <w:proofErr w:type="spellEnd"/>
      <w:r>
        <w:t xml:space="preserve"> </w:t>
      </w:r>
      <w:r>
        <w:rPr>
          <w:rFonts w:hint="eastAsia"/>
        </w:rPr>
        <w:t xml:space="preserve">실행을 마치어 </w:t>
      </w:r>
      <w:proofErr w:type="spellStart"/>
      <w:r>
        <w:rPr>
          <w:rFonts w:hint="eastAsia"/>
        </w:rPr>
        <w:t>리턴된</w:t>
      </w:r>
      <w:proofErr w:type="spellEnd"/>
      <w:r>
        <w:rPr>
          <w:rFonts w:hint="eastAsia"/>
        </w:rPr>
        <w:t xml:space="preserve"> 후에,</w:t>
      </w:r>
      <w:r>
        <w:t xml:space="preserve"> 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의 항목이 클릭되면 그때 </w:t>
      </w:r>
      <w:r>
        <w:t xml:space="preserve">onItemClick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호출된다.</w:t>
      </w:r>
    </w:p>
    <w:p w:rsidR="00E01D6D" w:rsidRDefault="00E01D6D" w:rsidP="00721CD6"/>
    <w:p w:rsidR="00401C7B" w:rsidRDefault="00401C7B" w:rsidP="00721CD6">
      <w:r>
        <w:t>(</w:t>
      </w:r>
      <w:r>
        <w:rPr>
          <w:rFonts w:hint="eastAsia"/>
        </w:rPr>
        <w:t>줄6</w:t>
      </w:r>
      <w:r>
        <w:t xml:space="preserve">1) </w:t>
      </w:r>
      <w:proofErr w:type="spellStart"/>
      <w:r w:rsidR="00BB08E4" w:rsidRPr="00BB08E4">
        <w:t>onItemLongClick</w:t>
      </w:r>
      <w:proofErr w:type="spellEnd"/>
      <w:r w:rsidR="00BB08E4">
        <w:t xml:space="preserve"> </w:t>
      </w:r>
      <w:proofErr w:type="spellStart"/>
      <w:r w:rsidR="00BB08E4">
        <w:rPr>
          <w:rFonts w:hint="eastAsia"/>
        </w:rPr>
        <w:t>메소드의</w:t>
      </w:r>
      <w:proofErr w:type="spellEnd"/>
      <w:r w:rsidR="00BB08E4">
        <w:rPr>
          <w:rFonts w:hint="eastAsia"/>
        </w:rPr>
        <w:t xml:space="preserve"> </w:t>
      </w:r>
      <w:proofErr w:type="spellStart"/>
      <w:r w:rsidR="00BB08E4">
        <w:rPr>
          <w:rFonts w:hint="eastAsia"/>
        </w:rPr>
        <w:t>파라미터는</w:t>
      </w:r>
      <w:proofErr w:type="spellEnd"/>
      <w:r w:rsidR="00BB08E4">
        <w:rPr>
          <w:rFonts w:hint="eastAsia"/>
        </w:rPr>
        <w:t xml:space="preserve"> </w:t>
      </w:r>
      <w:proofErr w:type="spellStart"/>
      <w:r w:rsidR="00BB08E4">
        <w:t>OnItemClickListener</w:t>
      </w:r>
      <w:proofErr w:type="spellEnd"/>
      <w:r w:rsidR="00BB08E4">
        <w:rPr>
          <w:rFonts w:hint="eastAsia"/>
        </w:rPr>
        <w:t xml:space="preserve">의 </w:t>
      </w:r>
      <w:proofErr w:type="spellStart"/>
      <w:r w:rsidR="00BB08E4">
        <w:t>onItemClick</w:t>
      </w:r>
      <w:proofErr w:type="spellEnd"/>
      <w:r w:rsidR="00BB08E4">
        <w:t xml:space="preserve"> </w:t>
      </w:r>
      <w:proofErr w:type="spellStart"/>
      <w:r w:rsidR="00BB08E4">
        <w:rPr>
          <w:rFonts w:hint="eastAsia"/>
        </w:rPr>
        <w:t>메소드의</w:t>
      </w:r>
      <w:proofErr w:type="spellEnd"/>
      <w:r w:rsidR="00BB08E4">
        <w:rPr>
          <w:rFonts w:hint="eastAsia"/>
        </w:rPr>
        <w:t xml:space="preserve"> 그것과 같다.</w:t>
      </w:r>
    </w:p>
    <w:p w:rsidR="00BB08E4" w:rsidRDefault="00BB08E4" w:rsidP="00721CD6"/>
    <w:p w:rsidR="00BB08E4" w:rsidRDefault="00BB08E4" w:rsidP="00721CD6">
      <w:r>
        <w:t>(</w:t>
      </w:r>
      <w:r>
        <w:rPr>
          <w:rFonts w:hint="eastAsia"/>
        </w:rPr>
        <w:t>줄6</w:t>
      </w:r>
      <w:r>
        <w:t xml:space="preserve">2) </w:t>
      </w:r>
      <w:r>
        <w:rPr>
          <w:rFonts w:hint="eastAsia"/>
        </w:rPr>
        <w:t xml:space="preserve">클릭된 데이터 항목의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 xml:space="preserve">_id </w:t>
      </w:r>
      <w:proofErr w:type="spellStart"/>
      <w:r>
        <w:rPr>
          <w:rFonts w:hint="eastAsia"/>
        </w:rPr>
        <w:t>필드값을</w:t>
      </w:r>
      <w:proofErr w:type="spellEnd"/>
      <w:r>
        <w:t xml:space="preserve"> </w:t>
      </w:r>
      <w:proofErr w:type="spellStart"/>
      <w:r>
        <w:rPr>
          <w:rFonts w:hint="eastAsia"/>
        </w:rPr>
        <w:t>파라미터로</w:t>
      </w:r>
      <w:proofErr w:type="spellEnd"/>
      <w:r w:rsidR="00EF1702">
        <w:rPr>
          <w:rFonts w:hint="eastAsia"/>
        </w:rPr>
        <w:t xml:space="preserve"> DELETE SQL</w:t>
      </w:r>
      <w:r w:rsidR="00EF1702">
        <w:t xml:space="preserve"> </w:t>
      </w:r>
      <w:r w:rsidR="00EF1702">
        <w:rPr>
          <w:rFonts w:hint="eastAsia"/>
        </w:rPr>
        <w:t>문을 실행한다.</w:t>
      </w:r>
    </w:p>
    <w:p w:rsidR="00EF1702" w:rsidRDefault="00EF1702" w:rsidP="00721CD6">
      <w:r>
        <w:rPr>
          <w:rFonts w:hint="eastAsia"/>
        </w:rPr>
        <w:t xml:space="preserve">해당 레코드가 </w:t>
      </w:r>
      <w:r>
        <w:t>DB</w:t>
      </w:r>
      <w:r>
        <w:rPr>
          <w:rFonts w:hint="eastAsia"/>
        </w:rPr>
        <w:t>에서 삭제된다.</w:t>
      </w:r>
    </w:p>
    <w:p w:rsidR="00EF1702" w:rsidRDefault="00EF1702" w:rsidP="00721CD6"/>
    <w:p w:rsidR="00EF1702" w:rsidRDefault="00EF1702" w:rsidP="00721CD6">
      <w:r>
        <w:t>(</w:t>
      </w:r>
      <w:r>
        <w:rPr>
          <w:rFonts w:hint="eastAsia"/>
        </w:rPr>
        <w:t>줄6</w:t>
      </w:r>
      <w:r>
        <w:t>3) DB</w:t>
      </w:r>
      <w:r>
        <w:rPr>
          <w:rFonts w:hint="eastAsia"/>
        </w:rPr>
        <w:t>에서 다시 조회하기 전에,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rPr>
          <w:rFonts w:hint="eastAsia"/>
        </w:rPr>
        <w:t>필요없어진</w:t>
      </w:r>
      <w:proofErr w:type="spellEnd"/>
      <w:r>
        <w:rPr>
          <w:rFonts w:hint="eastAsia"/>
        </w:rPr>
        <w:t xml:space="preserve"> 이전의 조화결과인 </w:t>
      </w:r>
      <w:r>
        <w:t xml:space="preserve">Cursor </w:t>
      </w:r>
      <w:r>
        <w:rPr>
          <w:rFonts w:hint="eastAsia"/>
        </w:rPr>
        <w:t xml:space="preserve">객체의 </w:t>
      </w:r>
      <w:r>
        <w:t xml:space="preserve">Close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닫는다.</w:t>
      </w:r>
      <w:r>
        <w:t xml:space="preserve"> </w:t>
      </w:r>
      <w:r>
        <w:rPr>
          <w:rFonts w:hint="eastAsia"/>
        </w:rPr>
        <w:t xml:space="preserve">여기서 </w:t>
      </w:r>
      <w:r>
        <w:t>cursor</w:t>
      </w:r>
      <w:r>
        <w:rPr>
          <w:rFonts w:hint="eastAsia"/>
        </w:rPr>
        <w:t xml:space="preserve">는 </w:t>
      </w:r>
      <w:proofErr w:type="spellStart"/>
      <w:r>
        <w:t>MainActivity</w:t>
      </w:r>
      <w:proofErr w:type="spellEnd"/>
      <w:r>
        <w:t xml:space="preserve"> </w:t>
      </w:r>
      <w:r>
        <w:rPr>
          <w:rFonts w:hint="eastAsia"/>
        </w:rPr>
        <w:t>클래스의 멤버 변수이다.</w:t>
      </w:r>
      <w:r>
        <w:t xml:space="preserve"> </w:t>
      </w:r>
      <w:r>
        <w:rPr>
          <w:rFonts w:hint="eastAsia"/>
        </w:rPr>
        <w:t xml:space="preserve">안쪽 클래스인 </w:t>
      </w:r>
      <w:proofErr w:type="spellStart"/>
      <w:r>
        <w:t>OnItemLongClickListener</w:t>
      </w:r>
      <w:proofErr w:type="spellEnd"/>
      <w:r>
        <w:rPr>
          <w:rFonts w:hint="eastAsia"/>
        </w:rPr>
        <w:t xml:space="preserve">의 자식 클래스에서 바깥 클래스인 </w:t>
      </w:r>
      <w:proofErr w:type="spellStart"/>
      <w:r>
        <w:t>MainActivity</w:t>
      </w:r>
      <w:proofErr w:type="spellEnd"/>
      <w:r>
        <w:rPr>
          <w:rFonts w:hint="eastAsia"/>
        </w:rPr>
        <w:t>의 멤버 변수를 사용할 수 있다.</w:t>
      </w:r>
    </w:p>
    <w:p w:rsidR="00EF1702" w:rsidRPr="00EF1702" w:rsidRDefault="00EF1702" w:rsidP="00721CD6"/>
    <w:p w:rsidR="00156F20" w:rsidRDefault="00EF1702" w:rsidP="00156F20">
      <w:r>
        <w:t>(</w:t>
      </w:r>
      <w:r>
        <w:rPr>
          <w:rFonts w:hint="eastAsia"/>
        </w:rPr>
        <w:t>줄6</w:t>
      </w:r>
      <w:r>
        <w:t>4) DB</w:t>
      </w:r>
      <w:r>
        <w:rPr>
          <w:rFonts w:hint="eastAsia"/>
        </w:rPr>
        <w:t xml:space="preserve">에서 </w:t>
      </w:r>
      <w:proofErr w:type="spellStart"/>
      <w:r>
        <w:t>ListItem</w:t>
      </w:r>
      <w:proofErr w:type="spellEnd"/>
      <w:r>
        <w:t xml:space="preserve"> </w:t>
      </w:r>
      <w:r>
        <w:rPr>
          <w:rFonts w:hint="eastAsia"/>
        </w:rPr>
        <w:t>테이블을 다시 조회</w:t>
      </w:r>
      <w:r w:rsidR="00156F20" w:rsidRPr="00156F20">
        <w:rPr>
          <w:rFonts w:hint="eastAsia"/>
        </w:rPr>
        <w:t xml:space="preserve"> </w:t>
      </w:r>
      <w:r w:rsidR="00156F20">
        <w:rPr>
          <w:rFonts w:hint="eastAsia"/>
        </w:rPr>
        <w:t xml:space="preserve">하기 위한 </w:t>
      </w:r>
      <w:r w:rsidR="00156F20">
        <w:t xml:space="preserve">SELECT SQL </w:t>
      </w:r>
      <w:r w:rsidR="00156F20">
        <w:rPr>
          <w:rFonts w:hint="eastAsia"/>
        </w:rPr>
        <w:t>문장을 실행하기 위해,</w:t>
      </w:r>
      <w:r w:rsidR="00156F20">
        <w:t xml:space="preserve"> </w:t>
      </w:r>
      <w:proofErr w:type="spellStart"/>
      <w:r w:rsidR="00156F20">
        <w:t>SQLiteDatabase</w:t>
      </w:r>
      <w:proofErr w:type="spellEnd"/>
      <w:r w:rsidR="00156F20">
        <w:t xml:space="preserve"> </w:t>
      </w:r>
      <w:r w:rsidR="00156F20">
        <w:rPr>
          <w:rFonts w:hint="eastAsia"/>
        </w:rPr>
        <w:t xml:space="preserve">클래스의 </w:t>
      </w:r>
      <w:proofErr w:type="spellStart"/>
      <w:r w:rsidR="00156F20">
        <w:t>rawQuery</w:t>
      </w:r>
      <w:proofErr w:type="spellEnd"/>
      <w:r w:rsidR="00156F20">
        <w:t xml:space="preserve"> </w:t>
      </w:r>
      <w:proofErr w:type="spellStart"/>
      <w:r w:rsidR="00156F20">
        <w:rPr>
          <w:rFonts w:hint="eastAsia"/>
        </w:rPr>
        <w:t>메소드를</w:t>
      </w:r>
      <w:proofErr w:type="spellEnd"/>
      <w:r w:rsidR="00156F20">
        <w:rPr>
          <w:rFonts w:hint="eastAsia"/>
        </w:rPr>
        <w:t xml:space="preserve"> 호출한다.</w:t>
      </w:r>
      <w:r w:rsidR="00156F20">
        <w:t xml:space="preserve"> </w:t>
      </w:r>
      <w:r w:rsidR="00156F20">
        <w:rPr>
          <w:rFonts w:hint="eastAsia"/>
        </w:rPr>
        <w:t xml:space="preserve">조회 결과 데이터는 </w:t>
      </w:r>
      <w:r w:rsidR="00156F20">
        <w:t xml:space="preserve">Cursor </w:t>
      </w:r>
      <w:r w:rsidR="00156F20">
        <w:rPr>
          <w:rFonts w:hint="eastAsia"/>
        </w:rPr>
        <w:t xml:space="preserve">클래스 객체로 </w:t>
      </w:r>
      <w:proofErr w:type="spellStart"/>
      <w:r w:rsidR="00156F20">
        <w:rPr>
          <w:rFonts w:hint="eastAsia"/>
        </w:rPr>
        <w:t>리턴된다</w:t>
      </w:r>
      <w:proofErr w:type="spellEnd"/>
      <w:r w:rsidR="00156F20">
        <w:rPr>
          <w:rFonts w:hint="eastAsia"/>
        </w:rPr>
        <w:t>.</w:t>
      </w:r>
    </w:p>
    <w:p w:rsidR="00EF1702" w:rsidRDefault="00EF1702" w:rsidP="00721CD6">
      <w:r>
        <w:rPr>
          <w:rFonts w:hint="eastAsia"/>
        </w:rPr>
        <w:t>조회결과</w:t>
      </w:r>
      <w:r w:rsidR="00156F20">
        <w:rPr>
          <w:rFonts w:hint="eastAsia"/>
        </w:rPr>
        <w:t xml:space="preserve">로 </w:t>
      </w:r>
      <w:proofErr w:type="spellStart"/>
      <w:r w:rsidR="00156F20">
        <w:rPr>
          <w:rFonts w:hint="eastAsia"/>
        </w:rPr>
        <w:t>리턴된</w:t>
      </w:r>
      <w:proofErr w:type="spellEnd"/>
      <w:r>
        <w:rPr>
          <w:rFonts w:hint="eastAsia"/>
        </w:rPr>
        <w:t xml:space="preserve"> </w:t>
      </w:r>
      <w:r>
        <w:t xml:space="preserve">Cursor </w:t>
      </w:r>
      <w:r>
        <w:rPr>
          <w:rFonts w:hint="eastAsia"/>
        </w:rPr>
        <w:t>객체</w:t>
      </w:r>
      <w:r w:rsidR="00156F20">
        <w:rPr>
          <w:rFonts w:hint="eastAsia"/>
        </w:rPr>
        <w:t>에 대한 참조</w:t>
      </w:r>
      <w:r>
        <w:rPr>
          <w:rFonts w:hint="eastAsia"/>
        </w:rPr>
        <w:t xml:space="preserve">를 멤버 변수 </w:t>
      </w:r>
      <w:r>
        <w:t>cursor</w:t>
      </w:r>
      <w:r>
        <w:rPr>
          <w:rFonts w:hint="eastAsia"/>
        </w:rPr>
        <w:t>에 저장한다.</w:t>
      </w:r>
    </w:p>
    <w:p w:rsidR="00EF1702" w:rsidRDefault="00EF1702" w:rsidP="00721CD6"/>
    <w:p w:rsidR="00156F20" w:rsidRDefault="00EF1702" w:rsidP="00156F20">
      <w:r>
        <w:t>(</w:t>
      </w:r>
      <w:r>
        <w:rPr>
          <w:rFonts w:hint="eastAsia"/>
        </w:rPr>
        <w:t>줄</w:t>
      </w:r>
      <w:r>
        <w:t xml:space="preserve">65) </w:t>
      </w:r>
      <w:r w:rsidR="00156F20">
        <w:rPr>
          <w:rFonts w:hint="eastAsia"/>
        </w:rPr>
        <w:t xml:space="preserve">조회 결과 데이터인 커서 객체를 </w:t>
      </w:r>
      <w:proofErr w:type="spellStart"/>
      <w:r w:rsidR="00156F20">
        <w:t>SimpleCursorAdapter</w:t>
      </w:r>
      <w:proofErr w:type="spellEnd"/>
      <w:r w:rsidR="00156F20">
        <w:rPr>
          <w:rFonts w:hint="eastAsia"/>
        </w:rPr>
        <w:t>에 전달하기 위해,</w:t>
      </w:r>
      <w:r w:rsidR="00156F20">
        <w:t xml:space="preserve"> SimpleCursorAdapter </w:t>
      </w:r>
      <w:r w:rsidR="00156F20">
        <w:rPr>
          <w:rFonts w:hint="eastAsia"/>
        </w:rPr>
        <w:t xml:space="preserve">클래스의 </w:t>
      </w:r>
      <w:proofErr w:type="spellStart"/>
      <w:r w:rsidR="00156F20">
        <w:t>changeCusor</w:t>
      </w:r>
      <w:proofErr w:type="spellEnd"/>
      <w:r w:rsidR="00156F20">
        <w:t xml:space="preserve"> </w:t>
      </w:r>
      <w:proofErr w:type="spellStart"/>
      <w:r w:rsidR="00156F20">
        <w:rPr>
          <w:rFonts w:hint="eastAsia"/>
        </w:rPr>
        <w:t>메소드를</w:t>
      </w:r>
      <w:proofErr w:type="spellEnd"/>
      <w:r w:rsidR="00156F20">
        <w:rPr>
          <w:rFonts w:hint="eastAsia"/>
        </w:rPr>
        <w:t xml:space="preserve"> 호출한다.</w:t>
      </w:r>
      <w:r w:rsidR="00156F20">
        <w:t xml:space="preserve"> </w:t>
      </w:r>
      <w:r w:rsidR="00156F20">
        <w:rPr>
          <w:rFonts w:hint="eastAsia"/>
        </w:rPr>
        <w:t xml:space="preserve">이제 조회 결과 데이터가 </w:t>
      </w:r>
      <w:proofErr w:type="spellStart"/>
      <w:r w:rsidR="00156F20">
        <w:t>SimpleCursorAdapter</w:t>
      </w:r>
      <w:proofErr w:type="spellEnd"/>
      <w:r w:rsidR="00156F20">
        <w:rPr>
          <w:rFonts w:hint="eastAsia"/>
        </w:rPr>
        <w:t xml:space="preserve">에 의해서 </w:t>
      </w:r>
      <w:proofErr w:type="spellStart"/>
      <w:r w:rsidR="00156F20">
        <w:rPr>
          <w:rFonts w:hint="eastAsia"/>
        </w:rPr>
        <w:t>뷰</w:t>
      </w:r>
      <w:proofErr w:type="spellEnd"/>
      <w:r w:rsidR="00156F20">
        <w:rPr>
          <w:rFonts w:hint="eastAsia"/>
        </w:rPr>
        <w:t xml:space="preserve">(view) 객체에 채워져 </w:t>
      </w:r>
      <w:proofErr w:type="spellStart"/>
      <w:r w:rsidR="00156F20">
        <w:t>ListView</w:t>
      </w:r>
      <w:proofErr w:type="spellEnd"/>
      <w:r w:rsidR="00156F20">
        <w:rPr>
          <w:rFonts w:hint="eastAsia"/>
        </w:rPr>
        <w:t>에 전달되어 화면에 보이게 된다.</w:t>
      </w:r>
    </w:p>
    <w:p w:rsidR="00156F20" w:rsidRDefault="00156F20" w:rsidP="00156F20"/>
    <w:p w:rsidR="00156F20" w:rsidRDefault="00156F20" w:rsidP="00156F20">
      <w:r>
        <w:rPr>
          <w:rFonts w:hint="eastAsia"/>
        </w:rPr>
        <w:t>(줄6</w:t>
      </w:r>
      <w:r>
        <w:t xml:space="preserve">6) </w:t>
      </w:r>
      <w:proofErr w:type="spellStart"/>
      <w:r>
        <w:t>LongClick</w:t>
      </w:r>
      <w:proofErr w:type="spellEnd"/>
      <w:r>
        <w:t xml:space="preserve"> </w:t>
      </w:r>
      <w:r>
        <w:rPr>
          <w:rFonts w:hint="eastAsia"/>
        </w:rPr>
        <w:t xml:space="preserve">이벤트 처리가 완료되었다는 의미로 </w:t>
      </w:r>
      <w:r>
        <w:t>true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156F20" w:rsidRDefault="00156F20" w:rsidP="00156F20"/>
    <w:p w:rsidR="006765C3" w:rsidRDefault="006765C3" w:rsidP="00156F20"/>
    <w:p w:rsidR="006765C3" w:rsidRDefault="006765C3" w:rsidP="00156F20"/>
    <w:p w:rsidR="00FE489E" w:rsidRDefault="00FE489E" w:rsidP="000B1BC3">
      <w:pPr>
        <w:pStyle w:val="10"/>
      </w:pPr>
      <w:bookmarkStart w:id="12" w:name="_Toc399771099"/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 xml:space="preserve"> 제목 변경</w:t>
      </w:r>
      <w:bookmarkEnd w:id="12"/>
    </w:p>
    <w:p w:rsidR="00FE489E" w:rsidRDefault="00FE489E" w:rsidP="00FE489E">
      <w:r>
        <w:rPr>
          <w:rFonts w:hint="eastAsia"/>
        </w:rPr>
        <w:t xml:space="preserve">화면 상단에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아이콘과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제목이 표시된 영역을 </w:t>
      </w:r>
      <w:proofErr w:type="spellStart"/>
      <w:r>
        <w:t>ActionBar</w:t>
      </w:r>
      <w:proofErr w:type="spellEnd"/>
      <w:r>
        <w:rPr>
          <w:rFonts w:hint="eastAsia"/>
        </w:rPr>
        <w:t>라고 한다.</w:t>
      </w:r>
    </w:p>
    <w:p w:rsidR="00FE489E" w:rsidRDefault="00FE489E" w:rsidP="00FE489E">
      <w:proofErr w:type="spellStart"/>
      <w:r>
        <w:rPr>
          <w:rFonts w:hint="eastAsia"/>
        </w:rPr>
        <w:t>액션바에</w:t>
      </w:r>
      <w:proofErr w:type="spellEnd"/>
      <w:r>
        <w:rPr>
          <w:rFonts w:hint="eastAsia"/>
        </w:rPr>
        <w:t xml:space="preserve"> 표시되는 제목의 디폴트 값은 </w:t>
      </w:r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제목이다.</w:t>
      </w:r>
    </w:p>
    <w:p w:rsidR="00FE489E" w:rsidRDefault="00FE489E" w:rsidP="00FE489E">
      <w:proofErr w:type="spellStart"/>
      <w:r>
        <w:rPr>
          <w:rFonts w:hint="eastAsia"/>
        </w:rPr>
        <w:t>액션바의</w:t>
      </w:r>
      <w:proofErr w:type="spellEnd"/>
      <w:r>
        <w:rPr>
          <w:rFonts w:hint="eastAsia"/>
        </w:rPr>
        <w:t xml:space="preserve"> 제목을 변경해 보자.</w:t>
      </w:r>
    </w:p>
    <w:p w:rsidR="00FE489E" w:rsidRDefault="00FE489E" w:rsidP="00FE489E"/>
    <w:p w:rsidR="00FE489E" w:rsidRDefault="00FE489E" w:rsidP="00FE489E">
      <w:pPr>
        <w:pStyle w:val="2"/>
      </w:pPr>
      <w:bookmarkStart w:id="13" w:name="_Toc399771100"/>
      <w:r>
        <w:rPr>
          <w:rFonts w:hint="eastAsia"/>
        </w:rPr>
        <w:t>문자열 리소스 만들기</w:t>
      </w:r>
      <w:bookmarkEnd w:id="13"/>
    </w:p>
    <w:p w:rsidR="00FE489E" w:rsidRDefault="00FE489E" w:rsidP="00FE489E"/>
    <w:p w:rsidR="00FE489E" w:rsidRDefault="00FE489E" w:rsidP="00FE489E">
      <w:r>
        <w:rPr>
          <w:rFonts w:hint="eastAsia"/>
        </w:rPr>
        <w:t>문자열 리소스 파일은 res</w:t>
      </w:r>
      <w:r>
        <w:t xml:space="preserve">/values/strings.xml </w:t>
      </w:r>
      <w:r>
        <w:rPr>
          <w:rFonts w:hint="eastAsia"/>
        </w:rPr>
        <w:t>이다.</w:t>
      </w:r>
    </w:p>
    <w:p w:rsidR="00FE489E" w:rsidRDefault="00FE489E" w:rsidP="00FE489E">
      <w:r>
        <w:rPr>
          <w:noProof/>
        </w:rPr>
        <w:lastRenderedPageBreak/>
        <w:drawing>
          <wp:inline distT="0" distB="0" distL="0" distR="0">
            <wp:extent cx="2200275" cy="40957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9E" w:rsidRDefault="00FE489E" w:rsidP="00FE489E"/>
    <w:p w:rsidR="00FE489E" w:rsidRDefault="00FE489E" w:rsidP="00FE489E">
      <w:r>
        <w:rPr>
          <w:rFonts w:hint="eastAsia"/>
        </w:rPr>
        <w:t>이 파일을 아래와 같이 수정하자.</w:t>
      </w:r>
    </w:p>
    <w:p w:rsidR="00FE489E" w:rsidRPr="00FE489E" w:rsidRDefault="00FE489E" w:rsidP="00FE489E"/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FE489E" w:rsidTr="00FE489E">
        <w:tc>
          <w:tcPr>
            <w:tcW w:w="426" w:type="dxa"/>
          </w:tcPr>
          <w:p w:rsidR="00FE489E" w:rsidRPr="00185935" w:rsidRDefault="00FE489E" w:rsidP="00FE489E">
            <w:pPr>
              <w:pStyle w:val="aa"/>
            </w:pPr>
            <w:r w:rsidRPr="00185935">
              <w:rPr>
                <w:rFonts w:hint="eastAsia"/>
              </w:rPr>
              <w:t>1</w:t>
            </w:r>
          </w:p>
          <w:p w:rsidR="00FE489E" w:rsidRPr="00185935" w:rsidRDefault="00FE489E" w:rsidP="00FE489E">
            <w:pPr>
              <w:pStyle w:val="aa"/>
            </w:pPr>
            <w:r w:rsidRPr="00185935">
              <w:rPr>
                <w:rFonts w:hint="eastAsia"/>
              </w:rPr>
              <w:t>2</w:t>
            </w:r>
          </w:p>
          <w:p w:rsidR="00FE489E" w:rsidRPr="00185935" w:rsidRDefault="00FE489E" w:rsidP="00FE489E">
            <w:pPr>
              <w:pStyle w:val="aa"/>
            </w:pPr>
            <w:r w:rsidRPr="00185935">
              <w:rPr>
                <w:rFonts w:hint="eastAsia"/>
              </w:rPr>
              <w:t>3</w:t>
            </w:r>
          </w:p>
          <w:p w:rsidR="00FE489E" w:rsidRPr="00185935" w:rsidRDefault="00FE489E" w:rsidP="00FE489E">
            <w:pPr>
              <w:pStyle w:val="aa"/>
            </w:pPr>
            <w:r w:rsidRPr="00185935">
              <w:rPr>
                <w:rFonts w:hint="eastAsia"/>
              </w:rPr>
              <w:t>4</w:t>
            </w:r>
          </w:p>
          <w:p w:rsidR="00FE489E" w:rsidRPr="00185935" w:rsidRDefault="00FE489E" w:rsidP="00FE489E">
            <w:pPr>
              <w:pStyle w:val="aa"/>
            </w:pPr>
            <w:r w:rsidRPr="00185935">
              <w:rPr>
                <w:rFonts w:hint="eastAsia"/>
              </w:rPr>
              <w:t>5</w:t>
            </w:r>
          </w:p>
          <w:p w:rsidR="00FE489E" w:rsidRPr="00185935" w:rsidRDefault="00FE489E" w:rsidP="00FE489E">
            <w:pPr>
              <w:pStyle w:val="aa"/>
            </w:pPr>
            <w:r w:rsidRPr="00185935">
              <w:rPr>
                <w:rFonts w:hint="eastAsia"/>
              </w:rPr>
              <w:t>6</w:t>
            </w:r>
          </w:p>
          <w:p w:rsidR="00FE489E" w:rsidRPr="00185935" w:rsidRDefault="00FE489E" w:rsidP="00FE489E">
            <w:pPr>
              <w:pStyle w:val="aa"/>
            </w:pPr>
            <w:r w:rsidRPr="00185935">
              <w:rPr>
                <w:rFonts w:hint="eastAsia"/>
              </w:rPr>
              <w:t>7</w:t>
            </w:r>
          </w:p>
          <w:p w:rsidR="00FE489E" w:rsidRPr="00185935" w:rsidRDefault="00FE489E" w:rsidP="00FE489E">
            <w:pPr>
              <w:pStyle w:val="aa"/>
            </w:pPr>
            <w:r w:rsidRPr="00185935">
              <w:rPr>
                <w:rFonts w:hint="eastAsia"/>
              </w:rPr>
              <w:t>8</w:t>
            </w:r>
          </w:p>
        </w:tc>
        <w:tc>
          <w:tcPr>
            <w:tcW w:w="10631" w:type="dxa"/>
          </w:tcPr>
          <w:p w:rsidR="00FE489E" w:rsidRDefault="00FE489E" w:rsidP="00FE489E">
            <w:pPr>
              <w:pStyle w:val="aa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:rsidR="00FE489E" w:rsidRDefault="00FE489E" w:rsidP="00FE489E">
            <w:pPr>
              <w:pStyle w:val="aa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  <w:p w:rsidR="00FE489E" w:rsidRDefault="00FE489E" w:rsidP="00FE48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app_name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E03List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FE489E" w:rsidRDefault="00FE489E" w:rsidP="00FE48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hello_world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Hello world!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FE489E" w:rsidRDefault="00FE489E" w:rsidP="00FE48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action_settings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Settings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FE489E" w:rsidRDefault="00FE489E" w:rsidP="00FE48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"ok"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OK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FE489E" w:rsidRDefault="00FE489E" w:rsidP="00FE489E">
            <w:pPr>
              <w:pStyle w:val="aa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string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proofErr w:type="spellStart"/>
            <w:r>
              <w:rPr>
                <w:color w:val="2A00FF"/>
              </w:rPr>
              <w:t>mainActivityTitle</w:t>
            </w:r>
            <w:proofErr w:type="spellEnd"/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Data List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string</w:t>
            </w:r>
            <w:r>
              <w:rPr>
                <w:color w:val="008080"/>
              </w:rPr>
              <w:t>&gt;</w:t>
            </w:r>
          </w:p>
          <w:p w:rsidR="00FE489E" w:rsidRDefault="00FE489E" w:rsidP="00FE489E">
            <w:pPr>
              <w:pStyle w:val="aa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resources</w:t>
            </w:r>
            <w:r>
              <w:rPr>
                <w:color w:val="008080"/>
              </w:rPr>
              <w:t>&gt;</w:t>
            </w:r>
          </w:p>
        </w:tc>
      </w:tr>
    </w:tbl>
    <w:p w:rsidR="00FE489E" w:rsidRDefault="00FE489E" w:rsidP="00FE489E"/>
    <w:p w:rsidR="00FE489E" w:rsidRDefault="00FE489E" w:rsidP="00FE489E">
      <w:r>
        <w:rPr>
          <w:rFonts w:hint="eastAsia"/>
        </w:rPr>
        <w:t>(줄7</w:t>
      </w:r>
      <w:r>
        <w:t xml:space="preserve">) </w:t>
      </w:r>
      <w:proofErr w:type="spellStart"/>
      <w:r>
        <w:t>MainActivity</w:t>
      </w:r>
      <w:proofErr w:type="spellEnd"/>
      <w:r>
        <w:rPr>
          <w:rFonts w:hint="eastAsia"/>
        </w:rPr>
        <w:t>의 제목으로 표시될 문자열 리소스 항목이 추가되었다.</w:t>
      </w:r>
    </w:p>
    <w:p w:rsidR="00FE489E" w:rsidRDefault="00FE489E" w:rsidP="00FE489E"/>
    <w:p w:rsidR="00FE489E" w:rsidRDefault="00FE489E" w:rsidP="00FE489E">
      <w:r>
        <w:rPr>
          <w:rFonts w:hint="eastAsia"/>
        </w:rPr>
        <w:t>화면에 표시될 문자열은 전</w:t>
      </w:r>
      <w:r w:rsidR="006D7BDC">
        <w:rPr>
          <w:rFonts w:hint="eastAsia"/>
        </w:rPr>
        <w:t>부</w:t>
      </w:r>
      <w:r>
        <w:rPr>
          <w:rFonts w:hint="eastAsia"/>
        </w:rPr>
        <w:t xml:space="preserve"> 문자열 리소스(</w:t>
      </w:r>
      <w:r>
        <w:t>string resource)</w:t>
      </w:r>
      <w:r>
        <w:rPr>
          <w:rFonts w:hint="eastAsia"/>
        </w:rPr>
        <w:t>로 정의하는 것이 바람직하다.</w:t>
      </w:r>
    </w:p>
    <w:p w:rsidR="00FE489E" w:rsidRDefault="00FE489E" w:rsidP="00FE489E">
      <w:r>
        <w:rPr>
          <w:rFonts w:hint="eastAsia"/>
        </w:rPr>
        <w:t>문자열 리소스를 사용하면 다국어 버전을 만들기 쉽기 때문이다.</w:t>
      </w:r>
    </w:p>
    <w:p w:rsidR="00FE489E" w:rsidRDefault="00FE489E" w:rsidP="00FE489E"/>
    <w:p w:rsidR="00FE489E" w:rsidRDefault="00FE489E" w:rsidP="00FE489E">
      <w:r>
        <w:rPr>
          <w:rFonts w:hint="eastAsia"/>
        </w:rPr>
        <w:t xml:space="preserve">이 문자열 리소스의 아이디는 </w:t>
      </w:r>
      <w:r>
        <w:t xml:space="preserve">Java </w:t>
      </w:r>
      <w:r>
        <w:rPr>
          <w:rFonts w:hint="eastAsia"/>
        </w:rPr>
        <w:t xml:space="preserve">소스코드에서 사용할 때 </w:t>
      </w:r>
      <w:proofErr w:type="spellStart"/>
      <w:r>
        <w:t>R.string.mainActivityTitle</w:t>
      </w:r>
      <w:proofErr w:type="spellEnd"/>
      <w:r>
        <w:t xml:space="preserve"> </w:t>
      </w:r>
      <w:r>
        <w:rPr>
          <w:rFonts w:hint="eastAsia"/>
        </w:rPr>
        <w:t>이고,</w:t>
      </w:r>
      <w:r>
        <w:t xml:space="preserve"> XML </w:t>
      </w:r>
      <w:r>
        <w:rPr>
          <w:rFonts w:hint="eastAsia"/>
        </w:rPr>
        <w:t xml:space="preserve">파일에서 사용할 때는 </w:t>
      </w:r>
      <w:r>
        <w:t>@string/</w:t>
      </w:r>
      <w:proofErr w:type="spellStart"/>
      <w:r>
        <w:t>mainActivityTitle</w:t>
      </w:r>
      <w:proofErr w:type="spellEnd"/>
      <w:r>
        <w:t xml:space="preserve"> </w:t>
      </w:r>
      <w:r>
        <w:rPr>
          <w:rFonts w:hint="eastAsia"/>
        </w:rPr>
        <w:t>이다.</w:t>
      </w:r>
    </w:p>
    <w:p w:rsidR="00FE489E" w:rsidRDefault="00FE489E" w:rsidP="00FE489E"/>
    <w:p w:rsidR="00FE489E" w:rsidRDefault="00FE489E" w:rsidP="00FE489E"/>
    <w:p w:rsidR="00FE489E" w:rsidRDefault="00FE489E" w:rsidP="00FE489E">
      <w:pPr>
        <w:pStyle w:val="2"/>
      </w:pPr>
      <w:bookmarkStart w:id="14" w:name="_Toc399771101"/>
      <w:r>
        <w:rPr>
          <w:rFonts w:hint="eastAsia"/>
        </w:rPr>
        <w:t>A</w:t>
      </w:r>
      <w:r>
        <w:t xml:space="preserve">ndroidManifest.xml </w:t>
      </w:r>
      <w:r>
        <w:rPr>
          <w:rFonts w:hint="eastAsia"/>
        </w:rPr>
        <w:t>파일 수정</w:t>
      </w:r>
      <w:bookmarkEnd w:id="14"/>
    </w:p>
    <w:p w:rsidR="00FE489E" w:rsidRDefault="00FE489E" w:rsidP="00FE489E">
      <w:proofErr w:type="spellStart"/>
      <w:r>
        <w:rPr>
          <w:rFonts w:hint="eastAsia"/>
        </w:rPr>
        <w:t>액티비티에</w:t>
      </w:r>
      <w:proofErr w:type="spellEnd"/>
      <w:r>
        <w:rPr>
          <w:rFonts w:hint="eastAsia"/>
        </w:rPr>
        <w:t xml:space="preserve"> 대한 기본 정보는 </w:t>
      </w:r>
      <w:r>
        <w:t xml:space="preserve">AndroidManifest.xml </w:t>
      </w:r>
      <w:r>
        <w:rPr>
          <w:rFonts w:hint="eastAsia"/>
        </w:rPr>
        <w:t>파일에 들어있다.</w:t>
      </w:r>
    </w:p>
    <w:p w:rsidR="00FE489E" w:rsidRDefault="00FE489E" w:rsidP="00FE489E">
      <w:r>
        <w:rPr>
          <w:noProof/>
        </w:rPr>
        <w:lastRenderedPageBreak/>
        <w:drawing>
          <wp:inline distT="0" distB="0" distL="0" distR="0">
            <wp:extent cx="2286000" cy="2667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9E" w:rsidRPr="00FE489E" w:rsidRDefault="00FE489E" w:rsidP="00FE489E"/>
    <w:p w:rsidR="00FE489E" w:rsidRDefault="00FE489E" w:rsidP="00FE489E">
      <w:r>
        <w:rPr>
          <w:rFonts w:hint="eastAsia"/>
        </w:rPr>
        <w:t>이 파일을 다음과 같이 수정하자.</w:t>
      </w:r>
    </w:p>
    <w:p w:rsidR="00FE489E" w:rsidRDefault="00FE489E" w:rsidP="00FE489E"/>
    <w:tbl>
      <w:tblPr>
        <w:tblStyle w:val="ae"/>
        <w:tblW w:w="11057" w:type="dxa"/>
        <w:tblInd w:w="-176" w:type="dxa"/>
        <w:tblLook w:val="04A0"/>
      </w:tblPr>
      <w:tblGrid>
        <w:gridCol w:w="426"/>
        <w:gridCol w:w="10631"/>
      </w:tblGrid>
      <w:tr w:rsidR="00FE489E" w:rsidRPr="00B25751" w:rsidTr="00FE489E">
        <w:tc>
          <w:tcPr>
            <w:tcW w:w="426" w:type="dxa"/>
          </w:tcPr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3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4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5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6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7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8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9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10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11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12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13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14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15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16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17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18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19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20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21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22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23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24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25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26</w:t>
            </w:r>
          </w:p>
          <w:p w:rsidR="00FE489E" w:rsidRPr="00B25751" w:rsidRDefault="00FE489E" w:rsidP="00B25751">
            <w:pPr>
              <w:pStyle w:val="aa"/>
            </w:pPr>
            <w:r w:rsidRPr="00B25751">
              <w:rPr>
                <w:rFonts w:hint="eastAsia"/>
              </w:rPr>
              <w:t>27</w:t>
            </w:r>
          </w:p>
        </w:tc>
        <w:tc>
          <w:tcPr>
            <w:tcW w:w="10631" w:type="dxa"/>
          </w:tcPr>
          <w:p w:rsidR="00B25751" w:rsidRPr="00B25751" w:rsidRDefault="00B25751" w:rsidP="00B25751">
            <w:pPr>
              <w:pStyle w:val="aa"/>
            </w:pPr>
            <w:r w:rsidRPr="00B25751">
              <w:rPr>
                <w:color w:val="008080"/>
              </w:rPr>
              <w:t>&lt;?</w:t>
            </w:r>
            <w:r w:rsidRPr="00B25751">
              <w:rPr>
                <w:color w:val="3F7F7F"/>
              </w:rPr>
              <w:t>xml</w:t>
            </w:r>
            <w:r w:rsidRPr="00B25751">
              <w:t xml:space="preserve"> </w:t>
            </w:r>
            <w:r w:rsidRPr="00B25751">
              <w:rPr>
                <w:color w:val="7F007F"/>
              </w:rPr>
              <w:t>version</w:t>
            </w:r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"1.0"</w:t>
            </w:r>
            <w:r w:rsidRPr="00B25751">
              <w:t xml:space="preserve"> </w:t>
            </w:r>
            <w:r w:rsidRPr="00B25751">
              <w:rPr>
                <w:color w:val="7F007F"/>
              </w:rPr>
              <w:t>encoding</w:t>
            </w:r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"utf-8"</w:t>
            </w:r>
            <w:r w:rsidRPr="00B25751">
              <w:rPr>
                <w:color w:val="008080"/>
              </w:rPr>
              <w:t>?&gt;</w:t>
            </w: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8080"/>
              </w:rPr>
              <w:t>&lt;</w:t>
            </w:r>
            <w:r w:rsidRPr="00B25751">
              <w:rPr>
                <w:color w:val="3F7F7F"/>
              </w:rPr>
              <w:t>manifest</w:t>
            </w:r>
            <w:r w:rsidRPr="00B25751">
              <w:t xml:space="preserve"> </w:t>
            </w:r>
            <w:proofErr w:type="spellStart"/>
            <w:r w:rsidRPr="00B25751">
              <w:rPr>
                <w:color w:val="7F007F"/>
              </w:rPr>
              <w:t>xmlns:android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"http://schemas.android.com/apk/res/android"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</w:t>
            </w:r>
            <w:r w:rsidRPr="00B25751">
              <w:rPr>
                <w:color w:val="7F007F"/>
              </w:rPr>
              <w:t>package</w:t>
            </w:r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"com.example.e03list"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</w:t>
            </w:r>
            <w:proofErr w:type="spellStart"/>
            <w:r w:rsidRPr="00B25751">
              <w:rPr>
                <w:color w:val="7F007F"/>
              </w:rPr>
              <w:t>android:versionCode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"1"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</w:t>
            </w:r>
            <w:proofErr w:type="spellStart"/>
            <w:r w:rsidRPr="00B25751">
              <w:rPr>
                <w:color w:val="7F007F"/>
              </w:rPr>
              <w:t>android:versionName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"1.0"</w:t>
            </w:r>
            <w:r w:rsidRPr="00B25751">
              <w:t xml:space="preserve"> </w:t>
            </w:r>
            <w:r w:rsidRPr="00B25751">
              <w:rPr>
                <w:color w:val="008080"/>
              </w:rPr>
              <w:t>&gt;</w:t>
            </w:r>
          </w:p>
          <w:p w:rsidR="00B25751" w:rsidRPr="00B25751" w:rsidRDefault="00B25751" w:rsidP="00B25751">
            <w:pPr>
              <w:pStyle w:val="aa"/>
            </w:pP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</w:t>
            </w:r>
            <w:r w:rsidRPr="00B25751">
              <w:rPr>
                <w:color w:val="008080"/>
              </w:rPr>
              <w:t>&lt;</w:t>
            </w:r>
            <w:r w:rsidRPr="00B25751">
              <w:rPr>
                <w:color w:val="3F7F7F"/>
              </w:rPr>
              <w:t>uses-</w:t>
            </w:r>
            <w:proofErr w:type="spellStart"/>
            <w:r w:rsidRPr="00B25751">
              <w:rPr>
                <w:color w:val="3F7F7F"/>
              </w:rPr>
              <w:t>sdk</w:t>
            </w:r>
            <w:proofErr w:type="spellEnd"/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    </w:t>
            </w:r>
            <w:proofErr w:type="spellStart"/>
            <w:r w:rsidRPr="00B25751">
              <w:rPr>
                <w:color w:val="7F007F"/>
              </w:rPr>
              <w:t>android:minSdkVersion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"8"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    </w:t>
            </w:r>
            <w:proofErr w:type="spellStart"/>
            <w:r w:rsidRPr="00B25751">
              <w:rPr>
                <w:color w:val="7F007F"/>
              </w:rPr>
              <w:t>android:targetSdkVersion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"19"</w:t>
            </w:r>
            <w:r w:rsidRPr="00B25751">
              <w:t xml:space="preserve"> </w:t>
            </w:r>
            <w:r w:rsidRPr="00B25751">
              <w:rPr>
                <w:color w:val="008080"/>
              </w:rPr>
              <w:t>/&gt;</w:t>
            </w:r>
          </w:p>
          <w:p w:rsidR="00B25751" w:rsidRPr="00B25751" w:rsidRDefault="00B25751" w:rsidP="00B25751">
            <w:pPr>
              <w:pStyle w:val="aa"/>
            </w:pP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</w:t>
            </w:r>
            <w:r w:rsidRPr="00B25751">
              <w:rPr>
                <w:color w:val="008080"/>
              </w:rPr>
              <w:t>&lt;</w:t>
            </w:r>
            <w:r w:rsidRPr="00B25751">
              <w:rPr>
                <w:color w:val="3F7F7F"/>
              </w:rPr>
              <w:t>application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    </w:t>
            </w:r>
            <w:proofErr w:type="spellStart"/>
            <w:r w:rsidRPr="00B25751">
              <w:rPr>
                <w:color w:val="7F007F"/>
              </w:rPr>
              <w:t>android:allowBackup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"true"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    </w:t>
            </w:r>
            <w:proofErr w:type="spellStart"/>
            <w:r w:rsidRPr="00B25751">
              <w:rPr>
                <w:color w:val="7F007F"/>
              </w:rPr>
              <w:t>android:icon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"@</w:t>
            </w:r>
            <w:proofErr w:type="spellStart"/>
            <w:r w:rsidRPr="00B25751">
              <w:rPr>
                <w:color w:val="2A00FF"/>
              </w:rPr>
              <w:t>drawable</w:t>
            </w:r>
            <w:proofErr w:type="spellEnd"/>
            <w:r w:rsidRPr="00B25751">
              <w:rPr>
                <w:color w:val="2A00FF"/>
              </w:rPr>
              <w:t>/</w:t>
            </w:r>
            <w:proofErr w:type="spellStart"/>
            <w:r w:rsidRPr="00B25751">
              <w:rPr>
                <w:color w:val="2A00FF"/>
              </w:rPr>
              <w:t>ic_launcher</w:t>
            </w:r>
            <w:proofErr w:type="spellEnd"/>
            <w:r w:rsidRPr="00B25751">
              <w:rPr>
                <w:color w:val="2A00FF"/>
              </w:rPr>
              <w:t>"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    </w:t>
            </w:r>
            <w:proofErr w:type="spellStart"/>
            <w:r w:rsidRPr="00B25751">
              <w:rPr>
                <w:color w:val="7F007F"/>
              </w:rPr>
              <w:t>android:label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"@string/</w:t>
            </w:r>
            <w:proofErr w:type="spellStart"/>
            <w:r w:rsidRPr="00B25751">
              <w:rPr>
                <w:color w:val="2A00FF"/>
              </w:rPr>
              <w:t>app_name</w:t>
            </w:r>
            <w:proofErr w:type="spellEnd"/>
            <w:r w:rsidRPr="00B25751">
              <w:rPr>
                <w:color w:val="2A00FF"/>
              </w:rPr>
              <w:t>"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    </w:t>
            </w:r>
            <w:proofErr w:type="spellStart"/>
            <w:r w:rsidRPr="00B25751">
              <w:rPr>
                <w:color w:val="7F007F"/>
              </w:rPr>
              <w:t>android:theme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"@style/</w:t>
            </w:r>
            <w:proofErr w:type="spellStart"/>
            <w:r w:rsidRPr="00B25751">
              <w:rPr>
                <w:color w:val="2A00FF"/>
              </w:rPr>
              <w:t>AppTheme</w:t>
            </w:r>
            <w:proofErr w:type="spellEnd"/>
            <w:r w:rsidRPr="00B25751">
              <w:rPr>
                <w:color w:val="2A00FF"/>
              </w:rPr>
              <w:t>"</w:t>
            </w:r>
            <w:r w:rsidRPr="00B25751">
              <w:t xml:space="preserve"> </w:t>
            </w:r>
            <w:r w:rsidRPr="00B25751">
              <w:rPr>
                <w:color w:val="008080"/>
              </w:rPr>
              <w:t>&gt;</w:t>
            </w: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    </w:t>
            </w:r>
            <w:r w:rsidRPr="00B25751">
              <w:rPr>
                <w:color w:val="008080"/>
              </w:rPr>
              <w:t>&lt;</w:t>
            </w:r>
            <w:r w:rsidRPr="00B25751">
              <w:rPr>
                <w:color w:val="3F7F7F"/>
              </w:rPr>
              <w:t>activity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        </w:t>
            </w:r>
            <w:proofErr w:type="spellStart"/>
            <w:r w:rsidRPr="00B25751">
              <w:rPr>
                <w:color w:val="7F007F"/>
              </w:rPr>
              <w:t>android:name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".</w:t>
            </w:r>
            <w:proofErr w:type="spellStart"/>
            <w:r w:rsidRPr="00B25751">
              <w:rPr>
                <w:color w:val="2A00FF"/>
              </w:rPr>
              <w:t>MainActivity</w:t>
            </w:r>
            <w:proofErr w:type="spellEnd"/>
            <w:r w:rsidRPr="00B25751">
              <w:rPr>
                <w:color w:val="2A00FF"/>
              </w:rPr>
              <w:t>"</w:t>
            </w:r>
          </w:p>
          <w:p w:rsidR="00B25751" w:rsidRPr="00B25751" w:rsidRDefault="00B25751" w:rsidP="00B25751">
            <w:pPr>
              <w:pStyle w:val="aa"/>
            </w:pPr>
            <w:r w:rsidRPr="00B25751">
              <w:t xml:space="preserve">            </w:t>
            </w:r>
            <w:proofErr w:type="spellStart"/>
            <w:r w:rsidRPr="00B25751">
              <w:rPr>
                <w:color w:val="7F007F"/>
              </w:rPr>
              <w:t>android:label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"@string/</w:t>
            </w:r>
            <w:proofErr w:type="spellStart"/>
            <w:r w:rsidRPr="00B25751">
              <w:rPr>
                <w:color w:val="2A00FF"/>
              </w:rPr>
              <w:t>mainActivityTitle</w:t>
            </w:r>
            <w:proofErr w:type="spellEnd"/>
            <w:r w:rsidRPr="00B25751">
              <w:rPr>
                <w:color w:val="2A00FF"/>
              </w:rPr>
              <w:t>"</w:t>
            </w:r>
            <w:r w:rsidRPr="00B25751">
              <w:t xml:space="preserve"> </w:t>
            </w:r>
            <w:r w:rsidRPr="00B25751">
              <w:rPr>
                <w:color w:val="008080"/>
              </w:rPr>
              <w:t>&gt;</w:t>
            </w: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        </w:t>
            </w:r>
            <w:r w:rsidRPr="00B25751">
              <w:rPr>
                <w:color w:val="008080"/>
              </w:rPr>
              <w:t>&lt;</w:t>
            </w:r>
            <w:r w:rsidRPr="00B25751">
              <w:rPr>
                <w:color w:val="3F7F7F"/>
              </w:rPr>
              <w:t>intent-filter</w:t>
            </w:r>
            <w:r w:rsidRPr="00B25751">
              <w:rPr>
                <w:color w:val="008080"/>
              </w:rPr>
              <w:t>&gt;</w:t>
            </w: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            </w:t>
            </w:r>
            <w:r w:rsidRPr="00B25751">
              <w:rPr>
                <w:color w:val="008080"/>
              </w:rPr>
              <w:t>&lt;</w:t>
            </w:r>
            <w:r w:rsidRPr="00B25751">
              <w:rPr>
                <w:color w:val="3F7F7F"/>
              </w:rPr>
              <w:t>action</w:t>
            </w:r>
            <w:r w:rsidRPr="00B25751">
              <w:t xml:space="preserve"> </w:t>
            </w:r>
            <w:proofErr w:type="spellStart"/>
            <w:r w:rsidRPr="00B25751">
              <w:rPr>
                <w:color w:val="7F007F"/>
              </w:rPr>
              <w:t>android:name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</w:t>
            </w:r>
            <w:proofErr w:type="spellStart"/>
            <w:r w:rsidRPr="00B25751">
              <w:rPr>
                <w:color w:val="2A00FF"/>
              </w:rPr>
              <w:t>android.intent.action.MAIN</w:t>
            </w:r>
            <w:proofErr w:type="spellEnd"/>
            <w:r w:rsidRPr="00B25751">
              <w:rPr>
                <w:color w:val="2A00FF"/>
              </w:rPr>
              <w:t>"</w:t>
            </w:r>
            <w:r w:rsidRPr="00B25751">
              <w:t xml:space="preserve"> </w:t>
            </w:r>
            <w:r w:rsidRPr="00B25751">
              <w:rPr>
                <w:color w:val="008080"/>
              </w:rPr>
              <w:t>/&gt;</w:t>
            </w:r>
          </w:p>
          <w:p w:rsidR="00B25751" w:rsidRPr="00B25751" w:rsidRDefault="00B25751" w:rsidP="00B25751">
            <w:pPr>
              <w:pStyle w:val="aa"/>
            </w:pP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            </w:t>
            </w:r>
            <w:r w:rsidRPr="00B25751">
              <w:rPr>
                <w:color w:val="008080"/>
              </w:rPr>
              <w:t>&lt;</w:t>
            </w:r>
            <w:r w:rsidRPr="00B25751">
              <w:rPr>
                <w:color w:val="3F7F7F"/>
              </w:rPr>
              <w:t>category</w:t>
            </w:r>
            <w:r w:rsidRPr="00B25751">
              <w:t xml:space="preserve"> </w:t>
            </w:r>
            <w:proofErr w:type="spellStart"/>
            <w:r w:rsidRPr="00B25751">
              <w:rPr>
                <w:color w:val="7F007F"/>
              </w:rPr>
              <w:t>android:name</w:t>
            </w:r>
            <w:proofErr w:type="spellEnd"/>
            <w:r w:rsidRPr="00B25751">
              <w:rPr>
                <w:color w:val="000000"/>
              </w:rPr>
              <w:t>=</w:t>
            </w:r>
            <w:r w:rsidRPr="00B25751">
              <w:rPr>
                <w:color w:val="2A00FF"/>
              </w:rPr>
              <w:t>"</w:t>
            </w:r>
            <w:proofErr w:type="spellStart"/>
            <w:r w:rsidRPr="00B25751">
              <w:rPr>
                <w:color w:val="2A00FF"/>
              </w:rPr>
              <w:t>android.intent.category.LAUNCHER</w:t>
            </w:r>
            <w:proofErr w:type="spellEnd"/>
            <w:r w:rsidRPr="00B25751">
              <w:rPr>
                <w:color w:val="2A00FF"/>
              </w:rPr>
              <w:t>"</w:t>
            </w:r>
            <w:r w:rsidRPr="00B25751">
              <w:t xml:space="preserve"> </w:t>
            </w:r>
            <w:r w:rsidRPr="00B25751">
              <w:rPr>
                <w:color w:val="008080"/>
              </w:rPr>
              <w:t>/&gt;</w:t>
            </w: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        </w:t>
            </w:r>
            <w:r w:rsidRPr="00B25751">
              <w:rPr>
                <w:color w:val="008080"/>
              </w:rPr>
              <w:t>&lt;/</w:t>
            </w:r>
            <w:r w:rsidRPr="00B25751">
              <w:rPr>
                <w:color w:val="3F7F7F"/>
              </w:rPr>
              <w:t>intent-filter</w:t>
            </w:r>
            <w:r w:rsidRPr="00B25751">
              <w:rPr>
                <w:color w:val="008080"/>
              </w:rPr>
              <w:t>&gt;</w:t>
            </w: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    </w:t>
            </w:r>
            <w:r w:rsidRPr="00B25751">
              <w:rPr>
                <w:color w:val="008080"/>
              </w:rPr>
              <w:t>&lt;/</w:t>
            </w:r>
            <w:r w:rsidRPr="00B25751">
              <w:rPr>
                <w:color w:val="3F7F7F"/>
              </w:rPr>
              <w:t>activity</w:t>
            </w:r>
            <w:r w:rsidRPr="00B25751">
              <w:rPr>
                <w:color w:val="008080"/>
              </w:rPr>
              <w:t>&gt;</w:t>
            </w:r>
          </w:p>
          <w:p w:rsidR="00B25751" w:rsidRPr="00B25751" w:rsidRDefault="00B25751" w:rsidP="00B25751">
            <w:pPr>
              <w:pStyle w:val="aa"/>
            </w:pPr>
            <w:r w:rsidRPr="00B25751">
              <w:rPr>
                <w:color w:val="000000"/>
              </w:rPr>
              <w:t xml:space="preserve">    </w:t>
            </w:r>
            <w:r w:rsidRPr="00B25751">
              <w:rPr>
                <w:color w:val="008080"/>
              </w:rPr>
              <w:t>&lt;/</w:t>
            </w:r>
            <w:r w:rsidRPr="00B25751">
              <w:rPr>
                <w:color w:val="3F7F7F"/>
              </w:rPr>
              <w:t>application</w:t>
            </w:r>
            <w:r w:rsidRPr="00B25751">
              <w:rPr>
                <w:color w:val="008080"/>
              </w:rPr>
              <w:t>&gt;</w:t>
            </w:r>
          </w:p>
          <w:p w:rsidR="00B25751" w:rsidRPr="00B25751" w:rsidRDefault="00B25751" w:rsidP="00B25751">
            <w:pPr>
              <w:pStyle w:val="aa"/>
            </w:pPr>
          </w:p>
          <w:p w:rsidR="00FE489E" w:rsidRPr="00B25751" w:rsidRDefault="00B25751" w:rsidP="00B25751">
            <w:pPr>
              <w:pStyle w:val="aa"/>
            </w:pPr>
            <w:r w:rsidRPr="00B25751">
              <w:rPr>
                <w:color w:val="008080"/>
              </w:rPr>
              <w:t>&lt;/</w:t>
            </w:r>
            <w:r w:rsidRPr="00B25751">
              <w:rPr>
                <w:color w:val="3F7F7F"/>
              </w:rPr>
              <w:t>manifest</w:t>
            </w:r>
            <w:r w:rsidRPr="00B25751">
              <w:rPr>
                <w:color w:val="008080"/>
              </w:rPr>
              <w:t>&gt;</w:t>
            </w:r>
          </w:p>
        </w:tc>
      </w:tr>
    </w:tbl>
    <w:p w:rsidR="00FE489E" w:rsidRDefault="00FE489E" w:rsidP="00FE489E"/>
    <w:p w:rsidR="00FE489E" w:rsidRDefault="00B25751" w:rsidP="00FE489E">
      <w:r>
        <w:rPr>
          <w:rFonts w:hint="eastAsia"/>
        </w:rPr>
        <w:t>(줄1</w:t>
      </w:r>
      <w:r>
        <w:t xml:space="preserve">8) </w:t>
      </w:r>
      <w:r>
        <w:rPr>
          <w:rFonts w:hint="eastAsia"/>
        </w:rPr>
        <w:t>a</w:t>
      </w:r>
      <w:r>
        <w:t xml:space="preserve">ctivity </w:t>
      </w:r>
      <w:r>
        <w:rPr>
          <w:rFonts w:hint="eastAsia"/>
        </w:rPr>
        <w:t xml:space="preserve">태그의 </w:t>
      </w:r>
      <w:proofErr w:type="spellStart"/>
      <w:r>
        <w:t>andoid:label</w:t>
      </w:r>
      <w:proofErr w:type="spellEnd"/>
      <w:r>
        <w:t xml:space="preserve"> </w:t>
      </w:r>
      <w:r>
        <w:rPr>
          <w:rFonts w:hint="eastAsia"/>
        </w:rPr>
        <w:t xml:space="preserve">항목이 바로 </w:t>
      </w:r>
      <w:proofErr w:type="spellStart"/>
      <w:r>
        <w:t>actionBar</w:t>
      </w:r>
      <w:proofErr w:type="spellEnd"/>
      <w:r>
        <w:rPr>
          <w:rFonts w:hint="eastAsia"/>
        </w:rPr>
        <w:t>에 표시되는 제목이다.</w:t>
      </w:r>
    </w:p>
    <w:p w:rsidR="00B25751" w:rsidRDefault="00B25751" w:rsidP="00FE489E">
      <w:r>
        <w:rPr>
          <w:rFonts w:hint="eastAsia"/>
        </w:rPr>
        <w:t xml:space="preserve">이 제목은 </w:t>
      </w:r>
      <w:r>
        <w:t>@string/</w:t>
      </w:r>
      <w:proofErr w:type="spellStart"/>
      <w:r>
        <w:t>mainActivityTitle</w:t>
      </w:r>
      <w:proofErr w:type="spellEnd"/>
      <w:r>
        <w:t xml:space="preserve"> </w:t>
      </w:r>
      <w:r>
        <w:rPr>
          <w:rFonts w:hint="eastAsia"/>
        </w:rPr>
        <w:t>문자열 리소스 아이디로 변경하였다.</w:t>
      </w:r>
    </w:p>
    <w:p w:rsidR="00B25751" w:rsidRDefault="00B25751" w:rsidP="00FE489E"/>
    <w:p w:rsidR="00006460" w:rsidRDefault="00006460" w:rsidP="00FE489E"/>
    <w:p w:rsidR="006765C3" w:rsidRDefault="000B1BC3" w:rsidP="000B1BC3">
      <w:pPr>
        <w:pStyle w:val="10"/>
      </w:pPr>
      <w:bookmarkStart w:id="15" w:name="_Toc399771102"/>
      <w:r>
        <w:rPr>
          <w:rFonts w:hint="eastAsia"/>
        </w:rPr>
        <w:t>실행</w:t>
      </w:r>
      <w:bookmarkEnd w:id="15"/>
    </w:p>
    <w:p w:rsidR="006765C3" w:rsidRDefault="006765C3" w:rsidP="006765C3"/>
    <w:p w:rsidR="001F3D29" w:rsidRDefault="001F3D29" w:rsidP="006765C3">
      <w:proofErr w:type="spellStart"/>
      <w:r>
        <w:rPr>
          <w:rFonts w:hint="eastAsia"/>
        </w:rPr>
        <w:t>앱의</w:t>
      </w:r>
      <w:proofErr w:type="spellEnd"/>
      <w:r>
        <w:rPr>
          <w:rFonts w:hint="eastAsia"/>
        </w:rPr>
        <w:t xml:space="preserve"> 아이콘이 변경되었음을 확인하자.</w:t>
      </w:r>
    </w:p>
    <w:p w:rsidR="00554520" w:rsidRDefault="00554520" w:rsidP="006765C3">
      <w:proofErr w:type="spellStart"/>
      <w:r>
        <w:rPr>
          <w:rFonts w:hint="eastAsia"/>
        </w:rPr>
        <w:t>액티비티의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제목줄이</w:t>
      </w:r>
      <w:proofErr w:type="spellEnd"/>
      <w:r>
        <w:rPr>
          <w:rFonts w:hint="eastAsia"/>
        </w:rPr>
        <w:t xml:space="preserve"> 변경되었음을 확인하자.</w:t>
      </w:r>
    </w:p>
    <w:p w:rsidR="006765C3" w:rsidRDefault="006765C3" w:rsidP="006765C3">
      <w:proofErr w:type="spellStart"/>
      <w:r>
        <w:rPr>
          <w:rFonts w:hint="eastAsia"/>
        </w:rPr>
        <w:t>List</w:t>
      </w:r>
      <w:r>
        <w:t>View</w:t>
      </w:r>
      <w:proofErr w:type="spellEnd"/>
      <w:r>
        <w:rPr>
          <w:rFonts w:hint="eastAsia"/>
        </w:rPr>
        <w:t xml:space="preserve">의 항목을 클릭해서 </w:t>
      </w:r>
      <w:r>
        <w:t xml:space="preserve">Toast </w:t>
      </w:r>
      <w:r>
        <w:rPr>
          <w:rFonts w:hint="eastAsia"/>
        </w:rPr>
        <w:t>메시지 출력을 확인하자.</w:t>
      </w:r>
    </w:p>
    <w:p w:rsidR="006765C3" w:rsidRDefault="006765C3" w:rsidP="006765C3">
      <w:proofErr w:type="spellStart"/>
      <w:r>
        <w:t>Listview</w:t>
      </w:r>
      <w:proofErr w:type="spellEnd"/>
      <w:r>
        <w:rPr>
          <w:rFonts w:hint="eastAsia"/>
        </w:rPr>
        <w:t>의 항목을 길게 클릭해서 삭제해 보자.</w:t>
      </w:r>
    </w:p>
    <w:p w:rsidR="006765C3" w:rsidRDefault="006765C3" w:rsidP="006765C3"/>
    <w:p w:rsidR="00240BFA" w:rsidRDefault="00240BFA" w:rsidP="006765C3"/>
    <w:p w:rsidR="00271749" w:rsidRDefault="00271749" w:rsidP="006765C3">
      <w:r>
        <w:rPr>
          <w:noProof/>
        </w:rPr>
        <w:lastRenderedPageBreak/>
        <w:drawing>
          <wp:inline distT="0" distB="0" distL="0" distR="0">
            <wp:extent cx="2790666" cy="4714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003" cy="47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749" w:rsidRDefault="00271749" w:rsidP="006765C3"/>
    <w:p w:rsidR="00240BFA" w:rsidRDefault="006666E2" w:rsidP="0009018E">
      <w:pPr>
        <w:pStyle w:val="3"/>
      </w:pPr>
      <w:r>
        <w:rPr>
          <w:rFonts w:hint="eastAsia"/>
        </w:rPr>
        <w:t>소스코드</w:t>
      </w:r>
    </w:p>
    <w:p w:rsidR="006765C3" w:rsidRDefault="00D931B2" w:rsidP="006765C3">
      <w:r>
        <w:rPr>
          <w:rFonts w:hint="eastAsia"/>
        </w:rPr>
        <w:t>E</w:t>
      </w:r>
      <w:r w:rsidR="00240BFA">
        <w:rPr>
          <w:rFonts w:hint="eastAsia"/>
        </w:rPr>
        <w:t>0</w:t>
      </w:r>
      <w:r w:rsidR="00240BFA">
        <w:t>3List_#2.zip</w:t>
      </w:r>
    </w:p>
    <w:p w:rsidR="00271749" w:rsidRDefault="00271749" w:rsidP="006765C3"/>
    <w:p w:rsidR="00543425" w:rsidRDefault="00543425" w:rsidP="006765C3"/>
    <w:p w:rsidR="00271749" w:rsidRDefault="00271749" w:rsidP="00271749">
      <w:pPr>
        <w:pStyle w:val="10"/>
      </w:pPr>
      <w:bookmarkStart w:id="16" w:name="_Toc399771103"/>
      <w:r>
        <w:rPr>
          <w:rFonts w:hint="eastAsia"/>
        </w:rPr>
        <w:t>과제</w:t>
      </w:r>
      <w:bookmarkEnd w:id="16"/>
      <w:r w:rsidR="00217F22">
        <w:rPr>
          <w:rFonts w:hint="eastAsia"/>
        </w:rPr>
        <w:t xml:space="preserve"> </w:t>
      </w:r>
      <w:r w:rsidR="00217F22">
        <w:t>#1</w:t>
      </w:r>
    </w:p>
    <w:p w:rsidR="00271749" w:rsidRDefault="00271749" w:rsidP="00271749">
      <w:r>
        <w:rPr>
          <w:rFonts w:hint="eastAsia"/>
        </w:rPr>
        <w:t xml:space="preserve">길게 클릭하여 데이터 항목이 삭제되면 </w:t>
      </w:r>
      <w:r>
        <w:t xml:space="preserve">"Deleted" </w:t>
      </w:r>
      <w:r>
        <w:rPr>
          <w:rFonts w:hint="eastAsia"/>
        </w:rPr>
        <w:t xml:space="preserve">라는 </w:t>
      </w:r>
      <w:r>
        <w:t xml:space="preserve">Toast </w:t>
      </w:r>
      <w:r>
        <w:rPr>
          <w:rFonts w:hint="eastAsia"/>
        </w:rPr>
        <w:t>메시지가 짧게 표시되도록 구현하자.</w:t>
      </w:r>
    </w:p>
    <w:p w:rsidR="00271749" w:rsidRDefault="00271749" w:rsidP="00271749"/>
    <w:p w:rsidR="001F1C67" w:rsidRDefault="001F1C67" w:rsidP="00271749"/>
    <w:p w:rsidR="001F1C67" w:rsidRDefault="001F1C67">
      <w:pPr>
        <w:widowControl/>
        <w:wordWrap/>
        <w:autoSpaceDE/>
        <w:autoSpaceDN/>
        <w:spacing w:after="200" w:line="276" w:lineRule="auto"/>
        <w:jc w:val="both"/>
      </w:pPr>
      <w:r>
        <w:br w:type="page"/>
      </w:r>
    </w:p>
    <w:p w:rsidR="001F1C67" w:rsidRDefault="001F1C67" w:rsidP="001F1C67">
      <w:pPr>
        <w:pStyle w:val="10"/>
      </w:pPr>
      <w:r>
        <w:rPr>
          <w:rFonts w:hint="eastAsia"/>
        </w:rPr>
        <w:lastRenderedPageBreak/>
        <w:t>MainActivity.java</w:t>
      </w:r>
      <w:r>
        <w:t xml:space="preserve"> </w:t>
      </w:r>
      <w:r>
        <w:rPr>
          <w:rFonts w:hint="eastAsia"/>
        </w:rPr>
        <w:t>코드 중복 제거</w:t>
      </w:r>
    </w:p>
    <w:p w:rsidR="001F1C67" w:rsidRDefault="001F1C67" w:rsidP="001F1C67"/>
    <w:p w:rsidR="001F1C67" w:rsidRDefault="001F1C67" w:rsidP="001F1C67">
      <w:r>
        <w:rPr>
          <w:rFonts w:hint="eastAsia"/>
        </w:rPr>
        <w:t xml:space="preserve">MainActivity.java에서 아래 코드가 </w:t>
      </w:r>
      <w:r>
        <w:t>3</w:t>
      </w:r>
      <w:r>
        <w:rPr>
          <w:rFonts w:hint="eastAsia"/>
        </w:rPr>
        <w:t>번 들어있다.</w:t>
      </w:r>
    </w:p>
    <w:p w:rsidR="00A77DBC" w:rsidRDefault="00A77DBC" w:rsidP="00A77DBC">
      <w:pPr>
        <w:pStyle w:val="a3"/>
      </w:pPr>
      <w:proofErr w:type="spellStart"/>
      <w:r>
        <w:rPr>
          <w:color w:val="0000C0"/>
        </w:rPr>
        <w:t>cursor</w:t>
      </w:r>
      <w:r>
        <w:t>.close</w:t>
      </w:r>
      <w:proofErr w:type="spellEnd"/>
      <w:r>
        <w:t>();</w:t>
      </w:r>
    </w:p>
    <w:p w:rsidR="00A77DBC" w:rsidRDefault="00A77DBC" w:rsidP="00A77DBC">
      <w:pPr>
        <w:pStyle w:val="a3"/>
      </w:pPr>
      <w:r>
        <w:rPr>
          <w:color w:val="0000C0"/>
        </w:rPr>
        <w:t>cursor</w:t>
      </w:r>
      <w:r>
        <w:t xml:space="preserve"> = </w:t>
      </w:r>
      <w:proofErr w:type="spellStart"/>
      <w:r>
        <w:rPr>
          <w:color w:val="0000C0"/>
        </w:rPr>
        <w:t>db</w:t>
      </w:r>
      <w:r>
        <w:t>.rawQuery</w:t>
      </w:r>
      <w:proofErr w:type="spellEnd"/>
      <w:r>
        <w:t>(</w:t>
      </w:r>
      <w:r>
        <w:rPr>
          <w:color w:val="2A00FF"/>
        </w:rPr>
        <w:t xml:space="preserve">"SELECT * FROM </w:t>
      </w:r>
      <w:proofErr w:type="spellStart"/>
      <w:r>
        <w:rPr>
          <w:color w:val="2A00FF"/>
        </w:rPr>
        <w:t>ListItem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7F0055"/>
        </w:rPr>
        <w:t>null</w:t>
      </w:r>
      <w:r>
        <w:t>);</w:t>
      </w:r>
    </w:p>
    <w:p w:rsidR="00A77DBC" w:rsidRDefault="00A77DBC" w:rsidP="00A77DBC">
      <w:pPr>
        <w:pStyle w:val="a3"/>
      </w:pPr>
      <w:proofErr w:type="spellStart"/>
      <w:r>
        <w:rPr>
          <w:color w:val="0000C0"/>
        </w:rPr>
        <w:t>adapter</w:t>
      </w:r>
      <w:r>
        <w:t>.changeCursor</w:t>
      </w:r>
      <w:proofErr w:type="spellEnd"/>
      <w:r>
        <w:t>(</w:t>
      </w:r>
      <w:r>
        <w:rPr>
          <w:color w:val="0000C0"/>
        </w:rPr>
        <w:t>cursor</w:t>
      </w:r>
      <w:r>
        <w:t>);</w:t>
      </w:r>
    </w:p>
    <w:p w:rsidR="001F1C67" w:rsidRDefault="00B641A7" w:rsidP="001F1C67">
      <w:r>
        <w:t>(</w:t>
      </w:r>
      <w:r w:rsidR="001F1C67">
        <w:rPr>
          <w:rFonts w:hint="eastAsia"/>
        </w:rPr>
        <w:t xml:space="preserve">1) </w:t>
      </w:r>
      <w:proofErr w:type="spellStart"/>
      <w:r w:rsidR="001F1C67">
        <w:t>ItemList</w:t>
      </w:r>
      <w:proofErr w:type="spellEnd"/>
      <w:r w:rsidR="001F1C67">
        <w:t xml:space="preserve"> </w:t>
      </w:r>
      <w:r w:rsidR="001F1C67">
        <w:rPr>
          <w:rFonts w:hint="eastAsia"/>
        </w:rPr>
        <w:t xml:space="preserve">테이블의 레코드가 삭제된 후 다시 </w:t>
      </w:r>
      <w:r w:rsidR="00A77DBC">
        <w:rPr>
          <w:rFonts w:hint="eastAsia"/>
        </w:rPr>
        <w:t>조회</w:t>
      </w:r>
      <w:r>
        <w:rPr>
          <w:rFonts w:hint="eastAsia"/>
        </w:rPr>
        <w:t>하기 위해서 실행함</w:t>
      </w:r>
    </w:p>
    <w:p w:rsidR="001F1C67" w:rsidRDefault="00B641A7" w:rsidP="001F1C67">
      <w:r>
        <w:t>(</w:t>
      </w:r>
      <w:r w:rsidR="001F1C67">
        <w:rPr>
          <w:rFonts w:hint="eastAsia"/>
        </w:rPr>
        <w:t xml:space="preserve">2) </w:t>
      </w:r>
      <w:proofErr w:type="spellStart"/>
      <w:r w:rsidR="001F1C67">
        <w:t>ItemList</w:t>
      </w:r>
      <w:proofErr w:type="spellEnd"/>
      <w:r w:rsidR="001F1C67">
        <w:t xml:space="preserve"> </w:t>
      </w:r>
      <w:r w:rsidR="001F1C67">
        <w:rPr>
          <w:rFonts w:hint="eastAsia"/>
        </w:rPr>
        <w:t xml:space="preserve">테이블의 레코드가 추가된 후 다시 </w:t>
      </w:r>
      <w:r w:rsidR="00A77DBC">
        <w:rPr>
          <w:rFonts w:hint="eastAsia"/>
        </w:rPr>
        <w:t>조회</w:t>
      </w:r>
      <w:r>
        <w:rPr>
          <w:rFonts w:hint="eastAsia"/>
        </w:rPr>
        <w:t>허가 위해서 실행함</w:t>
      </w:r>
    </w:p>
    <w:p w:rsidR="001F1C67" w:rsidRDefault="00B641A7" w:rsidP="001F1C67">
      <w:r>
        <w:t>(</w:t>
      </w:r>
      <w:r w:rsidR="001F1C67">
        <w:t xml:space="preserve">3) </w:t>
      </w:r>
      <w:proofErr w:type="spellStart"/>
      <w:r w:rsidR="001F1C67">
        <w:t>onResume</w:t>
      </w:r>
      <w:proofErr w:type="spellEnd"/>
      <w:r w:rsidR="001F1C67">
        <w:t xml:space="preserve"> </w:t>
      </w:r>
      <w:proofErr w:type="spellStart"/>
      <w:r w:rsidR="001F1C67">
        <w:rPr>
          <w:rFonts w:hint="eastAsia"/>
        </w:rPr>
        <w:t>메소드에서</w:t>
      </w:r>
      <w:proofErr w:type="spellEnd"/>
      <w:r w:rsidR="001F1C67">
        <w:rPr>
          <w:rFonts w:hint="eastAsia"/>
        </w:rPr>
        <w:t xml:space="preserve"> 데이터를 </w:t>
      </w:r>
      <w:r w:rsidR="00A77DBC">
        <w:rPr>
          <w:rFonts w:hint="eastAsia"/>
        </w:rPr>
        <w:t xml:space="preserve">처음 </w:t>
      </w:r>
      <w:r w:rsidR="001F1C67">
        <w:rPr>
          <w:rFonts w:hint="eastAsia"/>
        </w:rPr>
        <w:t>화면에 보여주기 위해</w:t>
      </w:r>
      <w:r w:rsidR="00A77DBC">
        <w:rPr>
          <w:rFonts w:hint="eastAsia"/>
        </w:rPr>
        <w:t xml:space="preserve"> 최초로 조회</w:t>
      </w:r>
      <w:r>
        <w:rPr>
          <w:rFonts w:hint="eastAsia"/>
        </w:rPr>
        <w:t>하기 위해서 실행함.</w:t>
      </w:r>
    </w:p>
    <w:p w:rsidR="00B641A7" w:rsidRDefault="00B641A7" w:rsidP="001F1C67"/>
    <w:p w:rsidR="001F1C67" w:rsidRPr="00A77DBC" w:rsidRDefault="001F1C67" w:rsidP="001F1C67"/>
    <w:p w:rsidR="001F1C67" w:rsidRDefault="001F1C67" w:rsidP="001F1C67">
      <w:r>
        <w:rPr>
          <w:rFonts w:hint="eastAsia"/>
        </w:rPr>
        <w:t xml:space="preserve">동일한 소스코드가 </w:t>
      </w:r>
      <w:proofErr w:type="spellStart"/>
      <w:r>
        <w:rPr>
          <w:rFonts w:hint="eastAsia"/>
        </w:rPr>
        <w:t>여러번</w:t>
      </w:r>
      <w:proofErr w:type="spellEnd"/>
      <w:r>
        <w:rPr>
          <w:rFonts w:hint="eastAsia"/>
        </w:rPr>
        <w:t xml:space="preserve"> 반복되는 것은 바람직하지 않다.</w:t>
      </w:r>
    </w:p>
    <w:p w:rsidR="001F1C67" w:rsidRDefault="001F1C67" w:rsidP="001F1C67">
      <w:r>
        <w:rPr>
          <w:rFonts w:hint="eastAsia"/>
        </w:rPr>
        <w:t xml:space="preserve">동일한 소스코드를 </w:t>
      </w:r>
      <w:r w:rsidR="00A77DBC">
        <w:rPr>
          <w:rFonts w:hint="eastAsia"/>
        </w:rPr>
        <w:t xml:space="preserve">아래와 같이 </w:t>
      </w:r>
      <w:proofErr w:type="spellStart"/>
      <w:r w:rsidR="00A77DBC">
        <w:t>loadDataToAdpater</w:t>
      </w:r>
      <w:proofErr w:type="spellEnd"/>
      <w:r w:rsidR="00A77DBC">
        <w:t xml:space="preserve"> </w:t>
      </w:r>
      <w:proofErr w:type="spellStart"/>
      <w:r w:rsidR="00A77DBC">
        <w:rPr>
          <w:rFonts w:hint="eastAsia"/>
        </w:rPr>
        <w:t>메소드로</w:t>
      </w:r>
      <w:proofErr w:type="spellEnd"/>
      <w:r w:rsidR="00A77DBC">
        <w:rPr>
          <w:rFonts w:hint="eastAsia"/>
        </w:rPr>
        <w:t xml:space="preserve"> 추출하고, 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호출하여 실행하는 것이 바람직하다.</w:t>
      </w:r>
    </w:p>
    <w:p w:rsidR="00A77DBC" w:rsidRDefault="00A77DBC" w:rsidP="00A77DBC">
      <w:pPr>
        <w:pStyle w:val="a3"/>
      </w:pPr>
      <w:r>
        <w:rPr>
          <w:color w:val="7F0055"/>
        </w:rPr>
        <w:t>private</w:t>
      </w:r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spellStart"/>
      <w:r>
        <w:t>loadDataToAdapter</w:t>
      </w:r>
      <w:proofErr w:type="spellEnd"/>
      <w:r>
        <w:t>() {</w:t>
      </w:r>
    </w:p>
    <w:p w:rsidR="00A77DBC" w:rsidRDefault="00A77DBC" w:rsidP="00A77DBC">
      <w:pPr>
        <w:pStyle w:val="a3"/>
      </w:pPr>
      <w:r>
        <w:t xml:space="preserve">    </w:t>
      </w:r>
      <w:proofErr w:type="spellStart"/>
      <w:r>
        <w:rPr>
          <w:color w:val="0000C0"/>
        </w:rPr>
        <w:t>cursor</w:t>
      </w:r>
      <w:r>
        <w:t>.close</w:t>
      </w:r>
      <w:proofErr w:type="spellEnd"/>
      <w:r>
        <w:t>();</w:t>
      </w:r>
    </w:p>
    <w:p w:rsidR="00A77DBC" w:rsidRDefault="00A77DBC" w:rsidP="00A77DBC">
      <w:pPr>
        <w:pStyle w:val="a3"/>
      </w:pPr>
      <w:r>
        <w:t xml:space="preserve">    </w:t>
      </w:r>
      <w:r>
        <w:rPr>
          <w:color w:val="0000C0"/>
        </w:rPr>
        <w:t>cursor</w:t>
      </w:r>
      <w:r>
        <w:t xml:space="preserve"> = </w:t>
      </w:r>
      <w:proofErr w:type="spellStart"/>
      <w:r>
        <w:rPr>
          <w:color w:val="0000C0"/>
        </w:rPr>
        <w:t>db</w:t>
      </w:r>
      <w:r>
        <w:t>.rawQuery</w:t>
      </w:r>
      <w:proofErr w:type="spellEnd"/>
      <w:r>
        <w:t>(</w:t>
      </w:r>
      <w:r>
        <w:rPr>
          <w:color w:val="2A00FF"/>
        </w:rPr>
        <w:t xml:space="preserve">"SELECT * FROM </w:t>
      </w:r>
      <w:proofErr w:type="spellStart"/>
      <w:r>
        <w:rPr>
          <w:color w:val="2A00FF"/>
        </w:rPr>
        <w:t>ListItem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7F0055"/>
        </w:rPr>
        <w:t>null</w:t>
      </w:r>
      <w:r>
        <w:t>);</w:t>
      </w:r>
    </w:p>
    <w:p w:rsidR="00A77DBC" w:rsidRDefault="00A77DBC" w:rsidP="00A77DBC">
      <w:pPr>
        <w:pStyle w:val="a3"/>
      </w:pPr>
      <w:r>
        <w:t xml:space="preserve">    </w:t>
      </w:r>
      <w:proofErr w:type="spellStart"/>
      <w:r>
        <w:rPr>
          <w:color w:val="0000C0"/>
        </w:rPr>
        <w:t>adapter</w:t>
      </w:r>
      <w:r>
        <w:t>.changeCursor</w:t>
      </w:r>
      <w:proofErr w:type="spellEnd"/>
      <w:r>
        <w:t>(</w:t>
      </w:r>
      <w:r>
        <w:rPr>
          <w:color w:val="0000C0"/>
        </w:rPr>
        <w:t>cursor</w:t>
      </w:r>
      <w:r>
        <w:t>);</w:t>
      </w:r>
    </w:p>
    <w:p w:rsidR="00A77DBC" w:rsidRDefault="00A77DBC" w:rsidP="00A77DBC">
      <w:pPr>
        <w:pStyle w:val="a3"/>
      </w:pPr>
      <w:r>
        <w:t>}</w:t>
      </w:r>
    </w:p>
    <w:p w:rsidR="00A77DBC" w:rsidRDefault="00A77DBC" w:rsidP="00A77DBC"/>
    <w:p w:rsidR="00B641A7" w:rsidRDefault="00A77DBC" w:rsidP="001F1C67">
      <w:r>
        <w:rPr>
          <w:rFonts w:hint="eastAsia"/>
        </w:rPr>
        <w:t xml:space="preserve">그런데 </w:t>
      </w:r>
      <w:proofErr w:type="spellStart"/>
      <w:r>
        <w:t>onResume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메소드에서</w:t>
      </w:r>
      <w:proofErr w:type="spellEnd"/>
      <w:r w:rsidR="00B641A7">
        <w:rPr>
          <w:rFonts w:hint="eastAsia"/>
        </w:rPr>
        <w:t xml:space="preserve"> 위 </w:t>
      </w:r>
      <w:proofErr w:type="spellStart"/>
      <w:r w:rsidR="00B641A7">
        <w:rPr>
          <w:rFonts w:hint="eastAsia"/>
        </w:rPr>
        <w:t>메소드를</w:t>
      </w:r>
      <w:proofErr w:type="spellEnd"/>
      <w:r w:rsidR="00B641A7">
        <w:rPr>
          <w:rFonts w:hint="eastAsia"/>
        </w:rPr>
        <w:t xml:space="preserve"> 호출할 때는 </w:t>
      </w:r>
      <w:proofErr w:type="spellStart"/>
      <w:r>
        <w:t>cursor.close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 w:rsidR="00B641A7">
        <w:rPr>
          <w:rFonts w:hint="eastAsia"/>
        </w:rPr>
        <w:t>생략해야 한다.</w:t>
      </w:r>
    </w:p>
    <w:p w:rsidR="00A77DBC" w:rsidRDefault="00A77DBC" w:rsidP="001F1C67">
      <w:proofErr w:type="spellStart"/>
      <w:r>
        <w:rPr>
          <w:rFonts w:hint="eastAsia"/>
        </w:rPr>
        <w:t>onResume</w:t>
      </w:r>
      <w:proofErr w:type="spellEnd"/>
      <w: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t>loadDataToAdpater</w:t>
      </w:r>
      <w:proofErr w:type="spellEnd"/>
      <w:r>
        <w:t xml:space="preserve">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호출했을 때는</w:t>
      </w:r>
      <w:r>
        <w:t xml:space="preserve"> </w:t>
      </w:r>
      <w:proofErr w:type="spellStart"/>
      <w:r>
        <w:t>cursor.close</w:t>
      </w:r>
      <w:proofErr w:type="spellEnd"/>
      <w:r>
        <w:t xml:space="preserve">() </w:t>
      </w:r>
      <w:r>
        <w:rPr>
          <w:rFonts w:hint="eastAsia"/>
        </w:rPr>
        <w:t xml:space="preserve">가 </w:t>
      </w:r>
      <w:r w:rsidR="00B641A7">
        <w:rPr>
          <w:rFonts w:hint="eastAsia"/>
        </w:rPr>
        <w:t xml:space="preserve">생략되도록 다음과 같이 수정하자. </w:t>
      </w:r>
    </w:p>
    <w:p w:rsidR="00A77DBC" w:rsidRDefault="00A77DBC" w:rsidP="00A77DBC">
      <w:pPr>
        <w:pStyle w:val="a3"/>
      </w:pPr>
      <w:r>
        <w:rPr>
          <w:color w:val="7F0055"/>
        </w:rPr>
        <w:t>private</w:t>
      </w:r>
      <w:r>
        <w:t xml:space="preserve"> </w:t>
      </w:r>
      <w:r>
        <w:rPr>
          <w:color w:val="7F0055"/>
        </w:rPr>
        <w:t>void</w:t>
      </w:r>
      <w:r>
        <w:t xml:space="preserve"> </w:t>
      </w:r>
      <w:proofErr w:type="spellStart"/>
      <w:r>
        <w:t>loadDataToAdapter</w:t>
      </w:r>
      <w:proofErr w:type="spellEnd"/>
      <w:r>
        <w:t>() {</w:t>
      </w:r>
    </w:p>
    <w:p w:rsidR="00A77DBC" w:rsidRDefault="00A77DBC" w:rsidP="00A77DBC">
      <w:pPr>
        <w:pStyle w:val="a3"/>
      </w:pPr>
      <w:r>
        <w:t xml:space="preserve">    </w:t>
      </w:r>
      <w:r>
        <w:rPr>
          <w:color w:val="7F0055"/>
        </w:rPr>
        <w:t>if</w:t>
      </w:r>
      <w:r>
        <w:t xml:space="preserve"> (</w:t>
      </w:r>
      <w:r>
        <w:rPr>
          <w:color w:val="0000C0"/>
        </w:rPr>
        <w:t>cursor</w:t>
      </w:r>
      <w:r>
        <w:t xml:space="preserve"> != </w:t>
      </w:r>
      <w:r>
        <w:rPr>
          <w:color w:val="7F0055"/>
        </w:rPr>
        <w:t>null</w:t>
      </w:r>
      <w:r>
        <w:t xml:space="preserve">) </w:t>
      </w:r>
      <w:proofErr w:type="spellStart"/>
      <w:r>
        <w:rPr>
          <w:color w:val="0000C0"/>
        </w:rPr>
        <w:t>cursor</w:t>
      </w:r>
      <w:r>
        <w:t>.close</w:t>
      </w:r>
      <w:proofErr w:type="spellEnd"/>
      <w:r>
        <w:t>();</w:t>
      </w:r>
    </w:p>
    <w:p w:rsidR="00A77DBC" w:rsidRDefault="00A77DBC" w:rsidP="00A77DBC">
      <w:pPr>
        <w:pStyle w:val="a3"/>
      </w:pPr>
      <w:r>
        <w:t xml:space="preserve">    </w:t>
      </w:r>
      <w:r>
        <w:rPr>
          <w:color w:val="0000C0"/>
        </w:rPr>
        <w:t>cursor</w:t>
      </w:r>
      <w:r>
        <w:t xml:space="preserve"> = </w:t>
      </w:r>
      <w:proofErr w:type="spellStart"/>
      <w:r>
        <w:rPr>
          <w:color w:val="0000C0"/>
        </w:rPr>
        <w:t>db</w:t>
      </w:r>
      <w:r>
        <w:t>.rawQuery</w:t>
      </w:r>
      <w:proofErr w:type="spellEnd"/>
      <w:r>
        <w:t>(</w:t>
      </w:r>
      <w:r>
        <w:rPr>
          <w:color w:val="2A00FF"/>
        </w:rPr>
        <w:t xml:space="preserve">"SELECT * FROM </w:t>
      </w:r>
      <w:proofErr w:type="spellStart"/>
      <w:r>
        <w:rPr>
          <w:color w:val="2A00FF"/>
        </w:rPr>
        <w:t>ListItem</w:t>
      </w:r>
      <w:proofErr w:type="spellEnd"/>
      <w:r>
        <w:rPr>
          <w:color w:val="2A00FF"/>
        </w:rPr>
        <w:t>"</w:t>
      </w:r>
      <w:r>
        <w:t xml:space="preserve">, </w:t>
      </w:r>
      <w:r>
        <w:rPr>
          <w:color w:val="7F0055"/>
        </w:rPr>
        <w:t>null</w:t>
      </w:r>
      <w:r>
        <w:t>);</w:t>
      </w:r>
    </w:p>
    <w:p w:rsidR="00A77DBC" w:rsidRDefault="00A77DBC" w:rsidP="00A77DBC">
      <w:pPr>
        <w:pStyle w:val="a3"/>
      </w:pPr>
      <w:r>
        <w:t xml:space="preserve">    </w:t>
      </w:r>
      <w:proofErr w:type="spellStart"/>
      <w:r>
        <w:rPr>
          <w:color w:val="0000C0"/>
        </w:rPr>
        <w:t>adapter</w:t>
      </w:r>
      <w:r>
        <w:t>.changeCursor</w:t>
      </w:r>
      <w:proofErr w:type="spellEnd"/>
      <w:r>
        <w:t>(</w:t>
      </w:r>
      <w:r>
        <w:rPr>
          <w:color w:val="0000C0"/>
        </w:rPr>
        <w:t>cursor</w:t>
      </w:r>
      <w:r>
        <w:t>);</w:t>
      </w:r>
    </w:p>
    <w:p w:rsidR="00A77DBC" w:rsidRDefault="00A77DBC" w:rsidP="00A77DBC">
      <w:pPr>
        <w:pStyle w:val="a3"/>
      </w:pPr>
      <w:r>
        <w:t>}</w:t>
      </w:r>
    </w:p>
    <w:p w:rsidR="00A77DBC" w:rsidRDefault="00A77DBC" w:rsidP="001F1C67"/>
    <w:p w:rsidR="00A77DBC" w:rsidRDefault="00A77DBC" w:rsidP="001F1C67"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메소드에서</w:t>
      </w:r>
      <w:proofErr w:type="spellEnd"/>
      <w:r>
        <w:rPr>
          <w:rFonts w:hint="eastAsia"/>
        </w:rPr>
        <w:t xml:space="preserve"> </w:t>
      </w:r>
      <w:proofErr w:type="spellStart"/>
      <w:r>
        <w:t>loadDataToAdapter</w:t>
      </w:r>
      <w:proofErr w:type="spellEnd"/>
      <w: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호출할 때</w:t>
      </w:r>
      <w:r w:rsidR="00B641A7">
        <w:rPr>
          <w:rFonts w:hint="eastAsia"/>
        </w:rPr>
        <w:t xml:space="preserve">에만 </w:t>
      </w:r>
      <w:r>
        <w:t xml:space="preserve">cursor </w:t>
      </w:r>
      <w:r>
        <w:rPr>
          <w:rFonts w:hint="eastAsia"/>
        </w:rPr>
        <w:t xml:space="preserve">멤버 변수 값이 </w:t>
      </w:r>
      <w:r>
        <w:t xml:space="preserve">null </w:t>
      </w:r>
      <w:r w:rsidR="00B641A7">
        <w:rPr>
          <w:rFonts w:hint="eastAsia"/>
        </w:rPr>
        <w:t>이고,</w:t>
      </w:r>
      <w:r w:rsidR="00B641A7">
        <w:t xml:space="preserve"> </w:t>
      </w:r>
      <w:r w:rsidR="00B641A7">
        <w:rPr>
          <w:rFonts w:hint="eastAsia"/>
        </w:rPr>
        <w:t xml:space="preserve">다른 곳에서 </w:t>
      </w:r>
      <w:proofErr w:type="spellStart"/>
      <w:r w:rsidR="00B641A7">
        <w:t>loadDataToAdapter</w:t>
      </w:r>
      <w:proofErr w:type="spellEnd"/>
      <w:r w:rsidR="00B641A7">
        <w:t xml:space="preserve"> </w:t>
      </w:r>
      <w:proofErr w:type="spellStart"/>
      <w:r w:rsidR="00B641A7">
        <w:rPr>
          <w:rFonts w:hint="eastAsia"/>
        </w:rPr>
        <w:t>메소드를</w:t>
      </w:r>
      <w:proofErr w:type="spellEnd"/>
      <w:r w:rsidR="00B641A7">
        <w:rPr>
          <w:rFonts w:hint="eastAsia"/>
        </w:rPr>
        <w:t xml:space="preserve"> 호출할 때에는 </w:t>
      </w:r>
      <w:r w:rsidR="00B641A7">
        <w:t xml:space="preserve">cursor </w:t>
      </w:r>
      <w:r w:rsidR="00B641A7">
        <w:rPr>
          <w:rFonts w:hint="eastAsia"/>
        </w:rPr>
        <w:t xml:space="preserve">멤버 변수 값이 </w:t>
      </w:r>
      <w:r w:rsidR="00B641A7">
        <w:t xml:space="preserve">null </w:t>
      </w:r>
      <w:r w:rsidR="00B641A7">
        <w:rPr>
          <w:rFonts w:hint="eastAsia"/>
        </w:rPr>
        <w:t xml:space="preserve">이 아니면, </w:t>
      </w:r>
      <w:proofErr w:type="spellStart"/>
      <w:r w:rsidR="00B641A7">
        <w:t>onResume</w:t>
      </w:r>
      <w:proofErr w:type="spellEnd"/>
      <w:r w:rsidR="00B641A7">
        <w:t xml:space="preserve"> </w:t>
      </w:r>
      <w:proofErr w:type="spellStart"/>
      <w:r w:rsidR="00B641A7">
        <w:rPr>
          <w:rFonts w:hint="eastAsia"/>
        </w:rPr>
        <w:t>메소드에서</w:t>
      </w:r>
      <w:proofErr w:type="spellEnd"/>
      <w:r w:rsidR="00B641A7">
        <w:rPr>
          <w:rFonts w:hint="eastAsia"/>
        </w:rPr>
        <w:t xml:space="preserve"> 호출할 때에만 </w:t>
      </w:r>
      <w:proofErr w:type="spellStart"/>
      <w:r w:rsidR="00B641A7">
        <w:t>cursor.close</w:t>
      </w:r>
      <w:proofErr w:type="spellEnd"/>
      <w:r w:rsidR="00B641A7">
        <w:t>()</w:t>
      </w:r>
      <w:r w:rsidR="00B641A7">
        <w:rPr>
          <w:rFonts w:hint="eastAsia"/>
        </w:rPr>
        <w:t>가 생략된다.</w:t>
      </w:r>
    </w:p>
    <w:p w:rsidR="00B641A7" w:rsidRDefault="00B641A7" w:rsidP="001F1C67"/>
    <w:p w:rsidR="00A77DBC" w:rsidRDefault="00B641A7" w:rsidP="001F1C67">
      <w:r>
        <w:rPr>
          <w:rFonts w:hint="eastAsia"/>
        </w:rPr>
        <w:t xml:space="preserve">아래 </w:t>
      </w:r>
      <w:r w:rsidR="00A77DBC">
        <w:rPr>
          <w:rFonts w:hint="eastAsia"/>
        </w:rPr>
        <w:t xml:space="preserve">소스 코드를 실행 흐름의 순서로 읽으면서 멤버 변수 </w:t>
      </w:r>
      <w:r w:rsidR="00A77DBC">
        <w:t xml:space="preserve">cursor </w:t>
      </w:r>
      <w:r w:rsidR="00A77DBC">
        <w:rPr>
          <w:rFonts w:hint="eastAsia"/>
        </w:rPr>
        <w:t>값이 어떻게 변하는지 분석해 보자.</w:t>
      </w:r>
    </w:p>
    <w:p w:rsidR="00A77DBC" w:rsidRPr="00B641A7" w:rsidRDefault="00A77DBC" w:rsidP="001F1C67"/>
    <w:p w:rsidR="00A77DBC" w:rsidRPr="00A77DBC" w:rsidRDefault="00A77DBC" w:rsidP="00A77DBC">
      <w:pPr>
        <w:pStyle w:val="3"/>
      </w:pP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>
        <w:t>com.example.e03list/MainActivity.java</w:t>
      </w:r>
    </w:p>
    <w:tbl>
      <w:tblPr>
        <w:tblStyle w:val="ae"/>
        <w:tblW w:w="11057" w:type="dxa"/>
        <w:tblInd w:w="-176" w:type="dxa"/>
        <w:tblLook w:val="04A0"/>
      </w:tblPr>
      <w:tblGrid>
        <w:gridCol w:w="516"/>
        <w:gridCol w:w="10541"/>
      </w:tblGrid>
      <w:tr w:rsidR="00A77DBC" w:rsidRPr="0030178E" w:rsidTr="004868A3">
        <w:tc>
          <w:tcPr>
            <w:tcW w:w="426" w:type="dxa"/>
          </w:tcPr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19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lastRenderedPageBreak/>
              <w:t>28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29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39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49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59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69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79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89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90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91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92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93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94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95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96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lastRenderedPageBreak/>
              <w:t>97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98</w:t>
            </w:r>
          </w:p>
          <w:p w:rsidR="00A77DBC" w:rsidRPr="003606D7" w:rsidRDefault="00A77DBC" w:rsidP="003606D7">
            <w:pPr>
              <w:pStyle w:val="aa"/>
            </w:pPr>
            <w:r w:rsidRPr="003606D7">
              <w:rPr>
                <w:rFonts w:hint="eastAsia"/>
              </w:rPr>
              <w:t>99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100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101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102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103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104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105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106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107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108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109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110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111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112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113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114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115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116</w:t>
            </w:r>
          </w:p>
          <w:p w:rsidR="00A77DBC" w:rsidRPr="003606D7" w:rsidRDefault="00A77DBC" w:rsidP="003606D7">
            <w:pPr>
              <w:pStyle w:val="aa"/>
            </w:pPr>
            <w:r w:rsidRPr="003606D7">
              <w:t>117</w:t>
            </w:r>
          </w:p>
          <w:p w:rsidR="00A77DBC" w:rsidRDefault="00A77DBC" w:rsidP="003606D7">
            <w:pPr>
              <w:pStyle w:val="aa"/>
            </w:pPr>
            <w:r w:rsidRPr="003606D7">
              <w:t>118</w:t>
            </w:r>
          </w:p>
          <w:p w:rsidR="003606D7" w:rsidRPr="003606D7" w:rsidRDefault="003606D7" w:rsidP="003606D7">
            <w:pPr>
              <w:pStyle w:val="aa"/>
            </w:pPr>
            <w:r>
              <w:t>119</w:t>
            </w:r>
          </w:p>
        </w:tc>
        <w:tc>
          <w:tcPr>
            <w:tcW w:w="10631" w:type="dxa"/>
          </w:tcPr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lastRenderedPageBreak/>
              <w:t>package</w:t>
            </w:r>
            <w:r w:rsidRPr="003606D7">
              <w:rPr>
                <w:color w:val="000000"/>
              </w:rPr>
              <w:t xml:space="preserve"> com.example.e03list;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java.util.Locale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android.support.v4.widget.CursorAdapter;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android.support.v4.widget.SimpleCursorAdapter;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android.support.v7.app.ActionBarActivity;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android.content.ContentValues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android.database.Cursor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android.database.sqlite.SQLiteDatabase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android.os.Bundle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android.view.Menu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android.view.MenuItem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android.view.View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android.view.View.OnClickListener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android.widget.AdapterView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android.widget.AdapterView.OnItemClickListener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android.widget.AdapterView.OnItemLongClickListener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android.widget.Button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android.widget.EditText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android.widget.ListView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android.widget.TextView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import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android.widget.Toast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7F0055"/>
              </w:rPr>
              <w:t>public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class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MainActivity</w:t>
            </w:r>
            <w:proofErr w:type="spellEnd"/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extends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ActionBarActivity</w:t>
            </w:r>
            <w:proofErr w:type="spellEnd"/>
            <w:r w:rsidRPr="003606D7">
              <w:rPr>
                <w:color w:val="000000"/>
              </w:rPr>
              <w:t xml:space="preserve"> {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proofErr w:type="spellStart"/>
            <w:r w:rsidRPr="003606D7">
              <w:rPr>
                <w:color w:val="000000"/>
              </w:rPr>
              <w:t>LectureDBOpenHelper</w:t>
            </w:r>
            <w:proofErr w:type="spellEnd"/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0000C0"/>
              </w:rPr>
              <w:t>helper</w:t>
            </w:r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lastRenderedPageBreak/>
              <w:t xml:space="preserve">    </w:t>
            </w:r>
            <w:proofErr w:type="spellStart"/>
            <w:r w:rsidRPr="003606D7">
              <w:rPr>
                <w:color w:val="000000"/>
              </w:rPr>
              <w:t>SQLiteDatabase</w:t>
            </w:r>
            <w:proofErr w:type="spellEnd"/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0000C0"/>
              </w:rPr>
              <w:t>db</w:t>
            </w:r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Cursor </w:t>
            </w:r>
            <w:proofErr w:type="spellStart"/>
            <w:r w:rsidRPr="003606D7">
              <w:rPr>
                <w:color w:val="0000C0"/>
              </w:rPr>
              <w:t>cursor</w:t>
            </w:r>
            <w:proofErr w:type="spellEnd"/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proofErr w:type="spellStart"/>
            <w:r w:rsidRPr="003606D7">
              <w:rPr>
                <w:color w:val="000000"/>
              </w:rPr>
              <w:t>SimpleCursorAdapter</w:t>
            </w:r>
            <w:proofErr w:type="spellEnd"/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0000C0"/>
              </w:rPr>
              <w:t>adapter</w:t>
            </w:r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646464"/>
              </w:rPr>
              <w:t>@Override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7F0055"/>
              </w:rPr>
              <w:t>protected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void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onCreate</w:t>
            </w:r>
            <w:proofErr w:type="spellEnd"/>
            <w:r w:rsidRPr="003606D7">
              <w:rPr>
                <w:color w:val="000000"/>
              </w:rPr>
              <w:t xml:space="preserve">(Bundle </w:t>
            </w:r>
            <w:proofErr w:type="spellStart"/>
            <w:r w:rsidRPr="003606D7">
              <w:rPr>
                <w:color w:val="000000"/>
              </w:rPr>
              <w:t>savedInstanceState</w:t>
            </w:r>
            <w:proofErr w:type="spellEnd"/>
            <w:r w:rsidRPr="003606D7">
              <w:rPr>
                <w:color w:val="000000"/>
              </w:rPr>
              <w:t>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7F0055"/>
              </w:rPr>
              <w:t>super</w:t>
            </w:r>
            <w:r w:rsidRPr="003606D7">
              <w:rPr>
                <w:color w:val="000000"/>
              </w:rPr>
              <w:t>.onCreate</w:t>
            </w:r>
            <w:proofErr w:type="spellEnd"/>
            <w:r w:rsidRPr="003606D7">
              <w:rPr>
                <w:color w:val="000000"/>
              </w:rPr>
              <w:t>(</w:t>
            </w:r>
            <w:proofErr w:type="spellStart"/>
            <w:r w:rsidRPr="003606D7">
              <w:rPr>
                <w:color w:val="000000"/>
              </w:rPr>
              <w:t>savedInstanceState</w:t>
            </w:r>
            <w:proofErr w:type="spellEnd"/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00"/>
              </w:rPr>
              <w:t>setContentView</w:t>
            </w:r>
            <w:proofErr w:type="spellEnd"/>
            <w:r w:rsidRPr="003606D7">
              <w:rPr>
                <w:color w:val="000000"/>
              </w:rPr>
              <w:t>(</w:t>
            </w:r>
            <w:proofErr w:type="spellStart"/>
            <w:r w:rsidRPr="003606D7">
              <w:rPr>
                <w:color w:val="000000"/>
              </w:rPr>
              <w:t>R.layout.</w:t>
            </w:r>
            <w:r w:rsidRPr="003606D7">
              <w:rPr>
                <w:color w:val="0000C0"/>
              </w:rPr>
              <w:t>activity_main</w:t>
            </w:r>
            <w:proofErr w:type="spellEnd"/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r w:rsidRPr="003606D7">
              <w:rPr>
                <w:color w:val="0000C0"/>
              </w:rPr>
              <w:t>adapter</w:t>
            </w:r>
            <w:r w:rsidRPr="003606D7">
              <w:rPr>
                <w:color w:val="000000"/>
              </w:rPr>
              <w:t xml:space="preserve"> = </w:t>
            </w:r>
            <w:r w:rsidRPr="003606D7">
              <w:rPr>
                <w:color w:val="7F0055"/>
              </w:rPr>
              <w:t>new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SimpleCursorAdapter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7F0055"/>
              </w:rPr>
              <w:t>this</w:t>
            </w:r>
            <w:r w:rsidRPr="003606D7">
              <w:rPr>
                <w:color w:val="000000"/>
              </w:rPr>
              <w:t>,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proofErr w:type="spellStart"/>
            <w:r w:rsidRPr="003606D7">
              <w:rPr>
                <w:color w:val="000000"/>
              </w:rPr>
              <w:t>R.layout.</w:t>
            </w:r>
            <w:r w:rsidRPr="003606D7">
              <w:rPr>
                <w:color w:val="0000C0"/>
              </w:rPr>
              <w:t>list_item</w:t>
            </w:r>
            <w:proofErr w:type="spellEnd"/>
            <w:r w:rsidRPr="003606D7">
              <w:rPr>
                <w:color w:val="000000"/>
              </w:rPr>
              <w:t>,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r w:rsidRPr="003606D7">
              <w:rPr>
                <w:color w:val="7F0055"/>
              </w:rPr>
              <w:t>null</w:t>
            </w:r>
            <w:r w:rsidRPr="003606D7">
              <w:rPr>
                <w:color w:val="000000"/>
              </w:rPr>
              <w:t>,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r w:rsidRPr="003606D7">
              <w:rPr>
                <w:color w:val="7F0055"/>
              </w:rPr>
              <w:t>new</w:t>
            </w:r>
            <w:r w:rsidRPr="003606D7">
              <w:rPr>
                <w:color w:val="000000"/>
              </w:rPr>
              <w:t xml:space="preserve"> String[] { </w:t>
            </w:r>
            <w:r w:rsidRPr="003606D7">
              <w:rPr>
                <w:color w:val="2A00FF"/>
              </w:rPr>
              <w:t>"title"</w:t>
            </w:r>
            <w:r w:rsidRPr="003606D7">
              <w:rPr>
                <w:color w:val="000000"/>
              </w:rPr>
              <w:t xml:space="preserve">, </w:t>
            </w:r>
            <w:r w:rsidRPr="003606D7">
              <w:rPr>
                <w:color w:val="2A00FF"/>
              </w:rPr>
              <w:t>"</w:t>
            </w:r>
            <w:proofErr w:type="spellStart"/>
            <w:r w:rsidRPr="003606D7">
              <w:rPr>
                <w:color w:val="2A00FF"/>
              </w:rPr>
              <w:t>modifiedTime</w:t>
            </w:r>
            <w:proofErr w:type="spellEnd"/>
            <w:r w:rsidRPr="003606D7">
              <w:rPr>
                <w:color w:val="2A00FF"/>
              </w:rPr>
              <w:t>"</w:t>
            </w:r>
            <w:r w:rsidRPr="003606D7">
              <w:rPr>
                <w:color w:val="000000"/>
              </w:rPr>
              <w:t xml:space="preserve">, </w:t>
            </w:r>
            <w:r w:rsidRPr="003606D7">
              <w:rPr>
                <w:color w:val="2A00FF"/>
              </w:rPr>
              <w:t>"_id"</w:t>
            </w:r>
            <w:r w:rsidRPr="003606D7">
              <w:rPr>
                <w:color w:val="000000"/>
              </w:rPr>
              <w:t xml:space="preserve"> },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r w:rsidRPr="003606D7">
              <w:rPr>
                <w:color w:val="7F0055"/>
              </w:rPr>
              <w:t>new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7F0055"/>
              </w:rPr>
              <w:t>int</w:t>
            </w:r>
            <w:proofErr w:type="spellEnd"/>
            <w:r w:rsidRPr="003606D7">
              <w:rPr>
                <w:color w:val="000000"/>
              </w:rPr>
              <w:t>[] { R.id.</w:t>
            </w:r>
            <w:r w:rsidRPr="003606D7">
              <w:rPr>
                <w:color w:val="0000C0"/>
              </w:rPr>
              <w:t>textView1</w:t>
            </w:r>
            <w:r w:rsidRPr="003606D7">
              <w:rPr>
                <w:color w:val="000000"/>
              </w:rPr>
              <w:t>, R.id.</w:t>
            </w:r>
            <w:r w:rsidRPr="003606D7">
              <w:rPr>
                <w:color w:val="0000C0"/>
              </w:rPr>
              <w:t>textView2</w:t>
            </w:r>
            <w:r w:rsidRPr="003606D7">
              <w:rPr>
                <w:color w:val="000000"/>
              </w:rPr>
              <w:t>, R.id.</w:t>
            </w:r>
            <w:r w:rsidRPr="003606D7">
              <w:rPr>
                <w:color w:val="0000C0"/>
              </w:rPr>
              <w:t>textView3</w:t>
            </w:r>
            <w:r w:rsidRPr="003606D7">
              <w:rPr>
                <w:color w:val="000000"/>
              </w:rPr>
              <w:t xml:space="preserve"> },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proofErr w:type="spellStart"/>
            <w:r w:rsidRPr="003606D7">
              <w:rPr>
                <w:color w:val="000000"/>
              </w:rPr>
              <w:t>CursorAdapter.</w:t>
            </w:r>
            <w:r w:rsidRPr="003606D7">
              <w:rPr>
                <w:color w:val="0000C0"/>
              </w:rPr>
              <w:t>FLAG_REGISTER_CONTENT_OBSERVER</w:t>
            </w:r>
            <w:proofErr w:type="spellEnd"/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00"/>
              </w:rPr>
              <w:t>ListView</w:t>
            </w:r>
            <w:proofErr w:type="spellEnd"/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listView</w:t>
            </w:r>
            <w:proofErr w:type="spellEnd"/>
            <w:r w:rsidRPr="003606D7">
              <w:rPr>
                <w:color w:val="000000"/>
              </w:rPr>
              <w:t xml:space="preserve"> = (</w:t>
            </w:r>
            <w:proofErr w:type="spellStart"/>
            <w:r w:rsidRPr="003606D7">
              <w:rPr>
                <w:color w:val="000000"/>
              </w:rPr>
              <w:t>ListView</w:t>
            </w:r>
            <w:proofErr w:type="spellEnd"/>
            <w:r w:rsidRPr="003606D7">
              <w:rPr>
                <w:color w:val="000000"/>
              </w:rPr>
              <w:t>)</w:t>
            </w:r>
            <w:proofErr w:type="spellStart"/>
            <w:r w:rsidRPr="003606D7">
              <w:rPr>
                <w:color w:val="000000"/>
              </w:rPr>
              <w:t>findViewById</w:t>
            </w:r>
            <w:proofErr w:type="spellEnd"/>
            <w:r w:rsidRPr="003606D7">
              <w:rPr>
                <w:color w:val="000000"/>
              </w:rPr>
              <w:t>(R.id.</w:t>
            </w:r>
            <w:r w:rsidRPr="003606D7">
              <w:rPr>
                <w:color w:val="0000C0"/>
              </w:rPr>
              <w:t>listView1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00"/>
              </w:rPr>
              <w:t>listView.setAdapter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0000C0"/>
              </w:rPr>
              <w:t>adapter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00"/>
              </w:rPr>
              <w:t>listView.setOnItemClickListener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7F0055"/>
              </w:rPr>
              <w:t>new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OnItemClickListener</w:t>
            </w:r>
            <w:proofErr w:type="spellEnd"/>
            <w:r w:rsidRPr="003606D7">
              <w:rPr>
                <w:color w:val="000000"/>
              </w:rPr>
              <w:t>()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</w:t>
            </w:r>
            <w:r w:rsidRPr="003606D7">
              <w:rPr>
                <w:color w:val="646464"/>
              </w:rPr>
              <w:t>@Override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</w:t>
            </w:r>
            <w:r w:rsidRPr="003606D7">
              <w:rPr>
                <w:color w:val="7F0055"/>
              </w:rPr>
              <w:t>public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void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onItemClick</w:t>
            </w:r>
            <w:proofErr w:type="spellEnd"/>
            <w:r w:rsidRPr="003606D7">
              <w:rPr>
                <w:color w:val="000000"/>
              </w:rPr>
              <w:t>(</w:t>
            </w:r>
            <w:proofErr w:type="spellStart"/>
            <w:r w:rsidRPr="003606D7">
              <w:rPr>
                <w:color w:val="000000"/>
              </w:rPr>
              <w:t>AdapterView</w:t>
            </w:r>
            <w:proofErr w:type="spellEnd"/>
            <w:r w:rsidRPr="003606D7">
              <w:rPr>
                <w:color w:val="000000"/>
              </w:rPr>
              <w:t xml:space="preserve">&lt;?&gt; </w:t>
            </w:r>
            <w:proofErr w:type="spellStart"/>
            <w:r w:rsidRPr="003606D7">
              <w:rPr>
                <w:color w:val="000000"/>
              </w:rPr>
              <w:t>parentView</w:t>
            </w:r>
            <w:proofErr w:type="spellEnd"/>
            <w:r w:rsidRPr="003606D7">
              <w:rPr>
                <w:color w:val="000000"/>
              </w:rPr>
              <w:t xml:space="preserve">, View </w:t>
            </w:r>
            <w:proofErr w:type="spellStart"/>
            <w:r w:rsidRPr="003606D7">
              <w:rPr>
                <w:color w:val="000000"/>
              </w:rPr>
              <w:t>view</w:t>
            </w:r>
            <w:proofErr w:type="spellEnd"/>
            <w:r w:rsidRPr="003606D7">
              <w:rPr>
                <w:color w:val="000000"/>
              </w:rPr>
              <w:t xml:space="preserve">, </w:t>
            </w:r>
            <w:proofErr w:type="spellStart"/>
            <w:r w:rsidRPr="003606D7">
              <w:rPr>
                <w:color w:val="7F0055"/>
              </w:rPr>
              <w:t>int</w:t>
            </w:r>
            <w:proofErr w:type="spellEnd"/>
            <w:r w:rsidRPr="003606D7">
              <w:rPr>
                <w:color w:val="000000"/>
              </w:rPr>
              <w:t xml:space="preserve"> position, </w:t>
            </w:r>
            <w:r w:rsidRPr="003606D7">
              <w:rPr>
                <w:color w:val="7F0055"/>
              </w:rPr>
              <w:t>long</w:t>
            </w:r>
            <w:r w:rsidRPr="003606D7">
              <w:rPr>
                <w:color w:val="000000"/>
              </w:rPr>
              <w:t xml:space="preserve"> id)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proofErr w:type="spellStart"/>
            <w:r w:rsidRPr="003606D7">
              <w:rPr>
                <w:color w:val="000000"/>
              </w:rPr>
              <w:t>TextView</w:t>
            </w:r>
            <w:proofErr w:type="spellEnd"/>
            <w:r w:rsidRPr="003606D7">
              <w:rPr>
                <w:color w:val="000000"/>
              </w:rPr>
              <w:t xml:space="preserve"> textView1 = (</w:t>
            </w:r>
            <w:proofErr w:type="spellStart"/>
            <w:r w:rsidRPr="003606D7">
              <w:rPr>
                <w:color w:val="000000"/>
              </w:rPr>
              <w:t>TextView</w:t>
            </w:r>
            <w:proofErr w:type="spellEnd"/>
            <w:r w:rsidRPr="003606D7">
              <w:rPr>
                <w:color w:val="000000"/>
              </w:rPr>
              <w:t>)</w:t>
            </w:r>
            <w:proofErr w:type="spellStart"/>
            <w:r w:rsidRPr="003606D7">
              <w:rPr>
                <w:color w:val="000000"/>
              </w:rPr>
              <w:t>view.findViewById</w:t>
            </w:r>
            <w:proofErr w:type="spellEnd"/>
            <w:r w:rsidRPr="003606D7">
              <w:rPr>
                <w:color w:val="000000"/>
              </w:rPr>
              <w:t>(R.id.</w:t>
            </w:r>
            <w:r w:rsidRPr="003606D7">
              <w:rPr>
                <w:color w:val="0000C0"/>
              </w:rPr>
              <w:t>textView1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proofErr w:type="spellStart"/>
            <w:r w:rsidRPr="003606D7">
              <w:rPr>
                <w:color w:val="000000"/>
              </w:rPr>
              <w:t>TextView</w:t>
            </w:r>
            <w:proofErr w:type="spellEnd"/>
            <w:r w:rsidRPr="003606D7">
              <w:rPr>
                <w:color w:val="000000"/>
              </w:rPr>
              <w:t xml:space="preserve"> textView2 = (</w:t>
            </w:r>
            <w:proofErr w:type="spellStart"/>
            <w:r w:rsidRPr="003606D7">
              <w:rPr>
                <w:color w:val="000000"/>
              </w:rPr>
              <w:t>TextView</w:t>
            </w:r>
            <w:proofErr w:type="spellEnd"/>
            <w:r w:rsidRPr="003606D7">
              <w:rPr>
                <w:color w:val="000000"/>
              </w:rPr>
              <w:t>)</w:t>
            </w:r>
            <w:proofErr w:type="spellStart"/>
            <w:r w:rsidRPr="003606D7">
              <w:rPr>
                <w:color w:val="000000"/>
              </w:rPr>
              <w:t>view.findViewById</w:t>
            </w:r>
            <w:proofErr w:type="spellEnd"/>
            <w:r w:rsidRPr="003606D7">
              <w:rPr>
                <w:color w:val="000000"/>
              </w:rPr>
              <w:t>(R.id.</w:t>
            </w:r>
            <w:r w:rsidRPr="003606D7">
              <w:rPr>
                <w:color w:val="0000C0"/>
              </w:rPr>
              <w:t>textView2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proofErr w:type="spellStart"/>
            <w:r w:rsidRPr="003606D7">
              <w:rPr>
                <w:color w:val="000000"/>
              </w:rPr>
              <w:t>TextView</w:t>
            </w:r>
            <w:proofErr w:type="spellEnd"/>
            <w:r w:rsidRPr="003606D7">
              <w:rPr>
                <w:color w:val="000000"/>
              </w:rPr>
              <w:t xml:space="preserve"> textView3 = (</w:t>
            </w:r>
            <w:proofErr w:type="spellStart"/>
            <w:r w:rsidRPr="003606D7">
              <w:rPr>
                <w:color w:val="000000"/>
              </w:rPr>
              <w:t>TextView</w:t>
            </w:r>
            <w:proofErr w:type="spellEnd"/>
            <w:r w:rsidRPr="003606D7">
              <w:rPr>
                <w:color w:val="000000"/>
              </w:rPr>
              <w:t>)</w:t>
            </w:r>
            <w:proofErr w:type="spellStart"/>
            <w:r w:rsidRPr="003606D7">
              <w:rPr>
                <w:color w:val="000000"/>
              </w:rPr>
              <w:t>view.findViewById</w:t>
            </w:r>
            <w:proofErr w:type="spellEnd"/>
            <w:r w:rsidRPr="003606D7">
              <w:rPr>
                <w:color w:val="000000"/>
              </w:rPr>
              <w:t>(R.id.</w:t>
            </w:r>
            <w:r w:rsidRPr="003606D7">
              <w:rPr>
                <w:color w:val="0000C0"/>
              </w:rPr>
              <w:t>textView3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String s = </w:t>
            </w:r>
            <w:proofErr w:type="spellStart"/>
            <w:r w:rsidRPr="003606D7">
              <w:rPr>
                <w:color w:val="000000"/>
              </w:rPr>
              <w:t>String.format</w:t>
            </w:r>
            <w:proofErr w:type="spellEnd"/>
            <w:r w:rsidRPr="003606D7">
              <w:rPr>
                <w:color w:val="000000"/>
              </w:rPr>
              <w:t>(</w:t>
            </w:r>
            <w:proofErr w:type="spellStart"/>
            <w:r w:rsidRPr="003606D7">
              <w:rPr>
                <w:color w:val="000000"/>
              </w:rPr>
              <w:t>Locale.</w:t>
            </w:r>
            <w:r w:rsidRPr="003606D7">
              <w:rPr>
                <w:color w:val="0000C0"/>
              </w:rPr>
              <w:t>KOREA</w:t>
            </w:r>
            <w:proofErr w:type="spellEnd"/>
            <w:r w:rsidRPr="003606D7">
              <w:rPr>
                <w:color w:val="000000"/>
              </w:rPr>
              <w:t>,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r w:rsidRPr="003606D7">
              <w:rPr>
                <w:color w:val="000000"/>
              </w:rPr>
              <w:tab/>
            </w:r>
            <w:r w:rsidRPr="003606D7">
              <w:rPr>
                <w:color w:val="000000"/>
              </w:rPr>
              <w:tab/>
            </w:r>
            <w:r w:rsidRPr="003606D7">
              <w:rPr>
                <w:color w:val="2A00FF"/>
              </w:rPr>
              <w:t xml:space="preserve">"title:%s  </w:t>
            </w:r>
            <w:proofErr w:type="spellStart"/>
            <w:r w:rsidRPr="003606D7">
              <w:rPr>
                <w:color w:val="2A00FF"/>
              </w:rPr>
              <w:t>modifiedTime</w:t>
            </w:r>
            <w:proofErr w:type="spellEnd"/>
            <w:r w:rsidRPr="003606D7">
              <w:rPr>
                <w:color w:val="2A00FF"/>
              </w:rPr>
              <w:t>:%s  _id:%s  position:%d  id:%d"</w:t>
            </w:r>
            <w:r w:rsidRPr="003606D7">
              <w:rPr>
                <w:color w:val="000000"/>
              </w:rPr>
              <w:t>,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        textView1.getText(), textView2.getText(), textView3.getText(), position, id);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Toast </w:t>
            </w:r>
            <w:proofErr w:type="spellStart"/>
            <w:r w:rsidRPr="003606D7">
              <w:rPr>
                <w:color w:val="000000"/>
              </w:rPr>
              <w:t>toast</w:t>
            </w:r>
            <w:proofErr w:type="spellEnd"/>
            <w:r w:rsidRPr="003606D7">
              <w:rPr>
                <w:color w:val="000000"/>
              </w:rPr>
              <w:t xml:space="preserve"> = </w:t>
            </w:r>
            <w:proofErr w:type="spellStart"/>
            <w:r w:rsidRPr="003606D7">
              <w:rPr>
                <w:color w:val="000000"/>
              </w:rPr>
              <w:t>Toast.makeText</w:t>
            </w:r>
            <w:proofErr w:type="spellEnd"/>
            <w:r w:rsidRPr="003606D7">
              <w:rPr>
                <w:color w:val="000000"/>
              </w:rPr>
              <w:t>(</w:t>
            </w:r>
            <w:proofErr w:type="spellStart"/>
            <w:r w:rsidRPr="003606D7">
              <w:rPr>
                <w:color w:val="000000"/>
              </w:rPr>
              <w:t>MainActivity.</w:t>
            </w:r>
            <w:r w:rsidRPr="003606D7">
              <w:rPr>
                <w:color w:val="7F0055"/>
              </w:rPr>
              <w:t>this</w:t>
            </w:r>
            <w:proofErr w:type="spellEnd"/>
            <w:r w:rsidRPr="003606D7">
              <w:rPr>
                <w:color w:val="000000"/>
              </w:rPr>
              <w:t xml:space="preserve">, s, </w:t>
            </w:r>
            <w:proofErr w:type="spellStart"/>
            <w:r w:rsidRPr="003606D7">
              <w:rPr>
                <w:color w:val="000000"/>
              </w:rPr>
              <w:t>Toast.</w:t>
            </w:r>
            <w:r w:rsidRPr="003606D7">
              <w:rPr>
                <w:color w:val="0000C0"/>
              </w:rPr>
              <w:t>LENGTH_LONG</w:t>
            </w:r>
            <w:proofErr w:type="spellEnd"/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proofErr w:type="spellStart"/>
            <w:r w:rsidRPr="003606D7">
              <w:rPr>
                <w:color w:val="000000"/>
              </w:rPr>
              <w:t>toast.show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}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});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00"/>
              </w:rPr>
              <w:t>listView.setOnItemLongClickListener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7F0055"/>
              </w:rPr>
              <w:t>new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OnItemLongClickListener</w:t>
            </w:r>
            <w:proofErr w:type="spellEnd"/>
            <w:r w:rsidRPr="003606D7">
              <w:rPr>
                <w:color w:val="000000"/>
              </w:rPr>
              <w:t>()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</w:t>
            </w:r>
            <w:r w:rsidRPr="003606D7">
              <w:rPr>
                <w:color w:val="646464"/>
              </w:rPr>
              <w:t>@Override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</w:t>
            </w:r>
            <w:r w:rsidRPr="003606D7">
              <w:rPr>
                <w:color w:val="7F0055"/>
              </w:rPr>
              <w:t>public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7F0055"/>
              </w:rPr>
              <w:t>boolean</w:t>
            </w:r>
            <w:proofErr w:type="spellEnd"/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onItemLongClick</w:t>
            </w:r>
            <w:proofErr w:type="spellEnd"/>
            <w:r w:rsidRPr="003606D7">
              <w:rPr>
                <w:color w:val="000000"/>
              </w:rPr>
              <w:t>(</w:t>
            </w:r>
            <w:proofErr w:type="spellStart"/>
            <w:r w:rsidRPr="003606D7">
              <w:rPr>
                <w:color w:val="000000"/>
              </w:rPr>
              <w:t>AdapterView</w:t>
            </w:r>
            <w:proofErr w:type="spellEnd"/>
            <w:r w:rsidRPr="003606D7">
              <w:rPr>
                <w:color w:val="000000"/>
              </w:rPr>
              <w:t xml:space="preserve">&lt;?&gt; parent, View </w:t>
            </w:r>
            <w:proofErr w:type="spellStart"/>
            <w:r w:rsidRPr="003606D7">
              <w:rPr>
                <w:color w:val="000000"/>
              </w:rPr>
              <w:t>view</w:t>
            </w:r>
            <w:proofErr w:type="spellEnd"/>
            <w:r w:rsidRPr="003606D7">
              <w:rPr>
                <w:color w:val="000000"/>
              </w:rPr>
              <w:t xml:space="preserve">, </w:t>
            </w:r>
            <w:proofErr w:type="spellStart"/>
            <w:r w:rsidRPr="003606D7">
              <w:rPr>
                <w:color w:val="7F0055"/>
              </w:rPr>
              <w:t>int</w:t>
            </w:r>
            <w:proofErr w:type="spellEnd"/>
            <w:r w:rsidRPr="003606D7">
              <w:rPr>
                <w:color w:val="000000"/>
              </w:rPr>
              <w:t xml:space="preserve"> position, </w:t>
            </w:r>
            <w:r w:rsidRPr="003606D7">
              <w:rPr>
                <w:color w:val="7F0055"/>
              </w:rPr>
              <w:t>long</w:t>
            </w:r>
            <w:r w:rsidRPr="003606D7">
              <w:rPr>
                <w:color w:val="000000"/>
              </w:rPr>
              <w:t xml:space="preserve"> id)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proofErr w:type="spellStart"/>
            <w:r w:rsidRPr="003606D7">
              <w:rPr>
                <w:color w:val="0000C0"/>
              </w:rPr>
              <w:t>db</w:t>
            </w:r>
            <w:r w:rsidRPr="003606D7">
              <w:rPr>
                <w:color w:val="000000"/>
              </w:rPr>
              <w:t>.execSQL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2A00FF"/>
              </w:rPr>
              <w:t xml:space="preserve">"delete from </w:t>
            </w:r>
            <w:proofErr w:type="spellStart"/>
            <w:r w:rsidRPr="003606D7">
              <w:rPr>
                <w:color w:val="2A00FF"/>
              </w:rPr>
              <w:t>ListItem</w:t>
            </w:r>
            <w:proofErr w:type="spellEnd"/>
            <w:r w:rsidRPr="003606D7">
              <w:rPr>
                <w:color w:val="2A00FF"/>
              </w:rPr>
              <w:t xml:space="preserve"> where _id = "</w:t>
            </w:r>
            <w:r w:rsidRPr="003606D7">
              <w:rPr>
                <w:color w:val="000000"/>
              </w:rPr>
              <w:t xml:space="preserve"> + id);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proofErr w:type="spellStart"/>
            <w:r w:rsidRPr="00217F22">
              <w:rPr>
                <w:color w:val="000000"/>
                <w:highlight w:val="yellow"/>
              </w:rPr>
              <w:t>loadDataToAdapter</w:t>
            </w:r>
            <w:proofErr w:type="spellEnd"/>
            <w:r w:rsidRPr="00217F22">
              <w:rPr>
                <w:color w:val="000000"/>
                <w:highlight w:val="yellow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</w:t>
            </w:r>
            <w:r w:rsidRPr="003606D7">
              <w:rPr>
                <w:color w:val="7F0055"/>
              </w:rPr>
              <w:t>return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true</w:t>
            </w:r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}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});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Button b = (Button)</w:t>
            </w:r>
            <w:proofErr w:type="spellStart"/>
            <w:r w:rsidRPr="003606D7">
              <w:rPr>
                <w:color w:val="000000"/>
              </w:rPr>
              <w:t>findViewById</w:t>
            </w:r>
            <w:proofErr w:type="spellEnd"/>
            <w:r w:rsidRPr="003606D7">
              <w:rPr>
                <w:color w:val="000000"/>
              </w:rPr>
              <w:t>(R.id.</w:t>
            </w:r>
            <w:r w:rsidRPr="003606D7">
              <w:rPr>
                <w:color w:val="0000C0"/>
              </w:rPr>
              <w:t>button1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00"/>
              </w:rPr>
              <w:t>b.setOnClickListener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7F0055"/>
              </w:rPr>
              <w:t>new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OnClickListener</w:t>
            </w:r>
            <w:proofErr w:type="spellEnd"/>
            <w:r w:rsidRPr="003606D7">
              <w:rPr>
                <w:color w:val="000000"/>
              </w:rPr>
              <w:t>()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</w:t>
            </w:r>
            <w:r w:rsidRPr="003606D7">
              <w:rPr>
                <w:color w:val="646464"/>
              </w:rPr>
              <w:t>@Override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</w:t>
            </w:r>
            <w:r w:rsidRPr="003606D7">
              <w:rPr>
                <w:color w:val="7F0055"/>
              </w:rPr>
              <w:t>public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void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onClick</w:t>
            </w:r>
            <w:proofErr w:type="spellEnd"/>
            <w:r w:rsidRPr="003606D7">
              <w:rPr>
                <w:color w:val="000000"/>
              </w:rPr>
              <w:t>(View arg0)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 </w:t>
            </w:r>
            <w:proofErr w:type="spellStart"/>
            <w:r w:rsidRPr="003606D7">
              <w:rPr>
                <w:color w:val="000000"/>
              </w:rPr>
              <w:t>EditText</w:t>
            </w:r>
            <w:proofErr w:type="spellEnd"/>
            <w:r w:rsidRPr="003606D7">
              <w:rPr>
                <w:color w:val="000000"/>
              </w:rPr>
              <w:t xml:space="preserve"> e = (</w:t>
            </w:r>
            <w:proofErr w:type="spellStart"/>
            <w:r w:rsidRPr="003606D7">
              <w:rPr>
                <w:color w:val="000000"/>
              </w:rPr>
              <w:t>EditText</w:t>
            </w:r>
            <w:proofErr w:type="spellEnd"/>
            <w:r w:rsidRPr="003606D7">
              <w:rPr>
                <w:color w:val="000000"/>
              </w:rPr>
              <w:t>)</w:t>
            </w:r>
            <w:proofErr w:type="spellStart"/>
            <w:r w:rsidRPr="003606D7">
              <w:rPr>
                <w:color w:val="000000"/>
              </w:rPr>
              <w:t>findViewById</w:t>
            </w:r>
            <w:proofErr w:type="spellEnd"/>
            <w:r w:rsidRPr="003606D7">
              <w:rPr>
                <w:color w:val="000000"/>
              </w:rPr>
              <w:t>(R.id.</w:t>
            </w:r>
            <w:r w:rsidRPr="003606D7">
              <w:rPr>
                <w:color w:val="0000C0"/>
              </w:rPr>
              <w:t>editText1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 </w:t>
            </w:r>
            <w:proofErr w:type="spellStart"/>
            <w:r w:rsidRPr="003606D7">
              <w:rPr>
                <w:color w:val="000000"/>
              </w:rPr>
              <w:t>CharSequence</w:t>
            </w:r>
            <w:proofErr w:type="spellEnd"/>
            <w:r w:rsidRPr="003606D7">
              <w:rPr>
                <w:color w:val="000000"/>
              </w:rPr>
              <w:t xml:space="preserve"> s = </w:t>
            </w:r>
            <w:proofErr w:type="spellStart"/>
            <w:r w:rsidRPr="003606D7">
              <w:rPr>
                <w:color w:val="000000"/>
              </w:rPr>
              <w:t>e.getText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 </w:t>
            </w:r>
            <w:proofErr w:type="spellStart"/>
            <w:r w:rsidRPr="003606D7">
              <w:rPr>
                <w:color w:val="000000"/>
              </w:rPr>
              <w:t>e.setText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2A00FF"/>
              </w:rPr>
              <w:t>""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 </w:t>
            </w:r>
            <w:proofErr w:type="spellStart"/>
            <w:r w:rsidRPr="003606D7">
              <w:rPr>
                <w:color w:val="000000"/>
              </w:rPr>
              <w:t>ContentValues</w:t>
            </w:r>
            <w:proofErr w:type="spellEnd"/>
            <w:r w:rsidRPr="003606D7">
              <w:rPr>
                <w:color w:val="000000"/>
              </w:rPr>
              <w:t xml:space="preserve"> value = </w:t>
            </w:r>
            <w:r w:rsidRPr="003606D7">
              <w:rPr>
                <w:color w:val="7F0055"/>
              </w:rPr>
              <w:t>new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ContentValues</w:t>
            </w:r>
            <w:proofErr w:type="spellEnd"/>
            <w:r w:rsidRPr="003606D7">
              <w:rPr>
                <w:color w:val="000000"/>
              </w:rPr>
              <w:t>(1);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 </w:t>
            </w:r>
            <w:proofErr w:type="spellStart"/>
            <w:r w:rsidRPr="003606D7">
              <w:rPr>
                <w:color w:val="000000"/>
              </w:rPr>
              <w:t>value.put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2A00FF"/>
              </w:rPr>
              <w:t>"title"</w:t>
            </w:r>
            <w:r w:rsidRPr="003606D7">
              <w:rPr>
                <w:color w:val="000000"/>
              </w:rPr>
              <w:t xml:space="preserve">, </w:t>
            </w:r>
            <w:proofErr w:type="spellStart"/>
            <w:r w:rsidRPr="003606D7">
              <w:rPr>
                <w:color w:val="000000"/>
              </w:rPr>
              <w:t>s.toString</w:t>
            </w:r>
            <w:proofErr w:type="spellEnd"/>
            <w:r w:rsidRPr="003606D7">
              <w:rPr>
                <w:color w:val="000000"/>
              </w:rPr>
              <w:t>());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 </w:t>
            </w:r>
            <w:proofErr w:type="spellStart"/>
            <w:r w:rsidRPr="003606D7">
              <w:rPr>
                <w:color w:val="0000C0"/>
              </w:rPr>
              <w:t>db</w:t>
            </w:r>
            <w:r w:rsidRPr="003606D7">
              <w:rPr>
                <w:color w:val="000000"/>
              </w:rPr>
              <w:t>.insert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2A00FF"/>
              </w:rPr>
              <w:t>"</w:t>
            </w:r>
            <w:proofErr w:type="spellStart"/>
            <w:r w:rsidRPr="003606D7">
              <w:rPr>
                <w:color w:val="2A00FF"/>
              </w:rPr>
              <w:t>ListItem</w:t>
            </w:r>
            <w:proofErr w:type="spellEnd"/>
            <w:r w:rsidRPr="003606D7">
              <w:rPr>
                <w:color w:val="2A00FF"/>
              </w:rPr>
              <w:t>"</w:t>
            </w:r>
            <w:r w:rsidRPr="003606D7">
              <w:rPr>
                <w:color w:val="000000"/>
              </w:rPr>
              <w:t xml:space="preserve">, </w:t>
            </w:r>
            <w:r w:rsidRPr="003606D7">
              <w:rPr>
                <w:color w:val="7F0055"/>
              </w:rPr>
              <w:t>null</w:t>
            </w:r>
            <w:r w:rsidRPr="003606D7">
              <w:rPr>
                <w:color w:val="000000"/>
              </w:rPr>
              <w:t>, value);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     </w:t>
            </w:r>
            <w:proofErr w:type="spellStart"/>
            <w:r w:rsidRPr="00217F22">
              <w:rPr>
                <w:color w:val="000000"/>
                <w:highlight w:val="yellow"/>
              </w:rPr>
              <w:t>loadDataToAdapter</w:t>
            </w:r>
            <w:proofErr w:type="spellEnd"/>
            <w:r w:rsidRPr="00217F22">
              <w:rPr>
                <w:color w:val="000000"/>
                <w:highlight w:val="yellow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}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});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}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7F0055"/>
              </w:rPr>
              <w:t>private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void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217F22">
              <w:rPr>
                <w:color w:val="000000"/>
                <w:highlight w:val="yellow"/>
              </w:rPr>
              <w:t>loadDataToAdapter</w:t>
            </w:r>
            <w:proofErr w:type="spellEnd"/>
            <w:r w:rsidRPr="003606D7">
              <w:rPr>
                <w:color w:val="000000"/>
              </w:rPr>
              <w:t>()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r w:rsidRPr="003606D7">
              <w:rPr>
                <w:color w:val="7F0055"/>
              </w:rPr>
              <w:t>if</w:t>
            </w:r>
            <w:r w:rsidRPr="003606D7">
              <w:rPr>
                <w:color w:val="000000"/>
              </w:rPr>
              <w:t xml:space="preserve"> (</w:t>
            </w:r>
            <w:r w:rsidRPr="003606D7">
              <w:rPr>
                <w:color w:val="0000C0"/>
              </w:rPr>
              <w:t>cursor</w:t>
            </w:r>
            <w:r w:rsidRPr="003606D7">
              <w:rPr>
                <w:color w:val="000000"/>
              </w:rPr>
              <w:t xml:space="preserve"> != </w:t>
            </w:r>
            <w:r w:rsidRPr="003606D7">
              <w:rPr>
                <w:color w:val="7F0055"/>
              </w:rPr>
              <w:t>null</w:t>
            </w:r>
            <w:r w:rsidRPr="003606D7">
              <w:rPr>
                <w:color w:val="000000"/>
              </w:rPr>
              <w:t xml:space="preserve">) </w:t>
            </w:r>
            <w:proofErr w:type="spellStart"/>
            <w:r w:rsidRPr="003606D7">
              <w:rPr>
                <w:color w:val="0000C0"/>
              </w:rPr>
              <w:t>cursor</w:t>
            </w:r>
            <w:r w:rsidRPr="003606D7">
              <w:rPr>
                <w:color w:val="000000"/>
              </w:rPr>
              <w:t>.close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r w:rsidRPr="003606D7">
              <w:rPr>
                <w:color w:val="0000C0"/>
              </w:rPr>
              <w:t>cursor</w:t>
            </w:r>
            <w:r w:rsidRPr="003606D7">
              <w:rPr>
                <w:color w:val="000000"/>
              </w:rPr>
              <w:t xml:space="preserve"> = </w:t>
            </w:r>
            <w:proofErr w:type="spellStart"/>
            <w:r w:rsidRPr="003606D7">
              <w:rPr>
                <w:color w:val="0000C0"/>
              </w:rPr>
              <w:t>db</w:t>
            </w:r>
            <w:r w:rsidRPr="003606D7">
              <w:rPr>
                <w:color w:val="000000"/>
              </w:rPr>
              <w:t>.rawQuery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2A00FF"/>
              </w:rPr>
              <w:t xml:space="preserve">"SELECT * FROM </w:t>
            </w:r>
            <w:proofErr w:type="spellStart"/>
            <w:r w:rsidRPr="003606D7">
              <w:rPr>
                <w:color w:val="2A00FF"/>
              </w:rPr>
              <w:t>ListItem</w:t>
            </w:r>
            <w:proofErr w:type="spellEnd"/>
            <w:r w:rsidRPr="003606D7">
              <w:rPr>
                <w:color w:val="2A00FF"/>
              </w:rPr>
              <w:t>"</w:t>
            </w:r>
            <w:r w:rsidRPr="003606D7">
              <w:rPr>
                <w:color w:val="000000"/>
              </w:rPr>
              <w:t xml:space="preserve">, </w:t>
            </w:r>
            <w:r w:rsidRPr="003606D7">
              <w:rPr>
                <w:color w:val="7F0055"/>
              </w:rPr>
              <w:t>null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C0"/>
              </w:rPr>
              <w:t>adapter</w:t>
            </w:r>
            <w:r w:rsidRPr="003606D7">
              <w:rPr>
                <w:color w:val="000000"/>
              </w:rPr>
              <w:t>.changeCursor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0000C0"/>
              </w:rPr>
              <w:t>cursor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}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646464"/>
              </w:rPr>
              <w:t>@Override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7F0055"/>
              </w:rPr>
              <w:t>protected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void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onResume</w:t>
            </w:r>
            <w:proofErr w:type="spellEnd"/>
            <w:r w:rsidRPr="003606D7">
              <w:rPr>
                <w:color w:val="000000"/>
              </w:rPr>
              <w:t>()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7F0055"/>
              </w:rPr>
              <w:t>super</w:t>
            </w:r>
            <w:r w:rsidRPr="003606D7">
              <w:rPr>
                <w:color w:val="000000"/>
              </w:rPr>
              <w:t>.onResume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r w:rsidRPr="003606D7">
              <w:rPr>
                <w:color w:val="0000C0"/>
              </w:rPr>
              <w:t>helper</w:t>
            </w:r>
            <w:r w:rsidRPr="003606D7">
              <w:rPr>
                <w:color w:val="000000"/>
              </w:rPr>
              <w:t xml:space="preserve"> = </w:t>
            </w:r>
            <w:r w:rsidRPr="003606D7">
              <w:rPr>
                <w:color w:val="7F0055"/>
              </w:rPr>
              <w:t>new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LectureDBOpenHelper</w:t>
            </w:r>
            <w:proofErr w:type="spellEnd"/>
            <w:r w:rsidRPr="003606D7">
              <w:rPr>
                <w:color w:val="000000"/>
              </w:rPr>
              <w:t>(</w:t>
            </w:r>
            <w:r w:rsidRPr="003606D7">
              <w:rPr>
                <w:color w:val="7F0055"/>
              </w:rPr>
              <w:t>this</w:t>
            </w:r>
            <w:r w:rsidRPr="003606D7">
              <w:rPr>
                <w:color w:val="000000"/>
              </w:rPr>
              <w:t>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r w:rsidRPr="003606D7">
              <w:rPr>
                <w:color w:val="0000C0"/>
              </w:rPr>
              <w:t>db</w:t>
            </w:r>
            <w:r w:rsidRPr="003606D7">
              <w:rPr>
                <w:color w:val="000000"/>
              </w:rPr>
              <w:t xml:space="preserve"> = </w:t>
            </w:r>
            <w:proofErr w:type="spellStart"/>
            <w:r w:rsidRPr="003606D7">
              <w:rPr>
                <w:color w:val="0000C0"/>
              </w:rPr>
              <w:t>helper</w:t>
            </w:r>
            <w:r w:rsidRPr="003606D7">
              <w:rPr>
                <w:color w:val="000000"/>
              </w:rPr>
              <w:t>.getWritableDatabase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217F22">
              <w:rPr>
                <w:color w:val="000000"/>
                <w:highlight w:val="yellow"/>
              </w:rPr>
              <w:t>loadDataToAdapter</w:t>
            </w:r>
            <w:proofErr w:type="spellEnd"/>
            <w:r w:rsidRPr="00217F22">
              <w:rPr>
                <w:color w:val="000000"/>
                <w:highlight w:val="yellow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}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lastRenderedPageBreak/>
              <w:t xml:space="preserve">    </w:t>
            </w:r>
            <w:r w:rsidRPr="003606D7">
              <w:rPr>
                <w:color w:val="646464"/>
              </w:rPr>
              <w:t>@Override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7F0055"/>
              </w:rPr>
              <w:t>protected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void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onPause</w:t>
            </w:r>
            <w:proofErr w:type="spellEnd"/>
            <w:r w:rsidRPr="003606D7">
              <w:rPr>
                <w:color w:val="000000"/>
              </w:rPr>
              <w:t>()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7F0055"/>
              </w:rPr>
              <w:t>super</w:t>
            </w:r>
            <w:r w:rsidRPr="003606D7">
              <w:rPr>
                <w:color w:val="000000"/>
              </w:rPr>
              <w:t>.onPause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C0"/>
              </w:rPr>
              <w:t>cursor</w:t>
            </w:r>
            <w:r w:rsidRPr="003606D7">
              <w:rPr>
                <w:color w:val="000000"/>
              </w:rPr>
              <w:t>.close</w:t>
            </w:r>
            <w:proofErr w:type="spellEnd"/>
            <w:r w:rsidRPr="003606D7">
              <w:rPr>
                <w:color w:val="000000"/>
              </w:rPr>
              <w:t>();</w:t>
            </w:r>
            <w:r w:rsidR="00EB7F7E">
              <w:rPr>
                <w:color w:val="000000"/>
              </w:rPr>
              <w:t xml:space="preserve"> </w:t>
            </w:r>
            <w:r w:rsidR="00EB7F7E">
              <w:rPr>
                <w:rFonts w:hint="eastAsia"/>
                <w:color w:val="000000"/>
              </w:rPr>
              <w:t>cursor = null;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C0"/>
              </w:rPr>
              <w:t>db</w:t>
            </w:r>
            <w:r w:rsidRPr="003606D7">
              <w:rPr>
                <w:color w:val="000000"/>
              </w:rPr>
              <w:t>.close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C0"/>
              </w:rPr>
              <w:t>helper</w:t>
            </w:r>
            <w:r w:rsidRPr="003606D7">
              <w:rPr>
                <w:color w:val="000000"/>
              </w:rPr>
              <w:t>.close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}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646464"/>
              </w:rPr>
              <w:t>@Override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7F0055"/>
              </w:rPr>
              <w:t>public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7F0055"/>
              </w:rPr>
              <w:t>boolean</w:t>
            </w:r>
            <w:proofErr w:type="spellEnd"/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onCreateOptionsMenu</w:t>
            </w:r>
            <w:proofErr w:type="spellEnd"/>
            <w:r w:rsidRPr="003606D7">
              <w:rPr>
                <w:color w:val="000000"/>
              </w:rPr>
              <w:t>(Menu menu)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000000"/>
              </w:rPr>
              <w:t>getMenuInflater</w:t>
            </w:r>
            <w:proofErr w:type="spellEnd"/>
            <w:r w:rsidRPr="003606D7">
              <w:rPr>
                <w:color w:val="000000"/>
              </w:rPr>
              <w:t>().inflate(</w:t>
            </w:r>
            <w:proofErr w:type="spellStart"/>
            <w:r w:rsidRPr="003606D7">
              <w:rPr>
                <w:color w:val="000000"/>
              </w:rPr>
              <w:t>R.menu.</w:t>
            </w:r>
            <w:r w:rsidRPr="003606D7">
              <w:rPr>
                <w:color w:val="0000C0"/>
              </w:rPr>
              <w:t>main</w:t>
            </w:r>
            <w:proofErr w:type="spellEnd"/>
            <w:r w:rsidRPr="003606D7">
              <w:rPr>
                <w:color w:val="000000"/>
              </w:rPr>
              <w:t>, menu);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r w:rsidRPr="003606D7">
              <w:rPr>
                <w:color w:val="7F0055"/>
              </w:rPr>
              <w:t>return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true</w:t>
            </w:r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}</w:t>
            </w:r>
          </w:p>
          <w:p w:rsidR="003606D7" w:rsidRPr="003606D7" w:rsidRDefault="003606D7" w:rsidP="003606D7">
            <w:pPr>
              <w:pStyle w:val="aa"/>
            </w:pP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646464"/>
              </w:rPr>
              <w:t>@Override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</w:t>
            </w:r>
            <w:r w:rsidRPr="003606D7">
              <w:rPr>
                <w:color w:val="7F0055"/>
              </w:rPr>
              <w:t>public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7F0055"/>
              </w:rPr>
              <w:t>boolean</w:t>
            </w:r>
            <w:proofErr w:type="spellEnd"/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000000"/>
              </w:rPr>
              <w:t>onOptionsItemSelected</w:t>
            </w:r>
            <w:proofErr w:type="spellEnd"/>
            <w:r w:rsidRPr="003606D7">
              <w:rPr>
                <w:color w:val="000000"/>
              </w:rPr>
              <w:t>(</w:t>
            </w:r>
            <w:proofErr w:type="spellStart"/>
            <w:r w:rsidRPr="003606D7">
              <w:rPr>
                <w:color w:val="000000"/>
              </w:rPr>
              <w:t>MenuItem</w:t>
            </w:r>
            <w:proofErr w:type="spellEnd"/>
            <w:r w:rsidRPr="003606D7">
              <w:rPr>
                <w:color w:val="000000"/>
              </w:rPr>
              <w:t xml:space="preserve"> item)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proofErr w:type="spellStart"/>
            <w:r w:rsidRPr="003606D7">
              <w:rPr>
                <w:color w:val="7F0055"/>
              </w:rPr>
              <w:t>int</w:t>
            </w:r>
            <w:proofErr w:type="spellEnd"/>
            <w:r w:rsidRPr="003606D7">
              <w:rPr>
                <w:color w:val="000000"/>
              </w:rPr>
              <w:t xml:space="preserve"> id = </w:t>
            </w:r>
            <w:proofErr w:type="spellStart"/>
            <w:r w:rsidRPr="003606D7">
              <w:rPr>
                <w:color w:val="000000"/>
              </w:rPr>
              <w:t>item.getItemId</w:t>
            </w:r>
            <w:proofErr w:type="spellEnd"/>
            <w:r w:rsidRPr="003606D7">
              <w:rPr>
                <w:color w:val="000000"/>
              </w:rPr>
              <w:t>();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r w:rsidRPr="003606D7">
              <w:rPr>
                <w:color w:val="7F0055"/>
              </w:rPr>
              <w:t>if</w:t>
            </w:r>
            <w:r w:rsidRPr="003606D7">
              <w:rPr>
                <w:color w:val="000000"/>
              </w:rPr>
              <w:t xml:space="preserve"> (id == </w:t>
            </w:r>
            <w:proofErr w:type="spellStart"/>
            <w:r w:rsidRPr="003606D7">
              <w:rPr>
                <w:color w:val="000000"/>
              </w:rPr>
              <w:t>R.id.</w:t>
            </w:r>
            <w:r w:rsidRPr="003606D7">
              <w:rPr>
                <w:color w:val="0000C0"/>
              </w:rPr>
              <w:t>action_settings</w:t>
            </w:r>
            <w:proofErr w:type="spellEnd"/>
            <w:r w:rsidRPr="003606D7">
              <w:rPr>
                <w:color w:val="000000"/>
              </w:rPr>
              <w:t>) {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    </w:t>
            </w:r>
            <w:r w:rsidRPr="003606D7">
              <w:rPr>
                <w:color w:val="7F0055"/>
              </w:rPr>
              <w:t>return</w:t>
            </w:r>
            <w:r w:rsidRPr="003606D7">
              <w:rPr>
                <w:color w:val="000000"/>
              </w:rPr>
              <w:t xml:space="preserve"> </w:t>
            </w:r>
            <w:r w:rsidRPr="003606D7">
              <w:rPr>
                <w:color w:val="7F0055"/>
              </w:rPr>
              <w:t>true</w:t>
            </w:r>
            <w:r w:rsidRPr="003606D7">
              <w:rPr>
                <w:color w:val="000000"/>
              </w:rPr>
              <w:t>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}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    </w:t>
            </w:r>
            <w:r w:rsidRPr="003606D7">
              <w:rPr>
                <w:color w:val="7F0055"/>
              </w:rPr>
              <w:t>return</w:t>
            </w:r>
            <w:r w:rsidRPr="003606D7">
              <w:rPr>
                <w:color w:val="000000"/>
              </w:rPr>
              <w:t xml:space="preserve"> </w:t>
            </w:r>
            <w:proofErr w:type="spellStart"/>
            <w:r w:rsidRPr="003606D7">
              <w:rPr>
                <w:color w:val="7F0055"/>
              </w:rPr>
              <w:t>super</w:t>
            </w:r>
            <w:r w:rsidRPr="003606D7">
              <w:rPr>
                <w:color w:val="000000"/>
              </w:rPr>
              <w:t>.onOptionsItemSelected</w:t>
            </w:r>
            <w:proofErr w:type="spellEnd"/>
            <w:r w:rsidRPr="003606D7">
              <w:rPr>
                <w:color w:val="000000"/>
              </w:rPr>
              <w:t>(item);</w:t>
            </w:r>
          </w:p>
          <w:p w:rsidR="003606D7" w:rsidRPr="003606D7" w:rsidRDefault="003606D7" w:rsidP="003606D7">
            <w:pPr>
              <w:pStyle w:val="aa"/>
            </w:pPr>
            <w:r w:rsidRPr="003606D7">
              <w:rPr>
                <w:color w:val="000000"/>
              </w:rPr>
              <w:t xml:space="preserve">    }</w:t>
            </w:r>
          </w:p>
          <w:p w:rsidR="00A77DBC" w:rsidRPr="0028173A" w:rsidRDefault="003606D7" w:rsidP="003606D7">
            <w:pPr>
              <w:pStyle w:val="aa"/>
            </w:pPr>
            <w:r w:rsidRPr="003606D7">
              <w:rPr>
                <w:color w:val="000000"/>
              </w:rPr>
              <w:t>}</w:t>
            </w:r>
          </w:p>
        </w:tc>
      </w:tr>
    </w:tbl>
    <w:p w:rsidR="00A77DBC" w:rsidRDefault="00A77DBC" w:rsidP="001F1C67"/>
    <w:p w:rsidR="00FC2132" w:rsidRDefault="00FC2132" w:rsidP="00FC2132">
      <w:pPr>
        <w:pStyle w:val="3"/>
      </w:pPr>
      <w:r>
        <w:rPr>
          <w:rFonts w:hint="eastAsia"/>
        </w:rPr>
        <w:t>소스코드</w:t>
      </w:r>
    </w:p>
    <w:p w:rsidR="00FC2132" w:rsidRDefault="00FC2132" w:rsidP="00FC2132">
      <w:r>
        <w:t>E03List_#3.zip</w:t>
      </w:r>
    </w:p>
    <w:p w:rsidR="00217F22" w:rsidRDefault="00217F22" w:rsidP="001F1C67"/>
    <w:p w:rsidR="00217F22" w:rsidRDefault="00217F22" w:rsidP="00217F22">
      <w:pPr>
        <w:pStyle w:val="10"/>
      </w:pPr>
      <w:r>
        <w:rPr>
          <w:rFonts w:hint="eastAsia"/>
        </w:rPr>
        <w:t xml:space="preserve">과제 </w:t>
      </w:r>
      <w:r>
        <w:t>#2</w:t>
      </w:r>
    </w:p>
    <w:p w:rsidR="00217F22" w:rsidRDefault="00217F22" w:rsidP="001F1C67">
      <w:r>
        <w:rPr>
          <w:rFonts w:hint="eastAsia"/>
        </w:rPr>
        <w:t>위 소스 코드를 실행 흐름 순서를 따라 읽고 분석하라.</w:t>
      </w:r>
    </w:p>
    <w:p w:rsidR="00217F22" w:rsidRDefault="00217F22" w:rsidP="001F1C67"/>
    <w:p w:rsidR="00217F22" w:rsidRDefault="00217F22" w:rsidP="001F1C67">
      <w:r>
        <w:rPr>
          <w:rFonts w:hint="eastAsia"/>
        </w:rPr>
        <w:t xml:space="preserve">예를 들어,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 한 후 </w:t>
      </w:r>
      <w:r>
        <w:t>1</w:t>
      </w:r>
      <w:r>
        <w:rPr>
          <w:rFonts w:hint="eastAsia"/>
        </w:rPr>
        <w:t xml:space="preserve">초 뒤에 데이터를 하나 입력하고 </w:t>
      </w:r>
      <w:r>
        <w:t xml:space="preserve">OK </w:t>
      </w:r>
      <w:r>
        <w:rPr>
          <w:rFonts w:hint="eastAsia"/>
        </w:rPr>
        <w:t>버튼을 클릭하고,</w:t>
      </w:r>
    </w:p>
    <w:p w:rsidR="00711267" w:rsidRDefault="00217F22" w:rsidP="001F1C67">
      <w:r>
        <w:rPr>
          <w:rFonts w:hint="eastAsia"/>
        </w:rPr>
        <w:t xml:space="preserve">또 </w:t>
      </w:r>
      <w:r>
        <w:t>2</w:t>
      </w:r>
      <w:r>
        <w:rPr>
          <w:rFonts w:hint="eastAsia"/>
        </w:rPr>
        <w:t>초 뒤에 데이터 항목 하나를 길게 클릭하여 삭제</w:t>
      </w:r>
      <w:r w:rsidR="00711267">
        <w:rPr>
          <w:rFonts w:hint="eastAsia"/>
        </w:rPr>
        <w:t>하고,</w:t>
      </w:r>
    </w:p>
    <w:p w:rsidR="00E26E2F" w:rsidRDefault="00E26E2F" w:rsidP="001F1C67">
      <w:r>
        <w:rPr>
          <w:rFonts w:hint="eastAsia"/>
        </w:rPr>
        <w:t xml:space="preserve">잠시 다른 </w:t>
      </w:r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실행했다가 </w:t>
      </w:r>
      <w:proofErr w:type="spellStart"/>
      <w:r>
        <w:rPr>
          <w:rFonts w:hint="eastAsia"/>
        </w:rPr>
        <w:t>백버튼을</w:t>
      </w:r>
      <w:proofErr w:type="spellEnd"/>
      <w:r>
        <w:rPr>
          <w:rFonts w:hint="eastAsia"/>
        </w:rPr>
        <w:t xml:space="preserve"> 눌러서 다시 </w:t>
      </w:r>
      <w:r>
        <w:t xml:space="preserve">E03List </w:t>
      </w:r>
      <w:proofErr w:type="spellStart"/>
      <w:r>
        <w:rPr>
          <w:rFonts w:hint="eastAsia"/>
        </w:rPr>
        <w:t>앱으로</w:t>
      </w:r>
      <w:proofErr w:type="spellEnd"/>
      <w:r>
        <w:rPr>
          <w:rFonts w:hint="eastAsia"/>
        </w:rPr>
        <w:t xml:space="preserve"> 돌아가고,</w:t>
      </w:r>
    </w:p>
    <w:p w:rsidR="00217F22" w:rsidRDefault="00711267" w:rsidP="001F1C67">
      <w:proofErr w:type="spellStart"/>
      <w:r>
        <w:rPr>
          <w:rFonts w:hint="eastAsia"/>
        </w:rPr>
        <w:t>앱을</w:t>
      </w:r>
      <w:proofErr w:type="spellEnd"/>
      <w:r>
        <w:rPr>
          <w:rFonts w:hint="eastAsia"/>
        </w:rPr>
        <w:t xml:space="preserve"> 종료한</w:t>
      </w:r>
      <w:r w:rsidR="005A5AB5">
        <w:rPr>
          <w:rFonts w:hint="eastAsia"/>
        </w:rPr>
        <w:t xml:space="preserve"> 사례를 가정하자.</w:t>
      </w:r>
    </w:p>
    <w:p w:rsidR="00B641A7" w:rsidRDefault="00B641A7" w:rsidP="001F1C67"/>
    <w:p w:rsidR="00217F22" w:rsidRDefault="00217F22" w:rsidP="001F1C67">
      <w:r>
        <w:rPr>
          <w:rFonts w:hint="eastAsia"/>
        </w:rPr>
        <w:t xml:space="preserve">이 </w:t>
      </w:r>
      <w:r w:rsidR="005A5AB5">
        <w:rPr>
          <w:rFonts w:hint="eastAsia"/>
        </w:rPr>
        <w:t>사례에서</w:t>
      </w:r>
      <w:r>
        <w:rPr>
          <w:rFonts w:hint="eastAsia"/>
        </w:rPr>
        <w:t xml:space="preserve"> </w:t>
      </w:r>
      <w:proofErr w:type="spellStart"/>
      <w:r w:rsidR="00711267">
        <w:rPr>
          <w:rFonts w:hint="eastAsia"/>
        </w:rPr>
        <w:t>앱</w:t>
      </w:r>
      <w:proofErr w:type="spellEnd"/>
      <w:r w:rsidR="00711267">
        <w:rPr>
          <w:rFonts w:hint="eastAsia"/>
        </w:rPr>
        <w:t xml:space="preserve"> </w:t>
      </w:r>
      <w:r>
        <w:rPr>
          <w:rFonts w:hint="eastAsia"/>
        </w:rPr>
        <w:t xml:space="preserve">시작부터 </w:t>
      </w:r>
      <w:proofErr w:type="spellStart"/>
      <w:r w:rsidR="00711267">
        <w:rPr>
          <w:rFonts w:hint="eastAsia"/>
        </w:rPr>
        <w:t>앱</w:t>
      </w:r>
      <w:proofErr w:type="spellEnd"/>
      <w:r w:rsidR="00711267">
        <w:rPr>
          <w:rFonts w:hint="eastAsia"/>
        </w:rPr>
        <w:t xml:space="preserve"> 종료까지 </w:t>
      </w:r>
      <w:r>
        <w:rPr>
          <w:rFonts w:hint="eastAsia"/>
        </w:rPr>
        <w:t xml:space="preserve">순서대로 어떤 </w:t>
      </w: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호출되었는지 나열하고,</w:t>
      </w:r>
      <w: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호출 </w:t>
      </w:r>
      <w:r w:rsidR="005A5AB5">
        <w:rPr>
          <w:rFonts w:hint="eastAsia"/>
        </w:rPr>
        <w:t>직</w:t>
      </w:r>
      <w:r>
        <w:rPr>
          <w:rFonts w:hint="eastAsia"/>
        </w:rPr>
        <w:t xml:space="preserve">후 멤버 변수 </w:t>
      </w:r>
      <w:r>
        <w:t xml:space="preserve">cursor </w:t>
      </w:r>
      <w:r>
        <w:rPr>
          <w:rFonts w:hint="eastAsia"/>
        </w:rPr>
        <w:t xml:space="preserve">값이 </w:t>
      </w:r>
      <w:r>
        <w:t xml:space="preserve">null </w:t>
      </w:r>
      <w:r>
        <w:rPr>
          <w:rFonts w:hint="eastAsia"/>
        </w:rPr>
        <w:t xml:space="preserve">인지 아닌지 </w:t>
      </w:r>
      <w:r w:rsidR="00B641A7">
        <w:rPr>
          <w:rFonts w:hint="eastAsia"/>
        </w:rPr>
        <w:t xml:space="preserve">파악해서 </w:t>
      </w:r>
      <w:r>
        <w:rPr>
          <w:rFonts w:hint="eastAsia"/>
        </w:rPr>
        <w:t>적어라.</w:t>
      </w:r>
    </w:p>
    <w:p w:rsidR="00711267" w:rsidRDefault="00711267" w:rsidP="001F1C67">
      <w:r>
        <w:t>MainActivity.java</w:t>
      </w:r>
      <w:r>
        <w:rPr>
          <w:rFonts w:hint="eastAsia"/>
        </w:rPr>
        <w:t xml:space="preserve"> </w:t>
      </w:r>
      <w:r w:rsidR="0045405C">
        <w:rPr>
          <w:rFonts w:hint="eastAsia"/>
        </w:rPr>
        <w:t xml:space="preserve">파일에서 정의된 </w:t>
      </w:r>
      <w:proofErr w:type="spellStart"/>
      <w:r>
        <w:rPr>
          <w:rFonts w:hint="eastAsia"/>
        </w:rPr>
        <w:t>메소드</w:t>
      </w:r>
      <w:r w:rsidR="0045405C">
        <w:rPr>
          <w:rFonts w:hint="eastAsia"/>
        </w:rPr>
        <w:t>의</w:t>
      </w:r>
      <w:proofErr w:type="spellEnd"/>
      <w:r>
        <w:rPr>
          <w:rFonts w:hint="eastAsia"/>
        </w:rPr>
        <w:t xml:space="preserve"> 호출</w:t>
      </w:r>
      <w:r w:rsidR="0045405C">
        <w:rPr>
          <w:rFonts w:hint="eastAsia"/>
        </w:rPr>
        <w:t xml:space="preserve"> 순</w:t>
      </w:r>
      <w:r>
        <w:rPr>
          <w:rFonts w:hint="eastAsia"/>
        </w:rPr>
        <w:t>서만 고려하자.</w:t>
      </w:r>
    </w:p>
    <w:p w:rsidR="00217F22" w:rsidRPr="00217F22" w:rsidRDefault="00217F22" w:rsidP="001F1C67"/>
    <w:tbl>
      <w:tblPr>
        <w:tblStyle w:val="ae"/>
        <w:tblW w:w="0" w:type="auto"/>
        <w:tblLook w:val="04A0"/>
      </w:tblPr>
      <w:tblGrid>
        <w:gridCol w:w="1129"/>
        <w:gridCol w:w="2127"/>
        <w:gridCol w:w="7200"/>
      </w:tblGrid>
      <w:tr w:rsidR="00217F22" w:rsidTr="00217F22">
        <w:tc>
          <w:tcPr>
            <w:tcW w:w="1129" w:type="dxa"/>
          </w:tcPr>
          <w:p w:rsidR="00217F22" w:rsidRDefault="00217F22" w:rsidP="001F1C67">
            <w:r>
              <w:rPr>
                <w:rFonts w:hint="eastAsia"/>
              </w:rPr>
              <w:t>순서</w:t>
            </w:r>
          </w:p>
        </w:tc>
        <w:tc>
          <w:tcPr>
            <w:tcW w:w="2127" w:type="dxa"/>
          </w:tcPr>
          <w:p w:rsidR="00217F22" w:rsidRDefault="00217F22" w:rsidP="001F1C67">
            <w:r>
              <w:rPr>
                <w:rFonts w:hint="eastAsia"/>
              </w:rPr>
              <w:t xml:space="preserve">호출되는 </w:t>
            </w:r>
            <w:proofErr w:type="spellStart"/>
            <w:r>
              <w:rPr>
                <w:rFonts w:hint="eastAsia"/>
              </w:rPr>
              <w:t>메소드</w:t>
            </w:r>
            <w:proofErr w:type="spellEnd"/>
          </w:p>
        </w:tc>
        <w:tc>
          <w:tcPr>
            <w:tcW w:w="7200" w:type="dxa"/>
          </w:tcPr>
          <w:p w:rsidR="00217F22" w:rsidRPr="00217F22" w:rsidRDefault="00217F22" w:rsidP="001F1C67">
            <w:proofErr w:type="spellStart"/>
            <w:r>
              <w:rPr>
                <w:rFonts w:hint="eastAsia"/>
              </w:rPr>
              <w:t>메소드</w:t>
            </w:r>
            <w:proofErr w:type="spellEnd"/>
            <w:r>
              <w:rPr>
                <w:rFonts w:hint="eastAsia"/>
              </w:rPr>
              <w:t xml:space="preserve"> 호출 후 멤버 변수 cursor</w:t>
            </w:r>
            <w:r>
              <w:t xml:space="preserve"> </w:t>
            </w:r>
            <w:r>
              <w:rPr>
                <w:rFonts w:hint="eastAsia"/>
              </w:rPr>
              <w:t>값</w:t>
            </w:r>
            <w:r w:rsidR="009A549C">
              <w:rPr>
                <w:rFonts w:hint="eastAsia"/>
              </w:rPr>
              <w:t xml:space="preserve">이 </w:t>
            </w:r>
            <w:r w:rsidR="009A549C">
              <w:t xml:space="preserve">null </w:t>
            </w:r>
            <w:r w:rsidR="009A549C">
              <w:rPr>
                <w:rFonts w:hint="eastAsia"/>
              </w:rPr>
              <w:t>인가?</w:t>
            </w:r>
          </w:p>
        </w:tc>
      </w:tr>
      <w:tr w:rsidR="00217F22" w:rsidTr="00217F22">
        <w:tc>
          <w:tcPr>
            <w:tcW w:w="1129" w:type="dxa"/>
          </w:tcPr>
          <w:p w:rsidR="00217F22" w:rsidRDefault="00217F22" w:rsidP="00217F22">
            <w:r>
              <w:t>0</w:t>
            </w:r>
          </w:p>
        </w:tc>
        <w:tc>
          <w:tcPr>
            <w:tcW w:w="2127" w:type="dxa"/>
          </w:tcPr>
          <w:p w:rsidR="00217F22" w:rsidRDefault="00217F22" w:rsidP="001F1C67">
            <w:proofErr w:type="spellStart"/>
            <w:r>
              <w:rPr>
                <w:rFonts w:hint="eastAsia"/>
              </w:rPr>
              <w:t>앱</w:t>
            </w:r>
            <w:proofErr w:type="spellEnd"/>
            <w:r>
              <w:rPr>
                <w:rFonts w:hint="eastAsia"/>
              </w:rPr>
              <w:t xml:space="preserve"> 시작</w:t>
            </w:r>
          </w:p>
        </w:tc>
        <w:tc>
          <w:tcPr>
            <w:tcW w:w="7200" w:type="dxa"/>
          </w:tcPr>
          <w:p w:rsidR="00217F22" w:rsidRDefault="009A549C" w:rsidP="001F1C67">
            <w:r>
              <w:t>...</w:t>
            </w:r>
          </w:p>
        </w:tc>
      </w:tr>
      <w:tr w:rsidR="00217F22" w:rsidTr="00217F22">
        <w:tc>
          <w:tcPr>
            <w:tcW w:w="1129" w:type="dxa"/>
          </w:tcPr>
          <w:p w:rsidR="00217F22" w:rsidRDefault="00217F22" w:rsidP="001F1C67">
            <w:r>
              <w:t>1</w:t>
            </w:r>
          </w:p>
        </w:tc>
        <w:tc>
          <w:tcPr>
            <w:tcW w:w="2127" w:type="dxa"/>
          </w:tcPr>
          <w:p w:rsidR="00217F22" w:rsidRDefault="00217F22" w:rsidP="001F1C67">
            <w:proofErr w:type="spellStart"/>
            <w:r>
              <w:rPr>
                <w:rFonts w:hint="eastAsia"/>
              </w:rPr>
              <w:t>onCreate</w:t>
            </w:r>
            <w:proofErr w:type="spellEnd"/>
          </w:p>
        </w:tc>
        <w:tc>
          <w:tcPr>
            <w:tcW w:w="7200" w:type="dxa"/>
          </w:tcPr>
          <w:p w:rsidR="00217F22" w:rsidRDefault="009A549C" w:rsidP="001F1C67">
            <w:r>
              <w:t>...</w:t>
            </w:r>
          </w:p>
        </w:tc>
      </w:tr>
      <w:tr w:rsidR="00217F22" w:rsidTr="00217F22">
        <w:tc>
          <w:tcPr>
            <w:tcW w:w="1129" w:type="dxa"/>
          </w:tcPr>
          <w:p w:rsidR="00217F22" w:rsidRDefault="00B641A7" w:rsidP="001F1C67">
            <w:r>
              <w:t>2</w:t>
            </w:r>
          </w:p>
        </w:tc>
        <w:tc>
          <w:tcPr>
            <w:tcW w:w="2127" w:type="dxa"/>
          </w:tcPr>
          <w:p w:rsidR="00217F22" w:rsidRDefault="00217F22" w:rsidP="001F1C67">
            <w:r>
              <w:rPr>
                <w:rFonts w:hint="eastAsia"/>
              </w:rPr>
              <w:t>...</w:t>
            </w:r>
          </w:p>
        </w:tc>
        <w:tc>
          <w:tcPr>
            <w:tcW w:w="7200" w:type="dxa"/>
          </w:tcPr>
          <w:p w:rsidR="00217F22" w:rsidRDefault="00217F22" w:rsidP="001F1C67">
            <w:r>
              <w:rPr>
                <w:rFonts w:hint="eastAsia"/>
              </w:rPr>
              <w:t>...</w:t>
            </w:r>
          </w:p>
        </w:tc>
      </w:tr>
      <w:tr w:rsidR="00217F22" w:rsidTr="00217F22">
        <w:tc>
          <w:tcPr>
            <w:tcW w:w="1129" w:type="dxa"/>
          </w:tcPr>
          <w:p w:rsidR="00217F22" w:rsidRDefault="00B641A7" w:rsidP="00B641A7">
            <w:r>
              <w:t>3</w:t>
            </w:r>
          </w:p>
        </w:tc>
        <w:tc>
          <w:tcPr>
            <w:tcW w:w="2127" w:type="dxa"/>
          </w:tcPr>
          <w:p w:rsidR="00217F22" w:rsidRDefault="00217F22" w:rsidP="001F1C67">
            <w:r>
              <w:rPr>
                <w:rFonts w:hint="eastAsia"/>
              </w:rPr>
              <w:t>...</w:t>
            </w:r>
          </w:p>
        </w:tc>
        <w:tc>
          <w:tcPr>
            <w:tcW w:w="7200" w:type="dxa"/>
          </w:tcPr>
          <w:p w:rsidR="00217F22" w:rsidRDefault="00217F22" w:rsidP="001F1C67">
            <w:r>
              <w:rPr>
                <w:rFonts w:hint="eastAsia"/>
              </w:rPr>
              <w:t>...</w:t>
            </w:r>
          </w:p>
        </w:tc>
      </w:tr>
      <w:tr w:rsidR="00745CC0" w:rsidTr="00217F22">
        <w:tc>
          <w:tcPr>
            <w:tcW w:w="1129" w:type="dxa"/>
          </w:tcPr>
          <w:p w:rsidR="00745CC0" w:rsidRDefault="00745CC0" w:rsidP="001F1C67">
            <w:r>
              <w:t>...</w:t>
            </w:r>
          </w:p>
        </w:tc>
        <w:tc>
          <w:tcPr>
            <w:tcW w:w="2127" w:type="dxa"/>
          </w:tcPr>
          <w:p w:rsidR="00745CC0" w:rsidRDefault="00745CC0" w:rsidP="001F1C67">
            <w:r>
              <w:rPr>
                <w:rFonts w:hint="eastAsia"/>
              </w:rPr>
              <w:t>...</w:t>
            </w:r>
          </w:p>
        </w:tc>
        <w:tc>
          <w:tcPr>
            <w:tcW w:w="7200" w:type="dxa"/>
          </w:tcPr>
          <w:p w:rsidR="00745CC0" w:rsidRDefault="00745CC0" w:rsidP="001F1C67">
            <w:r>
              <w:rPr>
                <w:rFonts w:hint="eastAsia"/>
              </w:rPr>
              <w:t>...</w:t>
            </w:r>
          </w:p>
        </w:tc>
      </w:tr>
    </w:tbl>
    <w:p w:rsidR="00217F22" w:rsidRDefault="00217F22" w:rsidP="001F1C67"/>
    <w:p w:rsidR="00217F22" w:rsidRDefault="00217F22" w:rsidP="001F1C67">
      <w:r>
        <w:rPr>
          <w:rFonts w:hint="eastAsia"/>
        </w:rPr>
        <w:t xml:space="preserve">위 표의 나머지 부분을 채워서 </w:t>
      </w:r>
      <w:r w:rsidR="00DD0C0A">
        <w:rPr>
          <w:rFonts w:hint="eastAsia"/>
        </w:rPr>
        <w:t>제</w:t>
      </w:r>
      <w:r>
        <w:rPr>
          <w:rFonts w:hint="eastAsia"/>
        </w:rPr>
        <w:t>출하라.</w:t>
      </w:r>
    </w:p>
    <w:p w:rsidR="00217F22" w:rsidRDefault="00217F22" w:rsidP="001F1C67"/>
    <w:p w:rsidR="00217F22" w:rsidRPr="001F1C67" w:rsidRDefault="00217F22" w:rsidP="001F1C67"/>
    <w:sectPr w:rsidR="00217F22" w:rsidRPr="001F1C67" w:rsidSect="00172E3C">
      <w:footerReference w:type="default" r:id="rId16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0A4" w:rsidRDefault="00A870A4" w:rsidP="000A6D40">
      <w:r>
        <w:separator/>
      </w:r>
    </w:p>
  </w:endnote>
  <w:endnote w:type="continuationSeparator" w:id="0">
    <w:p w:rsidR="00A870A4" w:rsidRDefault="00A870A4" w:rsidP="000A6D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4868A3" w:rsidRDefault="004868A3">
            <w:pPr>
              <w:pStyle w:val="a6"/>
              <w:jc w:val="right"/>
            </w:pPr>
            <w:r>
              <w:rPr>
                <w:lang w:val="ko-KR"/>
              </w:rPr>
              <w:t xml:space="preserve">페이지 </w:t>
            </w:r>
            <w:r w:rsidR="00AA208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AA2087">
              <w:rPr>
                <w:b/>
                <w:bCs/>
                <w:sz w:val="24"/>
                <w:szCs w:val="24"/>
              </w:rPr>
              <w:fldChar w:fldCharType="separate"/>
            </w:r>
            <w:r w:rsidR="001B7BF8">
              <w:rPr>
                <w:b/>
                <w:bCs/>
                <w:noProof/>
              </w:rPr>
              <w:t>15</w:t>
            </w:r>
            <w:r w:rsidR="00AA2087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AA2087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AA2087">
              <w:rPr>
                <w:b/>
                <w:bCs/>
                <w:sz w:val="24"/>
                <w:szCs w:val="24"/>
              </w:rPr>
              <w:fldChar w:fldCharType="separate"/>
            </w:r>
            <w:r w:rsidR="001B7BF8">
              <w:rPr>
                <w:b/>
                <w:bCs/>
                <w:noProof/>
              </w:rPr>
              <w:t>16</w:t>
            </w:r>
            <w:r w:rsidR="00AA2087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68A3" w:rsidRDefault="004868A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0A4" w:rsidRDefault="00A870A4" w:rsidP="000A6D40">
      <w:r>
        <w:separator/>
      </w:r>
    </w:p>
  </w:footnote>
  <w:footnote w:type="continuationSeparator" w:id="0">
    <w:p w:rsidR="00A870A4" w:rsidRDefault="00A870A4" w:rsidP="000A6D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8AA1513"/>
    <w:multiLevelType w:val="hybridMultilevel"/>
    <w:tmpl w:val="5900E48E"/>
    <w:lvl w:ilvl="0" w:tplc="A18E2E12">
      <w:start w:val="1"/>
      <w:numFmt w:val="bullet"/>
      <w:pStyle w:val="1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0E06C60"/>
    <w:multiLevelType w:val="multilevel"/>
    <w:tmpl w:val="BC0CC3F0"/>
    <w:lvl w:ilvl="0">
      <w:start w:val="1"/>
      <w:numFmt w:val="decimal"/>
      <w:pStyle w:val="10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3DC66AF"/>
    <w:multiLevelType w:val="hybridMultilevel"/>
    <w:tmpl w:val="FFB45E68"/>
    <w:lvl w:ilvl="0" w:tplc="DD8CBE38">
      <w:start w:val="1"/>
      <w:numFmt w:val="bullet"/>
      <w:pStyle w:val="20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>
    <w:nsid w:val="434C0A5A"/>
    <w:multiLevelType w:val="multilevel"/>
    <w:tmpl w:val="665898E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8"/>
  </w:num>
  <w:num w:numId="5">
    <w:abstractNumId w:val="17"/>
  </w:num>
  <w:num w:numId="6">
    <w:abstractNumId w:val="10"/>
  </w:num>
  <w:num w:numId="7">
    <w:abstractNumId w:val="18"/>
  </w:num>
  <w:num w:numId="8">
    <w:abstractNumId w:val="13"/>
  </w:num>
  <w:num w:numId="9">
    <w:abstractNumId w:val="13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0"/>
  </w:num>
  <w:num w:numId="14">
    <w:abstractNumId w:val="3"/>
  </w:num>
  <w:num w:numId="15">
    <w:abstractNumId w:val="15"/>
  </w:num>
  <w:num w:numId="16">
    <w:abstractNumId w:val="15"/>
  </w:num>
  <w:num w:numId="17">
    <w:abstractNumId w:val="11"/>
  </w:num>
  <w:num w:numId="18">
    <w:abstractNumId w:val="7"/>
  </w:num>
  <w:num w:numId="19">
    <w:abstractNumId w:val="7"/>
  </w:num>
  <w:num w:numId="20">
    <w:abstractNumId w:val="12"/>
  </w:num>
  <w:num w:numId="21">
    <w:abstractNumId w:val="4"/>
  </w:num>
  <w:num w:numId="22">
    <w:abstractNumId w:val="4"/>
  </w:num>
  <w:num w:numId="23">
    <w:abstractNumId w:val="2"/>
  </w:num>
  <w:num w:numId="24">
    <w:abstractNumId w:val="6"/>
  </w:num>
  <w:num w:numId="25">
    <w:abstractNumId w:val="14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CD6"/>
    <w:rsid w:val="00006460"/>
    <w:rsid w:val="00021C85"/>
    <w:rsid w:val="0002473F"/>
    <w:rsid w:val="00032982"/>
    <w:rsid w:val="000370A7"/>
    <w:rsid w:val="00042555"/>
    <w:rsid w:val="00053388"/>
    <w:rsid w:val="00060663"/>
    <w:rsid w:val="00073163"/>
    <w:rsid w:val="00074161"/>
    <w:rsid w:val="0009018E"/>
    <w:rsid w:val="000935DE"/>
    <w:rsid w:val="000A09CC"/>
    <w:rsid w:val="000A6D40"/>
    <w:rsid w:val="000B1BC3"/>
    <w:rsid w:val="000C11DB"/>
    <w:rsid w:val="000E13F2"/>
    <w:rsid w:val="000E161F"/>
    <w:rsid w:val="000E2116"/>
    <w:rsid w:val="000E6C23"/>
    <w:rsid w:val="000E6DC0"/>
    <w:rsid w:val="001006FE"/>
    <w:rsid w:val="0011121B"/>
    <w:rsid w:val="00113E74"/>
    <w:rsid w:val="0012045F"/>
    <w:rsid w:val="00137CF3"/>
    <w:rsid w:val="001453D0"/>
    <w:rsid w:val="00156F20"/>
    <w:rsid w:val="00161AF5"/>
    <w:rsid w:val="00172E3C"/>
    <w:rsid w:val="00182A4E"/>
    <w:rsid w:val="00184191"/>
    <w:rsid w:val="001B7BF8"/>
    <w:rsid w:val="001C4F84"/>
    <w:rsid w:val="001F1C67"/>
    <w:rsid w:val="001F3D29"/>
    <w:rsid w:val="002005B9"/>
    <w:rsid w:val="00201675"/>
    <w:rsid w:val="00217F22"/>
    <w:rsid w:val="002202B1"/>
    <w:rsid w:val="00220CAB"/>
    <w:rsid w:val="00240BFA"/>
    <w:rsid w:val="00243C89"/>
    <w:rsid w:val="002532E9"/>
    <w:rsid w:val="0026090D"/>
    <w:rsid w:val="00264551"/>
    <w:rsid w:val="00271749"/>
    <w:rsid w:val="0028173A"/>
    <w:rsid w:val="00282D0F"/>
    <w:rsid w:val="00286F2C"/>
    <w:rsid w:val="002A5ACD"/>
    <w:rsid w:val="002B5406"/>
    <w:rsid w:val="002C251D"/>
    <w:rsid w:val="002D43BC"/>
    <w:rsid w:val="0030178E"/>
    <w:rsid w:val="0031149D"/>
    <w:rsid w:val="00332573"/>
    <w:rsid w:val="003364E5"/>
    <w:rsid w:val="003606D7"/>
    <w:rsid w:val="00365B3B"/>
    <w:rsid w:val="00372BBB"/>
    <w:rsid w:val="003913F4"/>
    <w:rsid w:val="00394B7A"/>
    <w:rsid w:val="00396984"/>
    <w:rsid w:val="003A52D9"/>
    <w:rsid w:val="003A5B62"/>
    <w:rsid w:val="003B30F9"/>
    <w:rsid w:val="003C4AB7"/>
    <w:rsid w:val="003D463F"/>
    <w:rsid w:val="00401C7B"/>
    <w:rsid w:val="00412EBC"/>
    <w:rsid w:val="00415044"/>
    <w:rsid w:val="0042277B"/>
    <w:rsid w:val="00422DD0"/>
    <w:rsid w:val="004330A0"/>
    <w:rsid w:val="00443F42"/>
    <w:rsid w:val="00444D59"/>
    <w:rsid w:val="00450A28"/>
    <w:rsid w:val="00453CB1"/>
    <w:rsid w:val="0045405C"/>
    <w:rsid w:val="00454624"/>
    <w:rsid w:val="00457BC1"/>
    <w:rsid w:val="00481640"/>
    <w:rsid w:val="004868A3"/>
    <w:rsid w:val="004C1993"/>
    <w:rsid w:val="004F36FA"/>
    <w:rsid w:val="00512DAA"/>
    <w:rsid w:val="005250AD"/>
    <w:rsid w:val="00533066"/>
    <w:rsid w:val="00543425"/>
    <w:rsid w:val="005469AD"/>
    <w:rsid w:val="00554520"/>
    <w:rsid w:val="0055504B"/>
    <w:rsid w:val="005636AF"/>
    <w:rsid w:val="00563B8C"/>
    <w:rsid w:val="00566B5E"/>
    <w:rsid w:val="005838C9"/>
    <w:rsid w:val="00594EAE"/>
    <w:rsid w:val="00597505"/>
    <w:rsid w:val="005A2383"/>
    <w:rsid w:val="005A5AB5"/>
    <w:rsid w:val="005B1418"/>
    <w:rsid w:val="005C0B29"/>
    <w:rsid w:val="005D70C4"/>
    <w:rsid w:val="005F64C5"/>
    <w:rsid w:val="006164DA"/>
    <w:rsid w:val="0061694E"/>
    <w:rsid w:val="00630B9C"/>
    <w:rsid w:val="0063427C"/>
    <w:rsid w:val="0064039E"/>
    <w:rsid w:val="006666E2"/>
    <w:rsid w:val="006723F7"/>
    <w:rsid w:val="00672441"/>
    <w:rsid w:val="00672D78"/>
    <w:rsid w:val="006765C3"/>
    <w:rsid w:val="00683208"/>
    <w:rsid w:val="00690206"/>
    <w:rsid w:val="006B27B3"/>
    <w:rsid w:val="006C1F9C"/>
    <w:rsid w:val="006C5C71"/>
    <w:rsid w:val="006D730E"/>
    <w:rsid w:val="006D7BDC"/>
    <w:rsid w:val="006E1BE4"/>
    <w:rsid w:val="006E3BA3"/>
    <w:rsid w:val="00701BE5"/>
    <w:rsid w:val="00706AFF"/>
    <w:rsid w:val="00710983"/>
    <w:rsid w:val="00711267"/>
    <w:rsid w:val="00715309"/>
    <w:rsid w:val="00720F47"/>
    <w:rsid w:val="00721CD6"/>
    <w:rsid w:val="00743ED9"/>
    <w:rsid w:val="00745CC0"/>
    <w:rsid w:val="0075754B"/>
    <w:rsid w:val="00763716"/>
    <w:rsid w:val="00764598"/>
    <w:rsid w:val="00776EEA"/>
    <w:rsid w:val="00791CB8"/>
    <w:rsid w:val="007A1837"/>
    <w:rsid w:val="007B30EF"/>
    <w:rsid w:val="007B594A"/>
    <w:rsid w:val="007C1216"/>
    <w:rsid w:val="007C26CE"/>
    <w:rsid w:val="007D28F2"/>
    <w:rsid w:val="007D637D"/>
    <w:rsid w:val="008179F7"/>
    <w:rsid w:val="0082204E"/>
    <w:rsid w:val="008401D5"/>
    <w:rsid w:val="008446F3"/>
    <w:rsid w:val="00847EB1"/>
    <w:rsid w:val="00853706"/>
    <w:rsid w:val="00876750"/>
    <w:rsid w:val="008B70FA"/>
    <w:rsid w:val="008C0E25"/>
    <w:rsid w:val="008D6F33"/>
    <w:rsid w:val="008E214F"/>
    <w:rsid w:val="008E234E"/>
    <w:rsid w:val="008E4E2E"/>
    <w:rsid w:val="008F3C9A"/>
    <w:rsid w:val="00904716"/>
    <w:rsid w:val="00907EB9"/>
    <w:rsid w:val="00923769"/>
    <w:rsid w:val="00924745"/>
    <w:rsid w:val="00932F5F"/>
    <w:rsid w:val="00932FE1"/>
    <w:rsid w:val="00934411"/>
    <w:rsid w:val="00944E67"/>
    <w:rsid w:val="00953DC9"/>
    <w:rsid w:val="0096062B"/>
    <w:rsid w:val="009729F9"/>
    <w:rsid w:val="0099432E"/>
    <w:rsid w:val="009A549C"/>
    <w:rsid w:val="009A643F"/>
    <w:rsid w:val="009B0148"/>
    <w:rsid w:val="009B6F51"/>
    <w:rsid w:val="009D5D20"/>
    <w:rsid w:val="009E5B0F"/>
    <w:rsid w:val="009F2A17"/>
    <w:rsid w:val="009F36F3"/>
    <w:rsid w:val="00A32AAD"/>
    <w:rsid w:val="00A35513"/>
    <w:rsid w:val="00A5058B"/>
    <w:rsid w:val="00A52F93"/>
    <w:rsid w:val="00A532FE"/>
    <w:rsid w:val="00A533CE"/>
    <w:rsid w:val="00A63727"/>
    <w:rsid w:val="00A671CC"/>
    <w:rsid w:val="00A77DBC"/>
    <w:rsid w:val="00A870A4"/>
    <w:rsid w:val="00AA2087"/>
    <w:rsid w:val="00AA2522"/>
    <w:rsid w:val="00AB15FB"/>
    <w:rsid w:val="00AC05BB"/>
    <w:rsid w:val="00AC5D85"/>
    <w:rsid w:val="00AD301F"/>
    <w:rsid w:val="00AF09B8"/>
    <w:rsid w:val="00B02D09"/>
    <w:rsid w:val="00B1235B"/>
    <w:rsid w:val="00B218BC"/>
    <w:rsid w:val="00B25751"/>
    <w:rsid w:val="00B30E3A"/>
    <w:rsid w:val="00B47BBD"/>
    <w:rsid w:val="00B525B2"/>
    <w:rsid w:val="00B54C79"/>
    <w:rsid w:val="00B63B38"/>
    <w:rsid w:val="00B641A7"/>
    <w:rsid w:val="00BA49C2"/>
    <w:rsid w:val="00BA7246"/>
    <w:rsid w:val="00BB08E4"/>
    <w:rsid w:val="00BB48DF"/>
    <w:rsid w:val="00BE4A69"/>
    <w:rsid w:val="00BE5CB7"/>
    <w:rsid w:val="00BE7FA6"/>
    <w:rsid w:val="00C177CB"/>
    <w:rsid w:val="00C257FC"/>
    <w:rsid w:val="00C3398E"/>
    <w:rsid w:val="00C33C81"/>
    <w:rsid w:val="00C655CF"/>
    <w:rsid w:val="00C75575"/>
    <w:rsid w:val="00CA7DD4"/>
    <w:rsid w:val="00CB0312"/>
    <w:rsid w:val="00CB1505"/>
    <w:rsid w:val="00CB4637"/>
    <w:rsid w:val="00CB4CF3"/>
    <w:rsid w:val="00CC04B8"/>
    <w:rsid w:val="00CF7A6D"/>
    <w:rsid w:val="00D062B7"/>
    <w:rsid w:val="00D1546B"/>
    <w:rsid w:val="00D2640D"/>
    <w:rsid w:val="00D42FC6"/>
    <w:rsid w:val="00D4405D"/>
    <w:rsid w:val="00D6212B"/>
    <w:rsid w:val="00D622DF"/>
    <w:rsid w:val="00D70C5F"/>
    <w:rsid w:val="00D806ED"/>
    <w:rsid w:val="00D866CC"/>
    <w:rsid w:val="00D931B2"/>
    <w:rsid w:val="00DA3617"/>
    <w:rsid w:val="00DA7983"/>
    <w:rsid w:val="00DB322C"/>
    <w:rsid w:val="00DD0C0A"/>
    <w:rsid w:val="00DD76B8"/>
    <w:rsid w:val="00DF09BE"/>
    <w:rsid w:val="00E01D6D"/>
    <w:rsid w:val="00E077C5"/>
    <w:rsid w:val="00E122B2"/>
    <w:rsid w:val="00E26D96"/>
    <w:rsid w:val="00E26E2F"/>
    <w:rsid w:val="00E367E5"/>
    <w:rsid w:val="00E447B0"/>
    <w:rsid w:val="00E45C83"/>
    <w:rsid w:val="00E5369E"/>
    <w:rsid w:val="00E5442F"/>
    <w:rsid w:val="00E60276"/>
    <w:rsid w:val="00E62D08"/>
    <w:rsid w:val="00E6787A"/>
    <w:rsid w:val="00E84F71"/>
    <w:rsid w:val="00E9493A"/>
    <w:rsid w:val="00EA0E50"/>
    <w:rsid w:val="00EB7F7E"/>
    <w:rsid w:val="00EC650E"/>
    <w:rsid w:val="00EF1702"/>
    <w:rsid w:val="00F058B7"/>
    <w:rsid w:val="00F13167"/>
    <w:rsid w:val="00F23DD7"/>
    <w:rsid w:val="00F24BD8"/>
    <w:rsid w:val="00F30D46"/>
    <w:rsid w:val="00F40DF7"/>
    <w:rsid w:val="00F4703A"/>
    <w:rsid w:val="00F5151F"/>
    <w:rsid w:val="00F556BC"/>
    <w:rsid w:val="00F57E3C"/>
    <w:rsid w:val="00F716E3"/>
    <w:rsid w:val="00F74110"/>
    <w:rsid w:val="00F82E0C"/>
    <w:rsid w:val="00F858A8"/>
    <w:rsid w:val="00F924DF"/>
    <w:rsid w:val="00FB02D0"/>
    <w:rsid w:val="00FC2132"/>
    <w:rsid w:val="00FD1543"/>
    <w:rsid w:val="00FE09B1"/>
    <w:rsid w:val="00FE489E"/>
    <w:rsid w:val="00FF08BA"/>
    <w:rsid w:val="00FF3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4624"/>
    <w:pPr>
      <w:widowControl w:val="0"/>
      <w:wordWrap w:val="0"/>
      <w:autoSpaceDE w:val="0"/>
      <w:autoSpaceDN w:val="0"/>
      <w:spacing w:after="0" w:line="240" w:lineRule="auto"/>
      <w:jc w:val="left"/>
    </w:pPr>
    <w:rPr>
      <w:rFonts w:ascii="굴림" w:eastAsia="굴림"/>
      <w:szCs w:val="20"/>
    </w:rPr>
  </w:style>
  <w:style w:type="paragraph" w:styleId="10">
    <w:name w:val="heading 1"/>
    <w:basedOn w:val="a"/>
    <w:next w:val="a"/>
    <w:link w:val="1Char"/>
    <w:uiPriority w:val="9"/>
    <w:qFormat/>
    <w:rsid w:val="00FF08BA"/>
    <w:pPr>
      <w:keepNext/>
      <w:numPr>
        <w:numId w:val="24"/>
      </w:numPr>
      <w:outlineLvl w:val="0"/>
    </w:pPr>
    <w:rPr>
      <w:rFonts w:hAnsi="굴림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8BA"/>
    <w:pPr>
      <w:keepNext/>
      <w:numPr>
        <w:ilvl w:val="1"/>
        <w:numId w:val="24"/>
      </w:numPr>
      <w:outlineLvl w:val="1"/>
    </w:pPr>
    <w:rPr>
      <w:rFonts w:hAnsi="굴림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2D09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FF08BA"/>
    <w:rPr>
      <w:rFonts w:ascii="굴림" w:eastAsia="굴림" w:hAnsi="굴림" w:cstheme="majorBidi"/>
      <w:b/>
      <w:sz w:val="32"/>
      <w:szCs w:val="20"/>
    </w:rPr>
  </w:style>
  <w:style w:type="character" w:customStyle="1" w:styleId="1Char">
    <w:name w:val="제목 1 Char"/>
    <w:basedOn w:val="a0"/>
    <w:link w:val="10"/>
    <w:uiPriority w:val="9"/>
    <w:rsid w:val="00FF08BA"/>
    <w:rPr>
      <w:rFonts w:ascii="굴림" w:eastAsia="굴림" w:hAnsi="굴림" w:cstheme="majorBidi"/>
      <w:b/>
      <w:sz w:val="40"/>
      <w:szCs w:val="28"/>
    </w:rPr>
  </w:style>
  <w:style w:type="paragraph" w:customStyle="1" w:styleId="a3">
    <w:name w:val="코드"/>
    <w:basedOn w:val="a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  <w:rPr>
      <w:rFonts w:ascii="굴림체" w:eastAsia="굴림체"/>
    </w:rPr>
  </w:style>
  <w:style w:type="character" w:customStyle="1" w:styleId="3Char">
    <w:name w:val="제목 3 Char"/>
    <w:basedOn w:val="a0"/>
    <w:link w:val="3"/>
    <w:uiPriority w:val="9"/>
    <w:rsid w:val="00B02D09"/>
    <w:rPr>
      <w:rFonts w:asciiTheme="majorHAnsi" w:eastAsia="돋움" w:hAnsiTheme="majorHAnsi" w:cstheme="majorBidi"/>
      <w:b/>
      <w:sz w:val="24"/>
    </w:rPr>
  </w:style>
  <w:style w:type="character" w:customStyle="1" w:styleId="4Char">
    <w:name w:val="제목 4 Char"/>
    <w:basedOn w:val="a0"/>
    <w:link w:val="4"/>
    <w:uiPriority w:val="9"/>
    <w:rsid w:val="009F2A17"/>
    <w:rPr>
      <w:rFonts w:eastAsia="돋움"/>
      <w:b/>
      <w:bCs/>
      <w:sz w:val="24"/>
    </w:rPr>
  </w:style>
  <w:style w:type="character" w:customStyle="1" w:styleId="5Char">
    <w:name w:val="제목 5 Char"/>
    <w:basedOn w:val="a0"/>
    <w:link w:val="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9F2A17"/>
    <w:rPr>
      <w:rFonts w:eastAsia="굴림"/>
      <w:b/>
      <w:bCs/>
    </w:rPr>
  </w:style>
  <w:style w:type="character" w:customStyle="1" w:styleId="7Char">
    <w:name w:val="제목 7 Char"/>
    <w:basedOn w:val="a0"/>
    <w:link w:val="7"/>
    <w:uiPriority w:val="9"/>
    <w:rsid w:val="009F2A17"/>
    <w:rPr>
      <w:rFonts w:eastAsia="굴림"/>
    </w:rPr>
  </w:style>
  <w:style w:type="paragraph" w:styleId="a4">
    <w:name w:val="Date"/>
    <w:basedOn w:val="a"/>
    <w:next w:val="a"/>
    <w:link w:val="Char"/>
    <w:uiPriority w:val="99"/>
    <w:semiHidden/>
    <w:unhideWhenUsed/>
    <w:rsid w:val="00B218BC"/>
  </w:style>
  <w:style w:type="character" w:customStyle="1" w:styleId="Char">
    <w:name w:val="날짜 Char"/>
    <w:basedOn w:val="a0"/>
    <w:link w:val="a4"/>
    <w:uiPriority w:val="99"/>
    <w:semiHidden/>
    <w:rsid w:val="00B218BC"/>
    <w:rPr>
      <w:rFonts w:ascii="굴림체" w:eastAsia="굴림체"/>
    </w:rPr>
  </w:style>
  <w:style w:type="paragraph" w:styleId="a5">
    <w:name w:val="header"/>
    <w:basedOn w:val="a"/>
    <w:link w:val="Char0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A6D40"/>
    <w:rPr>
      <w:rFonts w:ascii="굴림체" w:eastAsia="굴림체"/>
    </w:rPr>
  </w:style>
  <w:style w:type="paragraph" w:styleId="a6">
    <w:name w:val="footer"/>
    <w:basedOn w:val="a"/>
    <w:link w:val="Char1"/>
    <w:uiPriority w:val="99"/>
    <w:unhideWhenUsed/>
    <w:rsid w:val="000A6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A6D40"/>
    <w:rPr>
      <w:rFonts w:ascii="굴림체" w:eastAsia="굴림체"/>
    </w:rPr>
  </w:style>
  <w:style w:type="paragraph" w:styleId="a7">
    <w:name w:val="Balloon Text"/>
    <w:basedOn w:val="a"/>
    <w:link w:val="Char2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9E5B0F"/>
    <w:rPr>
      <w:color w:val="0000FF"/>
      <w:u w:val="single"/>
    </w:rPr>
  </w:style>
  <w:style w:type="paragraph" w:styleId="a9">
    <w:name w:val="List Paragraph"/>
    <w:basedOn w:val="a"/>
    <w:link w:val="Char3"/>
    <w:uiPriority w:val="34"/>
    <w:qFormat/>
    <w:rsid w:val="003A5B62"/>
    <w:pPr>
      <w:ind w:leftChars="400" w:left="800"/>
    </w:pPr>
  </w:style>
  <w:style w:type="paragraph" w:customStyle="1" w:styleId="1">
    <w:name w:val="목록1"/>
    <w:basedOn w:val="a9"/>
    <w:link w:val="1Char0"/>
    <w:qFormat/>
    <w:rsid w:val="003A5B62"/>
    <w:pPr>
      <w:numPr>
        <w:numId w:val="1"/>
      </w:numPr>
      <w:ind w:leftChars="0" w:left="300" w:hangingChars="150" w:hanging="300"/>
    </w:pPr>
  </w:style>
  <w:style w:type="paragraph" w:customStyle="1" w:styleId="20">
    <w:name w:val="목록2"/>
    <w:basedOn w:val="1"/>
    <w:link w:val="2Char0"/>
    <w:qFormat/>
    <w:rsid w:val="003A5B62"/>
    <w:pPr>
      <w:numPr>
        <w:numId w:val="2"/>
      </w:numPr>
      <w:ind w:leftChars="150" w:left="150" w:hanging="403"/>
    </w:pPr>
  </w:style>
  <w:style w:type="character" w:customStyle="1" w:styleId="Char3">
    <w:name w:val="목록 단락 Char"/>
    <w:basedOn w:val="a0"/>
    <w:link w:val="a9"/>
    <w:uiPriority w:val="34"/>
    <w:rsid w:val="003A5B62"/>
    <w:rPr>
      <w:rFonts w:ascii="굴림" w:eastAsia="굴림"/>
    </w:rPr>
  </w:style>
  <w:style w:type="character" w:customStyle="1" w:styleId="1Char0">
    <w:name w:val="목록1 Char"/>
    <w:basedOn w:val="Char3"/>
    <w:link w:val="1"/>
    <w:rsid w:val="003A5B62"/>
    <w:rPr>
      <w:rFonts w:ascii="굴림" w:eastAsia="굴림"/>
      <w:szCs w:val="20"/>
    </w:rPr>
  </w:style>
  <w:style w:type="character" w:customStyle="1" w:styleId="2Char0">
    <w:name w:val="목록2 Char"/>
    <w:basedOn w:val="1Char0"/>
    <w:link w:val="20"/>
    <w:rsid w:val="003A5B62"/>
    <w:rPr>
      <w:rFonts w:ascii="굴림" w:eastAsia="굴림"/>
      <w:szCs w:val="20"/>
    </w:rPr>
  </w:style>
  <w:style w:type="paragraph" w:customStyle="1" w:styleId="aa">
    <w:name w:val="코드표"/>
    <w:basedOn w:val="a"/>
    <w:link w:val="Char4"/>
    <w:qFormat/>
    <w:rsid w:val="0064039E"/>
    <w:pPr>
      <w:wordWrap/>
      <w:adjustRightInd w:val="0"/>
      <w:spacing w:line="220" w:lineRule="exact"/>
    </w:pPr>
    <w:rPr>
      <w:rFonts w:ascii="굴림체" w:eastAsia="굴림체" w:cs="굴림체"/>
      <w:bCs/>
      <w:kern w:val="0"/>
    </w:rPr>
  </w:style>
  <w:style w:type="character" w:customStyle="1" w:styleId="Char4">
    <w:name w:val="코드표 Char"/>
    <w:basedOn w:val="a0"/>
    <w:link w:val="aa"/>
    <w:rsid w:val="0064039E"/>
    <w:rPr>
      <w:rFonts w:ascii="굴림체" w:eastAsia="굴림체" w:cs="굴림체"/>
      <w:bCs/>
      <w:kern w:val="0"/>
      <w:szCs w:val="20"/>
    </w:rPr>
  </w:style>
  <w:style w:type="paragraph" w:styleId="ab">
    <w:name w:val="Title"/>
    <w:basedOn w:val="a"/>
    <w:next w:val="a"/>
    <w:link w:val="Char5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Char5">
    <w:name w:val="제목 Char"/>
    <w:basedOn w:val="a0"/>
    <w:link w:val="ab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c">
    <w:name w:val="코드문자"/>
    <w:uiPriority w:val="1"/>
    <w:qFormat/>
    <w:rsid w:val="00454624"/>
    <w:rPr>
      <w:rFonts w:ascii="굴림체" w:eastAsia="굴림체"/>
    </w:rPr>
  </w:style>
  <w:style w:type="paragraph" w:styleId="ad">
    <w:name w:val="Body Text"/>
    <w:basedOn w:val="a"/>
    <w:link w:val="Char6"/>
    <w:uiPriority w:val="99"/>
    <w:semiHidden/>
    <w:unhideWhenUsed/>
    <w:rsid w:val="005838C9"/>
    <w:pPr>
      <w:spacing w:after="180"/>
    </w:pPr>
    <w:rPr>
      <w:szCs w:val="22"/>
    </w:rPr>
  </w:style>
  <w:style w:type="character" w:customStyle="1" w:styleId="Char6">
    <w:name w:val="본문 Char"/>
    <w:basedOn w:val="a0"/>
    <w:link w:val="ad"/>
    <w:uiPriority w:val="99"/>
    <w:semiHidden/>
    <w:rsid w:val="005838C9"/>
    <w:rPr>
      <w:rFonts w:ascii="굴림" w:eastAsia="굴림"/>
    </w:rPr>
  </w:style>
  <w:style w:type="table" w:styleId="ae">
    <w:name w:val="Table Grid"/>
    <w:basedOn w:val="a1"/>
    <w:uiPriority w:val="59"/>
    <w:rsid w:val="006169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E84F71"/>
  </w:style>
  <w:style w:type="paragraph" w:styleId="21">
    <w:name w:val="toc 2"/>
    <w:basedOn w:val="a"/>
    <w:next w:val="a"/>
    <w:autoRedefine/>
    <w:uiPriority w:val="39"/>
    <w:unhideWhenUsed/>
    <w:rsid w:val="00E84F71"/>
    <w:pPr>
      <w:ind w:leftChars="200" w:left="425"/>
    </w:pPr>
  </w:style>
  <w:style w:type="character" w:styleId="af">
    <w:name w:val="FollowedHyperlink"/>
    <w:basedOn w:val="a0"/>
    <w:uiPriority w:val="99"/>
    <w:semiHidden/>
    <w:unhideWhenUsed/>
    <w:rsid w:val="00B63B3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embed?cid=C704E2ECDA408483&amp;resid=C704E2ECDA408483%219274&amp;authkey=ACThB7-AmXjQ82U" TargetMode="External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템플릿1</Template>
  <TotalTime>468</TotalTime>
  <Pages>16</Pages>
  <Words>3453</Words>
  <Characters>19686</Characters>
  <Application>Microsoft Office Word</Application>
  <DocSecurity>0</DocSecurity>
  <Lines>164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Seungjin</dc:creator>
  <cp:lastModifiedBy>Asnir</cp:lastModifiedBy>
  <cp:revision>103</cp:revision>
  <cp:lastPrinted>2012-11-12T01:55:00Z</cp:lastPrinted>
  <dcterms:created xsi:type="dcterms:W3CDTF">2014-09-29T01:37:00Z</dcterms:created>
  <dcterms:modified xsi:type="dcterms:W3CDTF">2014-12-26T13:52:00Z</dcterms:modified>
</cp:coreProperties>
</file>