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26" w:rsidRDefault="00284491">
      <w:pPr>
        <w:widowControl/>
        <w:wordWrap/>
        <w:autoSpaceDE/>
        <w:autoSpaceDN/>
        <w:spacing w:after="200" w:line="276" w:lineRule="auto"/>
        <w:jc w:val="both"/>
        <w:rPr>
          <w:sz w:val="44"/>
        </w:rPr>
      </w:pPr>
      <w:r>
        <w:rPr>
          <w:sz w:val="44"/>
        </w:rPr>
        <w:t>Ball</w:t>
      </w:r>
    </w:p>
    <w:p w:rsidR="00406926" w:rsidRDefault="00FE3411" w:rsidP="00406926">
      <w:r>
        <w:rPr>
          <w:rFonts w:hint="eastAsia"/>
        </w:rPr>
        <w:t>2014-</w:t>
      </w:r>
      <w:r w:rsidR="00FA70AC">
        <w:t>12</w:t>
      </w:r>
      <w:r>
        <w:rPr>
          <w:rFonts w:hint="eastAsia"/>
        </w:rPr>
        <w:t>-2</w:t>
      </w:r>
      <w:r w:rsidR="00FA70AC">
        <w:t>1</w:t>
      </w:r>
    </w:p>
    <w:p w:rsidR="00FE3411" w:rsidRDefault="00FE3411" w:rsidP="00406926">
      <w:r>
        <w:rPr>
          <w:rFonts w:hint="eastAsia"/>
        </w:rPr>
        <w:t>이승진</w:t>
      </w:r>
    </w:p>
    <w:p w:rsidR="00FE3411" w:rsidRDefault="00FE3411" w:rsidP="00406926"/>
    <w:p w:rsidR="00FE3411" w:rsidRDefault="00FE3411" w:rsidP="00406926"/>
    <w:p w:rsidR="00406926" w:rsidRPr="00406926" w:rsidRDefault="00406926" w:rsidP="00406926">
      <w:pPr>
        <w:rPr>
          <w:b/>
          <w:sz w:val="28"/>
        </w:rPr>
      </w:pPr>
      <w:r w:rsidRPr="00406926">
        <w:rPr>
          <w:rFonts w:hint="eastAsia"/>
          <w:b/>
          <w:sz w:val="28"/>
        </w:rPr>
        <w:t>목차</w:t>
      </w:r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406926">
        <w:instrText xml:space="preserve"> TOC \o "1-2" \h \z \u </w:instrText>
      </w:r>
      <w:r>
        <w:fldChar w:fldCharType="separate"/>
      </w:r>
      <w:hyperlink w:anchor="_Toc406975852" w:history="1">
        <w:r w:rsidR="0067714C" w:rsidRPr="006E519B">
          <w:rPr>
            <w:rStyle w:val="a8"/>
            <w:noProof/>
          </w:rPr>
          <w:t>1. Ball 프로젝트 생성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53" w:history="1">
        <w:r w:rsidR="0067714C" w:rsidRPr="006E519B">
          <w:rPr>
            <w:rStyle w:val="a8"/>
            <w:noProof/>
          </w:rPr>
          <w:t>2. Timer1Activity 생성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54" w:history="1">
        <w:r w:rsidR="0067714C" w:rsidRPr="006E519B">
          <w:rPr>
            <w:rStyle w:val="a8"/>
            <w:noProof/>
          </w:rPr>
          <w:t>1) activity_timer1.xml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55" w:history="1">
        <w:r w:rsidR="0067714C" w:rsidRPr="006E519B">
          <w:rPr>
            <w:rStyle w:val="a8"/>
            <w:noProof/>
          </w:rPr>
          <w:t>2) Timer1Activity.java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56" w:history="1">
        <w:r w:rsidR="0067714C" w:rsidRPr="006E519B">
          <w:rPr>
            <w:rStyle w:val="a8"/>
            <w:noProof/>
          </w:rPr>
          <w:t>3. MainActivity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57" w:history="1">
        <w:r w:rsidR="0067714C" w:rsidRPr="006E519B">
          <w:rPr>
            <w:rStyle w:val="a8"/>
            <w:noProof/>
          </w:rPr>
          <w:t>1) activity_main.xml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58" w:history="1">
        <w:r w:rsidR="0067714C" w:rsidRPr="006E519B">
          <w:rPr>
            <w:rStyle w:val="a8"/>
            <w:noProof/>
          </w:rPr>
          <w:t>2) MainActivity.java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59" w:history="1">
        <w:r w:rsidR="0067714C" w:rsidRPr="006E519B">
          <w:rPr>
            <w:rStyle w:val="a8"/>
            <w:noProof/>
          </w:rPr>
          <w:t>4. 실행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60" w:history="1">
        <w:r w:rsidR="0067714C" w:rsidRPr="006E519B">
          <w:rPr>
            <w:rStyle w:val="a8"/>
            <w:noProof/>
          </w:rPr>
          <w:t>5. Play1Activity 생성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61" w:history="1">
        <w:r w:rsidR="0067714C" w:rsidRPr="006E519B">
          <w:rPr>
            <w:rStyle w:val="a8"/>
            <w:noProof/>
          </w:rPr>
          <w:t>1) Play1Activity.java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62" w:history="1">
        <w:r w:rsidR="0067714C" w:rsidRPr="006E519B">
          <w:rPr>
            <w:rStyle w:val="a8"/>
            <w:noProof/>
          </w:rPr>
          <w:t>6. MainActivity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63" w:history="1">
        <w:r w:rsidR="0067714C" w:rsidRPr="006E519B">
          <w:rPr>
            <w:rStyle w:val="a8"/>
            <w:noProof/>
          </w:rPr>
          <w:t>1) activity_main.xml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64" w:history="1">
        <w:r w:rsidR="0067714C" w:rsidRPr="006E519B">
          <w:rPr>
            <w:rStyle w:val="a8"/>
            <w:noProof/>
          </w:rPr>
          <w:t>2) MainActivity.java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65" w:history="1">
        <w:r w:rsidR="0067714C" w:rsidRPr="006E519B">
          <w:rPr>
            <w:rStyle w:val="a8"/>
            <w:noProof/>
          </w:rPr>
          <w:t>7. 실행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6975866" w:history="1">
        <w:r w:rsidR="0067714C" w:rsidRPr="006E519B">
          <w:rPr>
            <w:rStyle w:val="a8"/>
            <w:noProof/>
          </w:rPr>
          <w:t>8. Play2Activity 생성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714C" w:rsidRDefault="00FF7C3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6975867" w:history="1">
        <w:r w:rsidR="0067714C" w:rsidRPr="006E519B">
          <w:rPr>
            <w:rStyle w:val="a8"/>
            <w:noProof/>
          </w:rPr>
          <w:t>1) Play2Activity.java 수정</w:t>
        </w:r>
        <w:r w:rsidR="006771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14C">
          <w:rPr>
            <w:noProof/>
            <w:webHidden/>
          </w:rPr>
          <w:instrText xml:space="preserve"> PAGEREF _Toc406975867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71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6926" w:rsidRDefault="00FF7C3F" w:rsidP="00406926">
      <w:r>
        <w:fldChar w:fldCharType="end"/>
      </w:r>
    </w:p>
    <w:p w:rsidR="00406926" w:rsidRDefault="00406926" w:rsidP="00406926"/>
    <w:p w:rsidR="00406926" w:rsidRDefault="00406926" w:rsidP="00406926"/>
    <w:p w:rsidR="00FA70AC" w:rsidRDefault="00FA70AC" w:rsidP="00406926"/>
    <w:p w:rsidR="0067714C" w:rsidRDefault="0067714C" w:rsidP="00406926">
      <w:r>
        <w:rPr>
          <w:rFonts w:hint="eastAsia"/>
        </w:rPr>
        <w:t xml:space="preserve">예제 소스는 강의노트 </w:t>
      </w:r>
      <w:proofErr w:type="spellStart"/>
      <w:r>
        <w:rPr>
          <w:rFonts w:hint="eastAsia"/>
        </w:rPr>
        <w:t>웹폴더의</w:t>
      </w:r>
      <w:proofErr w:type="spellEnd"/>
      <w:r>
        <w:rPr>
          <w:rFonts w:hint="eastAsia"/>
        </w:rPr>
        <w:t xml:space="preserve"> </w:t>
      </w:r>
      <w:r>
        <w:t xml:space="preserve">ball.zip </w:t>
      </w:r>
      <w:r>
        <w:rPr>
          <w:rFonts w:hint="eastAsia"/>
        </w:rPr>
        <w:t>파일</w:t>
      </w:r>
    </w:p>
    <w:p w:rsidR="00FA70AC" w:rsidRDefault="00FA70AC" w:rsidP="00406926">
      <w:bookmarkStart w:id="0" w:name="_GoBack"/>
      <w:bookmarkEnd w:id="0"/>
    </w:p>
    <w:p w:rsidR="00A65A9A" w:rsidRDefault="00A65A9A" w:rsidP="00406926"/>
    <w:p w:rsidR="00A65A9A" w:rsidRDefault="00A65A9A" w:rsidP="00406926"/>
    <w:p w:rsidR="00406926" w:rsidRPr="00406926" w:rsidRDefault="00406926" w:rsidP="00406926"/>
    <w:p w:rsidR="00406926" w:rsidRDefault="0040692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AA55A0" w:rsidRDefault="00C800E6" w:rsidP="005A0650">
      <w:pPr>
        <w:pStyle w:val="10"/>
      </w:pPr>
      <w:bookmarkStart w:id="1" w:name="_Toc406975852"/>
      <w:r>
        <w:rPr>
          <w:rFonts w:hint="eastAsia"/>
        </w:rPr>
        <w:lastRenderedPageBreak/>
        <w:t>B</w:t>
      </w:r>
      <w:r>
        <w:t xml:space="preserve">all </w:t>
      </w:r>
      <w:r>
        <w:rPr>
          <w:rFonts w:hint="eastAsia"/>
        </w:rPr>
        <w:t>프</w:t>
      </w:r>
      <w:r>
        <w:t>로젝트</w:t>
      </w:r>
      <w:r>
        <w:rPr>
          <w:rFonts w:hint="eastAsia"/>
        </w:rPr>
        <w:t xml:space="preserve"> 생</w:t>
      </w:r>
      <w:r>
        <w:t>성</w:t>
      </w:r>
      <w:bookmarkEnd w:id="1"/>
    </w:p>
    <w:p w:rsidR="00C800E6" w:rsidRDefault="00C800E6" w:rsidP="00C800E6"/>
    <w:p w:rsidR="00C800E6" w:rsidRDefault="00032B00" w:rsidP="00C800E6">
      <w:r>
        <w:rPr>
          <w:noProof/>
        </w:rPr>
        <w:drawing>
          <wp:inline distT="0" distB="0" distL="0" distR="0">
            <wp:extent cx="5526815" cy="4718649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47" cy="47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E6" w:rsidRDefault="00C800E6" w:rsidP="00C800E6"/>
    <w:p w:rsidR="00C800E6" w:rsidRDefault="00032B00" w:rsidP="00C800E6">
      <w:r>
        <w:t>Project Name:   Ball</w:t>
      </w:r>
    </w:p>
    <w:p w:rsidR="00032B00" w:rsidRDefault="00032B00" w:rsidP="00C800E6">
      <w:r>
        <w:t xml:space="preserve">Package Name:  </w:t>
      </w:r>
      <w:proofErr w:type="spellStart"/>
      <w:r>
        <w:t>skhu.sw.ball</w:t>
      </w:r>
      <w:proofErr w:type="spellEnd"/>
    </w:p>
    <w:p w:rsidR="00032B00" w:rsidRPr="00032B00" w:rsidRDefault="00032B00" w:rsidP="00C800E6"/>
    <w:p w:rsidR="00032B00" w:rsidRDefault="00032B00" w:rsidP="00C800E6"/>
    <w:p w:rsidR="00EF7B1D" w:rsidRDefault="00EF7B1D" w:rsidP="00C800E6"/>
    <w:p w:rsidR="00EF7B1D" w:rsidRDefault="00EF7B1D" w:rsidP="00C800E6"/>
    <w:p w:rsidR="00EF7B1D" w:rsidRDefault="00EF7B1D" w:rsidP="00C800E6"/>
    <w:p w:rsidR="00546586" w:rsidRDefault="00546586" w:rsidP="00C800E6"/>
    <w:p w:rsidR="00546586" w:rsidRDefault="0054658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546586" w:rsidRDefault="00546586" w:rsidP="00546586">
      <w:pPr>
        <w:pStyle w:val="10"/>
      </w:pPr>
      <w:bookmarkStart w:id="2" w:name="_Toc406975853"/>
      <w:r>
        <w:rPr>
          <w:rFonts w:hint="eastAsia"/>
        </w:rPr>
        <w:lastRenderedPageBreak/>
        <w:t>Timer</w:t>
      </w:r>
      <w:r>
        <w:t>1</w:t>
      </w:r>
      <w:r>
        <w:rPr>
          <w:rFonts w:hint="eastAsia"/>
        </w:rPr>
        <w:t>Activity 생성</w:t>
      </w:r>
      <w:bookmarkEnd w:id="2"/>
    </w:p>
    <w:p w:rsidR="00546586" w:rsidRDefault="00546586" w:rsidP="00546586"/>
    <w:p w:rsidR="00546586" w:rsidRDefault="00546586" w:rsidP="00546586">
      <w:r>
        <w:rPr>
          <w:rFonts w:hint="eastAsia"/>
        </w:rPr>
        <w:t>게임 구현에 필요한 타이머 기능을 먼저 구현해 보자.</w:t>
      </w:r>
    </w:p>
    <w:p w:rsidR="00546586" w:rsidRDefault="00546586" w:rsidP="00546586"/>
    <w:p w:rsidR="00546586" w:rsidRDefault="00546586" w:rsidP="00546586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 </w:t>
      </w:r>
      <w:r>
        <w:t>–</w:t>
      </w:r>
      <w:r>
        <w:t xml:space="preserve"> Android </w:t>
      </w:r>
      <w:r>
        <w:t>–</w:t>
      </w:r>
      <w:r>
        <w:t xml:space="preserve"> Android Activity</w:t>
      </w:r>
    </w:p>
    <w:p w:rsidR="00546586" w:rsidRDefault="00546586" w:rsidP="00546586">
      <w:r>
        <w:rPr>
          <w:noProof/>
        </w:rPr>
        <w:drawing>
          <wp:inline distT="0" distB="0" distL="0" distR="0">
            <wp:extent cx="5962650" cy="4762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86" w:rsidRDefault="00546586" w:rsidP="00546586"/>
    <w:p w:rsidR="00546586" w:rsidRDefault="00546586" w:rsidP="00546586"/>
    <w:p w:rsidR="00546586" w:rsidRDefault="00546586" w:rsidP="00546586"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Name:</w:t>
      </w:r>
      <w:r>
        <w:t xml:space="preserve">       Timer1Activity</w:t>
      </w:r>
    </w:p>
    <w:p w:rsidR="00546586" w:rsidRDefault="00546586" w:rsidP="00546586">
      <w:r>
        <w:t xml:space="preserve">Hierarchical Parent:  </w:t>
      </w:r>
      <w:proofErr w:type="spellStart"/>
      <w:r>
        <w:t>skhu.sw.ball.MainActivity</w:t>
      </w:r>
      <w:proofErr w:type="spellEnd"/>
    </w:p>
    <w:p w:rsidR="00546586" w:rsidRDefault="00546586" w:rsidP="00546586"/>
    <w:p w:rsidR="00546586" w:rsidRDefault="00546586" w:rsidP="00546586"/>
    <w:p w:rsidR="00546586" w:rsidRDefault="0054658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546586" w:rsidRDefault="00546586" w:rsidP="00546586">
      <w:pPr>
        <w:pStyle w:val="20"/>
      </w:pPr>
      <w:bookmarkStart w:id="3" w:name="_Toc406975854"/>
      <w:r>
        <w:rPr>
          <w:rFonts w:hint="eastAsia"/>
        </w:rPr>
        <w:lastRenderedPageBreak/>
        <w:t>activity</w:t>
      </w:r>
      <w:r>
        <w:t xml:space="preserve">_timer1.xml </w:t>
      </w:r>
      <w:r>
        <w:rPr>
          <w:rFonts w:hint="eastAsia"/>
        </w:rPr>
        <w:t>수정</w:t>
      </w:r>
      <w:bookmarkEnd w:id="3"/>
    </w:p>
    <w:p w:rsidR="00546586" w:rsidRDefault="00546586" w:rsidP="00546586"/>
    <w:p w:rsidR="00546586" w:rsidRDefault="00546586" w:rsidP="00546586">
      <w:r>
        <w:rPr>
          <w:rFonts w:hint="eastAsia"/>
        </w:rPr>
        <w:t xml:space="preserve">Timer1Activity의 레이아웃 리소스 </w:t>
      </w:r>
      <w:r>
        <w:t xml:space="preserve">XML </w:t>
      </w:r>
      <w:r>
        <w:rPr>
          <w:rFonts w:hint="eastAsia"/>
        </w:rPr>
        <w:t>파일인</w:t>
      </w:r>
    </w:p>
    <w:p w:rsidR="00546586" w:rsidRDefault="00546586" w:rsidP="00546586">
      <w:r>
        <w:rPr>
          <w:rFonts w:hint="eastAsia"/>
        </w:rPr>
        <w:t>res/layout/activity_timer1.xml을 수정하자</w:t>
      </w:r>
    </w:p>
    <w:p w:rsidR="00546586" w:rsidRDefault="00546586" w:rsidP="00546586">
      <w:r>
        <w:rPr>
          <w:rFonts w:hint="eastAsia"/>
          <w:noProof/>
        </w:rPr>
        <w:drawing>
          <wp:inline distT="0" distB="0" distL="0" distR="0">
            <wp:extent cx="6642100" cy="335597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86" w:rsidRDefault="00546586" w:rsidP="00546586"/>
    <w:p w:rsidR="00546586" w:rsidRDefault="00546586" w:rsidP="00546586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TextView</w:t>
      </w:r>
      <w:proofErr w:type="spellEnd"/>
      <w:r w:rsidR="00613222">
        <w:rPr>
          <w:rFonts w:hint="eastAsia"/>
        </w:rPr>
        <w:t xml:space="preserve">의 </w:t>
      </w:r>
      <w:r w:rsidR="00613222">
        <w:t xml:space="preserve">id </w:t>
      </w:r>
      <w:r w:rsidR="00613222">
        <w:rPr>
          <w:rFonts w:hint="eastAsia"/>
        </w:rPr>
        <w:t xml:space="preserve">속성값에 </w:t>
      </w:r>
      <w:r w:rsidR="00613222">
        <w:t xml:space="preserve">textView1 </w:t>
      </w:r>
      <w:r w:rsidR="00613222">
        <w:rPr>
          <w:rFonts w:hint="eastAsia"/>
        </w:rPr>
        <w:t>을 입력하자.</w:t>
      </w:r>
    </w:p>
    <w:p w:rsidR="00546586" w:rsidRDefault="00546586" w:rsidP="00546586"/>
    <w:p w:rsidR="001919E6" w:rsidRDefault="001919E6" w:rsidP="00546586"/>
    <w:p w:rsidR="001919E6" w:rsidRDefault="001919E6" w:rsidP="00546586"/>
    <w:p w:rsidR="001919E6" w:rsidRDefault="001919E6" w:rsidP="00546586">
      <w:r>
        <w:rPr>
          <w:rFonts w:hint="eastAsia"/>
        </w:rPr>
        <w:t>버튼을 하나 추가하고</w:t>
      </w:r>
      <w:r>
        <w:t>,</w:t>
      </w:r>
      <w:r>
        <w:rPr>
          <w:rFonts w:hint="eastAsia"/>
        </w:rPr>
        <w:t xml:space="preserve"> 다음과 같이 속성을 입력하자</w:t>
      </w:r>
    </w:p>
    <w:p w:rsidR="001919E6" w:rsidRDefault="001919E6" w:rsidP="00546586">
      <w:r>
        <w:rPr>
          <w:rFonts w:hint="eastAsia"/>
        </w:rPr>
        <w:t xml:space="preserve">id </w:t>
      </w:r>
      <w:r>
        <w:t xml:space="preserve">   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btnStart</w:t>
      </w:r>
      <w:proofErr w:type="spellEnd"/>
    </w:p>
    <w:p w:rsidR="001919E6" w:rsidRDefault="001919E6" w:rsidP="00546586">
      <w:r>
        <w:t>Text  :  Start</w:t>
      </w:r>
    </w:p>
    <w:p w:rsidR="001919E6" w:rsidRDefault="001919E6" w:rsidP="00546586">
      <w:r>
        <w:rPr>
          <w:noProof/>
        </w:rPr>
        <w:drawing>
          <wp:inline distT="0" distB="0" distL="0" distR="0">
            <wp:extent cx="6645910" cy="346837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6" w:rsidRDefault="001919E6" w:rsidP="00546586"/>
    <w:p w:rsidR="001919E6" w:rsidRDefault="001919E6" w:rsidP="00546586"/>
    <w:p w:rsidR="001919E6" w:rsidRDefault="001919E6" w:rsidP="00546586"/>
    <w:p w:rsidR="001919E6" w:rsidRDefault="001919E6" w:rsidP="00546586"/>
    <w:p w:rsidR="001919E6" w:rsidRDefault="001919E6" w:rsidP="00546586"/>
    <w:p w:rsidR="001919E6" w:rsidRDefault="001919E6" w:rsidP="00546586"/>
    <w:p w:rsidR="00233C03" w:rsidRDefault="00233C03" w:rsidP="00546586">
      <w:r>
        <w:rPr>
          <w:rFonts w:hint="eastAsia"/>
        </w:rPr>
        <w:t xml:space="preserve">위와 같이 </w:t>
      </w:r>
      <w:r>
        <w:t xml:space="preserve">id </w:t>
      </w:r>
      <w:r>
        <w:rPr>
          <w:rFonts w:hint="eastAsia"/>
        </w:rPr>
        <w:t>속성값을 변경할 때</w:t>
      </w:r>
      <w:r>
        <w:t>, "U</w:t>
      </w:r>
      <w:r>
        <w:rPr>
          <w:rFonts w:hint="eastAsia"/>
        </w:rPr>
        <w:t>pdate Reference</w:t>
      </w:r>
      <w:r>
        <w:t xml:space="preserve">s?" </w:t>
      </w:r>
      <w:r>
        <w:rPr>
          <w:rFonts w:hint="eastAsia"/>
        </w:rPr>
        <w:t xml:space="preserve">라고 묻는 대화상자가 나타나면 </w:t>
      </w:r>
      <w:r>
        <w:t>"Yes"</w:t>
      </w:r>
      <w:r>
        <w:rPr>
          <w:rFonts w:hint="eastAsia"/>
        </w:rPr>
        <w:t>를 누르자.</w:t>
      </w:r>
    </w:p>
    <w:p w:rsidR="001919E6" w:rsidRDefault="001919E6" w:rsidP="00546586">
      <w:r>
        <w:rPr>
          <w:noProof/>
        </w:rPr>
        <w:drawing>
          <wp:inline distT="0" distB="0" distL="0" distR="0">
            <wp:extent cx="5067300" cy="16478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6" w:rsidRDefault="001919E6" w:rsidP="00546586"/>
    <w:p w:rsidR="001919E6" w:rsidRDefault="001919E6" w:rsidP="00546586">
      <w:r>
        <w:rPr>
          <w:noProof/>
        </w:rPr>
        <w:drawing>
          <wp:inline distT="0" distB="0" distL="0" distR="0">
            <wp:extent cx="4724400" cy="24860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6" w:rsidRDefault="001919E6" w:rsidP="00546586">
      <w:r>
        <w:rPr>
          <w:rFonts w:hint="eastAsia"/>
        </w:rPr>
        <w:t xml:space="preserve">여기에서도 </w:t>
      </w:r>
      <w:r>
        <w:t>OK</w:t>
      </w:r>
      <w:r>
        <w:rPr>
          <w:rFonts w:hint="eastAsia"/>
        </w:rPr>
        <w:t xml:space="preserve"> 버튼을 누르자.</w:t>
      </w:r>
    </w:p>
    <w:p w:rsidR="001919E6" w:rsidRDefault="001919E6" w:rsidP="00546586"/>
    <w:p w:rsidR="00233C03" w:rsidRDefault="00233C03" w:rsidP="00546586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 xml:space="preserve">View) </w:t>
      </w:r>
      <w:r>
        <w:rPr>
          <w:rFonts w:hint="eastAsia"/>
        </w:rPr>
        <w:t>객체의 id를</w:t>
      </w:r>
      <w:r w:rsidR="001919E6">
        <w:t xml:space="preserve"> </w:t>
      </w:r>
      <w:r w:rsidR="001919E6">
        <w:rPr>
          <w:rFonts w:hint="eastAsia"/>
        </w:rPr>
        <w:t xml:space="preserve">변경하면 </w:t>
      </w:r>
      <w:r w:rsidR="001919E6">
        <w:t xml:space="preserve">XML </w:t>
      </w:r>
      <w:r w:rsidR="001919E6">
        <w:rPr>
          <w:rFonts w:hint="eastAsia"/>
        </w:rPr>
        <w:t xml:space="preserve">파일의 </w:t>
      </w:r>
      <w:r w:rsidR="001919E6">
        <w:t xml:space="preserve">@id/textView1 </w:t>
      </w:r>
      <w:r w:rsidR="001919E6">
        <w:rPr>
          <w:rFonts w:hint="eastAsia"/>
        </w:rPr>
        <w:t xml:space="preserve">부분과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소스코드</w:t>
      </w:r>
      <w:r w:rsidR="001919E6">
        <w:rPr>
          <w:rFonts w:hint="eastAsia"/>
        </w:rPr>
        <w:t xml:space="preserve">의 </w:t>
      </w:r>
      <w:r w:rsidR="001919E6">
        <w:t>R</w:t>
      </w:r>
      <w:r>
        <w:t xml:space="preserve">.id.textView1 </w:t>
      </w:r>
      <w:r w:rsidR="001919E6">
        <w:rPr>
          <w:rFonts w:hint="eastAsia"/>
        </w:rPr>
        <w:t>부분이 둘 다 변경되어야 한다.</w:t>
      </w:r>
      <w:r w:rsidR="001919E6">
        <w:t xml:space="preserve"> </w:t>
      </w:r>
      <w:r w:rsidR="001919E6">
        <w:rPr>
          <w:rFonts w:hint="eastAsia"/>
        </w:rPr>
        <w:t>이 변경(</w:t>
      </w:r>
      <w:r w:rsidR="001919E6">
        <w:t>update)</w:t>
      </w:r>
      <w:r w:rsidR="001919E6">
        <w:rPr>
          <w:rFonts w:hint="eastAsia"/>
        </w:rPr>
        <w:t>을 자동으로 해주겠다고 묻는 대화상자이다.</w:t>
      </w:r>
    </w:p>
    <w:p w:rsidR="001919E6" w:rsidRDefault="001919E6" w:rsidP="00546586"/>
    <w:p w:rsidR="001919E6" w:rsidRDefault="001919E6" w:rsidP="00546586"/>
    <w:p w:rsidR="00546586" w:rsidRDefault="001919E6" w:rsidP="00546586">
      <w:r>
        <w:rPr>
          <w:noProof/>
        </w:rPr>
        <w:drawing>
          <wp:inline distT="0" distB="0" distL="0" distR="0">
            <wp:extent cx="6645910" cy="3291840"/>
            <wp:effectExtent l="0" t="0" r="254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6" w:rsidRDefault="001919E6" w:rsidP="00546586"/>
    <w:p w:rsidR="001919E6" w:rsidRDefault="001919E6" w:rsidP="00546586">
      <w:r>
        <w:rPr>
          <w:rFonts w:hint="eastAsia"/>
        </w:rPr>
        <w:t>위와 같이 버튼을 하나 더 추가하고 다음과 같이 속성을 입력하자.</w:t>
      </w:r>
    </w:p>
    <w:p w:rsidR="001919E6" w:rsidRDefault="001919E6" w:rsidP="00546586">
      <w:r>
        <w:t xml:space="preserve">id    : </w:t>
      </w:r>
      <w:proofErr w:type="spellStart"/>
      <w:r>
        <w:t>btnStop</w:t>
      </w:r>
      <w:proofErr w:type="spellEnd"/>
    </w:p>
    <w:p w:rsidR="001919E6" w:rsidRDefault="001919E6" w:rsidP="00546586">
      <w:r>
        <w:t>Text  : Stop</w:t>
      </w:r>
    </w:p>
    <w:p w:rsidR="001919E6" w:rsidRDefault="001919E6" w:rsidP="00546586"/>
    <w:p w:rsidR="001919E6" w:rsidRPr="00546586" w:rsidRDefault="001919E6" w:rsidP="00546586"/>
    <w:p w:rsidR="00546586" w:rsidRDefault="00546586" w:rsidP="00546586">
      <w:pPr>
        <w:pStyle w:val="20"/>
      </w:pPr>
      <w:bookmarkStart w:id="4" w:name="_Toc406975855"/>
      <w:r>
        <w:rPr>
          <w:rFonts w:hint="eastAsia"/>
        </w:rPr>
        <w:t>Timer</w:t>
      </w:r>
      <w:r>
        <w:t>1</w:t>
      </w:r>
      <w:r>
        <w:rPr>
          <w:rFonts w:hint="eastAsia"/>
        </w:rPr>
        <w:t>Activity.java</w:t>
      </w:r>
      <w:r>
        <w:t xml:space="preserve"> </w:t>
      </w:r>
      <w:r>
        <w:rPr>
          <w:rFonts w:hint="eastAsia"/>
        </w:rPr>
        <w:t>수정</w:t>
      </w:r>
      <w:bookmarkEnd w:id="4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546586" w:rsidTr="00546586">
        <w:tc>
          <w:tcPr>
            <w:tcW w:w="426" w:type="dxa"/>
          </w:tcPr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546586" w:rsidRPr="00185935" w:rsidRDefault="00546586" w:rsidP="00897DB9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546586" w:rsidRDefault="00546586" w:rsidP="00897DB9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67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</w:t>
            </w:r>
          </w:p>
          <w:p w:rsidR="00546586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  <w:p w:rsidR="00546586" w:rsidRPr="002B6169" w:rsidRDefault="00546586" w:rsidP="00897DB9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</w:t>
            </w:r>
          </w:p>
        </w:tc>
        <w:tc>
          <w:tcPr>
            <w:tcW w:w="10631" w:type="dxa"/>
          </w:tcPr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skhu.sw.ball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android.os.Handler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android.os.Message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</w:p>
          <w:p w:rsidR="00897DB9" w:rsidRDefault="00897DB9" w:rsidP="00897DB9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Timer1Activity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897DB9" w:rsidRDefault="00897DB9" w:rsidP="00897DB9">
            <w:pPr>
              <w:pStyle w:val="aa"/>
            </w:pP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 xml:space="preserve"> = 1000;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Handler </w:t>
            </w:r>
            <w:proofErr w:type="spellStart"/>
            <w:r>
              <w:rPr>
                <w:color w:val="0000C0"/>
              </w:rPr>
              <w:t>handler</w:t>
            </w:r>
            <w:proofErr w:type="spellEnd"/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(R.layout.</w:t>
            </w:r>
            <w:r>
              <w:rPr>
                <w:color w:val="0000C0"/>
              </w:rPr>
              <w:t>activity_timer1</w:t>
            </w:r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Button </w:t>
            </w:r>
            <w:proofErr w:type="spellStart"/>
            <w:r>
              <w:rPr>
                <w:color w:val="000000"/>
              </w:rPr>
              <w:t>btnStart</w:t>
            </w:r>
            <w:proofErr w:type="spellEnd"/>
            <w:r>
              <w:rPr>
                <w:color w:val="000000"/>
              </w:rPr>
              <w:t xml:space="preserve">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btnStart</w:t>
            </w:r>
            <w:proofErr w:type="spellEnd"/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btnStart.setOnClickListener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arg0)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startTimer</w:t>
            </w:r>
            <w:proofErr w:type="spellEnd"/>
            <w:r>
              <w:rPr>
                <w:color w:val="000000"/>
              </w:rPr>
              <w:t>();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Button </w:t>
            </w:r>
            <w:proofErr w:type="spellStart"/>
            <w:r>
              <w:rPr>
                <w:color w:val="000000"/>
              </w:rPr>
              <w:t>btnStop</w:t>
            </w:r>
            <w:proofErr w:type="spellEnd"/>
            <w:r>
              <w:rPr>
                <w:color w:val="000000"/>
              </w:rPr>
              <w:t xml:space="preserve">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btnStop</w:t>
            </w:r>
            <w:proofErr w:type="spellEnd"/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btnStop.setOnClickListener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arg0)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stopTimer</w:t>
            </w:r>
            <w:proofErr w:type="spellEnd"/>
            <w:r>
              <w:rPr>
                <w:color w:val="000000"/>
              </w:rPr>
              <w:t>();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});    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startTimer</w:t>
            </w:r>
            <w:proofErr w:type="spellEnd"/>
            <w:r>
              <w:rPr>
                <w:color w:val="000000"/>
              </w:rPr>
              <w:t>()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Handler()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handleMessage</w:t>
            </w:r>
            <w:proofErr w:type="spellEnd"/>
            <w:r>
              <w:rPr>
                <w:color w:val="000000"/>
              </w:rPr>
              <w:t xml:space="preserve">(Message 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    ++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.setText(</w:t>
            </w:r>
            <w:r>
              <w:rPr>
                <w:color w:val="2A00FF"/>
              </w:rPr>
              <w:t>"count# "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 w:rsidRPr="005A1E5E">
              <w:rPr>
                <w:color w:val="0000C0"/>
                <w:highlight w:val="yellow"/>
              </w:rPr>
              <w:t>handler</w:t>
            </w:r>
            <w:r w:rsidRPr="005A1E5E">
              <w:rPr>
                <w:color w:val="000000"/>
                <w:highlight w:val="yellow"/>
              </w:rPr>
              <w:t>.sendEmptyMessageDelayed</w:t>
            </w:r>
            <w:proofErr w:type="spellEnd"/>
            <w:r w:rsidRPr="005A1E5E">
              <w:rPr>
                <w:color w:val="000000"/>
                <w:highlight w:val="yellow"/>
              </w:rPr>
              <w:t xml:space="preserve">(0, </w:t>
            </w:r>
            <w:r w:rsidRPr="005A1E5E">
              <w:rPr>
                <w:color w:val="0000C0"/>
                <w:highlight w:val="yellow"/>
              </w:rPr>
              <w:t>TIMER_INTERVAL</w:t>
            </w:r>
            <w:r w:rsidRPr="005A1E5E">
              <w:rPr>
                <w:color w:val="000000"/>
                <w:highlight w:val="yellow"/>
              </w:rPr>
              <w:t>);</w:t>
            </w:r>
            <w:r w:rsidR="005A1E5E">
              <w:rPr>
                <w:rFonts w:hint="eastAsia"/>
                <w:color w:val="000000"/>
              </w:rPr>
              <w:t xml:space="preserve">//0은 </w:t>
            </w:r>
            <w:proofErr w:type="spellStart"/>
            <w:r w:rsidR="005A1E5E">
              <w:rPr>
                <w:rFonts w:hint="eastAsia"/>
                <w:color w:val="000000"/>
              </w:rPr>
              <w:t>의미없음</w:t>
            </w:r>
            <w:proofErr w:type="spellEnd"/>
            <w:r w:rsidR="005A1E5E">
              <w:rPr>
                <w:rFonts w:hint="eastAsia"/>
                <w:color w:val="000000"/>
              </w:rPr>
              <w:t>.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};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.sendEmptyMessageDelayed</w:t>
            </w:r>
            <w:proofErr w:type="spellEnd"/>
            <w:r>
              <w:rPr>
                <w:color w:val="000000"/>
              </w:rPr>
              <w:t xml:space="preserve">(0,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>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stopTimer</w:t>
            </w:r>
            <w:proofErr w:type="spellEnd"/>
            <w:r>
              <w:rPr>
                <w:color w:val="000000"/>
              </w:rPr>
              <w:t>()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.removeCallbacksAndMessages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  <w:r w:rsidR="00BC38E8">
              <w:rPr>
                <w:rFonts w:hint="eastAsia"/>
                <w:color w:val="000000"/>
              </w:rPr>
              <w:t>//메시지전달 취소</w:t>
            </w:r>
          </w:p>
          <w:p w:rsidR="003C4E78" w:rsidRPr="00356D02" w:rsidRDefault="00897DB9" w:rsidP="00897DB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  <w:r w:rsidR="003C4E78">
              <w:rPr>
                <w:rFonts w:hint="eastAsia"/>
                <w:color w:val="000000"/>
              </w:rPr>
              <w:t>//자바는 free가 없다. null을 넣어놓아야 사라짐</w:t>
            </w:r>
            <w:r w:rsidR="005911BC">
              <w:rPr>
                <w:rFonts w:hint="eastAsia"/>
                <w:color w:val="000000"/>
              </w:rPr>
              <w:t xml:space="preserve"> 참조되지 </w:t>
            </w:r>
            <w:proofErr w:type="spellStart"/>
            <w:r w:rsidR="005911BC">
              <w:rPr>
                <w:rFonts w:hint="eastAsia"/>
                <w:color w:val="000000"/>
              </w:rPr>
              <w:t>않는객체는</w:t>
            </w:r>
            <w:proofErr w:type="spellEnd"/>
            <w:r w:rsidR="005911BC">
              <w:rPr>
                <w:rFonts w:hint="eastAsia"/>
                <w:color w:val="000000"/>
              </w:rPr>
              <w:t xml:space="preserve"> 사라짐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97DB9" w:rsidRDefault="00897DB9" w:rsidP="00897DB9">
            <w:pPr>
              <w:pStyle w:val="aa"/>
            </w:pP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().inflate(R.menu.</w:t>
            </w:r>
            <w:r>
              <w:rPr>
                <w:color w:val="0000C0"/>
              </w:rPr>
              <w:t>timer1</w:t>
            </w:r>
            <w:r>
              <w:rPr>
                <w:color w:val="000000"/>
              </w:rPr>
              <w:t>, menu);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897DB9" w:rsidRDefault="00897DB9" w:rsidP="00897DB9">
            <w:pPr>
              <w:pStyle w:val="aa"/>
            </w:pP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897DB9" w:rsidRDefault="00897DB9" w:rsidP="00897DB9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46586" w:rsidRDefault="00897DB9" w:rsidP="00897DB9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546586" w:rsidRDefault="00546586" w:rsidP="00546586"/>
    <w:p w:rsidR="00897DB9" w:rsidRDefault="00897DB9" w:rsidP="00897DB9">
      <w:r>
        <w:rPr>
          <w:rFonts w:hint="eastAsia"/>
        </w:rPr>
        <w:t>(줄16</w:t>
      </w:r>
      <w:r>
        <w:t xml:space="preserve">)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자동으로 호출될 시간인 </w:t>
      </w:r>
      <w:r>
        <w:t xml:space="preserve">1000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(</w:t>
      </w:r>
      <w:proofErr w:type="spellStart"/>
      <w:r>
        <w:t>mili</w:t>
      </w:r>
      <w:proofErr w:type="spellEnd"/>
      <w:r>
        <w:t xml:space="preserve"> second)</w:t>
      </w:r>
      <w:r>
        <w:rPr>
          <w:rFonts w:hint="eastAsia"/>
        </w:rPr>
        <w:t>를 상수(</w:t>
      </w:r>
      <w:r>
        <w:t>constant)</w:t>
      </w:r>
      <w:r>
        <w:rPr>
          <w:rFonts w:hint="eastAsia"/>
        </w:rPr>
        <w:t>로 정의하였다.</w:t>
      </w:r>
    </w:p>
    <w:p w:rsidR="00897DB9" w:rsidRPr="00897DB9" w:rsidRDefault="00897DB9" w:rsidP="00897DB9"/>
    <w:p w:rsidR="00897DB9" w:rsidRDefault="00897DB9" w:rsidP="00897DB9">
      <w:r>
        <w:t>(</w:t>
      </w:r>
      <w:r>
        <w:rPr>
          <w:rFonts w:hint="eastAsia"/>
        </w:rPr>
        <w:t>줄1</w:t>
      </w:r>
      <w:r>
        <w:t xml:space="preserve">7) </w:t>
      </w:r>
      <w:r>
        <w:rPr>
          <w:rFonts w:hint="eastAsia"/>
        </w:rPr>
        <w:t xml:space="preserve">정해진 시간 간격으로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자동으로 호출하기 위해 </w:t>
      </w:r>
      <w:r>
        <w:t xml:space="preserve">Handler </w:t>
      </w:r>
      <w:r>
        <w:rPr>
          <w:rFonts w:hint="eastAsia"/>
        </w:rPr>
        <w:t>객체를 사용한다.</w:t>
      </w:r>
    </w:p>
    <w:p w:rsidR="00897DB9" w:rsidRPr="00897DB9" w:rsidRDefault="00897DB9" w:rsidP="00897DB9"/>
    <w:p w:rsidR="00897DB9" w:rsidRDefault="00897DB9" w:rsidP="00897DB9">
      <w:r>
        <w:rPr>
          <w:rFonts w:hint="eastAsia"/>
        </w:rPr>
        <w:t>(줄1</w:t>
      </w:r>
      <w:r>
        <w:t xml:space="preserve">8) </w:t>
      </w:r>
      <w:r>
        <w:rPr>
          <w:rFonts w:hint="eastAsia"/>
        </w:rPr>
        <w:t xml:space="preserve">정해진 시간 </w:t>
      </w:r>
      <w:proofErr w:type="spellStart"/>
      <w:r>
        <w:rPr>
          <w:rFonts w:hint="eastAsia"/>
        </w:rPr>
        <w:t>각격으로</w:t>
      </w:r>
      <w:proofErr w:type="spellEnd"/>
      <w:r>
        <w:rPr>
          <w:rFonts w:hint="eastAsia"/>
        </w:rPr>
        <w:t xml:space="preserve"> 호출된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이 멤버 변수가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TextView</w:t>
      </w:r>
      <w:proofErr w:type="spellEnd"/>
      <w:r>
        <w:rPr>
          <w:rFonts w:hint="eastAsia"/>
        </w:rPr>
        <w:t>에 카운트 값을 표시할 것이다.</w:t>
      </w:r>
      <w:r>
        <w:t xml:space="preserve"> </w:t>
      </w:r>
      <w:r>
        <w:rPr>
          <w:rFonts w:hint="eastAsia"/>
        </w:rPr>
        <w:t>줄2</w:t>
      </w:r>
      <w:r>
        <w:t>5</w:t>
      </w:r>
      <w:r>
        <w:rPr>
          <w:rFonts w:hint="eastAsia"/>
        </w:rPr>
        <w:t xml:space="preserve">에서 이 멤버 변수에 </w:t>
      </w:r>
      <w:r>
        <w:t xml:space="preserve">TextView </w:t>
      </w:r>
      <w:r>
        <w:rPr>
          <w:rFonts w:hint="eastAsia"/>
        </w:rPr>
        <w:t>객체에 대한 참조를 대입한다.</w:t>
      </w:r>
    </w:p>
    <w:p w:rsidR="00897DB9" w:rsidRPr="00897DB9" w:rsidRDefault="00897DB9" w:rsidP="00897DB9"/>
    <w:p w:rsidR="00897DB9" w:rsidRDefault="00897DB9" w:rsidP="00897DB9">
      <w:r>
        <w:t>(</w:t>
      </w:r>
      <w:r>
        <w:rPr>
          <w:rFonts w:hint="eastAsia"/>
        </w:rPr>
        <w:t>줄1</w:t>
      </w:r>
      <w:r>
        <w:t xml:space="preserve">9) </w:t>
      </w:r>
      <w:proofErr w:type="spellStart"/>
      <w:r>
        <w:t>TextView</w:t>
      </w:r>
      <w:proofErr w:type="spellEnd"/>
      <w:r>
        <w:rPr>
          <w:rFonts w:hint="eastAsia"/>
        </w:rPr>
        <w:t>에 표시할 카운트</w:t>
      </w:r>
      <w:r>
        <w:t xml:space="preserve"> </w:t>
      </w:r>
      <w:r>
        <w:rPr>
          <w:rFonts w:hint="eastAsia"/>
        </w:rPr>
        <w:t>값을 저장할 멤버 변수이다.</w:t>
      </w:r>
      <w:r>
        <w:t xml:space="preserve"> </w:t>
      </w:r>
      <w:r>
        <w:rPr>
          <w:rFonts w:hint="eastAsia"/>
        </w:rPr>
        <w:t>줄4</w:t>
      </w:r>
      <w:r>
        <w:t>7~48</w:t>
      </w:r>
      <w:r>
        <w:rPr>
          <w:rFonts w:hint="eastAsia"/>
        </w:rPr>
        <w:t xml:space="preserve">에서 이 카운트 값이 </w:t>
      </w:r>
      <w:r>
        <w:t>TextView</w:t>
      </w:r>
      <w:r>
        <w:rPr>
          <w:rFonts w:hint="eastAsia"/>
        </w:rPr>
        <w:t>에 채워진다.</w:t>
      </w:r>
    </w:p>
    <w:p w:rsidR="00897DB9" w:rsidRDefault="00897DB9" w:rsidP="00897DB9"/>
    <w:p w:rsidR="00897DB9" w:rsidRDefault="00897DB9" w:rsidP="00897DB9">
      <w:r>
        <w:rPr>
          <w:rFonts w:hint="eastAsia"/>
        </w:rPr>
        <w:t>(줄2</w:t>
      </w:r>
      <w:r>
        <w:t xml:space="preserve">7~33)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 xml:space="preserve">버튼에 </w:t>
      </w:r>
      <w:proofErr w:type="spellStart"/>
      <w:r>
        <w:t>OnClickListener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등록하였다.</w:t>
      </w:r>
      <w:r>
        <w:t xml:space="preserve"> Start </w:t>
      </w:r>
      <w:r>
        <w:rPr>
          <w:rFonts w:hint="eastAsia"/>
        </w:rPr>
        <w:t>버튼이 클릭되면,</w:t>
      </w:r>
      <w:r>
        <w:t xml:space="preserve"> </w:t>
      </w:r>
      <w:r>
        <w:rPr>
          <w:rFonts w:hint="eastAsia"/>
        </w:rPr>
        <w:t>줄3</w:t>
      </w:r>
      <w:r>
        <w:t>0</w:t>
      </w:r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호출되어</w:t>
      </w:r>
      <w:r>
        <w:t xml:space="preserve">, </w:t>
      </w:r>
      <w:r>
        <w:rPr>
          <w:rFonts w:hint="eastAsia"/>
        </w:rPr>
        <w:t>줄</w:t>
      </w:r>
      <w:r>
        <w:t>31</w:t>
      </w:r>
      <w:r w:rsidR="008A70BA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startTimer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호출될 것이다.</w:t>
      </w:r>
    </w:p>
    <w:p w:rsidR="00897DB9" w:rsidRPr="008A70BA" w:rsidRDefault="00897DB9" w:rsidP="00897DB9"/>
    <w:p w:rsidR="00897DB9" w:rsidRDefault="00897DB9" w:rsidP="00897DB9">
      <w:r>
        <w:t>(</w:t>
      </w:r>
      <w:r>
        <w:rPr>
          <w:rFonts w:hint="eastAsia"/>
        </w:rPr>
        <w:t>줄3</w:t>
      </w:r>
      <w:r>
        <w:t xml:space="preserve">5~41) Stop </w:t>
      </w:r>
      <w:r>
        <w:rPr>
          <w:rFonts w:hint="eastAsia"/>
        </w:rPr>
        <w:t xml:space="preserve">버튼에 </w:t>
      </w:r>
      <w:proofErr w:type="spellStart"/>
      <w:r>
        <w:t>OnClickListener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등록하였다.</w:t>
      </w:r>
      <w:r>
        <w:t xml:space="preserve"> Stop </w:t>
      </w:r>
      <w:r>
        <w:rPr>
          <w:rFonts w:hint="eastAsia"/>
        </w:rPr>
        <w:t>버튼이 클릭되면,</w:t>
      </w:r>
      <w:r>
        <w:t xml:space="preserve"> </w:t>
      </w:r>
      <w:r>
        <w:rPr>
          <w:rFonts w:hint="eastAsia"/>
        </w:rPr>
        <w:t>줄</w:t>
      </w:r>
      <w:r>
        <w:t>38</w:t>
      </w:r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호출되어,</w:t>
      </w:r>
      <w:r>
        <w:t xml:space="preserve"> </w:t>
      </w:r>
      <w:r>
        <w:rPr>
          <w:rFonts w:hint="eastAsia"/>
        </w:rPr>
        <w:t>줄3</w:t>
      </w:r>
      <w:r>
        <w:t>9</w:t>
      </w:r>
      <w:r w:rsidR="008A70BA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stopTimer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호출될 것이다.</w:t>
      </w:r>
    </w:p>
    <w:p w:rsidR="00897DB9" w:rsidRDefault="00897DB9" w:rsidP="00897DB9"/>
    <w:p w:rsidR="008A70BA" w:rsidRDefault="008A70BA" w:rsidP="00897DB9">
      <w:r>
        <w:rPr>
          <w:rFonts w:hint="eastAsia"/>
        </w:rPr>
        <w:t>(줄4</w:t>
      </w:r>
      <w:r>
        <w:t xml:space="preserve">4) Start </w:t>
      </w:r>
      <w:r>
        <w:rPr>
          <w:rFonts w:hint="eastAsia"/>
        </w:rPr>
        <w:t xml:space="preserve">버튼이 클릭되면 이 </w:t>
      </w:r>
      <w:proofErr w:type="spellStart"/>
      <w:r>
        <w:t>startTimer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8A70BA" w:rsidRDefault="008A70BA" w:rsidP="00897DB9">
      <w:r>
        <w:rPr>
          <w:rFonts w:hint="eastAsia"/>
        </w:rPr>
        <w:t xml:space="preserve">정해진 시간 간격으로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자동으로 호출해주는 기능(타이머 기능)을 시작하는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8A70BA" w:rsidRDefault="008A70BA" w:rsidP="00897DB9">
      <w:r>
        <w:rPr>
          <w:rFonts w:hint="eastAsia"/>
        </w:rPr>
        <w:t>Handler</w:t>
      </w:r>
      <w:r>
        <w:t xml:space="preserve"> </w:t>
      </w:r>
      <w:r>
        <w:rPr>
          <w:rFonts w:hint="eastAsia"/>
        </w:rPr>
        <w:t>객체를 이용하여 이 기능을 구현한다.</w:t>
      </w:r>
    </w:p>
    <w:p w:rsidR="008A70BA" w:rsidRDefault="008A70BA" w:rsidP="00897DB9"/>
    <w:p w:rsidR="008A70BA" w:rsidRDefault="008A70BA" w:rsidP="008A70BA">
      <w:r>
        <w:t>(</w:t>
      </w:r>
      <w:r>
        <w:rPr>
          <w:rFonts w:hint="eastAsia"/>
        </w:rPr>
        <w:t>줄45</w:t>
      </w:r>
      <w:r>
        <w:t xml:space="preserve">~51) anonymous inner class </w:t>
      </w:r>
      <w:r>
        <w:rPr>
          <w:rFonts w:hint="eastAsia"/>
        </w:rPr>
        <w:t>객체를 생성하는 코드이다.</w:t>
      </w:r>
    </w:p>
    <w:p w:rsidR="008A70BA" w:rsidRDefault="008A70BA" w:rsidP="008A70BA">
      <w:r>
        <w:t xml:space="preserve">Handler </w:t>
      </w:r>
      <w:r>
        <w:rPr>
          <w:rFonts w:hint="eastAsia"/>
        </w:rPr>
        <w:t xml:space="preserve">클래스의 객체가 하나 생성되어 멤버 변수 </w:t>
      </w:r>
      <w:r>
        <w:t>handler</w:t>
      </w:r>
      <w:r>
        <w:rPr>
          <w:rFonts w:hint="eastAsia"/>
        </w:rPr>
        <w:t>에 대입되고 있다.</w:t>
      </w:r>
    </w:p>
    <w:p w:rsidR="008A70BA" w:rsidRDefault="008A70BA" w:rsidP="008A70BA"/>
    <w:p w:rsidR="008A70BA" w:rsidRDefault="008A70BA" w:rsidP="008A70BA">
      <w:r>
        <w:rPr>
          <w:rFonts w:hint="eastAsia"/>
        </w:rPr>
        <w:t>(줄4</w:t>
      </w:r>
      <w:r>
        <w:t xml:space="preserve">6~50) </w:t>
      </w:r>
      <w:r>
        <w:rPr>
          <w:rFonts w:hint="eastAsia"/>
        </w:rPr>
        <w:t>줄4</w:t>
      </w:r>
      <w:r>
        <w:t>5</w:t>
      </w:r>
      <w:r>
        <w:rPr>
          <w:rFonts w:hint="eastAsia"/>
        </w:rPr>
        <w:t xml:space="preserve">에서 생성된 </w:t>
      </w:r>
      <w:r>
        <w:t xml:space="preserve">Handler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정의되었다.</w:t>
      </w:r>
    </w:p>
    <w:p w:rsidR="008A70BA" w:rsidRDefault="008A70BA" w:rsidP="008A70BA"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정의되었을뿐이고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아직 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호출되지 않는다.</w:t>
      </w:r>
      <w:r>
        <w:t xml:space="preserve"> </w:t>
      </w:r>
    </w:p>
    <w:p w:rsidR="008A70BA" w:rsidRDefault="008A70BA" w:rsidP="008A70BA">
      <w:r>
        <w:rPr>
          <w:rFonts w:hint="eastAsia"/>
        </w:rPr>
        <w:t>누군가 Handler</w:t>
      </w:r>
      <w:r>
        <w:t xml:space="preserve"> </w:t>
      </w:r>
      <w:r>
        <w:rPr>
          <w:rFonts w:hint="eastAsia"/>
        </w:rPr>
        <w:t>객체에 메시지(</w:t>
      </w:r>
      <w:r>
        <w:t>message)</w:t>
      </w:r>
      <w:r>
        <w:rPr>
          <w:rFonts w:hint="eastAsia"/>
        </w:rPr>
        <w:t xml:space="preserve">를 전달하면 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8A70BA" w:rsidRDefault="008A70BA" w:rsidP="008A70BA">
      <w:r>
        <w:rPr>
          <w:rFonts w:hint="eastAsia"/>
        </w:rPr>
        <w:t xml:space="preserve">아직 아무도 메시지를 전달하지 않았기 때문에 아직 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호출되지 않는다.</w:t>
      </w:r>
    </w:p>
    <w:p w:rsidR="008A70BA" w:rsidRDefault="008A70BA" w:rsidP="008A70BA"/>
    <w:p w:rsidR="008A70BA" w:rsidRDefault="008A70BA" w:rsidP="008A70BA">
      <w:r>
        <w:t>(</w:t>
      </w:r>
      <w:r>
        <w:rPr>
          <w:rFonts w:hint="eastAsia"/>
        </w:rPr>
        <w:t>줄5</w:t>
      </w:r>
      <w:r>
        <w:t xml:space="preserve">2) </w:t>
      </w:r>
      <w:r>
        <w:rPr>
          <w:rFonts w:hint="eastAsia"/>
        </w:rPr>
        <w:t>Handler</w:t>
      </w:r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sendEmptyMessagDelayed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</w:p>
    <w:p w:rsidR="008A70BA" w:rsidRDefault="008A70BA" w:rsidP="008A70BA">
      <w:r>
        <w:rPr>
          <w:rFonts w:hint="eastAsia"/>
        </w:rPr>
        <w:t>줄4</w:t>
      </w:r>
      <w:r>
        <w:t>5</w:t>
      </w:r>
      <w:r>
        <w:rPr>
          <w:rFonts w:hint="eastAsia"/>
        </w:rPr>
        <w:t xml:space="preserve">에서 생성된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메시지를 하나 전달하는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</w:p>
    <w:p w:rsidR="008A70BA" w:rsidRDefault="008A70BA" w:rsidP="008A70BA">
      <w:r>
        <w:rPr>
          <w:rFonts w:hint="eastAsia"/>
        </w:rPr>
        <w:t>그런데 메시지가 즉시 전달되는 것이 아니고,</w:t>
      </w:r>
      <w:r>
        <w:t xml:space="preserve"> </w:t>
      </w:r>
      <w:r>
        <w:rPr>
          <w:rFonts w:hint="eastAsia"/>
        </w:rPr>
        <w:t xml:space="preserve">둘째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밀리초만큼</w:t>
      </w:r>
      <w:proofErr w:type="spellEnd"/>
      <w:r>
        <w:rPr>
          <w:rFonts w:hint="eastAsia"/>
        </w:rPr>
        <w:t xml:space="preserve"> 지체하다가 전달된다.</w:t>
      </w:r>
    </w:p>
    <w:p w:rsidR="008A70BA" w:rsidRDefault="008A70BA" w:rsidP="008A70BA">
      <w:r>
        <w:rPr>
          <w:rFonts w:hint="eastAsia"/>
        </w:rPr>
        <w:t xml:space="preserve">그래서 </w:t>
      </w:r>
      <w:r>
        <w:t>1</w:t>
      </w:r>
      <w:r>
        <w:rPr>
          <w:rFonts w:hint="eastAsia"/>
        </w:rPr>
        <w:t xml:space="preserve">초 후에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메시지가 하나 전달된다.</w:t>
      </w:r>
    </w:p>
    <w:p w:rsidR="00A636AA" w:rsidRDefault="00A636AA" w:rsidP="008A70BA"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메시지가 전달되면 줄4</w:t>
      </w:r>
      <w:r>
        <w:t>6</w:t>
      </w:r>
      <w:r>
        <w:rPr>
          <w:rFonts w:hint="eastAsia"/>
        </w:rPr>
        <w:t xml:space="preserve">의 </w:t>
      </w:r>
      <w:proofErr w:type="spellStart"/>
      <w: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t xml:space="preserve"> </w:t>
      </w:r>
      <w:r>
        <w:rPr>
          <w:rFonts w:hint="eastAsia"/>
        </w:rPr>
        <w:t>저절로 호출된다.</w:t>
      </w:r>
    </w:p>
    <w:p w:rsidR="00A636AA" w:rsidRDefault="00A636AA" w:rsidP="008A70BA"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초 후에 줄4</w:t>
      </w:r>
      <w:r>
        <w:t>6</w:t>
      </w:r>
      <w:r>
        <w:rPr>
          <w:rFonts w:hint="eastAsia"/>
        </w:rPr>
        <w:t xml:space="preserve">의 </w:t>
      </w:r>
      <w:proofErr w:type="spellStart"/>
      <w: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저절로 호출된다.</w:t>
      </w:r>
    </w:p>
    <w:p w:rsidR="00A636AA" w:rsidRPr="00A636AA" w:rsidRDefault="00A636AA" w:rsidP="008A70BA"/>
    <w:p w:rsidR="00A636AA" w:rsidRDefault="00A636AA" w:rsidP="008A70BA">
      <w:r>
        <w:t>(</w:t>
      </w:r>
      <w:r>
        <w:rPr>
          <w:rFonts w:hint="eastAsia"/>
        </w:rPr>
        <w:t>줄4</w:t>
      </w:r>
      <w:r>
        <w:t>7~49) 1</w:t>
      </w:r>
      <w:r>
        <w:rPr>
          <w:rFonts w:hint="eastAsia"/>
        </w:rPr>
        <w:t xml:space="preserve">초 후에 </w:t>
      </w:r>
      <w:proofErr w:type="spellStart"/>
      <w: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저절로 호출되어 이 코드가 실행된다.</w:t>
      </w:r>
    </w:p>
    <w:p w:rsidR="00A636AA" w:rsidRDefault="00A636AA" w:rsidP="008A70BA"/>
    <w:p w:rsidR="00A636AA" w:rsidRDefault="00A636AA" w:rsidP="008A70BA">
      <w:r>
        <w:t>(</w:t>
      </w:r>
      <w:r>
        <w:rPr>
          <w:rFonts w:hint="eastAsia"/>
        </w:rPr>
        <w:t>줄4</w:t>
      </w:r>
      <w:r>
        <w:t xml:space="preserve">7~48) count </w:t>
      </w:r>
      <w:r>
        <w:rPr>
          <w:rFonts w:hint="eastAsia"/>
        </w:rPr>
        <w:t xml:space="preserve">변수 값이 </w:t>
      </w:r>
      <w:r>
        <w:t>1</w:t>
      </w:r>
      <w:r>
        <w:rPr>
          <w:rFonts w:hint="eastAsia"/>
        </w:rPr>
        <w:t xml:space="preserve">증가되어 </w:t>
      </w:r>
      <w:proofErr w:type="spellStart"/>
      <w:r>
        <w:t>TextView</w:t>
      </w:r>
      <w:proofErr w:type="spellEnd"/>
      <w:r>
        <w:rPr>
          <w:rFonts w:hint="eastAsia"/>
        </w:rPr>
        <w:t>에 표시된다.</w:t>
      </w:r>
    </w:p>
    <w:p w:rsidR="00A636AA" w:rsidRDefault="00A636AA" w:rsidP="008A70BA"/>
    <w:p w:rsidR="00A636AA" w:rsidRDefault="00A636AA" w:rsidP="008A70BA">
      <w:r>
        <w:rPr>
          <w:rFonts w:hint="eastAsia"/>
        </w:rPr>
        <w:t>(줄4</w:t>
      </w:r>
      <w:r>
        <w:t xml:space="preserve">9) </w:t>
      </w:r>
      <w:r>
        <w:rPr>
          <w:rFonts w:hint="eastAsia"/>
        </w:rPr>
        <w:t>줄4</w:t>
      </w:r>
      <w:r>
        <w:t>5</w:t>
      </w:r>
      <w:r>
        <w:rPr>
          <w:rFonts w:hint="eastAsia"/>
        </w:rPr>
        <w:t xml:space="preserve">에서 생성된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메시지를 하나 전달하는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</w:p>
    <w:p w:rsidR="00A636AA" w:rsidRDefault="00A636AA" w:rsidP="008A70BA">
      <w:r>
        <w:rPr>
          <w:rFonts w:hint="eastAsia"/>
        </w:rPr>
        <w:t xml:space="preserve">그런데 메시지가 즉시 전달되는 것이 아니고 </w:t>
      </w:r>
      <w:r>
        <w:t>1</w:t>
      </w:r>
      <w:r>
        <w:rPr>
          <w:rFonts w:hint="eastAsia"/>
        </w:rPr>
        <w:t>초 후에 전달된다.</w:t>
      </w:r>
    </w:p>
    <w:p w:rsidR="00A636AA" w:rsidRDefault="00A636AA" w:rsidP="008A70BA">
      <w:r>
        <w:t>1</w:t>
      </w:r>
      <w:r>
        <w:rPr>
          <w:rFonts w:hint="eastAsia"/>
        </w:rPr>
        <w:t>초 후에 줄4</w:t>
      </w:r>
      <w:r>
        <w:t>6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또 저절로 호출되게 된다.</w:t>
      </w:r>
    </w:p>
    <w:p w:rsidR="00A636AA" w:rsidRPr="00A636AA" w:rsidRDefault="00A636AA" w:rsidP="008A70BA"/>
    <w:p w:rsidR="00A636AA" w:rsidRDefault="00A636AA" w:rsidP="008A70BA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일련의 과정이 </w:t>
      </w:r>
      <w:r>
        <w:t>1</w:t>
      </w:r>
      <w:r>
        <w:rPr>
          <w:rFonts w:hint="eastAsia"/>
        </w:rPr>
        <w:t>초의 시간 간격으로 계속 반복된다.</w:t>
      </w:r>
    </w:p>
    <w:p w:rsidR="00A636AA" w:rsidRDefault="00A636AA" w:rsidP="008A70BA">
      <w:r>
        <w:t>1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간격으로 </w:t>
      </w:r>
      <w:proofErr w:type="spellStart"/>
      <w:r>
        <w:rPr>
          <w:rFonts w:hint="eastAsia"/>
        </w:rPr>
        <w:t>텍스트뷰에</w:t>
      </w:r>
      <w:proofErr w:type="spellEnd"/>
      <w:r>
        <w:rPr>
          <w:rFonts w:hint="eastAsia"/>
        </w:rPr>
        <w:t xml:space="preserve"> 카운트</w:t>
      </w:r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씩 증가하며 표시된다.</w:t>
      </w:r>
    </w:p>
    <w:p w:rsidR="00A636AA" w:rsidRPr="00A636AA" w:rsidRDefault="00A636AA" w:rsidP="008A70BA"/>
    <w:p w:rsidR="00A636AA" w:rsidRDefault="00A636AA" w:rsidP="008A70BA">
      <w:r>
        <w:rPr>
          <w:rFonts w:hint="eastAsia"/>
        </w:rPr>
        <w:t>(줄5</w:t>
      </w:r>
      <w:r>
        <w:t xml:space="preserve">5) </w:t>
      </w:r>
      <w:r>
        <w:rPr>
          <w:rFonts w:hint="eastAsia"/>
        </w:rPr>
        <w:t>사용자가 Stop 버튼을 클릭하면 줄5</w:t>
      </w:r>
      <w:r>
        <w:t>5</w:t>
      </w:r>
      <w:r>
        <w:rPr>
          <w:rFonts w:hint="eastAsia"/>
        </w:rPr>
        <w:t xml:space="preserve">의 </w:t>
      </w:r>
      <w:proofErr w:type="spellStart"/>
      <w:r>
        <w:t>stopTimer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A636AA" w:rsidRPr="00A636AA" w:rsidRDefault="00A636AA" w:rsidP="008A70BA"/>
    <w:p w:rsidR="00A636AA" w:rsidRDefault="00A636AA" w:rsidP="008A70BA">
      <w:r>
        <w:t>(</w:t>
      </w:r>
      <w:r>
        <w:rPr>
          <w:rFonts w:hint="eastAsia"/>
        </w:rPr>
        <w:t>줄5</w:t>
      </w:r>
      <w:r>
        <w:t xml:space="preserve">6) </w:t>
      </w:r>
      <w:r>
        <w:rPr>
          <w:rFonts w:hint="eastAsia"/>
        </w:rPr>
        <w:t>줄4</w:t>
      </w:r>
      <w:r>
        <w:t>5</w:t>
      </w:r>
      <w:r>
        <w:rPr>
          <w:rFonts w:hint="eastAsia"/>
        </w:rPr>
        <w:t xml:space="preserve">에서 생성된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객체를 멤버 변수 </w:t>
      </w:r>
      <w:r>
        <w:t>handler</w:t>
      </w:r>
      <w:r>
        <w:rPr>
          <w:rFonts w:hint="eastAsia"/>
        </w:rPr>
        <w:t>가 참조하고 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전달되기 위해 대기중인 메시지들을 전부 취소한다.</w:t>
      </w:r>
    </w:p>
    <w:p w:rsidR="00C455A4" w:rsidRDefault="00C455A4" w:rsidP="008A70BA">
      <w:r>
        <w:t>(</w:t>
      </w:r>
      <w:r>
        <w:rPr>
          <w:rFonts w:hint="eastAsia"/>
        </w:rPr>
        <w:t>줄5</w:t>
      </w:r>
      <w:r>
        <w:t xml:space="preserve">7) </w:t>
      </w:r>
      <w:r>
        <w:rPr>
          <w:rFonts w:hint="eastAsia"/>
        </w:rPr>
        <w:t xml:space="preserve">멤버 변수 </w:t>
      </w:r>
      <w:r>
        <w:t>handler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을 대입하면,</w:t>
      </w:r>
      <w:r>
        <w:t xml:space="preserve"> </w:t>
      </w:r>
      <w:r>
        <w:rPr>
          <w:rFonts w:hint="eastAsia"/>
        </w:rPr>
        <w:t xml:space="preserve">이제 멤버 변수 </w:t>
      </w:r>
      <w:r>
        <w:t>handler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객체를 참조하지 않게 된다.</w:t>
      </w:r>
    </w:p>
    <w:p w:rsidR="00C455A4" w:rsidRDefault="00C455A4" w:rsidP="008A70BA">
      <w:r>
        <w:rPr>
          <w:rFonts w:hint="eastAsia"/>
        </w:rPr>
        <w:lastRenderedPageBreak/>
        <w:t>줄4</w:t>
      </w:r>
      <w:r>
        <w:t>5</w:t>
      </w:r>
      <w:r>
        <w:rPr>
          <w:rFonts w:hint="eastAsia"/>
        </w:rPr>
        <w:t xml:space="preserve">에서 생성된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객체는 더 이상 참조되고 있지 않으므로,</w:t>
      </w:r>
      <w:r>
        <w:t xml:space="preserve"> </w:t>
      </w:r>
      <w:r>
        <w:rPr>
          <w:rFonts w:hint="eastAsia"/>
        </w:rPr>
        <w:t>메모리에서 제거된다.</w:t>
      </w:r>
    </w:p>
    <w:p w:rsidR="00C455A4" w:rsidRDefault="00C455A4" w:rsidP="008A70BA"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객체가 제거되었으므로 줄4</w:t>
      </w:r>
      <w:r>
        <w:t>6</w:t>
      </w:r>
      <w:r>
        <w:rPr>
          <w:rFonts w:hint="eastAsia"/>
        </w:rPr>
        <w:t xml:space="preserve">의 </w:t>
      </w:r>
      <w:proofErr w:type="spellStart"/>
      <w:r>
        <w:t>handle</w:t>
      </w:r>
      <w:r>
        <w:rPr>
          <w:rFonts w:hint="eastAsia"/>
        </w:rPr>
        <w:t>Message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더 이상 호출되지 않는다.</w:t>
      </w:r>
    </w:p>
    <w:p w:rsidR="00C455A4" w:rsidRDefault="00C455A4" w:rsidP="008A70BA">
      <w:r>
        <w:rPr>
          <w:rFonts w:hint="eastAsia"/>
        </w:rPr>
        <w:t>즉 타이머 기능이 정지된다.</w:t>
      </w:r>
    </w:p>
    <w:p w:rsidR="00C455A4" w:rsidRDefault="00C455A4" w:rsidP="008A70BA"/>
    <w:p w:rsidR="00C455A4" w:rsidRDefault="00C455A4" w:rsidP="008A70BA"/>
    <w:p w:rsidR="00C455A4" w:rsidRPr="00C455A4" w:rsidRDefault="00C455A4" w:rsidP="008A70BA"/>
    <w:p w:rsidR="00A636AA" w:rsidRDefault="00A636AA" w:rsidP="008A70BA"/>
    <w:p w:rsidR="00A636AA" w:rsidRDefault="00A636AA" w:rsidP="008A70BA"/>
    <w:p w:rsidR="00A636AA" w:rsidRDefault="00A636AA" w:rsidP="008A70BA"/>
    <w:p w:rsidR="00897DB9" w:rsidRPr="002B6169" w:rsidRDefault="00897DB9" w:rsidP="00897DB9"/>
    <w:p w:rsidR="00897DB9" w:rsidRDefault="00897DB9" w:rsidP="00897DB9"/>
    <w:p w:rsidR="00897DB9" w:rsidRDefault="00897DB9" w:rsidP="00897DB9"/>
    <w:p w:rsidR="00546586" w:rsidRPr="00897DB9" w:rsidRDefault="00546586" w:rsidP="00546586"/>
    <w:p w:rsidR="001F4311" w:rsidRDefault="001F4311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1F4311" w:rsidRDefault="001F4311" w:rsidP="001F4311">
      <w:pPr>
        <w:pStyle w:val="10"/>
      </w:pPr>
      <w:bookmarkStart w:id="5" w:name="_Toc406975856"/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>수정</w:t>
      </w:r>
      <w:bookmarkEnd w:id="5"/>
    </w:p>
    <w:p w:rsidR="001F4311" w:rsidRDefault="001F4311" w:rsidP="001F4311"/>
    <w:p w:rsidR="001F4311" w:rsidRDefault="001F4311" w:rsidP="001F4311">
      <w:r>
        <w:rPr>
          <w:rFonts w:hint="eastAsia"/>
        </w:rPr>
        <w:t xml:space="preserve">게임 화면인 </w:t>
      </w:r>
      <w:r>
        <w:t>Play1Activity</w:t>
      </w:r>
      <w:r>
        <w:rPr>
          <w:rFonts w:hint="eastAsia"/>
        </w:rPr>
        <w:t xml:space="preserve">로 넘어가기 위한 버튼을 </w:t>
      </w:r>
      <w:r>
        <w:t>MainActivity</w:t>
      </w:r>
      <w:r>
        <w:rPr>
          <w:rFonts w:hint="eastAsia"/>
        </w:rPr>
        <w:t>에 추가하자.</w:t>
      </w:r>
    </w:p>
    <w:p w:rsidR="001F4311" w:rsidRDefault="001F4311" w:rsidP="001F4311"/>
    <w:p w:rsidR="001F4311" w:rsidRDefault="001F4311" w:rsidP="001F4311">
      <w:pPr>
        <w:pStyle w:val="20"/>
      </w:pPr>
      <w:bookmarkStart w:id="6" w:name="_Toc406975857"/>
      <w:r>
        <w:rPr>
          <w:rFonts w:hint="eastAsia"/>
        </w:rPr>
        <w:t>a</w:t>
      </w:r>
      <w:r>
        <w:t xml:space="preserve">ctivity_main.xml </w:t>
      </w:r>
      <w:r>
        <w:rPr>
          <w:rFonts w:hint="eastAsia"/>
        </w:rPr>
        <w:t>수정</w:t>
      </w:r>
      <w:bookmarkEnd w:id="6"/>
    </w:p>
    <w:p w:rsidR="001F4311" w:rsidRDefault="001F4311" w:rsidP="001F4311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의 화면 레이아웃인 r</w:t>
      </w:r>
      <w:r>
        <w:t xml:space="preserve">es/layout/activity_main.xml </w:t>
      </w:r>
      <w:r>
        <w:rPr>
          <w:rFonts w:hint="eastAsia"/>
        </w:rPr>
        <w:t>파일을 열어서 버튼을 하나 추가하자.</w:t>
      </w:r>
    </w:p>
    <w:p w:rsidR="001F4311" w:rsidRDefault="001F4311" w:rsidP="001F4311"/>
    <w:p w:rsidR="001F4311" w:rsidRDefault="001F4311" w:rsidP="001F4311">
      <w:r>
        <w:rPr>
          <w:noProof/>
        </w:rPr>
        <w:drawing>
          <wp:inline distT="0" distB="0" distL="0" distR="0">
            <wp:extent cx="6645910" cy="215773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11" w:rsidRDefault="001F4311" w:rsidP="001F4311"/>
    <w:p w:rsidR="001F4311" w:rsidRDefault="001F4311" w:rsidP="001F4311"/>
    <w:p w:rsidR="00C455A4" w:rsidRDefault="00C455A4" w:rsidP="001F4311">
      <w:r>
        <w:rPr>
          <w:rFonts w:hint="eastAsia"/>
        </w:rPr>
        <w:t>Timer1</w:t>
      </w:r>
      <w:r>
        <w:t>Activit</w:t>
      </w:r>
      <w:r>
        <w:rPr>
          <w:rFonts w:hint="eastAsia"/>
        </w:rPr>
        <w:t>y를 호출하기 위한 버튼을 하나 추가하자.</w:t>
      </w:r>
    </w:p>
    <w:p w:rsidR="001F4311" w:rsidRDefault="001F4311" w:rsidP="001F4311"/>
    <w:p w:rsidR="001F4311" w:rsidRDefault="001F4311" w:rsidP="001F4311"/>
    <w:p w:rsidR="001F4311" w:rsidRDefault="001F4311" w:rsidP="001F4311"/>
    <w:p w:rsidR="001F4311" w:rsidRDefault="001F4311" w:rsidP="001F4311">
      <w:pPr>
        <w:pStyle w:val="20"/>
      </w:pPr>
      <w:bookmarkStart w:id="7" w:name="_Toc406975858"/>
      <w:r>
        <w:rPr>
          <w:rFonts w:hint="eastAsia"/>
        </w:rPr>
        <w:t>M</w:t>
      </w:r>
      <w:r>
        <w:t xml:space="preserve">ainActivity.java </w:t>
      </w:r>
      <w:r>
        <w:rPr>
          <w:rFonts w:hint="eastAsia"/>
        </w:rPr>
        <w:t>수정</w:t>
      </w:r>
      <w:bookmarkEnd w:id="7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1F4311" w:rsidTr="008A70BA">
        <w:tc>
          <w:tcPr>
            <w:tcW w:w="426" w:type="dxa"/>
          </w:tcPr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1F4311" w:rsidRPr="00185935" w:rsidRDefault="001F4311" w:rsidP="008A70BA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9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lastRenderedPageBreak/>
              <w:t>36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1F4311" w:rsidRDefault="001F4311" w:rsidP="008A70BA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1F4311" w:rsidRPr="00185935" w:rsidRDefault="001F4311" w:rsidP="008A70BA">
            <w:pPr>
              <w:pStyle w:val="aa"/>
            </w:pPr>
            <w:r>
              <w:t>43</w:t>
            </w:r>
          </w:p>
        </w:tc>
        <w:tc>
          <w:tcPr>
            <w:tcW w:w="10631" w:type="dxa"/>
          </w:tcPr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skhu.sw.ball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Button button1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button1.setOnClickListener(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>, Timer1Activity.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(intent);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4311" w:rsidRDefault="001F4311" w:rsidP="008A70BA">
            <w:pPr>
              <w:pStyle w:val="aa"/>
            </w:pP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4311" w:rsidRDefault="001F4311" w:rsidP="008A70BA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1F4311" w:rsidRDefault="001F4311" w:rsidP="001F4311"/>
    <w:p w:rsidR="001F4311" w:rsidRDefault="001F4311" w:rsidP="001F4311"/>
    <w:p w:rsidR="001F4311" w:rsidRDefault="00C455A4" w:rsidP="001F4311">
      <w:r>
        <w:rPr>
          <w:rFonts w:hint="eastAsia"/>
        </w:rPr>
        <w:t>(줄1</w:t>
      </w:r>
      <w:r>
        <w:t xml:space="preserve">9~26) </w:t>
      </w:r>
      <w:r>
        <w:rPr>
          <w:rFonts w:hint="eastAsia"/>
        </w:rPr>
        <w:t xml:space="preserve">버튼에 </w:t>
      </w:r>
      <w:proofErr w:type="spellStart"/>
      <w:r>
        <w:rPr>
          <w:rFonts w:hint="eastAsia"/>
        </w:rPr>
        <w:t>온클릭리스너</w:t>
      </w:r>
      <w:proofErr w:type="spellEnd"/>
      <w:r>
        <w:rPr>
          <w:rFonts w:hint="eastAsia"/>
        </w:rPr>
        <w:t xml:space="preserve"> 객체를 하나 등록한다.</w:t>
      </w:r>
    </w:p>
    <w:p w:rsidR="00C455A4" w:rsidRDefault="00C455A4" w:rsidP="001F4311">
      <w:r>
        <w:rPr>
          <w:rFonts w:hint="eastAsia"/>
        </w:rPr>
        <w:t>이 버튼이 클릭되면 줄2</w:t>
      </w:r>
      <w:r>
        <w:t>2</w:t>
      </w:r>
      <w:r>
        <w:rPr>
          <w:rFonts w:hint="eastAsia"/>
        </w:rPr>
        <w:t xml:space="preserve">의 </w:t>
      </w:r>
      <w:proofErr w:type="spellStart"/>
      <w:r>
        <w:t>on</w:t>
      </w:r>
      <w:r>
        <w:rPr>
          <w:rFonts w:hint="eastAsia"/>
        </w:rPr>
        <w:t>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C455A4" w:rsidRDefault="00C455A4" w:rsidP="001F4311"/>
    <w:p w:rsidR="00C455A4" w:rsidRDefault="00C455A4" w:rsidP="001F4311">
      <w:r>
        <w:t>(</w:t>
      </w:r>
      <w:r>
        <w:rPr>
          <w:rFonts w:hint="eastAsia"/>
        </w:rPr>
        <w:t>줄2</w:t>
      </w:r>
      <w:r>
        <w:t xml:space="preserve">3~24) Timer1Activity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호출된다.</w:t>
      </w:r>
    </w:p>
    <w:p w:rsidR="00C455A4" w:rsidRDefault="00C455A4" w:rsidP="001F4311"/>
    <w:p w:rsidR="00546586" w:rsidRDefault="00546586" w:rsidP="00546586"/>
    <w:p w:rsidR="00C455A4" w:rsidRDefault="00C455A4" w:rsidP="00546586"/>
    <w:p w:rsidR="00C455A4" w:rsidRDefault="00C455A4" w:rsidP="00546586"/>
    <w:p w:rsidR="00C455A4" w:rsidRDefault="00C455A4" w:rsidP="00C455A4">
      <w:pPr>
        <w:pStyle w:val="10"/>
      </w:pPr>
      <w:bookmarkStart w:id="8" w:name="_Toc406975859"/>
      <w:r>
        <w:rPr>
          <w:rFonts w:hint="eastAsia"/>
        </w:rPr>
        <w:t>실행</w:t>
      </w:r>
      <w:bookmarkEnd w:id="8"/>
    </w:p>
    <w:p w:rsidR="00C455A4" w:rsidRDefault="00C455A4" w:rsidP="00C455A4"/>
    <w:p w:rsidR="00C455A4" w:rsidRDefault="00C455A4" w:rsidP="00C455A4">
      <w:r>
        <w:rPr>
          <w:rFonts w:hint="eastAsia"/>
        </w:rPr>
        <w:t>Timer1Activity를 실행하여 타이머 기능을 확인해 보자.</w:t>
      </w:r>
    </w:p>
    <w:p w:rsidR="00C455A4" w:rsidRDefault="00C455A4" w:rsidP="00C455A4"/>
    <w:p w:rsidR="00C455A4" w:rsidRPr="00C455A4" w:rsidRDefault="00C455A4" w:rsidP="00C455A4"/>
    <w:p w:rsidR="00546586" w:rsidRPr="00546586" w:rsidRDefault="00546586" w:rsidP="00546586"/>
    <w:p w:rsidR="00546586" w:rsidRDefault="00546586" w:rsidP="00546586"/>
    <w:p w:rsidR="00546586" w:rsidRPr="00546586" w:rsidRDefault="00546586" w:rsidP="00546586"/>
    <w:p w:rsidR="00EF7B1D" w:rsidRDefault="00EF7B1D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141EC0" w:rsidRDefault="00762C6D" w:rsidP="00762C6D">
      <w:pPr>
        <w:pStyle w:val="10"/>
      </w:pPr>
      <w:bookmarkStart w:id="9" w:name="_Toc406975860"/>
      <w:r>
        <w:lastRenderedPageBreak/>
        <w:t xml:space="preserve">Play1Activity </w:t>
      </w:r>
      <w:r>
        <w:rPr>
          <w:rFonts w:hint="eastAsia"/>
        </w:rPr>
        <w:t>생성</w:t>
      </w:r>
      <w:bookmarkEnd w:id="9"/>
    </w:p>
    <w:p w:rsidR="0007368F" w:rsidRDefault="0007368F" w:rsidP="0007368F"/>
    <w:p w:rsidR="0007368F" w:rsidRPr="0007368F" w:rsidRDefault="00C455A4" w:rsidP="0007368F">
      <w:r>
        <w:rPr>
          <w:rFonts w:hint="eastAsia"/>
        </w:rPr>
        <w:t>게임</w:t>
      </w:r>
      <w:r w:rsidR="0007368F">
        <w:rPr>
          <w:rFonts w:hint="eastAsia"/>
        </w:rPr>
        <w:t xml:space="preserve"> 화면을 구현하자.</w:t>
      </w:r>
    </w:p>
    <w:p w:rsidR="00762C6D" w:rsidRDefault="00762C6D" w:rsidP="00762C6D"/>
    <w:p w:rsidR="00762C6D" w:rsidRDefault="00762C6D" w:rsidP="00762C6D">
      <w:r>
        <w:rPr>
          <w:rFonts w:hint="eastAsia"/>
        </w:rPr>
        <w:t xml:space="preserve">메뉴: File </w:t>
      </w:r>
      <w:r>
        <w:t>–</w:t>
      </w:r>
      <w:r>
        <w:rPr>
          <w:rFonts w:hint="eastAsia"/>
        </w:rPr>
        <w:t xml:space="preserve"> New </w:t>
      </w:r>
      <w:r>
        <w:t>–</w:t>
      </w:r>
      <w:r>
        <w:t xml:space="preserve"> Other </w:t>
      </w:r>
      <w:r>
        <w:t>–</w:t>
      </w:r>
      <w:r>
        <w:t xml:space="preserve"> Android - Android Activity</w:t>
      </w:r>
    </w:p>
    <w:p w:rsidR="00762C6D" w:rsidRDefault="00762C6D" w:rsidP="00762C6D">
      <w:r>
        <w:rPr>
          <w:noProof/>
        </w:rPr>
        <w:drawing>
          <wp:inline distT="0" distB="0" distL="0" distR="0">
            <wp:extent cx="5962650" cy="4762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6D" w:rsidRDefault="00762C6D" w:rsidP="00762C6D"/>
    <w:p w:rsidR="00762C6D" w:rsidRDefault="00762C6D" w:rsidP="00762C6D">
      <w:r>
        <w:rPr>
          <w:rFonts w:hint="eastAsia"/>
        </w:rPr>
        <w:t xml:space="preserve">Activity Name: </w:t>
      </w:r>
      <w:r>
        <w:t xml:space="preserve">      </w:t>
      </w:r>
      <w:r>
        <w:rPr>
          <w:rFonts w:hint="eastAsia"/>
        </w:rPr>
        <w:t>Play1Activity</w:t>
      </w:r>
    </w:p>
    <w:p w:rsidR="00762C6D" w:rsidRDefault="00762C6D" w:rsidP="00762C6D">
      <w:r>
        <w:rPr>
          <w:rFonts w:hint="eastAsia"/>
        </w:rPr>
        <w:t xml:space="preserve">Hierarchical Parent: </w:t>
      </w:r>
      <w:r>
        <w:t xml:space="preserve"> </w:t>
      </w:r>
      <w:proofErr w:type="spellStart"/>
      <w:r>
        <w:t>skhu.sw.ball.MainActivity</w:t>
      </w:r>
      <w:proofErr w:type="spellEnd"/>
    </w:p>
    <w:p w:rsidR="00762C6D" w:rsidRDefault="00762C6D" w:rsidP="00762C6D"/>
    <w:p w:rsidR="00C903C6" w:rsidRDefault="00C903C6" w:rsidP="00762C6D"/>
    <w:p w:rsidR="00C903C6" w:rsidRPr="00C903C6" w:rsidRDefault="00762C6D" w:rsidP="00C903C6">
      <w:pPr>
        <w:pStyle w:val="20"/>
      </w:pPr>
      <w:bookmarkStart w:id="10" w:name="_Toc406975861"/>
      <w:r>
        <w:rPr>
          <w:rFonts w:hint="eastAsia"/>
        </w:rPr>
        <w:t>Play1Activity</w:t>
      </w:r>
      <w:r>
        <w:t>.</w:t>
      </w:r>
      <w:r>
        <w:rPr>
          <w:rFonts w:hint="eastAsia"/>
        </w:rPr>
        <w:t>java</w:t>
      </w:r>
      <w:r w:rsidR="00366705">
        <w:t xml:space="preserve"> </w:t>
      </w:r>
      <w:r w:rsidR="00366705">
        <w:rPr>
          <w:rFonts w:hint="eastAsia"/>
        </w:rPr>
        <w:t>수정</w:t>
      </w:r>
      <w:bookmarkEnd w:id="10"/>
    </w:p>
    <w:tbl>
      <w:tblPr>
        <w:tblStyle w:val="ae"/>
        <w:tblW w:w="11057" w:type="dxa"/>
        <w:tblInd w:w="-176" w:type="dxa"/>
        <w:tblLook w:val="04A0"/>
      </w:tblPr>
      <w:tblGrid>
        <w:gridCol w:w="486"/>
        <w:gridCol w:w="10571"/>
      </w:tblGrid>
      <w:tr w:rsidR="00762C6D" w:rsidTr="00837CBD">
        <w:tc>
          <w:tcPr>
            <w:tcW w:w="426" w:type="dxa"/>
          </w:tcPr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762C6D" w:rsidRPr="00185935" w:rsidRDefault="00762C6D" w:rsidP="004B0310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lastRenderedPageBreak/>
              <w:t>21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762C6D" w:rsidRDefault="00762C6D" w:rsidP="004B0310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90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</w:t>
            </w:r>
          </w:p>
          <w:p w:rsidR="00DD44D8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  <w:p w:rsidR="002B6169" w:rsidRDefault="002B6169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  <w:p w:rsidR="00A208A5" w:rsidRPr="002B6169" w:rsidRDefault="00FC52B5" w:rsidP="004B0310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10631" w:type="dxa"/>
          </w:tcPr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skhu.sw.ball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android.graphics.RadialGradient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android.graphics.Shader.TileMode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android.os.Handler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android.os.Message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Play1Activity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MyView1 </w:t>
            </w:r>
            <w:proofErr w:type="spellStart"/>
            <w:r>
              <w:rPr>
                <w:color w:val="0000C0"/>
              </w:rPr>
              <w:t>myView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646464"/>
              </w:rPr>
              <w:t>@Override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MyView1(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C0"/>
              </w:rPr>
              <w:t>myView</w:t>
            </w:r>
            <w:proofErr w:type="spellEnd"/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().inflate(R.menu.</w:t>
            </w:r>
            <w:r>
              <w:rPr>
                <w:color w:val="0000C0"/>
              </w:rPr>
              <w:t>play1</w:t>
            </w:r>
            <w:r>
              <w:rPr>
                <w:color w:val="000000"/>
              </w:rPr>
              <w:t>, menu);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onResume</w:t>
            </w:r>
            <w:proofErr w:type="spellEnd"/>
            <w:r>
              <w:rPr>
                <w:color w:val="000000"/>
              </w:rPr>
              <w:t>()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</w:t>
            </w:r>
            <w:proofErr w:type="spellEnd"/>
            <w:r>
              <w:rPr>
                <w:color w:val="000000"/>
              </w:rPr>
              <w:t>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r>
              <w:rPr>
                <w:color w:val="000000"/>
              </w:rPr>
              <w:t>.startPlay</w:t>
            </w:r>
            <w:proofErr w:type="spellEnd"/>
            <w:r>
              <w:rPr>
                <w:color w:val="000000"/>
              </w:rPr>
              <w:t>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onPause</w:t>
            </w:r>
            <w:proofErr w:type="spellEnd"/>
            <w:r>
              <w:rPr>
                <w:color w:val="000000"/>
              </w:rPr>
              <w:t>()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</w:t>
            </w:r>
            <w:proofErr w:type="spellEnd"/>
            <w:r>
              <w:rPr>
                <w:color w:val="000000"/>
              </w:rPr>
              <w:t>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r>
              <w:rPr>
                <w:color w:val="000000"/>
              </w:rPr>
              <w:t>.stopPlay</w:t>
            </w:r>
            <w:proofErr w:type="spellEnd"/>
            <w:r>
              <w:rPr>
                <w:color w:val="000000"/>
              </w:rPr>
              <w:t>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>}</w:t>
            </w:r>
          </w:p>
          <w:p w:rsidR="004B0310" w:rsidRDefault="004B0310" w:rsidP="004B0310">
            <w:pPr>
              <w:pStyle w:val="aa"/>
            </w:pPr>
          </w:p>
          <w:p w:rsidR="004B0310" w:rsidRDefault="004B0310" w:rsidP="004B0310">
            <w:pPr>
              <w:pStyle w:val="aa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MyView1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View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 xml:space="preserve"> = 15;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Handler </w:t>
            </w:r>
            <w:proofErr w:type="spellStart"/>
            <w:r>
              <w:rPr>
                <w:color w:val="0000C0"/>
              </w:rPr>
              <w:t>handler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Ball </w:t>
            </w:r>
            <w:proofErr w:type="spellStart"/>
            <w:r>
              <w:rPr>
                <w:color w:val="0000C0"/>
              </w:rPr>
              <w:t>ball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MyView1(Context context)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 xml:space="preserve">(context);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ball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Ball();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startPlay</w:t>
            </w:r>
            <w:proofErr w:type="spellEnd"/>
            <w:r>
              <w:rPr>
                <w:color w:val="000000"/>
              </w:rPr>
              <w:t>()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Handler()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handleMessage</w:t>
            </w:r>
            <w:proofErr w:type="spellEnd"/>
            <w:r>
              <w:rPr>
                <w:color w:val="000000"/>
              </w:rPr>
              <w:t xml:space="preserve">(Message 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.move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getWidth</w:t>
            </w:r>
            <w:proofErr w:type="spellEnd"/>
            <w:r>
              <w:rPr>
                <w:color w:val="000000"/>
              </w:rPr>
              <w:t xml:space="preserve">(), </w:t>
            </w:r>
            <w:proofErr w:type="spellStart"/>
            <w:r>
              <w:rPr>
                <w:color w:val="000000"/>
              </w:rPr>
              <w:t>getHeight</w:t>
            </w:r>
            <w:proofErr w:type="spellEnd"/>
            <w:r>
              <w:rPr>
                <w:color w:val="000000"/>
              </w:rPr>
              <w:t xml:space="preserve">());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invalidate();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.sendEmptyMessageDelayed</w:t>
            </w:r>
            <w:proofErr w:type="spellEnd"/>
            <w:r>
              <w:rPr>
                <w:color w:val="000000"/>
              </w:rPr>
              <w:t xml:space="preserve">(0,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};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.sendEmptyMessageDelayed</w:t>
            </w:r>
            <w:proofErr w:type="spellEnd"/>
            <w:r>
              <w:rPr>
                <w:color w:val="000000"/>
              </w:rPr>
              <w:t xml:space="preserve">(0,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stopPlay</w:t>
            </w:r>
            <w:proofErr w:type="spellEnd"/>
            <w:r>
              <w:rPr>
                <w:color w:val="000000"/>
              </w:rPr>
              <w:t>()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.removeCallbacksAndMessages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onDraw</w:t>
            </w:r>
            <w:proofErr w:type="spellEnd"/>
            <w:r>
              <w:rPr>
                <w:color w:val="000000"/>
              </w:rPr>
              <w:t>(Canvas canvas)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(canvas);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Ball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= 20;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8,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8;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move(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&lt; 0) {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0 -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Math.abs(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x</w:t>
            </w:r>
            <w:proofErr w:type="spellEnd"/>
            <w:r>
              <w:rPr>
                <w:color w:val="000000"/>
              </w:rPr>
              <w:t xml:space="preserve"> &gt;=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 xml:space="preserve"> - 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-Math.abs(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&lt; 0) {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0 -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>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Math.abs(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</w:t>
            </w:r>
            <w:proofErr w:type="spellEnd"/>
            <w:r>
              <w:rPr>
                <w:color w:val="000000"/>
              </w:rPr>
              <w:t xml:space="preserve"> &gt;=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 xml:space="preserve"> -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-Math.abs(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}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draw(Canvas canvas) {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Paint();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RadialGradient</w:t>
            </w:r>
            <w:proofErr w:type="spellEnd"/>
            <w:r>
              <w:rPr>
                <w:color w:val="000000"/>
              </w:rPr>
              <w:t xml:space="preserve"> gradient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RadialGradient</w:t>
            </w:r>
            <w:proofErr w:type="spellEnd"/>
            <w:r>
              <w:rPr>
                <w:color w:val="000000"/>
              </w:rPr>
              <w:t>((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-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/ 3),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-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/ 3),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color w:val="0000C0"/>
              </w:rPr>
              <w:t>WHITE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color w:val="0000C0"/>
              </w:rPr>
              <w:t>BLUE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TileMode.</w:t>
            </w:r>
            <w:r>
              <w:rPr>
                <w:color w:val="0000C0"/>
              </w:rPr>
              <w:t>CLAMP</w:t>
            </w:r>
            <w:proofErr w:type="spellEnd"/>
            <w:r>
              <w:rPr>
                <w:color w:val="000000"/>
              </w:rPr>
              <w:t>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paint.setShader</w:t>
            </w:r>
            <w:proofErr w:type="spellEnd"/>
            <w:r>
              <w:rPr>
                <w:color w:val="000000"/>
              </w:rPr>
              <w:t>(gradient);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canvas.drawCircle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, paint);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}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4B0310" w:rsidRDefault="004B0310" w:rsidP="004B031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762C6D" w:rsidRDefault="004B0310" w:rsidP="004B0310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762C6D" w:rsidRDefault="00762C6D" w:rsidP="00762C6D"/>
    <w:p w:rsidR="002B6169" w:rsidRDefault="002B6169" w:rsidP="00762C6D">
      <w:r>
        <w:t>(</w:t>
      </w:r>
      <w:r>
        <w:rPr>
          <w:rFonts w:hint="eastAsia"/>
        </w:rPr>
        <w:t>줄5</w:t>
      </w:r>
      <w:r>
        <w:t>9~12</w:t>
      </w:r>
      <w:r w:rsidR="00FC52B5">
        <w:t>4</w:t>
      </w:r>
      <w:r>
        <w:t xml:space="preserve">) MyView1 </w:t>
      </w:r>
      <w:r>
        <w:rPr>
          <w:rFonts w:hint="eastAsia"/>
        </w:rPr>
        <w:t>클래스를 구현하였다.</w:t>
      </w:r>
    </w:p>
    <w:p w:rsidR="002B6169" w:rsidRDefault="002B6169" w:rsidP="00762C6D">
      <w:r>
        <w:rPr>
          <w:rFonts w:hint="eastAsia"/>
        </w:rPr>
        <w:t xml:space="preserve">지금까지 사용했던 </w:t>
      </w:r>
      <w:r>
        <w:t xml:space="preserve">Button,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EditView</w:t>
      </w:r>
      <w:proofErr w:type="spellEnd"/>
      <w:r>
        <w:t xml:space="preserve"> </w:t>
      </w:r>
      <w:r>
        <w:rPr>
          <w:rFonts w:hint="eastAsia"/>
        </w:rPr>
        <w:t xml:space="preserve">클래스의 부모 클래스가 </w:t>
      </w:r>
      <w:r>
        <w:t xml:space="preserve">View </w:t>
      </w:r>
      <w:r>
        <w:rPr>
          <w:rFonts w:hint="eastAsia"/>
        </w:rPr>
        <w:t>클래스이다.</w:t>
      </w:r>
    </w:p>
    <w:p w:rsidR="002B6169" w:rsidRDefault="002B6169" w:rsidP="00762C6D">
      <w:r>
        <w:rPr>
          <w:rFonts w:hint="eastAsia"/>
        </w:rPr>
        <w:t xml:space="preserve">이 </w:t>
      </w:r>
      <w:r>
        <w:t xml:space="preserve">View </w:t>
      </w:r>
      <w:r>
        <w:rPr>
          <w:rFonts w:hint="eastAsia"/>
        </w:rPr>
        <w:t xml:space="preserve">클래스를 상속하여 </w:t>
      </w:r>
      <w:r>
        <w:t xml:space="preserve">MyView1 </w:t>
      </w:r>
      <w:r>
        <w:rPr>
          <w:rFonts w:hint="eastAsia"/>
        </w:rPr>
        <w:t>클래스를 구현하였다.</w:t>
      </w:r>
    </w:p>
    <w:p w:rsidR="002B6169" w:rsidRDefault="002B6169" w:rsidP="00762C6D">
      <w:r>
        <w:rPr>
          <w:rFonts w:hint="eastAsia"/>
        </w:rPr>
        <w:t xml:space="preserve">게임 화면을 구현한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클래스이다.</w:t>
      </w:r>
    </w:p>
    <w:p w:rsidR="002B6169" w:rsidRDefault="002B6169" w:rsidP="00762C6D"/>
    <w:p w:rsidR="002B6169" w:rsidRDefault="002B6169" w:rsidP="00762C6D">
      <w:r>
        <w:t>(</w:t>
      </w:r>
      <w:r>
        <w:rPr>
          <w:rFonts w:hint="eastAsia"/>
        </w:rPr>
        <w:t>줄2</w:t>
      </w:r>
      <w:r>
        <w:t xml:space="preserve">4) MyView1 </w:t>
      </w:r>
      <w:r>
        <w:rPr>
          <w:rFonts w:hint="eastAsia"/>
        </w:rPr>
        <w:t xml:space="preserve">클래스의 객체를 생성하여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r w:rsidR="00A208A5">
        <w:rPr>
          <w:rFonts w:hint="eastAsia"/>
        </w:rPr>
        <w:t>멤</w:t>
      </w:r>
      <w:r>
        <w:rPr>
          <w:rFonts w:hint="eastAsia"/>
        </w:rPr>
        <w:t>버 변수에 대입한다.</w:t>
      </w:r>
    </w:p>
    <w:p w:rsidR="002B6169" w:rsidRDefault="002B6169" w:rsidP="00762C6D">
      <w:r>
        <w:t>(</w:t>
      </w:r>
      <w:r>
        <w:rPr>
          <w:rFonts w:hint="eastAsia"/>
        </w:rPr>
        <w:t>줄2</w:t>
      </w:r>
      <w:r>
        <w:t xml:space="preserve">5) </w:t>
      </w:r>
      <w:r>
        <w:rPr>
          <w:rFonts w:hint="eastAsia"/>
        </w:rPr>
        <w:t xml:space="preserve">생성된 </w:t>
      </w:r>
      <w:r>
        <w:t xml:space="preserve">MyView1 </w:t>
      </w:r>
      <w:r>
        <w:rPr>
          <w:rFonts w:hint="eastAsia"/>
        </w:rPr>
        <w:t xml:space="preserve">클래스 객체를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내용으로 설정한다.</w:t>
      </w:r>
    </w:p>
    <w:p w:rsidR="002B6169" w:rsidRDefault="002B6169" w:rsidP="00762C6D"/>
    <w:p w:rsidR="002B6169" w:rsidRDefault="002B6169" w:rsidP="00762C6D"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내용에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객체는 레이아웃 </w:t>
      </w:r>
      <w:r>
        <w:t xml:space="preserve">XML </w:t>
      </w:r>
      <w:r>
        <w:rPr>
          <w:rFonts w:hint="eastAsia"/>
        </w:rPr>
        <w:t xml:space="preserve">리소스 파일로부터 </w:t>
      </w:r>
      <w:proofErr w:type="spellStart"/>
      <w:r>
        <w:rPr>
          <w:rFonts w:hint="eastAsia"/>
        </w:rPr>
        <w:t>자동생성하였다</w:t>
      </w:r>
      <w:proofErr w:type="spellEnd"/>
      <w:r>
        <w:rPr>
          <w:rFonts w:hint="eastAsia"/>
        </w:rPr>
        <w:t>.</w:t>
      </w:r>
    </w:p>
    <w:p w:rsidR="002B6169" w:rsidRDefault="002B6169" w:rsidP="00762C6D">
      <w:r>
        <w:rPr>
          <w:rFonts w:hint="eastAsia"/>
        </w:rPr>
        <w:t>줄2</w:t>
      </w:r>
      <w:r>
        <w:t>4~25</w:t>
      </w:r>
      <w:r>
        <w:rPr>
          <w:rFonts w:hint="eastAsia"/>
        </w:rPr>
        <w:t xml:space="preserve">처럼 직접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객체를 자바 코드에서 직접 생성(</w:t>
      </w:r>
      <w:r>
        <w:t>new)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채울 수도 있다.</w:t>
      </w:r>
    </w:p>
    <w:p w:rsidR="002B6169" w:rsidRDefault="002B6169" w:rsidP="00762C6D"/>
    <w:p w:rsidR="002B6169" w:rsidRDefault="002B6169" w:rsidP="00762C6D">
      <w:r>
        <w:rPr>
          <w:rFonts w:hint="eastAsia"/>
        </w:rPr>
        <w:t xml:space="preserve">(줄47)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화면에 보이기 시작할 때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onResume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2B6169" w:rsidRDefault="002B6169" w:rsidP="00762C6D">
      <w:r>
        <w:rPr>
          <w:rFonts w:hint="eastAsia"/>
        </w:rPr>
        <w:t xml:space="preserve">이때부터 게임의 애니메이션이 시작되도록 </w:t>
      </w:r>
      <w:proofErr w:type="spellStart"/>
      <w:r>
        <w:t>MyView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startPlay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2B6169" w:rsidRDefault="002B6169" w:rsidP="00762C6D"/>
    <w:p w:rsidR="002B6169" w:rsidRDefault="002B6169" w:rsidP="00762C6D">
      <w:r>
        <w:rPr>
          <w:rFonts w:hint="eastAsia"/>
        </w:rPr>
        <w:t>(줄4</w:t>
      </w:r>
      <w:r>
        <w:t xml:space="preserve">8)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화면 아래로 내려가면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onPause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2B6169" w:rsidRDefault="002B6169" w:rsidP="00762C6D">
      <w:r>
        <w:rPr>
          <w:rFonts w:hint="eastAsia"/>
        </w:rPr>
        <w:t xml:space="preserve">이때 게임의 애니메이션은 중지되도록 </w:t>
      </w:r>
      <w:proofErr w:type="spellStart"/>
      <w:r>
        <w:t>MyView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stopPlay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</w:p>
    <w:p w:rsidR="002B6169" w:rsidRDefault="002B6169" w:rsidP="00762C6D"/>
    <w:p w:rsidR="002B6169" w:rsidRDefault="002B6169" w:rsidP="00762C6D">
      <w:r>
        <w:rPr>
          <w:rFonts w:hint="eastAsia"/>
        </w:rPr>
        <w:t>(줄5</w:t>
      </w:r>
      <w:r w:rsidR="002E16CC">
        <w:t>8</w:t>
      </w:r>
      <w:r>
        <w:t xml:space="preserve">) View </w:t>
      </w:r>
      <w:r>
        <w:rPr>
          <w:rFonts w:hint="eastAsia"/>
        </w:rPr>
        <w:t xml:space="preserve">클래스를 상속하여 </w:t>
      </w:r>
      <w:r>
        <w:t xml:space="preserve">MyView1 </w:t>
      </w:r>
      <w:r>
        <w:rPr>
          <w:rFonts w:hint="eastAsia"/>
        </w:rPr>
        <w:t>클래스를 구현하였다.</w:t>
      </w:r>
    </w:p>
    <w:p w:rsidR="002B6169" w:rsidRPr="002E16CC" w:rsidRDefault="002B6169" w:rsidP="00762C6D"/>
    <w:p w:rsidR="002B6169" w:rsidRDefault="002B6169" w:rsidP="00762C6D">
      <w:r>
        <w:rPr>
          <w:rFonts w:hint="eastAsia"/>
        </w:rPr>
        <w:t>(줄6</w:t>
      </w:r>
      <w:r w:rsidR="002E16CC">
        <w:t>0</w:t>
      </w:r>
      <w:r>
        <w:t xml:space="preserve">) </w:t>
      </w:r>
      <w:r>
        <w:rPr>
          <w:rFonts w:hint="eastAsia"/>
        </w:rPr>
        <w:t>애니메이션 장면</w:t>
      </w:r>
      <w:r w:rsidR="00643EC0">
        <w:rPr>
          <w:rFonts w:hint="eastAsia"/>
        </w:rPr>
        <w:t xml:space="preserve">의 시간 간격 </w:t>
      </w:r>
      <w:proofErr w:type="spellStart"/>
      <w:r w:rsidR="00643EC0">
        <w:rPr>
          <w:rFonts w:hint="eastAsia"/>
        </w:rPr>
        <w:t>밀리초</w:t>
      </w:r>
      <w:proofErr w:type="spellEnd"/>
      <w:r w:rsidR="00643EC0">
        <w:rPr>
          <w:rFonts w:hint="eastAsia"/>
        </w:rPr>
        <w:t>(</w:t>
      </w:r>
      <w:proofErr w:type="spellStart"/>
      <w:r w:rsidR="00643EC0">
        <w:t>mili</w:t>
      </w:r>
      <w:proofErr w:type="spellEnd"/>
      <w:r w:rsidR="00643EC0">
        <w:t xml:space="preserve"> second)</w:t>
      </w:r>
      <w:r w:rsidR="00643EC0">
        <w:rPr>
          <w:rFonts w:hint="eastAsia"/>
        </w:rPr>
        <w:t>를 상수(</w:t>
      </w:r>
      <w:r w:rsidR="00643EC0">
        <w:t>constant)</w:t>
      </w:r>
      <w:r w:rsidR="00643EC0">
        <w:rPr>
          <w:rFonts w:hint="eastAsia"/>
        </w:rPr>
        <w:t>로 정의하였다.</w:t>
      </w:r>
    </w:p>
    <w:p w:rsidR="00643EC0" w:rsidRDefault="00643EC0" w:rsidP="00762C6D">
      <w:r>
        <w:t>15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간격으로 애니메이션 장면들이 진행된다.</w:t>
      </w:r>
    </w:p>
    <w:p w:rsidR="00643EC0" w:rsidRDefault="00643EC0" w:rsidP="00762C6D"/>
    <w:p w:rsidR="00643EC0" w:rsidRDefault="00643EC0" w:rsidP="00762C6D">
      <w:r>
        <w:t>(</w:t>
      </w:r>
      <w:r>
        <w:rPr>
          <w:rFonts w:hint="eastAsia"/>
        </w:rPr>
        <w:t>줄</w:t>
      </w:r>
      <w:r w:rsidR="002E16CC">
        <w:t>61</w:t>
      </w:r>
      <w:r>
        <w:t xml:space="preserve">) </w:t>
      </w:r>
      <w:r>
        <w:rPr>
          <w:rFonts w:hint="eastAsia"/>
        </w:rPr>
        <w:t xml:space="preserve">정해진 시간 간격으로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자동으로 호출하기 위해 </w:t>
      </w:r>
      <w:r>
        <w:t xml:space="preserve">Handler </w:t>
      </w:r>
      <w:r>
        <w:rPr>
          <w:rFonts w:hint="eastAsia"/>
        </w:rPr>
        <w:t>객체를 사용한다.</w:t>
      </w:r>
    </w:p>
    <w:p w:rsidR="00643EC0" w:rsidRDefault="00A208A5" w:rsidP="00762C6D">
      <w:r>
        <w:rPr>
          <w:rFonts w:hint="eastAsia"/>
        </w:rPr>
        <w:t xml:space="preserve">게임의 </w:t>
      </w:r>
      <w:r w:rsidR="00643EC0">
        <w:rPr>
          <w:rFonts w:hint="eastAsia"/>
        </w:rPr>
        <w:t xml:space="preserve">애니메이션을 구현한 </w:t>
      </w:r>
      <w:proofErr w:type="spellStart"/>
      <w:r w:rsidR="00643EC0">
        <w:rPr>
          <w:rFonts w:hint="eastAsia"/>
        </w:rPr>
        <w:t>메소드가</w:t>
      </w:r>
      <w:proofErr w:type="spellEnd"/>
      <w:r w:rsidR="00643EC0">
        <w:rPr>
          <w:rFonts w:hint="eastAsia"/>
        </w:rPr>
        <w:t xml:space="preserve"> </w:t>
      </w:r>
      <w:r w:rsidR="00643EC0">
        <w:t>15</w:t>
      </w:r>
      <w:proofErr w:type="spellStart"/>
      <w:r w:rsidR="00643EC0">
        <w:rPr>
          <w:rFonts w:hint="eastAsia"/>
        </w:rPr>
        <w:t>밀리초</w:t>
      </w:r>
      <w:proofErr w:type="spellEnd"/>
      <w:r w:rsidR="00643EC0">
        <w:rPr>
          <w:rFonts w:hint="eastAsia"/>
        </w:rPr>
        <w:t xml:space="preserve"> 간격으로 반복해서 자동 호출되어야 한다.</w:t>
      </w:r>
    </w:p>
    <w:p w:rsidR="00643EC0" w:rsidRDefault="00643EC0" w:rsidP="00762C6D">
      <w:r>
        <w:rPr>
          <w:rFonts w:hint="eastAsia"/>
        </w:rPr>
        <w:t xml:space="preserve">이것을 </w:t>
      </w:r>
      <w:r>
        <w:t xml:space="preserve">Handler </w:t>
      </w:r>
      <w:r>
        <w:rPr>
          <w:rFonts w:hint="eastAsia"/>
        </w:rPr>
        <w:t>객체를 사용해서 구현하려고 한다.</w:t>
      </w:r>
    </w:p>
    <w:p w:rsidR="00643EC0" w:rsidRDefault="00643EC0" w:rsidP="00762C6D"/>
    <w:p w:rsidR="00643EC0" w:rsidRDefault="00643EC0" w:rsidP="00762C6D"/>
    <w:p w:rsidR="00643EC0" w:rsidRDefault="00643EC0" w:rsidP="00762C6D"/>
    <w:p w:rsidR="00643EC0" w:rsidRDefault="00643EC0" w:rsidP="00762C6D">
      <w:r>
        <w:rPr>
          <w:rFonts w:hint="eastAsia"/>
        </w:rPr>
        <w:lastRenderedPageBreak/>
        <w:t>(줄6</w:t>
      </w:r>
      <w:r w:rsidR="002E16CC">
        <w:t>2</w:t>
      </w:r>
      <w:r>
        <w:t xml:space="preserve">) </w:t>
      </w:r>
      <w:r>
        <w:rPr>
          <w:rFonts w:hint="eastAsia"/>
        </w:rPr>
        <w:t>화면에서 움직일 볼 객체이다.</w:t>
      </w:r>
    </w:p>
    <w:p w:rsidR="00643EC0" w:rsidRPr="002E16CC" w:rsidRDefault="00643EC0" w:rsidP="00762C6D"/>
    <w:p w:rsidR="00076889" w:rsidRDefault="00076889" w:rsidP="00762C6D">
      <w:r>
        <w:rPr>
          <w:rFonts w:hint="eastAsia"/>
        </w:rPr>
        <w:t>(줄6</w:t>
      </w:r>
      <w:r w:rsidR="002E16CC">
        <w:t>4</w:t>
      </w:r>
      <w:r>
        <w:t xml:space="preserve">) View </w:t>
      </w:r>
      <w:r>
        <w:rPr>
          <w:rFonts w:hint="eastAsia"/>
        </w:rPr>
        <w:t xml:space="preserve">클래스를 상속 받아 자식 클래스를 구현할 때는 반드시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>클래스인</w:t>
      </w:r>
      <w:r>
        <w:t xml:space="preserve"> </w:t>
      </w:r>
    </w:p>
    <w:p w:rsidR="00643EC0" w:rsidRDefault="00076889" w:rsidP="00762C6D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구현해야 한다.</w:t>
      </w:r>
      <w:r>
        <w:t xml:space="preserve"> Context </w:t>
      </w:r>
      <w:r>
        <w:rPr>
          <w:rFonts w:hint="eastAsia"/>
        </w:rPr>
        <w:t xml:space="preserve">클래스는 </w:t>
      </w:r>
      <w:r>
        <w:t xml:space="preserve">Activity </w:t>
      </w:r>
      <w:r>
        <w:rPr>
          <w:rFonts w:hint="eastAsia"/>
        </w:rPr>
        <w:t>클래스의 부모 클래스이다.</w:t>
      </w:r>
      <w:r>
        <w:t xml:space="preserve"> </w:t>
      </w:r>
      <w:r>
        <w:rPr>
          <w:rFonts w:hint="eastAsia"/>
        </w:rPr>
        <w:t>줄</w:t>
      </w:r>
      <w:r>
        <w:t>24</w:t>
      </w:r>
      <w:r>
        <w:rPr>
          <w:rFonts w:hint="eastAsia"/>
        </w:rPr>
        <w:t xml:space="preserve">에서 </w:t>
      </w:r>
      <w:r>
        <w:t>MyVie</w:t>
      </w:r>
      <w:r>
        <w:rPr>
          <w:rFonts w:hint="eastAsia"/>
        </w:rPr>
        <w:t xml:space="preserve">w1 객체를 생성할 때 이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호출하고 있다.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객체를 전달하고 있다.</w:t>
      </w:r>
    </w:p>
    <w:p w:rsidR="00076889" w:rsidRDefault="00076889" w:rsidP="00762C6D"/>
    <w:p w:rsidR="00076889" w:rsidRDefault="00076889" w:rsidP="00762C6D">
      <w:r>
        <w:t>(</w:t>
      </w:r>
      <w:r>
        <w:rPr>
          <w:rFonts w:hint="eastAsia"/>
        </w:rPr>
        <w:t>줄6</w:t>
      </w:r>
      <w:r w:rsidR="002E16CC">
        <w:t>5</w:t>
      </w:r>
      <w:r>
        <w:t xml:space="preserve">) View </w:t>
      </w:r>
      <w:r>
        <w:rPr>
          <w:rFonts w:hint="eastAsia"/>
        </w:rPr>
        <w:t>클래스를 상속 받아 자식 클래스를 구현할 때,</w:t>
      </w:r>
      <w:r>
        <w:t xml:space="preserve"> </w:t>
      </w:r>
      <w:r>
        <w:rPr>
          <w:rFonts w:hint="eastAsia"/>
        </w:rPr>
        <w:t xml:space="preserve">반드시 보무 클래스의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이렇게 호출하여야 한다.</w:t>
      </w:r>
    </w:p>
    <w:p w:rsidR="00076889" w:rsidRDefault="00076889" w:rsidP="00762C6D"/>
    <w:p w:rsidR="002E16CC" w:rsidRDefault="002E16CC" w:rsidP="002E16CC">
      <w:r>
        <w:t>(</w:t>
      </w:r>
      <w:r>
        <w:rPr>
          <w:rFonts w:hint="eastAsia"/>
        </w:rPr>
        <w:t>줄66</w:t>
      </w:r>
      <w:r>
        <w:t xml:space="preserve">) </w:t>
      </w:r>
      <w:r>
        <w:rPr>
          <w:rFonts w:hint="eastAsia"/>
        </w:rPr>
        <w:t>화면에서 움직일 볼 객체를 생성하여 멤버 변수에 대입한다.</w:t>
      </w:r>
    </w:p>
    <w:p w:rsidR="002E16CC" w:rsidRDefault="002E16CC" w:rsidP="00762C6D"/>
    <w:p w:rsidR="00A208A5" w:rsidRDefault="00A208A5" w:rsidP="00A208A5">
      <w:r>
        <w:rPr>
          <w:rFonts w:hint="eastAsia"/>
        </w:rPr>
        <w:t>(줄6</w:t>
      </w:r>
      <w:r>
        <w:t xml:space="preserve">9) </w:t>
      </w:r>
      <w:proofErr w:type="spellStart"/>
      <w:r>
        <w:t>startPlay</w:t>
      </w:r>
      <w:proofErr w:type="spellEnd"/>
      <w:r>
        <w:rPr>
          <w:rFonts w:hint="eastAsia"/>
        </w:rPr>
        <w:t xml:space="preserve">는 애니메이션을 시작하기 위한 </w:t>
      </w:r>
      <w:proofErr w:type="spellStart"/>
      <w:r>
        <w:rPr>
          <w:rFonts w:hint="eastAsia"/>
        </w:rPr>
        <w:t>메소이다</w:t>
      </w:r>
      <w:proofErr w:type="spellEnd"/>
      <w:r>
        <w:rPr>
          <w:rFonts w:hint="eastAsia"/>
        </w:rPr>
        <w:t>.</w:t>
      </w:r>
    </w:p>
    <w:p w:rsidR="00A208A5" w:rsidRDefault="00A208A5" w:rsidP="00A208A5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</w:t>
      </w:r>
      <w:proofErr w:type="spellStart"/>
      <w:r>
        <w:t>onResume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호출된다 </w:t>
      </w:r>
      <w:r>
        <w:t>(</w:t>
      </w:r>
      <w:r>
        <w:rPr>
          <w:rFonts w:hint="eastAsia"/>
        </w:rPr>
        <w:t>줄47)</w:t>
      </w:r>
    </w:p>
    <w:p w:rsidR="00076889" w:rsidRPr="00A208A5" w:rsidRDefault="00076889" w:rsidP="00762C6D"/>
    <w:p w:rsidR="00076889" w:rsidRDefault="00076889" w:rsidP="00762C6D">
      <w:r>
        <w:t>(</w:t>
      </w:r>
      <w:r>
        <w:rPr>
          <w:rFonts w:hint="eastAsia"/>
        </w:rPr>
        <w:t>줄</w:t>
      </w:r>
      <w:r w:rsidR="00A208A5">
        <w:rPr>
          <w:rFonts w:hint="eastAsia"/>
        </w:rPr>
        <w:t>71</w:t>
      </w:r>
      <w:r>
        <w:t xml:space="preserve">) </w:t>
      </w:r>
      <w:r>
        <w:rPr>
          <w:rFonts w:hint="eastAsia"/>
        </w:rPr>
        <w:t xml:space="preserve">애니메이션 시간 </w:t>
      </w:r>
      <w:proofErr w:type="spellStart"/>
      <w:r>
        <w:rPr>
          <w:rFonts w:hint="eastAsia"/>
        </w:rPr>
        <w:t>각격마다</w:t>
      </w:r>
      <w:proofErr w:type="spellEnd"/>
      <w:r>
        <w:rPr>
          <w:rFonts w:hint="eastAsia"/>
        </w:rPr>
        <w:t xml:space="preserve"> 반복해서 자동으로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 주는 </w:t>
      </w:r>
      <w:r>
        <w:t xml:space="preserve">Handler </w:t>
      </w:r>
      <w:r>
        <w:rPr>
          <w:rFonts w:hint="eastAsia"/>
        </w:rPr>
        <w:t>객체를 생성하여 멤버 변수에 대입한다.</w:t>
      </w:r>
    </w:p>
    <w:p w:rsidR="00076889" w:rsidRPr="002E16CC" w:rsidRDefault="00076889" w:rsidP="00762C6D"/>
    <w:p w:rsidR="00076889" w:rsidRDefault="00076889" w:rsidP="00762C6D">
      <w:r>
        <w:rPr>
          <w:rFonts w:hint="eastAsia"/>
        </w:rPr>
        <w:t>(줄</w:t>
      </w:r>
      <w:r w:rsidR="00A208A5">
        <w:rPr>
          <w:rFonts w:hint="eastAsia"/>
        </w:rPr>
        <w:t>7</w:t>
      </w:r>
      <w:r w:rsidR="002E16CC">
        <w:t>0</w:t>
      </w:r>
      <w:r>
        <w:t>~7</w:t>
      </w:r>
      <w:r w:rsidR="002E16CC">
        <w:t>6</w:t>
      </w:r>
      <w:r>
        <w:t xml:space="preserve">) </w:t>
      </w:r>
      <w:r w:rsidR="00A208A5">
        <w:t xml:space="preserve">anonymous inner class </w:t>
      </w:r>
      <w:r w:rsidR="00A208A5">
        <w:rPr>
          <w:rFonts w:hint="eastAsia"/>
        </w:rPr>
        <w:t xml:space="preserve">문법으로 </w:t>
      </w:r>
      <w:r>
        <w:t xml:space="preserve">Handler </w:t>
      </w:r>
      <w:r>
        <w:rPr>
          <w:rFonts w:hint="eastAsia"/>
        </w:rPr>
        <w:t>클래스의 자식 클래스의 객체를 하나 생성하여 멤버 변수에 대입한다.</w:t>
      </w:r>
    </w:p>
    <w:p w:rsidR="00A208A5" w:rsidRDefault="00A208A5" w:rsidP="00A208A5">
      <w:r>
        <w:t>(</w:t>
      </w:r>
      <w:r>
        <w:rPr>
          <w:rFonts w:hint="eastAsia"/>
        </w:rPr>
        <w:t>줄</w:t>
      </w:r>
      <w:r w:rsidR="002E16CC">
        <w:t>71~75</w:t>
      </w:r>
      <w:r>
        <w:t xml:space="preserve">) </w:t>
      </w:r>
      <w:r>
        <w:rPr>
          <w:rFonts w:hint="eastAsia"/>
        </w:rPr>
        <w:t>줄7</w:t>
      </w:r>
      <w:r w:rsidR="002E16CC">
        <w:t>0</w:t>
      </w:r>
      <w:r>
        <w:rPr>
          <w:rFonts w:hint="eastAsia"/>
        </w:rPr>
        <w:t xml:space="preserve">에서 생성된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객체의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t xml:space="preserve"> </w:t>
      </w:r>
      <w:r>
        <w:rPr>
          <w:rFonts w:hint="eastAsia"/>
        </w:rPr>
        <w:t>정해진 시간 간격으로 반복해서 호출된다.</w:t>
      </w:r>
    </w:p>
    <w:p w:rsidR="00A208A5" w:rsidRDefault="00A208A5" w:rsidP="00A208A5"/>
    <w:p w:rsidR="00A208A5" w:rsidRDefault="00A208A5" w:rsidP="00A208A5">
      <w:r>
        <w:t>(</w:t>
      </w:r>
      <w:r>
        <w:rPr>
          <w:rFonts w:hint="eastAsia"/>
        </w:rPr>
        <w:t>줄7</w:t>
      </w:r>
      <w:r w:rsidR="002E16CC">
        <w:t>2</w:t>
      </w:r>
      <w:r>
        <w:t xml:space="preserve">) </w:t>
      </w:r>
      <w:r>
        <w:rPr>
          <w:rFonts w:hint="eastAsia"/>
        </w:rPr>
        <w:t xml:space="preserve">볼 객체의 </w:t>
      </w:r>
      <w:r>
        <w:t xml:space="preserve">move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볼의 좌표를 조금 이동한다.</w:t>
      </w:r>
    </w:p>
    <w:p w:rsidR="00A208A5" w:rsidRDefault="00A208A5" w:rsidP="00A208A5">
      <w:proofErr w:type="spellStart"/>
      <w:r>
        <w:t>getWidth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 xml:space="preserve">View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의 폭(</w:t>
      </w:r>
      <w:r>
        <w:t>width)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208A5" w:rsidRDefault="00A208A5" w:rsidP="00A208A5">
      <w:proofErr w:type="spellStart"/>
      <w:r>
        <w:t>getHeight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의 높이(</w:t>
      </w:r>
      <w:r>
        <w:t>height)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208A5" w:rsidRDefault="00A208A5" w:rsidP="00A208A5"/>
    <w:p w:rsidR="00A208A5" w:rsidRDefault="00A208A5" w:rsidP="00A208A5">
      <w:r>
        <w:t>(</w:t>
      </w:r>
      <w:r>
        <w:rPr>
          <w:rFonts w:hint="eastAsia"/>
        </w:rPr>
        <w:t>줄7</w:t>
      </w:r>
      <w:r w:rsidR="002E16CC">
        <w:t>3</w:t>
      </w:r>
      <w:r>
        <w:t xml:space="preserve">)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>view)</w:t>
      </w:r>
      <w:r>
        <w:rPr>
          <w:rFonts w:hint="eastAsia"/>
        </w:rPr>
        <w:t>의 화면을 새로 그리라는 명령</w:t>
      </w:r>
      <w:r w:rsidR="00CD6739">
        <w:rPr>
          <w:rFonts w:hint="eastAsia"/>
        </w:rPr>
        <w:t xml:space="preserve">에 해당하는 </w:t>
      </w:r>
      <w:proofErr w:type="spellStart"/>
      <w:r w:rsidR="00CD6739">
        <w:rPr>
          <w:rFonts w:hint="eastAsia"/>
        </w:rPr>
        <w:t>메소드이다</w:t>
      </w:r>
      <w:proofErr w:type="spellEnd"/>
      <w:r w:rsidR="00CD6739">
        <w:rPr>
          <w:rFonts w:hint="eastAsia"/>
        </w:rPr>
        <w:t>.</w:t>
      </w:r>
    </w:p>
    <w:p w:rsidR="00CD6739" w:rsidRDefault="00CD6739" w:rsidP="00A208A5">
      <w:r>
        <w:t xml:space="preserve">invalidate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호출하면 화면에서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차지하고 있는 영역이 지워지고,</w:t>
      </w:r>
      <w: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객체의 </w:t>
      </w:r>
      <w:proofErr w:type="spellStart"/>
      <w:r>
        <w:t>onDraw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  <w:r>
        <w:t xml:space="preserve"> </w:t>
      </w:r>
      <w:proofErr w:type="spellStart"/>
      <w:r>
        <w:t>onDraw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화면을 전부 그려야 한다.</w:t>
      </w:r>
    </w:p>
    <w:p w:rsidR="00076889" w:rsidRPr="00CD6739" w:rsidRDefault="00076889" w:rsidP="00762C6D"/>
    <w:p w:rsidR="00076889" w:rsidRDefault="00CD6739" w:rsidP="00762C6D">
      <w:r>
        <w:rPr>
          <w:rFonts w:hint="eastAsia"/>
        </w:rPr>
        <w:t>(줄8</w:t>
      </w:r>
      <w:r w:rsidR="002E16CC">
        <w:t>5</w:t>
      </w:r>
      <w:r>
        <w:t xml:space="preserve">)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화면에 그리기 위한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보통 직접 호출되지 않고,</w:t>
      </w:r>
      <w:r>
        <w:t xml:space="preserve"> invalidate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호출을 통해서 간접 호출된다.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화면을 그리는 코드를 구현해야 한다.</w:t>
      </w:r>
    </w:p>
    <w:p w:rsidR="00CD6739" w:rsidRDefault="00CD6739" w:rsidP="00762C6D">
      <w:r>
        <w:t>(</w:t>
      </w:r>
      <w:r>
        <w:rPr>
          <w:rFonts w:hint="eastAsia"/>
        </w:rPr>
        <w:t>줄8</w:t>
      </w:r>
      <w:r w:rsidR="002E16CC">
        <w:t>6</w:t>
      </w:r>
      <w:r>
        <w:t xml:space="preserve">) </w:t>
      </w:r>
      <w:r>
        <w:rPr>
          <w:rFonts w:hint="eastAsia"/>
        </w:rPr>
        <w:t>화면에 볼 객체 하나를 그린다.</w:t>
      </w:r>
    </w:p>
    <w:p w:rsidR="00CD6739" w:rsidRPr="002E16CC" w:rsidRDefault="00CD6739" w:rsidP="00762C6D"/>
    <w:p w:rsidR="00CD6739" w:rsidRDefault="00CD6739" w:rsidP="00762C6D">
      <w:r>
        <w:t>(</w:t>
      </w:r>
      <w:r>
        <w:rPr>
          <w:rFonts w:hint="eastAsia"/>
        </w:rPr>
        <w:t>줄</w:t>
      </w:r>
      <w:r w:rsidR="002E16CC">
        <w:t>89</w:t>
      </w:r>
      <w:r>
        <w:t>~12</w:t>
      </w:r>
      <w:r w:rsidR="002E16CC">
        <w:t>1</w:t>
      </w:r>
      <w:r>
        <w:t xml:space="preserve">) </w:t>
      </w:r>
      <w:r>
        <w:rPr>
          <w:rFonts w:hint="eastAsia"/>
        </w:rPr>
        <w:t>화면에서 움직일 볼을 구현한 클래스이다.</w:t>
      </w:r>
    </w:p>
    <w:p w:rsidR="00CD6739" w:rsidRDefault="00CD6739" w:rsidP="00CD6739">
      <w:r>
        <w:t xml:space="preserve">Play1 </w:t>
      </w:r>
      <w:r>
        <w:rPr>
          <w:rFonts w:hint="eastAsia"/>
        </w:rPr>
        <w:t xml:space="preserve">클래스 내부에서만 </w:t>
      </w:r>
      <w:r>
        <w:t xml:space="preserve">Ball </w:t>
      </w:r>
      <w:r>
        <w:rPr>
          <w:rFonts w:hint="eastAsia"/>
        </w:rPr>
        <w:t>클래스를 사용할 것이라서</w:t>
      </w:r>
      <w:r>
        <w:t xml:space="preserve"> Play1 </w:t>
      </w:r>
      <w:r>
        <w:rPr>
          <w:rFonts w:hint="eastAsia"/>
        </w:rPr>
        <w:t>클래스의 내부 클래스(</w:t>
      </w:r>
      <w:r>
        <w:t>inner class)</w:t>
      </w:r>
      <w:r>
        <w:rPr>
          <w:rFonts w:hint="eastAsia"/>
        </w:rPr>
        <w:t>로 구현하였다.</w:t>
      </w:r>
    </w:p>
    <w:p w:rsidR="00CD6739" w:rsidRDefault="00CD6739" w:rsidP="00CD6739">
      <w:r>
        <w:rPr>
          <w:rFonts w:hint="eastAsia"/>
        </w:rPr>
        <w:t>(줄</w:t>
      </w:r>
      <w:r w:rsidR="002E16CC">
        <w:t>90</w:t>
      </w:r>
      <w:r>
        <w:t xml:space="preserve">) </w:t>
      </w:r>
      <w:r>
        <w:rPr>
          <w:rFonts w:hint="eastAsia"/>
        </w:rPr>
        <w:t>볼의 반지름을 상수(</w:t>
      </w:r>
      <w:r>
        <w:t>constant)</w:t>
      </w:r>
      <w:r>
        <w:rPr>
          <w:rFonts w:hint="eastAsia"/>
        </w:rPr>
        <w:t>로 정의하였다.</w:t>
      </w:r>
    </w:p>
    <w:p w:rsidR="00CD6739" w:rsidRDefault="00CD6739" w:rsidP="00CD6739">
      <w:r>
        <w:rPr>
          <w:rFonts w:hint="eastAsia"/>
        </w:rPr>
        <w:t>(줄</w:t>
      </w:r>
      <w:r w:rsidR="002E16CC">
        <w:rPr>
          <w:rFonts w:hint="eastAsia"/>
        </w:rPr>
        <w:t>9</w:t>
      </w:r>
      <w:r w:rsidR="002E16CC">
        <w:t>1</w:t>
      </w:r>
      <w:r>
        <w:t xml:space="preserve">) </w:t>
      </w:r>
      <w:r>
        <w:rPr>
          <w:rFonts w:hint="eastAsia"/>
        </w:rPr>
        <w:t xml:space="preserve">볼의 현재 </w:t>
      </w:r>
      <w:r>
        <w:t xml:space="preserve">x, y </w:t>
      </w:r>
      <w:r>
        <w:rPr>
          <w:rFonts w:hint="eastAsia"/>
        </w:rPr>
        <w:t>좌표에 해당하는 멤버 변수</w:t>
      </w:r>
    </w:p>
    <w:p w:rsidR="00CD6739" w:rsidRDefault="00CD6739" w:rsidP="00CD6739">
      <w:r>
        <w:t>(</w:t>
      </w:r>
      <w:r>
        <w:rPr>
          <w:rFonts w:hint="eastAsia"/>
        </w:rPr>
        <w:t>줄</w:t>
      </w:r>
      <w:r w:rsidR="002E16CC">
        <w:t>92</w:t>
      </w:r>
      <w:r>
        <w:t xml:space="preserve">) </w:t>
      </w:r>
      <w:r>
        <w:rPr>
          <w:rFonts w:hint="eastAsia"/>
        </w:rPr>
        <w:t>볼의 이동 속도에 해당하는 멤버 변수</w:t>
      </w:r>
    </w:p>
    <w:p w:rsidR="002B6169" w:rsidRPr="002E16CC" w:rsidRDefault="002B6169" w:rsidP="00762C6D"/>
    <w:p w:rsidR="002B6169" w:rsidRDefault="00CD6739" w:rsidP="002B6169">
      <w:r>
        <w:rPr>
          <w:rFonts w:hint="eastAsia"/>
        </w:rPr>
        <w:t>(줄9</w:t>
      </w:r>
      <w:r w:rsidR="002E16CC">
        <w:t>4</w:t>
      </w:r>
      <w:r>
        <w:t xml:space="preserve">) </w:t>
      </w:r>
      <w:r w:rsidR="002B6169">
        <w:rPr>
          <w:rFonts w:hint="eastAsia"/>
        </w:rPr>
        <w:t>화면에서 볼이 움직이는 좌표</w:t>
      </w:r>
      <w:r w:rsidR="002B6169">
        <w:t xml:space="preserve"> </w:t>
      </w:r>
      <w:r w:rsidR="002B6169">
        <w:rPr>
          <w:rFonts w:hint="eastAsia"/>
        </w:rPr>
        <w:t>계산을 구현하였다.</w:t>
      </w:r>
    </w:p>
    <w:p w:rsidR="00CD6739" w:rsidRDefault="00CD6739" w:rsidP="00CD6739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호출될 때 마다 볼이 볼의 좌표(</w:t>
      </w:r>
      <w:r>
        <w:t>x, y)</w:t>
      </w:r>
      <w:r>
        <w:rPr>
          <w:rFonts w:hint="eastAsia"/>
        </w:rPr>
        <w:t>가 조금씩 이동한다.</w:t>
      </w:r>
    </w:p>
    <w:p w:rsidR="00CD6739" w:rsidRDefault="00CD6739" w:rsidP="002B6169"/>
    <w:p w:rsidR="002B6169" w:rsidRDefault="00CD6739" w:rsidP="002B6169">
      <w:r>
        <w:rPr>
          <w:rFonts w:hint="eastAsia"/>
        </w:rPr>
        <w:t>볼이 움직일 영역</w:t>
      </w:r>
      <w:r w:rsidR="002B6169">
        <w:rPr>
          <w:rFonts w:hint="eastAsia"/>
        </w:rPr>
        <w:t xml:space="preserve"> </w:t>
      </w:r>
      <w:r>
        <w:rPr>
          <w:rFonts w:hint="eastAsia"/>
        </w:rPr>
        <w:t xml:space="preserve">화면 </w:t>
      </w:r>
      <w:r w:rsidR="002B6169">
        <w:rPr>
          <w:rFonts w:hint="eastAsia"/>
        </w:rPr>
        <w:t>크기(</w:t>
      </w:r>
      <w:r w:rsidR="002B6169">
        <w:t>width, height)</w:t>
      </w:r>
      <w:r w:rsidR="002B6169">
        <w:rPr>
          <w:rFonts w:hint="eastAsia"/>
        </w:rPr>
        <w:t xml:space="preserve">가 </w:t>
      </w:r>
      <w:proofErr w:type="spellStart"/>
      <w:r w:rsidR="002B6169">
        <w:rPr>
          <w:rFonts w:hint="eastAsia"/>
        </w:rPr>
        <w:t>파라미터로</w:t>
      </w:r>
      <w:proofErr w:type="spellEnd"/>
      <w:r w:rsidR="002B6169">
        <w:rPr>
          <w:rFonts w:hint="eastAsia"/>
        </w:rPr>
        <w:t xml:space="preserve"> 주어진다.</w:t>
      </w:r>
    </w:p>
    <w:p w:rsidR="002B6169" w:rsidRDefault="002B6169" w:rsidP="002B6169">
      <w:r>
        <w:rPr>
          <w:rFonts w:hint="eastAsia"/>
        </w:rPr>
        <w:t xml:space="preserve">볼의 </w:t>
      </w:r>
      <w:r>
        <w:t xml:space="preserve">x 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커야하고</w:t>
      </w:r>
      <w:proofErr w:type="spellEnd"/>
      <w:r>
        <w:rPr>
          <w:rFonts w:hint="eastAsia"/>
        </w:rPr>
        <w:t xml:space="preserve"> </w:t>
      </w:r>
      <w:r w:rsidR="00CD6739">
        <w:rPr>
          <w:rFonts w:hint="eastAsia"/>
        </w:rPr>
        <w:t xml:space="preserve">화면의 </w:t>
      </w:r>
      <w:r>
        <w:t>width</w:t>
      </w:r>
      <w:r>
        <w:rPr>
          <w:rFonts w:hint="eastAsia"/>
        </w:rPr>
        <w:t>보다 작아야 한다.</w:t>
      </w:r>
    </w:p>
    <w:p w:rsidR="002B6169" w:rsidRDefault="002B6169" w:rsidP="002B6169">
      <w:r>
        <w:rPr>
          <w:rFonts w:hint="eastAsia"/>
        </w:rPr>
        <w:t xml:space="preserve">볼의 </w:t>
      </w:r>
      <w:r>
        <w:t xml:space="preserve">y 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커야하고</w:t>
      </w:r>
      <w:proofErr w:type="spellEnd"/>
      <w:r>
        <w:rPr>
          <w:rFonts w:hint="eastAsia"/>
        </w:rPr>
        <w:t xml:space="preserve"> 화면의 </w:t>
      </w:r>
      <w:r>
        <w:t>height</w:t>
      </w:r>
      <w:r>
        <w:rPr>
          <w:rFonts w:hint="eastAsia"/>
        </w:rPr>
        <w:t>보다 작아야 한다.</w:t>
      </w:r>
    </w:p>
    <w:p w:rsidR="002B6169" w:rsidRDefault="002B6169" w:rsidP="002B6169"/>
    <w:p w:rsidR="002B6169" w:rsidRDefault="002B6169" w:rsidP="002B6169">
      <w:r>
        <w:rPr>
          <w:rFonts w:hint="eastAsia"/>
        </w:rPr>
        <w:t xml:space="preserve">화면 왼쪽 상단의 좌표가 </w:t>
      </w:r>
      <w:r>
        <w:t>(0</w:t>
      </w:r>
      <w:r>
        <w:rPr>
          <w:rFonts w:hint="eastAsia"/>
        </w:rPr>
        <w:t>, 0)</w:t>
      </w:r>
      <w:r>
        <w:t xml:space="preserve"> </w:t>
      </w:r>
      <w:r>
        <w:rPr>
          <w:rFonts w:hint="eastAsia"/>
        </w:rPr>
        <w:t>이다.</w:t>
      </w:r>
    </w:p>
    <w:p w:rsidR="002B6169" w:rsidRDefault="002B6169" w:rsidP="002B6169">
      <w:r>
        <w:t>x</w:t>
      </w:r>
      <w:r>
        <w:rPr>
          <w:rFonts w:hint="eastAsia"/>
        </w:rPr>
        <w:t xml:space="preserve">좌표는 오른쪽으로 증가하고 </w:t>
      </w:r>
      <w:r>
        <w:t>y</w:t>
      </w:r>
      <w:r>
        <w:rPr>
          <w:rFonts w:hint="eastAsia"/>
        </w:rPr>
        <w:t>좌표는 아래쪽으로 증가한다.</w:t>
      </w:r>
    </w:p>
    <w:p w:rsidR="002B6169" w:rsidRPr="00DD44D8" w:rsidRDefault="002B6169" w:rsidP="002B6169"/>
    <w:p w:rsidR="002B6169" w:rsidRDefault="002B6169" w:rsidP="002B6169">
      <w:r>
        <w:rPr>
          <w:rFonts w:hint="eastAsia"/>
        </w:rPr>
        <w:t>(줄</w:t>
      </w:r>
      <w:r w:rsidR="00CD6739">
        <w:rPr>
          <w:rFonts w:hint="eastAsia"/>
        </w:rPr>
        <w:t>9</w:t>
      </w:r>
      <w:r w:rsidR="002E16CC">
        <w:t>5</w:t>
      </w:r>
      <w:r w:rsidR="00CD6739">
        <w:rPr>
          <w:rFonts w:hint="eastAsia"/>
        </w:rPr>
        <w:t>,9</w:t>
      </w:r>
      <w:r w:rsidR="002E16CC">
        <w:t>6</w:t>
      </w:r>
      <w:r>
        <w:t xml:space="preserve">) </w:t>
      </w:r>
      <w:r>
        <w:rPr>
          <w:rFonts w:hint="eastAsia"/>
        </w:rPr>
        <w:t xml:space="preserve">볼의 </w:t>
      </w:r>
      <w:r>
        <w:t xml:space="preserve">x, y </w:t>
      </w:r>
      <w:r>
        <w:rPr>
          <w:rFonts w:hint="eastAsia"/>
        </w:rPr>
        <w:t xml:space="preserve">좌표가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 </w:t>
      </w:r>
      <w:r>
        <w:rPr>
          <w:rFonts w:hint="eastAsia"/>
        </w:rPr>
        <w:t>멤버 변수 값만큼 이동한다.</w:t>
      </w:r>
    </w:p>
    <w:p w:rsidR="002B6169" w:rsidRPr="002E16CC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2E16CC">
        <w:t>98</w:t>
      </w:r>
      <w:r>
        <w:t xml:space="preserve">) </w:t>
      </w:r>
      <w:r>
        <w:rPr>
          <w:rFonts w:hint="eastAsia"/>
        </w:rPr>
        <w:t xml:space="preserve">볼의 </w:t>
      </w:r>
      <w:r>
        <w:t>x</w:t>
      </w:r>
      <w:r>
        <w:rPr>
          <w:rFonts w:hint="eastAsia"/>
        </w:rPr>
        <w:t>좌표가 화면의 왼쪽 경계 밖으로 나갔으면</w:t>
      </w:r>
    </w:p>
    <w:p w:rsidR="002B6169" w:rsidRDefault="002B6169" w:rsidP="002B6169">
      <w:r>
        <w:rPr>
          <w:rFonts w:hint="eastAsia"/>
        </w:rPr>
        <w:t>(줄</w:t>
      </w:r>
      <w:r w:rsidR="002E16CC">
        <w:t>99</w:t>
      </w:r>
      <w:r>
        <w:t xml:space="preserve">) </w:t>
      </w:r>
      <w:r>
        <w:rPr>
          <w:rFonts w:hint="eastAsia"/>
        </w:rPr>
        <w:t xml:space="preserve">볼이 </w:t>
      </w:r>
      <w:proofErr w:type="spellStart"/>
      <w:r>
        <w:rPr>
          <w:rFonts w:hint="eastAsia"/>
        </w:rPr>
        <w:t>왼쪽벽에</w:t>
      </w:r>
      <w:proofErr w:type="spellEnd"/>
      <w:r>
        <w:rPr>
          <w:rFonts w:hint="eastAsia"/>
        </w:rPr>
        <w:t xml:space="preserve"> 튕겨 나와야 하므로, 왼쪽으로 나간 만큼 화면 오른쪽으로 이동한다.</w:t>
      </w:r>
      <w:r>
        <w:t xml:space="preserve"> </w:t>
      </w:r>
    </w:p>
    <w:p w:rsidR="002B6169" w:rsidRDefault="002B6169" w:rsidP="002B6169">
      <w:r>
        <w:t xml:space="preserve">       </w:t>
      </w:r>
      <w:r w:rsidR="00CD6739">
        <w:t xml:space="preserve"> </w:t>
      </w:r>
      <w:r>
        <w:t xml:space="preserve">x </w:t>
      </w:r>
      <w:r>
        <w:rPr>
          <w:rFonts w:hint="eastAsia"/>
        </w:rPr>
        <w:t xml:space="preserve">값이 음수이므로 </w:t>
      </w:r>
      <w:r>
        <w:t xml:space="preserve">(0 </w:t>
      </w:r>
      <w:r>
        <w:t>–</w:t>
      </w:r>
      <w:r w:rsidR="00CD6739">
        <w:t xml:space="preserve"> </w:t>
      </w:r>
      <w:r>
        <w:t xml:space="preserve">x) </w:t>
      </w:r>
      <w:r>
        <w:rPr>
          <w:rFonts w:hint="eastAsia"/>
        </w:rPr>
        <w:t>은 양수이다.</w:t>
      </w:r>
    </w:p>
    <w:p w:rsidR="002B6169" w:rsidRDefault="002B6169" w:rsidP="002B6169">
      <w:r>
        <w:t>(</w:t>
      </w:r>
      <w:r>
        <w:rPr>
          <w:rFonts w:hint="eastAsia"/>
        </w:rPr>
        <w:t>줄</w:t>
      </w:r>
      <w:r w:rsidR="002E16CC">
        <w:t>100</w:t>
      </w:r>
      <w:r>
        <w:t xml:space="preserve">) </w:t>
      </w:r>
      <w:proofErr w:type="spellStart"/>
      <w:r>
        <w:t>vx</w:t>
      </w:r>
      <w:proofErr w:type="spellEnd"/>
      <w:r>
        <w:t xml:space="preserve"> </w:t>
      </w:r>
      <w:r>
        <w:rPr>
          <w:rFonts w:hint="eastAsia"/>
        </w:rPr>
        <w:t>값을 양수로 바꿔준다.</w:t>
      </w:r>
      <w:r>
        <w:t xml:space="preserve">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가 양수이면 볼의 </w:t>
      </w:r>
      <w:r>
        <w:t>x</w:t>
      </w:r>
      <w:r>
        <w:rPr>
          <w:rFonts w:hint="eastAsia"/>
        </w:rPr>
        <w:t>좌표는 점점 증가하게 되어 볼이 오른쪽으로 이동한다.</w:t>
      </w:r>
    </w:p>
    <w:p w:rsidR="002B6169" w:rsidRPr="00CD6739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CD6739">
        <w:t>10</w:t>
      </w:r>
      <w:r w:rsidR="002E16CC">
        <w:t>1</w:t>
      </w:r>
      <w:r>
        <w:t xml:space="preserve">) </w:t>
      </w:r>
      <w:r>
        <w:rPr>
          <w:rFonts w:hint="eastAsia"/>
        </w:rPr>
        <w:t xml:space="preserve">볼의 </w:t>
      </w:r>
      <w:r>
        <w:t>x</w:t>
      </w:r>
      <w:r>
        <w:rPr>
          <w:rFonts w:hint="eastAsia"/>
        </w:rPr>
        <w:t>좌표가 화면의 오른쪽 경계 밖으로 나갔으면</w:t>
      </w:r>
    </w:p>
    <w:p w:rsidR="002B6169" w:rsidRDefault="002B6169" w:rsidP="002B6169">
      <w:r>
        <w:rPr>
          <w:rFonts w:hint="eastAsia"/>
        </w:rPr>
        <w:lastRenderedPageBreak/>
        <w:t>(줄</w:t>
      </w:r>
      <w:r w:rsidR="00CD6739">
        <w:t>10</w:t>
      </w:r>
      <w:r w:rsidR="002E16CC">
        <w:t>2</w:t>
      </w:r>
      <w:r>
        <w:t xml:space="preserve">) </w:t>
      </w:r>
      <w:r>
        <w:rPr>
          <w:rFonts w:hint="eastAsia"/>
        </w:rPr>
        <w:t xml:space="preserve">볼이 </w:t>
      </w:r>
      <w:proofErr w:type="spellStart"/>
      <w:r>
        <w:rPr>
          <w:rFonts w:hint="eastAsia"/>
        </w:rPr>
        <w:t>오른쪽벽에</w:t>
      </w:r>
      <w:proofErr w:type="spellEnd"/>
      <w:r>
        <w:rPr>
          <w:rFonts w:hint="eastAsia"/>
        </w:rPr>
        <w:t xml:space="preserve"> 튕겨 나와야 하므로,</w:t>
      </w:r>
      <w:r>
        <w:t xml:space="preserve"> </w:t>
      </w:r>
      <w:r>
        <w:rPr>
          <w:rFonts w:hint="eastAsia"/>
        </w:rPr>
        <w:t>오른쪽으로 나간 만큼 화면 왼쪽으로 이동한다.</w:t>
      </w:r>
    </w:p>
    <w:p w:rsidR="002B6169" w:rsidRDefault="002B6169" w:rsidP="002B6169">
      <w:r>
        <w:rPr>
          <w:rFonts w:hint="eastAsia"/>
        </w:rPr>
        <w:t xml:space="preserve">       볼이 오른쪽으로 나간 만큼은 </w:t>
      </w:r>
      <w:r>
        <w:t xml:space="preserve">(x </w:t>
      </w:r>
      <w:r>
        <w:t>–</w:t>
      </w:r>
      <w:r>
        <w:t xml:space="preserve"> </w:t>
      </w:r>
      <w:proofErr w:type="spellStart"/>
      <w:r w:rsidR="00CD6739">
        <w:rPr>
          <w:rFonts w:hint="eastAsia"/>
        </w:rPr>
        <w:t>screen</w:t>
      </w:r>
      <w:r w:rsidR="00CD6739">
        <w:t>W</w:t>
      </w:r>
      <w:r>
        <w:t>idth</w:t>
      </w:r>
      <w:proofErr w:type="spellEnd"/>
      <w:r>
        <w:t xml:space="preserve">) </w:t>
      </w:r>
      <w:r>
        <w:rPr>
          <w:rFonts w:hint="eastAsia"/>
        </w:rPr>
        <w:t>이다.</w:t>
      </w:r>
    </w:p>
    <w:p w:rsidR="002B6169" w:rsidRDefault="002B6169" w:rsidP="002B6169">
      <w:r>
        <w:t xml:space="preserve">      </w:t>
      </w:r>
      <w:r>
        <w:rPr>
          <w:rFonts w:hint="eastAsia"/>
        </w:rPr>
        <w:t xml:space="preserve"> 그만큼 왼쪽으로 이동하면 </w:t>
      </w:r>
      <w:proofErr w:type="spellStart"/>
      <w:r w:rsidR="00CD6739">
        <w:t>screenW</w:t>
      </w:r>
      <w:r>
        <w:t>idth</w:t>
      </w:r>
      <w:proofErr w:type="spellEnd"/>
      <w:r>
        <w:t xml:space="preserve"> </w:t>
      </w:r>
      <w:r>
        <w:t>–</w:t>
      </w:r>
      <w:r>
        <w:t xml:space="preserve"> (x </w:t>
      </w:r>
      <w:r>
        <w:t>–</w:t>
      </w:r>
      <w:r>
        <w:t xml:space="preserve"> </w:t>
      </w:r>
      <w:proofErr w:type="spellStart"/>
      <w:r w:rsidR="00CD6739">
        <w:t>screenW</w:t>
      </w:r>
      <w:r>
        <w:t>idth</w:t>
      </w:r>
      <w:proofErr w:type="spellEnd"/>
      <w:r>
        <w:t xml:space="preserve">) </w:t>
      </w:r>
      <w:r>
        <w:rPr>
          <w:rFonts w:hint="eastAsia"/>
        </w:rPr>
        <w:t>이다.</w:t>
      </w:r>
    </w:p>
    <w:p w:rsidR="002B6169" w:rsidRPr="004F2742" w:rsidRDefault="002B6169" w:rsidP="002B6169">
      <w:r>
        <w:rPr>
          <w:rFonts w:hint="eastAsia"/>
        </w:rPr>
        <w:t>(줄</w:t>
      </w:r>
      <w:r w:rsidR="00CD6739">
        <w:rPr>
          <w:rFonts w:hint="eastAsia"/>
        </w:rPr>
        <w:t>1</w:t>
      </w:r>
      <w:r w:rsidR="002E16CC">
        <w:t>03</w:t>
      </w:r>
      <w:r>
        <w:t xml:space="preserve">) </w:t>
      </w:r>
      <w:proofErr w:type="spellStart"/>
      <w:r>
        <w:t>v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값을 음수로 바꿔준다.</w:t>
      </w:r>
      <w:r>
        <w:t xml:space="preserve"> </w:t>
      </w:r>
      <w:proofErr w:type="spellStart"/>
      <w:r>
        <w:t>vx</w:t>
      </w:r>
      <w:proofErr w:type="spellEnd"/>
      <w:r>
        <w:rPr>
          <w:rFonts w:hint="eastAsia"/>
        </w:rPr>
        <w:t xml:space="preserve">가 음수이면 볼의 </w:t>
      </w:r>
      <w:r>
        <w:t>x</w:t>
      </w:r>
      <w:r>
        <w:rPr>
          <w:rFonts w:hint="eastAsia"/>
        </w:rPr>
        <w:t>좌표는 점점 감소하게 되어 볼이 왼쪽으로 이동한다.</w:t>
      </w:r>
    </w:p>
    <w:p w:rsidR="002B6169" w:rsidRPr="002E16CC" w:rsidRDefault="002B6169" w:rsidP="002B6169"/>
    <w:p w:rsidR="002B6169" w:rsidRPr="00DD44D8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CD6739">
        <w:rPr>
          <w:rFonts w:hint="eastAsia"/>
        </w:rPr>
        <w:t>1</w:t>
      </w:r>
      <w:r w:rsidR="002E16CC">
        <w:t>14</w:t>
      </w:r>
      <w:r>
        <w:rPr>
          <w:rFonts w:hint="eastAsia"/>
        </w:rPr>
        <w:t xml:space="preserve">) 볼을 화면에 그리는 </w:t>
      </w:r>
      <w:proofErr w:type="spellStart"/>
      <w:r>
        <w:rPr>
          <w:rFonts w:hint="eastAsia"/>
        </w:rPr>
        <w:t>메소드</w:t>
      </w:r>
      <w:proofErr w:type="spellEnd"/>
    </w:p>
    <w:p w:rsidR="002B6169" w:rsidRDefault="002B6169" w:rsidP="002B6169">
      <w:r>
        <w:rPr>
          <w:rFonts w:hint="eastAsia"/>
        </w:rPr>
        <w:t>(줄</w:t>
      </w:r>
      <w:r w:rsidR="00CD6739">
        <w:rPr>
          <w:rFonts w:hint="eastAsia"/>
        </w:rPr>
        <w:t>1</w:t>
      </w:r>
      <w:r w:rsidR="002E16CC">
        <w:t>15</w:t>
      </w:r>
      <w:r>
        <w:t xml:space="preserve">) </w:t>
      </w:r>
      <w:r>
        <w:rPr>
          <w:rFonts w:hint="eastAsia"/>
        </w:rPr>
        <w:t xml:space="preserve">색을 어떻게 칠하고 선을 어떻게 그릴지 설정할 때 </w:t>
      </w:r>
      <w:r>
        <w:t xml:space="preserve">Paint </w:t>
      </w:r>
      <w:r>
        <w:rPr>
          <w:rFonts w:hint="eastAsia"/>
        </w:rPr>
        <w:t>객체를 생성한다.</w:t>
      </w:r>
    </w:p>
    <w:p w:rsidR="002B6169" w:rsidRDefault="002B6169" w:rsidP="002B6169">
      <w:r>
        <w:t>(</w:t>
      </w:r>
      <w:r>
        <w:rPr>
          <w:rFonts w:hint="eastAsia"/>
        </w:rPr>
        <w:t>줄</w:t>
      </w:r>
      <w:r w:rsidR="00CD6739">
        <w:rPr>
          <w:rFonts w:hint="eastAsia"/>
        </w:rPr>
        <w:t>1</w:t>
      </w:r>
      <w:r w:rsidR="002E16CC">
        <w:t>16</w:t>
      </w:r>
      <w:r>
        <w:t xml:space="preserve">) </w:t>
      </w:r>
      <w:r>
        <w:rPr>
          <w:rFonts w:hint="eastAsia"/>
        </w:rPr>
        <w:t>어느 한 점에서 시작해서 점점 멀어지면서 색이 변하는 방식으로 색을 칠하는 방식을 지정할 때,</w:t>
      </w:r>
    </w:p>
    <w:p w:rsidR="002B6169" w:rsidRDefault="002B6169" w:rsidP="002B6169">
      <w:proofErr w:type="spellStart"/>
      <w:r>
        <w:t>RadialGradient</w:t>
      </w:r>
      <w:proofErr w:type="spellEnd"/>
      <w:r>
        <w:t xml:space="preserve"> </w:t>
      </w:r>
      <w:r>
        <w:rPr>
          <w:rFonts w:hint="eastAsia"/>
        </w:rPr>
        <w:t>객체를 생성한다.</w:t>
      </w:r>
    </w:p>
    <w:p w:rsidR="002B6169" w:rsidRDefault="002B6169" w:rsidP="002B6169"/>
    <w:p w:rsidR="002B6169" w:rsidRDefault="002B6169" w:rsidP="002B6169">
      <w:proofErr w:type="spellStart"/>
      <w:r>
        <w:t>RadialGradient</w:t>
      </w:r>
      <w:proofErr w:type="spellEnd"/>
      <w:r>
        <w:t xml:space="preserve"> </w:t>
      </w:r>
      <w:r>
        <w:rPr>
          <w:rFonts w:hint="eastAsia"/>
        </w:rPr>
        <w:t xml:space="preserve">생성자의 첫째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시작점 </w:t>
      </w:r>
      <w:r>
        <w:t>x</w:t>
      </w:r>
      <w:r>
        <w:rPr>
          <w:rFonts w:hint="eastAsia"/>
        </w:rPr>
        <w:t xml:space="preserve">좌표, 둘째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시작점 </w:t>
      </w:r>
      <w:r>
        <w:t>y</w:t>
      </w:r>
      <w:r>
        <w:rPr>
          <w:rFonts w:hint="eastAsia"/>
        </w:rPr>
        <w:t>좌표</w:t>
      </w:r>
    </w:p>
    <w:p w:rsidR="002B6169" w:rsidRDefault="002B6169" w:rsidP="002B6169">
      <w:r>
        <w:rPr>
          <w:rFonts w:hint="eastAsia"/>
        </w:rPr>
        <w:t xml:space="preserve">셋째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 xml:space="preserve">넷째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>시작점에서의 색,</w:t>
      </w:r>
      <w:r>
        <w:t xml:space="preserve"> </w:t>
      </w:r>
    </w:p>
    <w:p w:rsidR="002B6169" w:rsidRDefault="002B6169" w:rsidP="002B6169">
      <w:r>
        <w:rPr>
          <w:rFonts w:hint="eastAsia"/>
        </w:rPr>
        <w:t xml:space="preserve">다섯째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>시작점에서 반지름만큼</w:t>
      </w:r>
      <w:r>
        <w:t xml:space="preserve"> </w:t>
      </w:r>
      <w:r>
        <w:rPr>
          <w:rFonts w:hint="eastAsia"/>
        </w:rPr>
        <w:t>떨어진 지점의 색</w:t>
      </w:r>
      <w:r>
        <w:t xml:space="preserve">. </w:t>
      </w:r>
    </w:p>
    <w:p w:rsidR="002B6169" w:rsidRDefault="002B6169" w:rsidP="002B6169">
      <w:r>
        <w:rPr>
          <w:rFonts w:hint="eastAsia"/>
        </w:rPr>
        <w:t xml:space="preserve">여섯째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시작점에서 </w:t>
      </w:r>
      <w:proofErr w:type="spellStart"/>
      <w:r>
        <w:rPr>
          <w:rFonts w:hint="eastAsia"/>
        </w:rPr>
        <w:t>반지름보더</w:t>
      </w:r>
      <w:proofErr w:type="spellEnd"/>
      <w:r>
        <w:rPr>
          <w:rFonts w:hint="eastAsia"/>
        </w:rPr>
        <w:t xml:space="preserve"> 더 먼 지점을 어떻게 칠할지 지정한다.</w:t>
      </w:r>
      <w:r>
        <w:t xml:space="preserve"> </w:t>
      </w:r>
    </w:p>
    <w:p w:rsidR="002B6169" w:rsidRDefault="002B6169" w:rsidP="002B6169">
      <w:r>
        <w:rPr>
          <w:rFonts w:hint="eastAsia"/>
        </w:rPr>
        <w:t xml:space="preserve">여섯째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 </w:t>
      </w:r>
      <w:proofErr w:type="spellStart"/>
      <w:r>
        <w:t>TileMode.CLAMP</w:t>
      </w:r>
      <w:proofErr w:type="spellEnd"/>
      <w:r>
        <w:rPr>
          <w:rFonts w:hint="eastAsia"/>
        </w:rPr>
        <w:t xml:space="preserve">이면 다섯째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색으로 계속 칠해진다.</w:t>
      </w:r>
    </w:p>
    <w:p w:rsidR="002B6169" w:rsidRPr="00E74E8B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CD6739">
        <w:t>11</w:t>
      </w:r>
      <w:r w:rsidR="002E16CC">
        <w:t>6</w:t>
      </w:r>
      <w:r>
        <w:t xml:space="preserve">) </w:t>
      </w:r>
      <w:r>
        <w:rPr>
          <w:rFonts w:hint="eastAsia"/>
        </w:rPr>
        <w:t>볼의 중심점에서 약간 왼쪽 위인</w:t>
      </w:r>
      <w:r>
        <w:t xml:space="preserve"> </w:t>
      </w:r>
      <w:r>
        <w:rPr>
          <w:rFonts w:hint="eastAsia"/>
        </w:rPr>
        <w:t xml:space="preserve">것을 시작점으로 흰색에서 파란색으로 점점 변하며 칠하기 위해 </w:t>
      </w:r>
      <w:proofErr w:type="spellStart"/>
      <w:r>
        <w:t>RadialGradient</w:t>
      </w:r>
      <w:proofErr w:type="spellEnd"/>
      <w:r>
        <w:t xml:space="preserve"> </w:t>
      </w:r>
      <w:r>
        <w:rPr>
          <w:rFonts w:hint="eastAsia"/>
        </w:rPr>
        <w:t>객체를 생성하였다.</w:t>
      </w:r>
    </w:p>
    <w:p w:rsidR="002B6169" w:rsidRPr="00E74E8B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2D50B7">
        <w:rPr>
          <w:rFonts w:hint="eastAsia"/>
        </w:rPr>
        <w:t>1</w:t>
      </w:r>
      <w:r w:rsidR="002E16CC">
        <w:t>1</w:t>
      </w:r>
      <w:r w:rsidR="008F1BDB">
        <w:t>8</w:t>
      </w:r>
      <w:r>
        <w:t xml:space="preserve">) </w:t>
      </w:r>
      <w:r>
        <w:rPr>
          <w:rFonts w:hint="eastAsia"/>
        </w:rPr>
        <w:t xml:space="preserve">칠하는 방식을 설정한 </w:t>
      </w:r>
      <w:proofErr w:type="spellStart"/>
      <w:r>
        <w:t>RadialGradient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r>
        <w:t xml:space="preserve">paint </w:t>
      </w:r>
      <w:r>
        <w:rPr>
          <w:rFonts w:hint="eastAsia"/>
        </w:rPr>
        <w:t>객체에 설정하였다.</w:t>
      </w:r>
    </w:p>
    <w:p w:rsidR="002B6169" w:rsidRPr="008F1BDB" w:rsidRDefault="002B6169" w:rsidP="002B6169"/>
    <w:p w:rsidR="002B6169" w:rsidRDefault="002B6169" w:rsidP="002B6169">
      <w:r>
        <w:t>(</w:t>
      </w:r>
      <w:r>
        <w:rPr>
          <w:rFonts w:hint="eastAsia"/>
        </w:rPr>
        <w:t>줄</w:t>
      </w:r>
      <w:r w:rsidR="002E16CC">
        <w:t>11</w:t>
      </w:r>
      <w:r w:rsidR="008F1BDB">
        <w:t>9</w:t>
      </w:r>
      <w:r>
        <w:t xml:space="preserve">) </w:t>
      </w:r>
      <w:r>
        <w:rPr>
          <w:rFonts w:hint="eastAsia"/>
        </w:rPr>
        <w:t>캔버스(</w:t>
      </w:r>
      <w:r>
        <w:t>canvas)</w:t>
      </w:r>
      <w:r>
        <w:rPr>
          <w:rFonts w:hint="eastAsia"/>
        </w:rPr>
        <w:t xml:space="preserve"> 객체의 </w:t>
      </w:r>
      <w:proofErr w:type="spellStart"/>
      <w:r>
        <w:t>drawCircle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원을 그린다.</w:t>
      </w:r>
      <w:r>
        <w:t xml:space="preserve"> </w:t>
      </w:r>
    </w:p>
    <w:p w:rsidR="002B6169" w:rsidRDefault="002B6169" w:rsidP="002B6169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원의 </w:t>
      </w:r>
      <w:r>
        <w:t xml:space="preserve">x </w:t>
      </w:r>
      <w:r>
        <w:rPr>
          <w:rFonts w:hint="eastAsia"/>
        </w:rPr>
        <w:t>좌표</w:t>
      </w:r>
    </w:p>
    <w:p w:rsidR="002B6169" w:rsidRDefault="002B6169" w:rsidP="002B6169">
      <w:r>
        <w:rPr>
          <w:rFonts w:hint="eastAsia"/>
        </w:rPr>
        <w:t xml:space="preserve">둘째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원의 </w:t>
      </w:r>
      <w:r>
        <w:t xml:space="preserve">y </w:t>
      </w:r>
      <w:r>
        <w:rPr>
          <w:rFonts w:hint="eastAsia"/>
        </w:rPr>
        <w:t>좌표</w:t>
      </w:r>
    </w:p>
    <w:p w:rsidR="002B6169" w:rsidRDefault="002B6169" w:rsidP="002B6169">
      <w:r>
        <w:rPr>
          <w:rFonts w:hint="eastAsia"/>
        </w:rPr>
        <w:t xml:space="preserve">셋째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원의 반지름</w:t>
      </w:r>
    </w:p>
    <w:p w:rsidR="002B6169" w:rsidRDefault="002B6169" w:rsidP="002B6169">
      <w:r>
        <w:rPr>
          <w:rFonts w:hint="eastAsia"/>
        </w:rPr>
        <w:t xml:space="preserve">넷째 </w:t>
      </w:r>
      <w:proofErr w:type="spellStart"/>
      <w:r>
        <w:rPr>
          <w:rFonts w:hint="eastAsia"/>
        </w:rPr>
        <w:t>파라미터</w:t>
      </w:r>
      <w:proofErr w:type="spellEnd"/>
      <w:r>
        <w:t xml:space="preserve">= </w:t>
      </w:r>
      <w:r>
        <w:rPr>
          <w:rFonts w:hint="eastAsia"/>
        </w:rPr>
        <w:t xml:space="preserve">원 내부를 어떻게 칠할지 설정하기 위한 </w:t>
      </w:r>
      <w:r>
        <w:t xml:space="preserve">Paint </w:t>
      </w:r>
      <w:r>
        <w:rPr>
          <w:rFonts w:hint="eastAsia"/>
        </w:rPr>
        <w:t>객체</w:t>
      </w:r>
    </w:p>
    <w:p w:rsidR="002B6169" w:rsidRDefault="002B6169" w:rsidP="002B6169"/>
    <w:p w:rsidR="002B6169" w:rsidRPr="002B6169" w:rsidRDefault="002B6169" w:rsidP="00762C6D"/>
    <w:p w:rsidR="002B6169" w:rsidRDefault="002B6169" w:rsidP="00762C6D"/>
    <w:p w:rsidR="002B6169" w:rsidRDefault="002B6169" w:rsidP="00762C6D"/>
    <w:p w:rsidR="002B6169" w:rsidRDefault="002B6169" w:rsidP="00762C6D"/>
    <w:p w:rsidR="002B6169" w:rsidRPr="00762C6D" w:rsidRDefault="002B6169" w:rsidP="00762C6D"/>
    <w:p w:rsidR="00762C6D" w:rsidRDefault="00762C6D" w:rsidP="00762C6D"/>
    <w:p w:rsidR="0007368F" w:rsidRDefault="0007368F" w:rsidP="00762C6D"/>
    <w:p w:rsidR="0007368F" w:rsidRDefault="0007368F" w:rsidP="00762C6D"/>
    <w:p w:rsidR="00C455A4" w:rsidRDefault="0007368F" w:rsidP="00C455A4">
      <w:pPr>
        <w:pStyle w:val="10"/>
      </w:pPr>
      <w:r>
        <w:br w:type="page"/>
      </w:r>
      <w:bookmarkStart w:id="11" w:name="_Toc406975862"/>
      <w:proofErr w:type="spellStart"/>
      <w:r w:rsidR="00C455A4">
        <w:rPr>
          <w:rFonts w:hint="eastAsia"/>
        </w:rPr>
        <w:lastRenderedPageBreak/>
        <w:t>M</w:t>
      </w:r>
      <w:r w:rsidR="00C455A4">
        <w:t>ainActivity</w:t>
      </w:r>
      <w:proofErr w:type="spellEnd"/>
      <w:r w:rsidR="00C455A4">
        <w:t xml:space="preserve"> </w:t>
      </w:r>
      <w:r w:rsidR="00C455A4">
        <w:rPr>
          <w:rFonts w:hint="eastAsia"/>
        </w:rPr>
        <w:t>수정</w:t>
      </w:r>
      <w:bookmarkEnd w:id="11"/>
    </w:p>
    <w:p w:rsidR="00C455A4" w:rsidRDefault="00C455A4" w:rsidP="00C455A4"/>
    <w:p w:rsidR="00C455A4" w:rsidRDefault="00C455A4" w:rsidP="00C455A4">
      <w:r>
        <w:rPr>
          <w:rFonts w:hint="eastAsia"/>
        </w:rPr>
        <w:t xml:space="preserve">게임 화면인 </w:t>
      </w:r>
      <w:r>
        <w:t>Play1Activity</w:t>
      </w:r>
      <w:r>
        <w:rPr>
          <w:rFonts w:hint="eastAsia"/>
        </w:rPr>
        <w:t xml:space="preserve">로 넘어가기 위한 버튼을 </w:t>
      </w:r>
      <w:r>
        <w:t>MainActivity</w:t>
      </w:r>
      <w:r>
        <w:rPr>
          <w:rFonts w:hint="eastAsia"/>
        </w:rPr>
        <w:t>에 추가하자.</w:t>
      </w:r>
    </w:p>
    <w:p w:rsidR="00C455A4" w:rsidRDefault="00C455A4" w:rsidP="00C455A4"/>
    <w:p w:rsidR="00C455A4" w:rsidRDefault="00C455A4" w:rsidP="00C455A4">
      <w:pPr>
        <w:pStyle w:val="20"/>
      </w:pPr>
      <w:bookmarkStart w:id="12" w:name="_Toc406975863"/>
      <w:r>
        <w:rPr>
          <w:rFonts w:hint="eastAsia"/>
        </w:rPr>
        <w:t>a</w:t>
      </w:r>
      <w:r>
        <w:t xml:space="preserve">ctivity_main.xml </w:t>
      </w:r>
      <w:r>
        <w:rPr>
          <w:rFonts w:hint="eastAsia"/>
        </w:rPr>
        <w:t>수정</w:t>
      </w:r>
      <w:bookmarkEnd w:id="12"/>
    </w:p>
    <w:p w:rsidR="00C455A4" w:rsidRDefault="00C455A4" w:rsidP="00C455A4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의 화면 레이아웃인 r</w:t>
      </w:r>
      <w:r>
        <w:t xml:space="preserve">es/layout/activity_main.xml </w:t>
      </w:r>
      <w:r>
        <w:rPr>
          <w:rFonts w:hint="eastAsia"/>
        </w:rPr>
        <w:t>파일을 열어서 버튼을 하나 추가하자.</w:t>
      </w:r>
    </w:p>
    <w:p w:rsidR="00C455A4" w:rsidRDefault="00C455A4" w:rsidP="00C455A4"/>
    <w:p w:rsidR="00C455A4" w:rsidRDefault="00C455A4" w:rsidP="00C455A4">
      <w:r>
        <w:rPr>
          <w:noProof/>
        </w:rPr>
        <w:drawing>
          <wp:inline distT="0" distB="0" distL="0" distR="0">
            <wp:extent cx="6645910" cy="232918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A4" w:rsidRDefault="00C455A4" w:rsidP="00C455A4"/>
    <w:p w:rsidR="00C455A4" w:rsidRDefault="00C455A4" w:rsidP="00C455A4"/>
    <w:p w:rsidR="00C455A4" w:rsidRDefault="00C455A4" w:rsidP="00C455A4">
      <w:r>
        <w:rPr>
          <w:rFonts w:hint="eastAsia"/>
        </w:rPr>
        <w:t>Timer1</w:t>
      </w:r>
      <w:r>
        <w:t>Activit</w:t>
      </w:r>
      <w:r>
        <w:rPr>
          <w:rFonts w:hint="eastAsia"/>
        </w:rPr>
        <w:t>y를 호출하기 위한 버튼을 하나 추가하자.</w:t>
      </w:r>
    </w:p>
    <w:p w:rsidR="00C455A4" w:rsidRDefault="00C455A4" w:rsidP="00C455A4"/>
    <w:p w:rsidR="00C455A4" w:rsidRDefault="00C455A4" w:rsidP="00C455A4"/>
    <w:p w:rsidR="00C455A4" w:rsidRDefault="00C455A4" w:rsidP="00C455A4"/>
    <w:p w:rsidR="00C455A4" w:rsidRDefault="00C455A4" w:rsidP="00C455A4">
      <w:pPr>
        <w:pStyle w:val="20"/>
      </w:pPr>
      <w:bookmarkStart w:id="13" w:name="_Toc406975864"/>
      <w:r>
        <w:rPr>
          <w:rFonts w:hint="eastAsia"/>
        </w:rPr>
        <w:t>M</w:t>
      </w:r>
      <w:r>
        <w:t xml:space="preserve">ainActivity.java </w:t>
      </w:r>
      <w:r>
        <w:rPr>
          <w:rFonts w:hint="eastAsia"/>
        </w:rPr>
        <w:t>수정</w:t>
      </w:r>
      <w:bookmarkEnd w:id="13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C455A4" w:rsidTr="00FC52B5">
        <w:tc>
          <w:tcPr>
            <w:tcW w:w="426" w:type="dxa"/>
          </w:tcPr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C455A4" w:rsidRPr="00185935" w:rsidRDefault="00C455A4" w:rsidP="00C455A4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9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lastRenderedPageBreak/>
              <w:t>35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C455A4" w:rsidRDefault="00C455A4" w:rsidP="00C455A4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C455A4" w:rsidRDefault="00C455A4" w:rsidP="00C455A4">
            <w:pPr>
              <w:pStyle w:val="aa"/>
            </w:pPr>
            <w:r>
              <w:t>43</w:t>
            </w:r>
          </w:p>
          <w:p w:rsidR="00C455A4" w:rsidRDefault="00C455A4" w:rsidP="00C455A4">
            <w:pPr>
              <w:pStyle w:val="aa"/>
            </w:pPr>
            <w:r>
              <w:t>44</w:t>
            </w:r>
          </w:p>
          <w:p w:rsidR="00C455A4" w:rsidRDefault="00C455A4" w:rsidP="00C455A4">
            <w:pPr>
              <w:pStyle w:val="aa"/>
            </w:pPr>
            <w:r>
              <w:t>45</w:t>
            </w:r>
          </w:p>
          <w:p w:rsidR="00C455A4" w:rsidRDefault="00C455A4" w:rsidP="00C455A4">
            <w:pPr>
              <w:pStyle w:val="aa"/>
            </w:pPr>
            <w:r>
              <w:t>46</w:t>
            </w:r>
          </w:p>
          <w:p w:rsidR="00C455A4" w:rsidRDefault="00C455A4" w:rsidP="00C455A4">
            <w:pPr>
              <w:pStyle w:val="aa"/>
            </w:pPr>
            <w:r>
              <w:t>47</w:t>
            </w:r>
          </w:p>
          <w:p w:rsidR="00C455A4" w:rsidRDefault="00C455A4" w:rsidP="00C455A4">
            <w:pPr>
              <w:pStyle w:val="aa"/>
            </w:pPr>
            <w:r>
              <w:t>48</w:t>
            </w:r>
          </w:p>
          <w:p w:rsidR="00C455A4" w:rsidRDefault="00C455A4" w:rsidP="00C455A4">
            <w:pPr>
              <w:pStyle w:val="aa"/>
            </w:pPr>
            <w:r>
              <w:t>49</w:t>
            </w:r>
          </w:p>
          <w:p w:rsidR="00C455A4" w:rsidRDefault="00C455A4" w:rsidP="00C455A4">
            <w:pPr>
              <w:pStyle w:val="aa"/>
            </w:pPr>
            <w:r>
              <w:t>50</w:t>
            </w:r>
          </w:p>
          <w:p w:rsidR="00C455A4" w:rsidRPr="00185935" w:rsidRDefault="00C455A4" w:rsidP="00C455A4">
            <w:pPr>
              <w:pStyle w:val="aa"/>
            </w:pPr>
            <w:r>
              <w:t>51</w:t>
            </w:r>
          </w:p>
        </w:tc>
        <w:tc>
          <w:tcPr>
            <w:tcW w:w="10631" w:type="dxa"/>
          </w:tcPr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skhu.sw.ball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Button button1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button1.setOnClickListener(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>, Timer1Activity.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(intent);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Button button2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button2</w:t>
            </w:r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button2.setOnClickListener(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>, Play1Activity.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(intent);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lastRenderedPageBreak/>
              <w:t xml:space="preserve">    }</w:t>
            </w: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C455A4" w:rsidRDefault="00C455A4" w:rsidP="00C455A4">
            <w:pPr>
              <w:pStyle w:val="aa"/>
            </w:pP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C455A4" w:rsidRDefault="00C455A4" w:rsidP="00C455A4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C455A4" w:rsidRDefault="00C455A4" w:rsidP="00C455A4"/>
    <w:p w:rsidR="00C455A4" w:rsidRDefault="00C455A4" w:rsidP="00C455A4"/>
    <w:p w:rsidR="00C455A4" w:rsidRDefault="00C455A4" w:rsidP="00C455A4">
      <w:r>
        <w:t xml:space="preserve"> (</w:t>
      </w:r>
      <w:r>
        <w:rPr>
          <w:rFonts w:hint="eastAsia"/>
        </w:rPr>
        <w:t>줄2</w:t>
      </w:r>
      <w:r w:rsidR="00A32EF6">
        <w:t>7</w:t>
      </w:r>
      <w:r>
        <w:t>~</w:t>
      </w:r>
      <w:r w:rsidR="00A32EF6">
        <w:t>3</w:t>
      </w:r>
      <w:r>
        <w:t xml:space="preserve">4) </w:t>
      </w:r>
      <w:r>
        <w:rPr>
          <w:rFonts w:hint="eastAsia"/>
        </w:rPr>
        <w:t>Play</w:t>
      </w:r>
      <w:r>
        <w:t xml:space="preserve">1Activity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호출 기능 추가하였다.</w:t>
      </w:r>
    </w:p>
    <w:p w:rsidR="00C455A4" w:rsidRDefault="00C455A4" w:rsidP="00C455A4"/>
    <w:p w:rsidR="00C455A4" w:rsidRDefault="00C455A4" w:rsidP="00C455A4"/>
    <w:p w:rsidR="00C455A4" w:rsidRDefault="00C455A4" w:rsidP="00C455A4"/>
    <w:p w:rsidR="00C455A4" w:rsidRDefault="00C455A4" w:rsidP="00C455A4"/>
    <w:p w:rsidR="00C455A4" w:rsidRDefault="00C455A4" w:rsidP="00C455A4">
      <w:pPr>
        <w:pStyle w:val="10"/>
      </w:pPr>
      <w:bookmarkStart w:id="14" w:name="_Toc406975865"/>
      <w:r>
        <w:rPr>
          <w:rFonts w:hint="eastAsia"/>
        </w:rPr>
        <w:t>실행</w:t>
      </w:r>
      <w:bookmarkEnd w:id="14"/>
    </w:p>
    <w:p w:rsidR="00C455A4" w:rsidRDefault="00C455A4" w:rsidP="00C455A4"/>
    <w:p w:rsidR="00C455A4" w:rsidRDefault="00B5602C" w:rsidP="00C455A4">
      <w:r>
        <w:t>Play</w:t>
      </w:r>
      <w:r w:rsidR="00C455A4">
        <w:rPr>
          <w:rFonts w:hint="eastAsia"/>
        </w:rPr>
        <w:t xml:space="preserve">1Activity를 실행하여 </w:t>
      </w:r>
      <w:r w:rsidR="00DB23CC">
        <w:rPr>
          <w:rFonts w:hint="eastAsia"/>
        </w:rPr>
        <w:t xml:space="preserve">볼의 움직임을 </w:t>
      </w:r>
      <w:r w:rsidR="00C455A4">
        <w:rPr>
          <w:rFonts w:hint="eastAsia"/>
        </w:rPr>
        <w:t>확인해 보자.</w:t>
      </w:r>
    </w:p>
    <w:p w:rsidR="00C455A4" w:rsidRPr="004B0310" w:rsidRDefault="00C455A4" w:rsidP="00C455A4"/>
    <w:p w:rsidR="00C455A4" w:rsidRPr="00C455A4" w:rsidRDefault="00C455A4" w:rsidP="00C455A4"/>
    <w:p w:rsidR="00C455A4" w:rsidRPr="00546586" w:rsidRDefault="00C455A4" w:rsidP="00C455A4"/>
    <w:p w:rsidR="00DB23CC" w:rsidRDefault="00DB23C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C455A4" w:rsidRDefault="005F79C5" w:rsidP="00DB23CC">
      <w:pPr>
        <w:pStyle w:val="10"/>
      </w:pPr>
      <w:bookmarkStart w:id="15" w:name="_Toc406975866"/>
      <w:r>
        <w:rPr>
          <w:rFonts w:hint="eastAsia"/>
        </w:rPr>
        <w:lastRenderedPageBreak/>
        <w:t>P</w:t>
      </w:r>
      <w:r>
        <w:t xml:space="preserve">lay2Activity </w:t>
      </w:r>
      <w:r>
        <w:rPr>
          <w:rFonts w:hint="eastAsia"/>
        </w:rPr>
        <w:t>생성</w:t>
      </w:r>
      <w:bookmarkEnd w:id="15"/>
    </w:p>
    <w:p w:rsidR="005F79C5" w:rsidRDefault="005F79C5" w:rsidP="005F79C5"/>
    <w:p w:rsidR="005F79C5" w:rsidRDefault="005F79C5" w:rsidP="005F79C5">
      <w:r>
        <w:rPr>
          <w:rFonts w:hint="eastAsia"/>
        </w:rPr>
        <w:t>공을 튕길 바(</w:t>
      </w:r>
      <w:r>
        <w:t>bar)</w:t>
      </w:r>
      <w:r>
        <w:rPr>
          <w:rFonts w:hint="eastAsia"/>
        </w:rPr>
        <w:t>를 구현하자.</w:t>
      </w:r>
    </w:p>
    <w:p w:rsidR="005F79C5" w:rsidRDefault="005F79C5" w:rsidP="005F79C5"/>
    <w:p w:rsidR="005F79C5" w:rsidRPr="0007368F" w:rsidRDefault="005F79C5" w:rsidP="005F79C5">
      <w:r>
        <w:rPr>
          <w:rFonts w:hint="eastAsia"/>
        </w:rPr>
        <w:t>게임 화면을 구현하자.</w:t>
      </w:r>
    </w:p>
    <w:p w:rsidR="005F79C5" w:rsidRDefault="005F79C5" w:rsidP="005F79C5"/>
    <w:p w:rsidR="005F79C5" w:rsidRDefault="005F79C5" w:rsidP="005F79C5">
      <w:r>
        <w:rPr>
          <w:rFonts w:hint="eastAsia"/>
        </w:rPr>
        <w:t xml:space="preserve">메뉴: File </w:t>
      </w:r>
      <w:r>
        <w:t>–</w:t>
      </w:r>
      <w:r>
        <w:rPr>
          <w:rFonts w:hint="eastAsia"/>
        </w:rPr>
        <w:t xml:space="preserve"> New </w:t>
      </w:r>
      <w:r>
        <w:t>–</w:t>
      </w:r>
      <w:r>
        <w:t xml:space="preserve"> Other </w:t>
      </w:r>
      <w:r>
        <w:t>–</w:t>
      </w:r>
      <w:r>
        <w:t xml:space="preserve"> Android - Android Activity</w:t>
      </w:r>
    </w:p>
    <w:p w:rsidR="005F79C5" w:rsidRDefault="005F79C5" w:rsidP="005F79C5"/>
    <w:p w:rsidR="005F79C5" w:rsidRDefault="005F79C5" w:rsidP="005F79C5">
      <w:r>
        <w:rPr>
          <w:rFonts w:hint="eastAsia"/>
        </w:rPr>
        <w:t xml:space="preserve">Activity Name: </w:t>
      </w:r>
      <w:r>
        <w:t xml:space="preserve">      </w:t>
      </w:r>
      <w:r>
        <w:rPr>
          <w:rFonts w:hint="eastAsia"/>
        </w:rPr>
        <w:t>Play</w:t>
      </w:r>
      <w:r>
        <w:t>2</w:t>
      </w:r>
      <w:r>
        <w:rPr>
          <w:rFonts w:hint="eastAsia"/>
        </w:rPr>
        <w:t>Activity</w:t>
      </w:r>
    </w:p>
    <w:p w:rsidR="005F79C5" w:rsidRDefault="005F79C5" w:rsidP="005F79C5">
      <w:r>
        <w:rPr>
          <w:rFonts w:hint="eastAsia"/>
        </w:rPr>
        <w:t xml:space="preserve">Hierarchical Parent: </w:t>
      </w:r>
      <w:r>
        <w:t xml:space="preserve"> </w:t>
      </w:r>
      <w:proofErr w:type="spellStart"/>
      <w:r>
        <w:t>skhu.sw.ball.MainActivity</w:t>
      </w:r>
      <w:proofErr w:type="spellEnd"/>
    </w:p>
    <w:p w:rsidR="005F79C5" w:rsidRPr="005F79C5" w:rsidRDefault="005F79C5" w:rsidP="005F79C5"/>
    <w:p w:rsidR="00C455A4" w:rsidRDefault="00C455A4" w:rsidP="00C455A4"/>
    <w:p w:rsidR="005F79C5" w:rsidRPr="00C903C6" w:rsidRDefault="005F79C5" w:rsidP="005F79C5">
      <w:pPr>
        <w:pStyle w:val="20"/>
      </w:pPr>
      <w:bookmarkStart w:id="16" w:name="_Toc406975867"/>
      <w:r>
        <w:rPr>
          <w:rFonts w:hint="eastAsia"/>
        </w:rPr>
        <w:t>Play</w:t>
      </w:r>
      <w:r>
        <w:t>2</w:t>
      </w:r>
      <w:r>
        <w:rPr>
          <w:rFonts w:hint="eastAsia"/>
        </w:rPr>
        <w:t>Activity</w:t>
      </w:r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수정</w:t>
      </w:r>
      <w:bookmarkEnd w:id="16"/>
    </w:p>
    <w:tbl>
      <w:tblPr>
        <w:tblStyle w:val="ae"/>
        <w:tblW w:w="11057" w:type="dxa"/>
        <w:tblInd w:w="-176" w:type="dxa"/>
        <w:tblLook w:val="04A0"/>
      </w:tblPr>
      <w:tblGrid>
        <w:gridCol w:w="486"/>
        <w:gridCol w:w="10571"/>
      </w:tblGrid>
      <w:tr w:rsidR="005F79C5" w:rsidTr="005F79C5">
        <w:tc>
          <w:tcPr>
            <w:tcW w:w="426" w:type="dxa"/>
          </w:tcPr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5F79C5" w:rsidRPr="00185935" w:rsidRDefault="005F79C5" w:rsidP="005F79C5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lastRenderedPageBreak/>
              <w:t>53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5F79C5" w:rsidRDefault="005F79C5" w:rsidP="005F79C5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  <w:p w:rsidR="005F79C5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  <w:p w:rsidR="005F79C5" w:rsidRPr="002B6169" w:rsidRDefault="005F79C5" w:rsidP="005F79C5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10631" w:type="dxa"/>
          </w:tcPr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skhu.sw.ball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</w:t>
            </w:r>
            <w:r>
              <w:rPr>
                <w:color w:val="000000"/>
                <w:u w:val="single"/>
              </w:rPr>
              <w:t>RadialGradient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android.graphics.Shader.TileMode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android.os.Handler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android.os.Message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android.view.MotionEvent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Play2Activity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MyView2 </w:t>
            </w:r>
            <w:proofErr w:type="spellStart"/>
            <w:r>
              <w:rPr>
                <w:color w:val="0000C0"/>
              </w:rPr>
              <w:t>myView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MyView2(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 w:rsidRPr="004B0699">
              <w:rPr>
                <w:color w:val="000000"/>
                <w:highlight w:val="yellow"/>
              </w:rPr>
              <w:t>setContentView</w:t>
            </w:r>
            <w:proofErr w:type="spellEnd"/>
            <w:r w:rsidRPr="004B0699">
              <w:rPr>
                <w:color w:val="000000"/>
                <w:highlight w:val="yellow"/>
              </w:rPr>
              <w:t>(</w:t>
            </w:r>
            <w:proofErr w:type="spellStart"/>
            <w:r w:rsidRPr="004B0699">
              <w:rPr>
                <w:color w:val="0000C0"/>
                <w:highlight w:val="yellow"/>
              </w:rPr>
              <w:t>myView</w:t>
            </w:r>
            <w:proofErr w:type="spellEnd"/>
            <w:r w:rsidRPr="004B0699">
              <w:rPr>
                <w:color w:val="000000"/>
                <w:highlight w:val="yellow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().inflate(R.menu.</w:t>
            </w:r>
            <w:r>
              <w:rPr>
                <w:color w:val="0000C0"/>
              </w:rPr>
              <w:t>play1</w:t>
            </w:r>
            <w:r>
              <w:rPr>
                <w:color w:val="000000"/>
              </w:rPr>
              <w:t>, menu);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onResume</w:t>
            </w:r>
            <w:proofErr w:type="spellEnd"/>
            <w:r>
              <w:rPr>
                <w:color w:val="000000"/>
              </w:rPr>
              <w:t>()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r>
              <w:rPr>
                <w:color w:val="000000"/>
              </w:rPr>
              <w:t>.startPlay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onPause</w:t>
            </w:r>
            <w:proofErr w:type="spellEnd"/>
            <w:r>
              <w:rPr>
                <w:color w:val="000000"/>
              </w:rPr>
              <w:t>()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myView</w:t>
            </w:r>
            <w:r>
              <w:rPr>
                <w:color w:val="000000"/>
              </w:rPr>
              <w:t>.stopPlay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>}</w:t>
            </w: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</w:p>
          <w:p w:rsidR="005F79C5" w:rsidRDefault="005F79C5" w:rsidP="005F79C5">
            <w:pPr>
              <w:pStyle w:val="aa"/>
            </w:pPr>
            <w:r w:rsidRPr="00396A87">
              <w:rPr>
                <w:color w:val="7F0055"/>
                <w:highlight w:val="yellow"/>
              </w:rPr>
              <w:t>class</w:t>
            </w:r>
            <w:r w:rsidRPr="00396A87">
              <w:rPr>
                <w:color w:val="000000"/>
                <w:highlight w:val="yellow"/>
              </w:rPr>
              <w:t xml:space="preserve"> MyView2 </w:t>
            </w:r>
            <w:r w:rsidRPr="00396A87">
              <w:rPr>
                <w:color w:val="7F0055"/>
                <w:highlight w:val="yellow"/>
              </w:rPr>
              <w:t>extends</w:t>
            </w:r>
            <w:r w:rsidRPr="00396A87">
              <w:rPr>
                <w:color w:val="000000"/>
                <w:highlight w:val="yellow"/>
              </w:rPr>
              <w:t xml:space="preserve"> View</w:t>
            </w:r>
            <w:r>
              <w:rPr>
                <w:color w:val="000000"/>
              </w:rPr>
              <w:t xml:space="preserve">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 xml:space="preserve"> = 15;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Handler </w:t>
            </w:r>
            <w:proofErr w:type="spellStart"/>
            <w:r>
              <w:rPr>
                <w:color w:val="0000C0"/>
              </w:rPr>
              <w:t>handler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Ball </w:t>
            </w:r>
            <w:proofErr w:type="spellStart"/>
            <w:r>
              <w:rPr>
                <w:color w:val="0000C0"/>
              </w:rPr>
              <w:t>ball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Bar </w:t>
            </w:r>
            <w:proofErr w:type="spellStart"/>
            <w:r>
              <w:rPr>
                <w:color w:val="0000C0"/>
              </w:rPr>
              <w:t>bar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gameover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MyView2(Context context)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 xml:space="preserve">(context);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ball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Ball();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bar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Bar();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startPlay</w:t>
            </w:r>
            <w:proofErr w:type="spellEnd"/>
            <w:r>
              <w:rPr>
                <w:color w:val="000000"/>
              </w:rPr>
              <w:t>()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Handler()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handleMessage</w:t>
            </w:r>
            <w:proofErr w:type="spellEnd"/>
            <w:r>
              <w:rPr>
                <w:color w:val="000000"/>
              </w:rPr>
              <w:t xml:space="preserve">(Message 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width = </w:t>
            </w:r>
            <w:proofErr w:type="spellStart"/>
            <w:r>
              <w:rPr>
                <w:color w:val="000000"/>
              </w:rPr>
              <w:t>getWidth</w:t>
            </w:r>
            <w:proofErr w:type="spellEnd"/>
            <w:r>
              <w:rPr>
                <w:color w:val="000000"/>
              </w:rPr>
              <w:t xml:space="preserve">(), height = </w:t>
            </w:r>
            <w:proofErr w:type="spellStart"/>
            <w:r>
              <w:rPr>
                <w:color w:val="000000"/>
              </w:rPr>
              <w:t>getHeight</w:t>
            </w:r>
            <w:proofErr w:type="spellEnd"/>
            <w:r>
              <w:rPr>
                <w:color w:val="000000"/>
              </w:rPr>
              <w:t>() - 100;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.move</w:t>
            </w:r>
            <w:proofErr w:type="spellEnd"/>
            <w:r>
              <w:rPr>
                <w:color w:val="000000"/>
              </w:rPr>
              <w:t>(width, height);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</w:t>
            </w:r>
            <w:proofErr w:type="spellEnd"/>
            <w:r>
              <w:rPr>
                <w:color w:val="000000"/>
              </w:rPr>
              <w:t xml:space="preserve"> == 0)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width</w:t>
            </w:r>
            <w:proofErr w:type="spellEnd"/>
            <w:r>
              <w:rPr>
                <w:color w:val="000000"/>
              </w:rPr>
              <w:t xml:space="preserve"> = width / 2;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.move</w:t>
            </w:r>
            <w:proofErr w:type="spellEnd"/>
            <w:r>
              <w:rPr>
                <w:color w:val="000000"/>
              </w:rPr>
              <w:t>(width / 2, height);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invalidate();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(!</w:t>
            </w:r>
            <w:proofErr w:type="spellStart"/>
            <w:r>
              <w:rPr>
                <w:color w:val="0000C0"/>
              </w:rPr>
              <w:t>gameover</w:t>
            </w:r>
            <w:proofErr w:type="spellEnd"/>
            <w:r>
              <w:rPr>
                <w:color w:val="000000"/>
              </w:rPr>
              <w:t xml:space="preserve">)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.sendEmptyMessageDelayed</w:t>
            </w:r>
            <w:proofErr w:type="spellEnd"/>
            <w:r>
              <w:rPr>
                <w:color w:val="000000"/>
              </w:rPr>
              <w:t xml:space="preserve">(0,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.sendEmptyMessageDelayed</w:t>
            </w:r>
            <w:proofErr w:type="spellEnd"/>
            <w:r>
              <w:rPr>
                <w:color w:val="000000"/>
              </w:rPr>
              <w:t xml:space="preserve">(0, </w:t>
            </w:r>
            <w:r>
              <w:rPr>
                <w:color w:val="0000C0"/>
              </w:rPr>
              <w:t>TIMER_INTERVAL</w:t>
            </w:r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stopPlay</w:t>
            </w:r>
            <w:proofErr w:type="spellEnd"/>
            <w:r>
              <w:rPr>
                <w:color w:val="000000"/>
              </w:rPr>
              <w:t>()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>.removeCallbacksAndMessages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handler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;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onDraw</w:t>
            </w:r>
            <w:proofErr w:type="spellEnd"/>
            <w:r>
              <w:rPr>
                <w:color w:val="000000"/>
              </w:rPr>
              <w:t>(Canvas canvas)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(canvas);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(canvas);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onTouchEvent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MotionEvent</w:t>
            </w:r>
            <w:proofErr w:type="spellEnd"/>
            <w:r>
              <w:rPr>
                <w:color w:val="000000"/>
              </w:rPr>
              <w:t xml:space="preserve"> event)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x =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event.getX</w:t>
            </w:r>
            <w:proofErr w:type="spellEnd"/>
            <w:r>
              <w:rPr>
                <w:color w:val="000000"/>
              </w:rPr>
              <w:t>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y = </w:t>
            </w:r>
            <w:proofErr w:type="spellStart"/>
            <w:r>
              <w:rPr>
                <w:color w:val="000000"/>
              </w:rPr>
              <w:t>getHeight</w:t>
            </w:r>
            <w:proofErr w:type="spellEnd"/>
            <w:r>
              <w:rPr>
                <w:color w:val="000000"/>
              </w:rPr>
              <w:t>() - 100;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.move</w:t>
            </w:r>
            <w:proofErr w:type="spellEnd"/>
            <w:r>
              <w:rPr>
                <w:color w:val="000000"/>
              </w:rPr>
              <w:t>(x, y);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Ball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= 20;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8,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8;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move(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&lt; 0) {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0 -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Math.abs(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x</w:t>
            </w:r>
            <w:proofErr w:type="spellEnd"/>
            <w:r>
              <w:rPr>
                <w:color w:val="000000"/>
              </w:rPr>
              <w:t xml:space="preserve"> &gt;=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 xml:space="preserve"> - 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screenWidth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lastRenderedPageBreak/>
              <w:t xml:space="preserve">                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 = -Math.abs(</w:t>
            </w:r>
            <w:proofErr w:type="spellStart"/>
            <w:r>
              <w:rPr>
                <w:color w:val="0000C0"/>
              </w:rPr>
              <w:t>vx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&lt; 0) {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0 -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Math.abs(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);  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</w:t>
            </w:r>
            <w:proofErr w:type="spellEnd"/>
            <w:r>
              <w:rPr>
                <w:color w:val="000000"/>
              </w:rPr>
              <w:t xml:space="preserve"> &gt;=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bar</w:t>
            </w:r>
            <w:r>
              <w:rPr>
                <w:color w:val="000000"/>
              </w:rPr>
              <w:t>.hit(</w:t>
            </w:r>
            <w:r>
              <w:rPr>
                <w:color w:val="0000C0"/>
              </w:rPr>
              <w:t>ball</w:t>
            </w:r>
            <w:r>
              <w:rPr>
                <w:color w:val="000000"/>
              </w:rPr>
              <w:t>))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 xml:space="preserve"> -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screenHeight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 xml:space="preserve"> = -Math.abs(</w:t>
            </w:r>
            <w:proofErr w:type="spellStart"/>
            <w:r>
              <w:rPr>
                <w:color w:val="0000C0"/>
              </w:rPr>
              <w:t>vy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} </w:t>
            </w:r>
            <w:r>
              <w:rPr>
                <w:color w:val="7F0055"/>
              </w:rPr>
              <w:t>else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C0"/>
              </w:rPr>
              <w:t>gameover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draw(Canvas canvas)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Paint();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RadialGradient</w:t>
            </w:r>
            <w:proofErr w:type="spellEnd"/>
            <w:r>
              <w:rPr>
                <w:color w:val="000000"/>
              </w:rPr>
              <w:t xml:space="preserve"> gradient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RadialGradient</w:t>
            </w:r>
            <w:proofErr w:type="spellEnd"/>
            <w:r>
              <w:rPr>
                <w:color w:val="000000"/>
              </w:rPr>
              <w:t>((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 -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/ 3), (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-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 / 3),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color w:val="0000C0"/>
              </w:rPr>
              <w:t>WHITE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color w:val="0000C0"/>
              </w:rPr>
              <w:t>BLUE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TileMode.</w:t>
            </w:r>
            <w:r>
              <w:rPr>
                <w:color w:val="0000C0"/>
              </w:rPr>
              <w:t>CLAMP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paint.setShader</w:t>
            </w:r>
            <w:proofErr w:type="spellEnd"/>
            <w:r>
              <w:rPr>
                <w:color w:val="000000"/>
              </w:rPr>
              <w:t>(gradient);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canvas.drawCircle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x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RADIUS</w:t>
            </w:r>
            <w:r>
              <w:rPr>
                <w:color w:val="000000"/>
              </w:rPr>
              <w:t xml:space="preserve">, paint);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Bar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HEIGHT</w:t>
            </w:r>
            <w:r>
              <w:rPr>
                <w:color w:val="000000"/>
              </w:rPr>
              <w:t xml:space="preserve"> = 20;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x1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x2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width</w:t>
            </w:r>
            <w:r>
              <w:rPr>
                <w:color w:val="000000"/>
              </w:rPr>
              <w:t>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move(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x,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y)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x1</w:t>
            </w:r>
            <w:r>
              <w:rPr>
                <w:color w:val="000000"/>
              </w:rPr>
              <w:t xml:space="preserve"> = x - </w:t>
            </w:r>
            <w:r>
              <w:rPr>
                <w:color w:val="0000C0"/>
              </w:rPr>
              <w:t>width</w:t>
            </w:r>
            <w:r>
              <w:rPr>
                <w:color w:val="000000"/>
              </w:rPr>
              <w:t xml:space="preserve"> / 2;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x2</w:t>
            </w:r>
            <w:r>
              <w:rPr>
                <w:color w:val="000000"/>
              </w:rPr>
              <w:t xml:space="preserve"> = x + </w:t>
            </w:r>
            <w:r>
              <w:rPr>
                <w:color w:val="0000C0"/>
              </w:rPr>
              <w:t>width</w:t>
            </w:r>
            <w:r>
              <w:rPr>
                <w:color w:val="000000"/>
              </w:rPr>
              <w:t xml:space="preserve"> / 2;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</w:t>
            </w:r>
            <w:proofErr w:type="spellEnd"/>
            <w:r>
              <w:rPr>
                <w:color w:val="000000"/>
              </w:rPr>
              <w:t xml:space="preserve"> = y;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hit(Ball ball)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x1</w:t>
            </w:r>
            <w:r>
              <w:rPr>
                <w:color w:val="000000"/>
              </w:rPr>
              <w:t xml:space="preserve"> &lt;= </w:t>
            </w:r>
            <w:proofErr w:type="spellStart"/>
            <w:r>
              <w:rPr>
                <w:color w:val="000000"/>
              </w:rPr>
              <w:t>ball.</w:t>
            </w:r>
            <w:r>
              <w:rPr>
                <w:color w:val="0000C0"/>
              </w:rPr>
              <w:t>x</w:t>
            </w:r>
            <w:proofErr w:type="spellEnd"/>
            <w:r>
              <w:rPr>
                <w:color w:val="000000"/>
              </w:rPr>
              <w:t xml:space="preserve"> &amp;&amp; </w:t>
            </w:r>
            <w:proofErr w:type="spellStart"/>
            <w:r>
              <w:rPr>
                <w:color w:val="000000"/>
              </w:rPr>
              <w:t>ball.</w:t>
            </w:r>
            <w:r>
              <w:rPr>
                <w:color w:val="0000C0"/>
              </w:rPr>
              <w:t>x</w:t>
            </w:r>
            <w:proofErr w:type="spellEnd"/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x2</w:t>
            </w:r>
            <w:r>
              <w:rPr>
                <w:color w:val="000000"/>
              </w:rPr>
              <w:t xml:space="preserve">;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draw(Canvas canvas) {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Paint();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color w:val="0000C0"/>
              </w:rPr>
              <w:t>BLACK</w:t>
            </w:r>
            <w:proofErr w:type="spellEnd"/>
            <w:r>
              <w:rPr>
                <w:color w:val="000000"/>
              </w:rPr>
              <w:t>);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canvas.drawRect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x1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x2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y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HEIGHT</w:t>
            </w:r>
            <w:r>
              <w:rPr>
                <w:color w:val="000000"/>
              </w:rPr>
              <w:t xml:space="preserve">, paint);        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F79C5" w:rsidRDefault="005F79C5" w:rsidP="005F79C5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5F79C5" w:rsidRDefault="005F79C5" w:rsidP="00C455A4"/>
    <w:p w:rsidR="005F79C5" w:rsidRDefault="005F79C5" w:rsidP="00C455A4"/>
    <w:p w:rsidR="005F79C5" w:rsidRDefault="005F79C5" w:rsidP="00C455A4">
      <w:r>
        <w:rPr>
          <w:rFonts w:hint="eastAsia"/>
        </w:rPr>
        <w:t>(줄6</w:t>
      </w:r>
      <w:r>
        <w:t xml:space="preserve">5) Bar </w:t>
      </w:r>
      <w:r>
        <w:rPr>
          <w:rFonts w:hint="eastAsia"/>
        </w:rPr>
        <w:t>멤버 변수</w:t>
      </w:r>
      <w:r w:rsidR="009F7A80">
        <w:rPr>
          <w:rFonts w:hint="eastAsia"/>
        </w:rPr>
        <w:t>를</w:t>
      </w:r>
      <w:r>
        <w:rPr>
          <w:rFonts w:hint="eastAsia"/>
        </w:rPr>
        <w:t xml:space="preserve"> 추가되었다</w:t>
      </w:r>
    </w:p>
    <w:p w:rsidR="005F79C5" w:rsidRDefault="005F79C5" w:rsidP="00C455A4">
      <w:r>
        <w:rPr>
          <w:rFonts w:hint="eastAsia"/>
        </w:rPr>
        <w:t>(줄6</w:t>
      </w:r>
      <w:r>
        <w:t xml:space="preserve">6) </w:t>
      </w:r>
      <w:r>
        <w:rPr>
          <w:rFonts w:hint="eastAsia"/>
        </w:rPr>
        <w:t>볼을 바(</w:t>
      </w:r>
      <w:r>
        <w:t>bar)</w:t>
      </w:r>
      <w:r>
        <w:rPr>
          <w:rFonts w:hint="eastAsia"/>
        </w:rPr>
        <w:t>로 튕겨내는데 실</w:t>
      </w:r>
      <w:r w:rsidR="009F7A80">
        <w:rPr>
          <w:rFonts w:hint="eastAsia"/>
        </w:rPr>
        <w:t>패</w:t>
      </w:r>
      <w:r>
        <w:rPr>
          <w:rFonts w:hint="eastAsia"/>
        </w:rPr>
        <w:t xml:space="preserve">하면 </w:t>
      </w:r>
      <w:r>
        <w:t xml:space="preserve">gameover </w:t>
      </w:r>
      <w:r>
        <w:rPr>
          <w:rFonts w:hint="eastAsia"/>
        </w:rPr>
        <w:t xml:space="preserve">변수가 </w:t>
      </w:r>
      <w:r>
        <w:t>true</w:t>
      </w:r>
      <w:r>
        <w:rPr>
          <w:rFonts w:hint="eastAsia"/>
        </w:rPr>
        <w:t>가 된다.</w:t>
      </w:r>
    </w:p>
    <w:p w:rsidR="005F79C5" w:rsidRDefault="005F79C5" w:rsidP="00C455A4"/>
    <w:p w:rsidR="005F79C5" w:rsidRDefault="005F79C5" w:rsidP="00C455A4">
      <w:r>
        <w:rPr>
          <w:rFonts w:hint="eastAsia"/>
        </w:rPr>
        <w:t>(줄7</w:t>
      </w:r>
      <w:r>
        <w:t xml:space="preserve">0~71) </w:t>
      </w:r>
      <w:r>
        <w:rPr>
          <w:rFonts w:hint="eastAsia"/>
        </w:rPr>
        <w:t>볼 객체와 바 객체를 생성한다</w:t>
      </w:r>
    </w:p>
    <w:p w:rsidR="005F79C5" w:rsidRDefault="005F79C5" w:rsidP="00C455A4"/>
    <w:p w:rsidR="005F79C5" w:rsidRDefault="005F79C5" w:rsidP="00C455A4">
      <w:r>
        <w:rPr>
          <w:rFonts w:hint="eastAsia"/>
        </w:rPr>
        <w:t>(줄7</w:t>
      </w:r>
      <w:r>
        <w:t xml:space="preserve">7) </w:t>
      </w:r>
      <w:r>
        <w:rPr>
          <w:rFonts w:hint="eastAsia"/>
        </w:rPr>
        <w:t>볼이 움직일 영역의 크기를 계산한다.</w:t>
      </w:r>
    </w:p>
    <w:p w:rsidR="005F79C5" w:rsidRDefault="005F79C5" w:rsidP="00C455A4">
      <w:r>
        <w:rPr>
          <w:rFonts w:hint="eastAsia"/>
        </w:rPr>
        <w:t>볼이 움직일 영역의 폭(</w:t>
      </w:r>
      <w:r>
        <w:t>width)</w:t>
      </w:r>
      <w:r>
        <w:rPr>
          <w:rFonts w:hint="eastAsia"/>
        </w:rPr>
        <w:t>은 화면 전체이다.</w:t>
      </w:r>
      <w:r>
        <w:t xml:space="preserve"> </w:t>
      </w:r>
      <w:r>
        <w:rPr>
          <w:rFonts w:hint="eastAsia"/>
        </w:rPr>
        <w:t>높이(</w:t>
      </w:r>
      <w:r>
        <w:t>height)</w:t>
      </w:r>
      <w:r>
        <w:rPr>
          <w:rFonts w:hint="eastAsia"/>
        </w:rPr>
        <w:t>는 바를 그릴 영역</w:t>
      </w:r>
      <w:r w:rsidR="009F7A80">
        <w:rPr>
          <w:rFonts w:hint="eastAsia"/>
        </w:rPr>
        <w:t>을 빼서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만큼 줄</w:t>
      </w:r>
      <w:r w:rsidR="009F7A80">
        <w:rPr>
          <w:rFonts w:hint="eastAsia"/>
        </w:rPr>
        <w:t>였</w:t>
      </w:r>
      <w:r>
        <w:rPr>
          <w:rFonts w:hint="eastAsia"/>
        </w:rPr>
        <w:t>다.</w:t>
      </w:r>
    </w:p>
    <w:p w:rsidR="009F7A80" w:rsidRP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줄7</w:t>
      </w:r>
      <w:r>
        <w:t xml:space="preserve">8) </w:t>
      </w:r>
      <w:r>
        <w:rPr>
          <w:rFonts w:hint="eastAsia"/>
        </w:rPr>
        <w:t xml:space="preserve">볼은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주어진 영역 안에서 조금 이동한다.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줄7</w:t>
      </w:r>
      <w:r>
        <w:t xml:space="preserve">9) </w:t>
      </w:r>
      <w:r>
        <w:rPr>
          <w:rFonts w:hint="eastAsia"/>
        </w:rPr>
        <w:t>바 객체의 멤버 변수를 아직 초기화 하지 않았다면,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일 것이다.</w:t>
      </w:r>
    </w:p>
    <w:p w:rsidR="009F7A80" w:rsidRDefault="009F7A80" w:rsidP="00C455A4">
      <w:r>
        <w:t>(</w:t>
      </w:r>
      <w:r>
        <w:rPr>
          <w:rFonts w:hint="eastAsia"/>
        </w:rPr>
        <w:t>줄8</w:t>
      </w:r>
      <w:r>
        <w:t xml:space="preserve">0) </w:t>
      </w:r>
      <w:r>
        <w:rPr>
          <w:rFonts w:hint="eastAsia"/>
        </w:rPr>
        <w:t>바의 폭을 화면의 폭의 반으로 설정한다</w:t>
      </w:r>
    </w:p>
    <w:p w:rsidR="009F7A80" w:rsidRDefault="009F7A80" w:rsidP="00C455A4">
      <w:r>
        <w:rPr>
          <w:rFonts w:hint="eastAsia"/>
        </w:rPr>
        <w:t>(줄8</w:t>
      </w:r>
      <w:r>
        <w:t xml:space="preserve">1) </w:t>
      </w:r>
      <w:r>
        <w:rPr>
          <w:rFonts w:hint="eastAsia"/>
        </w:rPr>
        <w:t>바의 위치를 화면 가운데 아래로 지정한다.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</w:t>
      </w:r>
      <w:r>
        <w:t xml:space="preserve">84~85) </w:t>
      </w:r>
      <w:proofErr w:type="spellStart"/>
      <w:r>
        <w:rPr>
          <w:rFonts w:hint="eastAsia"/>
        </w:rPr>
        <w:t>게임오바라면</w:t>
      </w:r>
      <w:proofErr w:type="spellEnd"/>
      <w:r>
        <w:rPr>
          <w:rFonts w:hint="eastAsia"/>
        </w:rPr>
        <w:t xml:space="preserve"> 더 이상 볼이 이동하지 않아야 하므로,</w:t>
      </w:r>
      <w:r>
        <w:t xml:space="preserve"> </w:t>
      </w:r>
      <w:r>
        <w:rPr>
          <w:rFonts w:hint="eastAsia"/>
        </w:rPr>
        <w:t>타이머 기능을 정지한다.</w:t>
      </w:r>
    </w:p>
    <w:p w:rsidR="009F7A80" w:rsidRDefault="009F7A80" w:rsidP="00C455A4"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객체에 메시지를 보내지 않으면,</w:t>
      </w:r>
      <w:r>
        <w:t xml:space="preserve"> </w:t>
      </w:r>
      <w:r>
        <w:rPr>
          <w:rFonts w:hint="eastAsia"/>
        </w:rPr>
        <w:t>줄7</w:t>
      </w:r>
      <w:r>
        <w:t>6</w:t>
      </w:r>
      <w:r>
        <w:rPr>
          <w:rFonts w:hint="eastAsia"/>
        </w:rPr>
        <w:t xml:space="preserve">의 </w:t>
      </w:r>
      <w:proofErr w:type="spellStart"/>
      <w:r>
        <w:t>handleMessage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더 이상 호출되지 않는다.</w:t>
      </w:r>
    </w:p>
    <w:p w:rsidR="009F7A80" w:rsidRDefault="009F7A80" w:rsidP="00C455A4"/>
    <w:p w:rsidR="009F7A80" w:rsidRDefault="009F7A80" w:rsidP="00C455A4">
      <w:r>
        <w:rPr>
          <w:rFonts w:hint="eastAsia"/>
        </w:rPr>
        <w:t>(줄1</w:t>
      </w:r>
      <w:r>
        <w:t xml:space="preserve">01) </w:t>
      </w:r>
      <w:proofErr w:type="spellStart"/>
      <w:r>
        <w:rPr>
          <w:rFonts w:hint="eastAsia"/>
        </w:rPr>
        <w:t>뷰</w:t>
      </w:r>
      <w:proofErr w:type="spellEnd"/>
      <w:r>
        <w:t xml:space="preserve">(View) </w:t>
      </w:r>
      <w:r>
        <w:rPr>
          <w:rFonts w:hint="eastAsia"/>
        </w:rPr>
        <w:t xml:space="preserve">객체가 터치 되면 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저절로 호출된다.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02) </w:t>
      </w:r>
      <w:r>
        <w:rPr>
          <w:rFonts w:hint="eastAsia"/>
        </w:rPr>
        <w:t xml:space="preserve">터치된 </w:t>
      </w:r>
      <w:r>
        <w:t xml:space="preserve">X </w:t>
      </w:r>
      <w:r>
        <w:rPr>
          <w:rFonts w:hint="eastAsia"/>
        </w:rPr>
        <w:t>좌표를 구한다.</w:t>
      </w:r>
    </w:p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03) </w:t>
      </w:r>
      <w:r>
        <w:rPr>
          <w:rFonts w:hint="eastAsia"/>
        </w:rPr>
        <w:t xml:space="preserve">바(bar)가 그려질 </w:t>
      </w:r>
      <w:r>
        <w:t xml:space="preserve">Y </w:t>
      </w:r>
      <w:r>
        <w:rPr>
          <w:rFonts w:hint="eastAsia"/>
        </w:rPr>
        <w:t>좌표를 구한다.</w:t>
      </w:r>
      <w:r>
        <w:t xml:space="preserve"> </w:t>
      </w:r>
      <w:r>
        <w:rPr>
          <w:rFonts w:hint="eastAsia"/>
        </w:rPr>
        <w:t>줄</w:t>
      </w:r>
      <w:r>
        <w:t>77</w:t>
      </w:r>
      <w:r>
        <w:rPr>
          <w:rFonts w:hint="eastAsia"/>
        </w:rPr>
        <w:t xml:space="preserve">에서 볼이 움직일 영역의 높이를 </w:t>
      </w:r>
      <w:r>
        <w:t>(</w:t>
      </w:r>
      <w:r>
        <w:rPr>
          <w:rFonts w:hint="eastAsia"/>
        </w:rPr>
        <w:t>화면</w:t>
      </w:r>
      <w:r w:rsidR="002F190C">
        <w:rPr>
          <w:rFonts w:hint="eastAsia"/>
        </w:rPr>
        <w:t xml:space="preserve"> </w:t>
      </w:r>
      <w:r>
        <w:rPr>
          <w:rFonts w:hint="eastAsia"/>
        </w:rPr>
        <w:t xml:space="preserve">높이 </w:t>
      </w:r>
      <w:r>
        <w:t>–</w:t>
      </w:r>
      <w:r>
        <w:t xml:space="preserve"> 100) </w:t>
      </w:r>
      <w:r>
        <w:rPr>
          <w:rFonts w:hint="eastAsia"/>
        </w:rPr>
        <w:t>으로 계산했으므로,</w:t>
      </w:r>
      <w:r>
        <w:t xml:space="preserve"> </w:t>
      </w:r>
      <w:r>
        <w:rPr>
          <w:rFonts w:hint="eastAsia"/>
        </w:rPr>
        <w:t xml:space="preserve">바가 그려질 </w:t>
      </w:r>
      <w:r>
        <w:t xml:space="preserve">Y </w:t>
      </w:r>
      <w:r>
        <w:rPr>
          <w:rFonts w:hint="eastAsia"/>
        </w:rPr>
        <w:t xml:space="preserve">좌표도 </w:t>
      </w:r>
      <w:r>
        <w:t>(</w:t>
      </w:r>
      <w:r>
        <w:rPr>
          <w:rFonts w:hint="eastAsia"/>
        </w:rPr>
        <w:t>화면</w:t>
      </w:r>
      <w:r w:rsidR="002F190C">
        <w:rPr>
          <w:rFonts w:hint="eastAsia"/>
        </w:rPr>
        <w:t xml:space="preserve"> </w:t>
      </w:r>
      <w:r>
        <w:rPr>
          <w:rFonts w:hint="eastAsia"/>
        </w:rPr>
        <w:t xml:space="preserve">높이 </w:t>
      </w:r>
      <w:r>
        <w:t>–</w:t>
      </w:r>
      <w:r>
        <w:t xml:space="preserve"> 100)</w:t>
      </w:r>
      <w:r>
        <w:rPr>
          <w:rFonts w:hint="eastAsia"/>
        </w:rPr>
        <w:t>으로 계산한다.</w:t>
      </w:r>
    </w:p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04) </w:t>
      </w:r>
      <w:r>
        <w:rPr>
          <w:rFonts w:hint="eastAsia"/>
        </w:rPr>
        <w:t xml:space="preserve">계산한 </w:t>
      </w:r>
      <w:r>
        <w:t>X, Y</w:t>
      </w:r>
      <w:r>
        <w:rPr>
          <w:rFonts w:hint="eastAsia"/>
        </w:rPr>
        <w:t xml:space="preserve"> 좌표로 바를 이동한다.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46~165) </w:t>
      </w:r>
      <w:r>
        <w:rPr>
          <w:rFonts w:hint="eastAsia"/>
        </w:rPr>
        <w:t>바(</w:t>
      </w:r>
      <w:r>
        <w:t>bar)</w:t>
      </w:r>
      <w:r>
        <w:rPr>
          <w:rFonts w:hint="eastAsia"/>
        </w:rPr>
        <w:t>를 구현한 클래스이다.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50) </w:t>
      </w:r>
      <w:r>
        <w:rPr>
          <w:rFonts w:hint="eastAsia"/>
        </w:rPr>
        <w:t>주어진 좌표로 바의 좌표를 이동한다.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56) </w:t>
      </w:r>
      <w:r>
        <w:rPr>
          <w:rFonts w:hint="eastAsia"/>
        </w:rPr>
        <w:t xml:space="preserve">볼과 바가 만났는지를 </w:t>
      </w:r>
      <w:r>
        <w:t>x</w:t>
      </w:r>
      <w:r>
        <w:rPr>
          <w:rFonts w:hint="eastAsia"/>
        </w:rPr>
        <w:t>좌표로만 검사한다.</w:t>
      </w:r>
      <w:r>
        <w:t xml:space="preserve"> </w:t>
      </w:r>
      <w:r>
        <w:rPr>
          <w:rFonts w:hint="eastAsia"/>
        </w:rPr>
        <w:t>줄1</w:t>
      </w:r>
      <w:r>
        <w:t>27~128</w:t>
      </w:r>
      <w:r>
        <w:rPr>
          <w:rFonts w:hint="eastAsia"/>
        </w:rPr>
        <w:t xml:space="preserve">에서 볼이 바 영역으로 내려갔을 때만 </w:t>
      </w:r>
      <w:r w:rsidR="002F190C">
        <w:rPr>
          <w:rFonts w:hint="eastAsia"/>
        </w:rPr>
        <w:t>볼</w:t>
      </w:r>
      <w:r>
        <w:rPr>
          <w:rFonts w:hint="eastAsia"/>
        </w:rPr>
        <w:t>과 바가 만났는지 검사하므로,</w:t>
      </w:r>
      <w:r>
        <w:t xml:space="preserve"> </w:t>
      </w:r>
      <w:r>
        <w:rPr>
          <w:rFonts w:hint="eastAsia"/>
        </w:rPr>
        <w:t xml:space="preserve">볼의 </w:t>
      </w:r>
      <w:r>
        <w:t>y</w:t>
      </w:r>
      <w:r>
        <w:rPr>
          <w:rFonts w:hint="eastAsia"/>
        </w:rPr>
        <w:t>좌표는 다시 검사하지 않는다.</w:t>
      </w:r>
    </w:p>
    <w:p w:rsidR="009F7A80" w:rsidRDefault="009F7A80" w:rsidP="00C455A4"/>
    <w:p w:rsidR="009F7A80" w:rsidRDefault="009F7A80" w:rsidP="00C455A4">
      <w:r>
        <w:t>(</w:t>
      </w:r>
      <w:r>
        <w:rPr>
          <w:rFonts w:hint="eastAsia"/>
        </w:rPr>
        <w:t>줄1</w:t>
      </w:r>
      <w:r>
        <w:t xml:space="preserve">60)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객체를 화면에 그린다.</w:t>
      </w:r>
    </w:p>
    <w:sectPr w:rsidR="009F7A80" w:rsidSect="00172E3C">
      <w:footerReference w:type="default" r:id="rId1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1D7" w:rsidRDefault="000911D7" w:rsidP="000A6D40">
      <w:r>
        <w:separator/>
      </w:r>
    </w:p>
  </w:endnote>
  <w:endnote w:type="continuationSeparator" w:id="0">
    <w:p w:rsidR="000911D7" w:rsidRDefault="000911D7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F79C5" w:rsidRDefault="005F79C5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FF7C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F7C3F">
              <w:rPr>
                <w:b/>
                <w:bCs/>
                <w:sz w:val="24"/>
                <w:szCs w:val="24"/>
              </w:rPr>
              <w:fldChar w:fldCharType="separate"/>
            </w:r>
            <w:r w:rsidR="004B0699">
              <w:rPr>
                <w:b/>
                <w:bCs/>
                <w:noProof/>
              </w:rPr>
              <w:t>18</w:t>
            </w:r>
            <w:r w:rsidR="00FF7C3F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FF7C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F7C3F">
              <w:rPr>
                <w:b/>
                <w:bCs/>
                <w:sz w:val="24"/>
                <w:szCs w:val="24"/>
              </w:rPr>
              <w:fldChar w:fldCharType="separate"/>
            </w:r>
            <w:r w:rsidR="004B0699">
              <w:rPr>
                <w:b/>
                <w:bCs/>
                <w:noProof/>
              </w:rPr>
              <w:t>21</w:t>
            </w:r>
            <w:r w:rsidR="00FF7C3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79C5" w:rsidRDefault="005F79C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1D7" w:rsidRDefault="000911D7" w:rsidP="000A6D40">
      <w:r>
        <w:separator/>
      </w:r>
    </w:p>
  </w:footnote>
  <w:footnote w:type="continuationSeparator" w:id="0">
    <w:p w:rsidR="000911D7" w:rsidRDefault="000911D7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6920FD"/>
    <w:multiLevelType w:val="multilevel"/>
    <w:tmpl w:val="9A8EC82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4"/>
  </w:num>
  <w:num w:numId="17">
    <w:abstractNumId w:val="11"/>
  </w:num>
  <w:num w:numId="18">
    <w:abstractNumId w:val="6"/>
  </w:num>
  <w:num w:numId="19">
    <w:abstractNumId w:val="6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5A0"/>
    <w:rsid w:val="00003992"/>
    <w:rsid w:val="0002473F"/>
    <w:rsid w:val="00032B00"/>
    <w:rsid w:val="000370A7"/>
    <w:rsid w:val="00053388"/>
    <w:rsid w:val="00057E03"/>
    <w:rsid w:val="00060663"/>
    <w:rsid w:val="0006353A"/>
    <w:rsid w:val="00073163"/>
    <w:rsid w:val="0007368F"/>
    <w:rsid w:val="00076889"/>
    <w:rsid w:val="000802B6"/>
    <w:rsid w:val="000911D7"/>
    <w:rsid w:val="000935DE"/>
    <w:rsid w:val="00095059"/>
    <w:rsid w:val="000A6D40"/>
    <w:rsid w:val="000B2448"/>
    <w:rsid w:val="000C11DB"/>
    <w:rsid w:val="000E161F"/>
    <w:rsid w:val="000E2116"/>
    <w:rsid w:val="000E2BA2"/>
    <w:rsid w:val="000E6C23"/>
    <w:rsid w:val="000E6DC0"/>
    <w:rsid w:val="000F4A03"/>
    <w:rsid w:val="001008EA"/>
    <w:rsid w:val="001024C8"/>
    <w:rsid w:val="00110FEF"/>
    <w:rsid w:val="0011121B"/>
    <w:rsid w:val="00113E74"/>
    <w:rsid w:val="00137CF3"/>
    <w:rsid w:val="00141EC0"/>
    <w:rsid w:val="001453D0"/>
    <w:rsid w:val="0014764A"/>
    <w:rsid w:val="00161AF5"/>
    <w:rsid w:val="00165D84"/>
    <w:rsid w:val="00172458"/>
    <w:rsid w:val="00172E3C"/>
    <w:rsid w:val="00182A4E"/>
    <w:rsid w:val="00184191"/>
    <w:rsid w:val="001919E6"/>
    <w:rsid w:val="001958AB"/>
    <w:rsid w:val="001C2F94"/>
    <w:rsid w:val="001C378A"/>
    <w:rsid w:val="001C4F84"/>
    <w:rsid w:val="001D6009"/>
    <w:rsid w:val="001D7AA3"/>
    <w:rsid w:val="001E251B"/>
    <w:rsid w:val="001F4311"/>
    <w:rsid w:val="002005B9"/>
    <w:rsid w:val="00214745"/>
    <w:rsid w:val="002202B1"/>
    <w:rsid w:val="00220CAB"/>
    <w:rsid w:val="00233C03"/>
    <w:rsid w:val="002532E9"/>
    <w:rsid w:val="002768A4"/>
    <w:rsid w:val="00284491"/>
    <w:rsid w:val="00286F2C"/>
    <w:rsid w:val="002B3E3D"/>
    <w:rsid w:val="002B5406"/>
    <w:rsid w:val="002B6169"/>
    <w:rsid w:val="002D50B7"/>
    <w:rsid w:val="002D6F4E"/>
    <w:rsid w:val="002E16CC"/>
    <w:rsid w:val="002F190C"/>
    <w:rsid w:val="002F2328"/>
    <w:rsid w:val="0031149D"/>
    <w:rsid w:val="00332573"/>
    <w:rsid w:val="00356D02"/>
    <w:rsid w:val="00366705"/>
    <w:rsid w:val="00372F77"/>
    <w:rsid w:val="0039457C"/>
    <w:rsid w:val="00396984"/>
    <w:rsid w:val="00396A87"/>
    <w:rsid w:val="003A52D9"/>
    <w:rsid w:val="003A5B62"/>
    <w:rsid w:val="003B30F9"/>
    <w:rsid w:val="003C2255"/>
    <w:rsid w:val="003C4AB7"/>
    <w:rsid w:val="003C4E78"/>
    <w:rsid w:val="003D463F"/>
    <w:rsid w:val="003E5ACE"/>
    <w:rsid w:val="00406926"/>
    <w:rsid w:val="00412EBC"/>
    <w:rsid w:val="0042277B"/>
    <w:rsid w:val="00422DD0"/>
    <w:rsid w:val="00444D59"/>
    <w:rsid w:val="00450A28"/>
    <w:rsid w:val="00453471"/>
    <w:rsid w:val="00454624"/>
    <w:rsid w:val="00457BC1"/>
    <w:rsid w:val="00476970"/>
    <w:rsid w:val="00477BD0"/>
    <w:rsid w:val="00481640"/>
    <w:rsid w:val="004B0310"/>
    <w:rsid w:val="004B0699"/>
    <w:rsid w:val="004C1993"/>
    <w:rsid w:val="004E5732"/>
    <w:rsid w:val="004F0F68"/>
    <w:rsid w:val="004F2742"/>
    <w:rsid w:val="00512DAA"/>
    <w:rsid w:val="00527C6A"/>
    <w:rsid w:val="00546586"/>
    <w:rsid w:val="0055504B"/>
    <w:rsid w:val="0056163B"/>
    <w:rsid w:val="005636AF"/>
    <w:rsid w:val="00563B8C"/>
    <w:rsid w:val="005838C9"/>
    <w:rsid w:val="005911BC"/>
    <w:rsid w:val="00594EAE"/>
    <w:rsid w:val="005A0650"/>
    <w:rsid w:val="005A1E5E"/>
    <w:rsid w:val="005A2383"/>
    <w:rsid w:val="005A3113"/>
    <w:rsid w:val="005B1418"/>
    <w:rsid w:val="005D53B3"/>
    <w:rsid w:val="005D6499"/>
    <w:rsid w:val="005D70C4"/>
    <w:rsid w:val="005E1E28"/>
    <w:rsid w:val="005E5816"/>
    <w:rsid w:val="005F64C5"/>
    <w:rsid w:val="005F6DDC"/>
    <w:rsid w:val="005F79C5"/>
    <w:rsid w:val="00613222"/>
    <w:rsid w:val="00622B8E"/>
    <w:rsid w:val="00636110"/>
    <w:rsid w:val="0064039E"/>
    <w:rsid w:val="00643EC0"/>
    <w:rsid w:val="00647BC5"/>
    <w:rsid w:val="006723F7"/>
    <w:rsid w:val="00672441"/>
    <w:rsid w:val="00672D78"/>
    <w:rsid w:val="0067714C"/>
    <w:rsid w:val="006805B2"/>
    <w:rsid w:val="00690206"/>
    <w:rsid w:val="006949C3"/>
    <w:rsid w:val="006B27B3"/>
    <w:rsid w:val="006C16E9"/>
    <w:rsid w:val="006C1F9C"/>
    <w:rsid w:val="006C56AB"/>
    <w:rsid w:val="006E1BE4"/>
    <w:rsid w:val="006E3BA3"/>
    <w:rsid w:val="00701BE5"/>
    <w:rsid w:val="00710983"/>
    <w:rsid w:val="007200C1"/>
    <w:rsid w:val="00722629"/>
    <w:rsid w:val="00743ED9"/>
    <w:rsid w:val="00760E7F"/>
    <w:rsid w:val="00762C6D"/>
    <w:rsid w:val="00764598"/>
    <w:rsid w:val="00776EEA"/>
    <w:rsid w:val="00791CB8"/>
    <w:rsid w:val="007B30EF"/>
    <w:rsid w:val="007B594A"/>
    <w:rsid w:val="007C1216"/>
    <w:rsid w:val="007C1221"/>
    <w:rsid w:val="007C1A0C"/>
    <w:rsid w:val="007C26CE"/>
    <w:rsid w:val="007D28F2"/>
    <w:rsid w:val="007D637D"/>
    <w:rsid w:val="007D6698"/>
    <w:rsid w:val="007F1800"/>
    <w:rsid w:val="00801767"/>
    <w:rsid w:val="008179F7"/>
    <w:rsid w:val="0082204E"/>
    <w:rsid w:val="0083010C"/>
    <w:rsid w:val="00836499"/>
    <w:rsid w:val="00837CBD"/>
    <w:rsid w:val="008401D5"/>
    <w:rsid w:val="00853706"/>
    <w:rsid w:val="00871BBA"/>
    <w:rsid w:val="00876750"/>
    <w:rsid w:val="00897DB9"/>
    <w:rsid w:val="008A70BA"/>
    <w:rsid w:val="008B70FA"/>
    <w:rsid w:val="008C0E25"/>
    <w:rsid w:val="008C2B86"/>
    <w:rsid w:val="008D6F33"/>
    <w:rsid w:val="008E214F"/>
    <w:rsid w:val="008E4E2E"/>
    <w:rsid w:val="008F1BDB"/>
    <w:rsid w:val="008F3C9A"/>
    <w:rsid w:val="00907EB9"/>
    <w:rsid w:val="00923769"/>
    <w:rsid w:val="009301B5"/>
    <w:rsid w:val="00932F5F"/>
    <w:rsid w:val="00932FE1"/>
    <w:rsid w:val="00934411"/>
    <w:rsid w:val="00953DC9"/>
    <w:rsid w:val="0096062B"/>
    <w:rsid w:val="009833C0"/>
    <w:rsid w:val="00984172"/>
    <w:rsid w:val="00984DC0"/>
    <w:rsid w:val="0099432E"/>
    <w:rsid w:val="009A643F"/>
    <w:rsid w:val="009B0148"/>
    <w:rsid w:val="009B21EF"/>
    <w:rsid w:val="009B6F51"/>
    <w:rsid w:val="009D5D20"/>
    <w:rsid w:val="009E5B0F"/>
    <w:rsid w:val="009F2A17"/>
    <w:rsid w:val="009F36F3"/>
    <w:rsid w:val="009F7A80"/>
    <w:rsid w:val="00A208A5"/>
    <w:rsid w:val="00A32AAD"/>
    <w:rsid w:val="00A32EF6"/>
    <w:rsid w:val="00A35513"/>
    <w:rsid w:val="00A52F93"/>
    <w:rsid w:val="00A532FE"/>
    <w:rsid w:val="00A533CE"/>
    <w:rsid w:val="00A636AA"/>
    <w:rsid w:val="00A63727"/>
    <w:rsid w:val="00A65A9A"/>
    <w:rsid w:val="00A9611C"/>
    <w:rsid w:val="00AA2522"/>
    <w:rsid w:val="00AA257B"/>
    <w:rsid w:val="00AA55A0"/>
    <w:rsid w:val="00AB15FB"/>
    <w:rsid w:val="00AC05BB"/>
    <w:rsid w:val="00AC0D8F"/>
    <w:rsid w:val="00AC5D85"/>
    <w:rsid w:val="00AD301F"/>
    <w:rsid w:val="00AF02A2"/>
    <w:rsid w:val="00AF09B8"/>
    <w:rsid w:val="00B02D09"/>
    <w:rsid w:val="00B1235B"/>
    <w:rsid w:val="00B218BC"/>
    <w:rsid w:val="00B3170F"/>
    <w:rsid w:val="00B348AB"/>
    <w:rsid w:val="00B41926"/>
    <w:rsid w:val="00B47BBD"/>
    <w:rsid w:val="00B54C79"/>
    <w:rsid w:val="00B5602C"/>
    <w:rsid w:val="00B64AB8"/>
    <w:rsid w:val="00B74432"/>
    <w:rsid w:val="00BA49C2"/>
    <w:rsid w:val="00BA7246"/>
    <w:rsid w:val="00BB48DF"/>
    <w:rsid w:val="00BC38E8"/>
    <w:rsid w:val="00BE4A69"/>
    <w:rsid w:val="00BE7FA6"/>
    <w:rsid w:val="00C00E84"/>
    <w:rsid w:val="00C3145B"/>
    <w:rsid w:val="00C3398E"/>
    <w:rsid w:val="00C33C81"/>
    <w:rsid w:val="00C455A4"/>
    <w:rsid w:val="00C655CF"/>
    <w:rsid w:val="00C75575"/>
    <w:rsid w:val="00C800E6"/>
    <w:rsid w:val="00C903C6"/>
    <w:rsid w:val="00CA7DD4"/>
    <w:rsid w:val="00CB2F64"/>
    <w:rsid w:val="00CC1963"/>
    <w:rsid w:val="00CC1BFB"/>
    <w:rsid w:val="00CD6739"/>
    <w:rsid w:val="00CE3FF6"/>
    <w:rsid w:val="00CE5015"/>
    <w:rsid w:val="00CF606B"/>
    <w:rsid w:val="00CF7A6D"/>
    <w:rsid w:val="00D062B7"/>
    <w:rsid w:val="00D1546B"/>
    <w:rsid w:val="00D15BF1"/>
    <w:rsid w:val="00D25F66"/>
    <w:rsid w:val="00D26602"/>
    <w:rsid w:val="00D303C2"/>
    <w:rsid w:val="00D33DC0"/>
    <w:rsid w:val="00D401D3"/>
    <w:rsid w:val="00D4405D"/>
    <w:rsid w:val="00D6212B"/>
    <w:rsid w:val="00D67100"/>
    <w:rsid w:val="00D70C5F"/>
    <w:rsid w:val="00D806ED"/>
    <w:rsid w:val="00D866CC"/>
    <w:rsid w:val="00DA3617"/>
    <w:rsid w:val="00DB0694"/>
    <w:rsid w:val="00DB23CC"/>
    <w:rsid w:val="00DD44D8"/>
    <w:rsid w:val="00DF09BE"/>
    <w:rsid w:val="00E077C5"/>
    <w:rsid w:val="00E122B2"/>
    <w:rsid w:val="00E367E5"/>
    <w:rsid w:val="00E45C83"/>
    <w:rsid w:val="00E5442F"/>
    <w:rsid w:val="00E575CA"/>
    <w:rsid w:val="00E6787A"/>
    <w:rsid w:val="00E74E8B"/>
    <w:rsid w:val="00E8213E"/>
    <w:rsid w:val="00E854C8"/>
    <w:rsid w:val="00E908DE"/>
    <w:rsid w:val="00E91AD0"/>
    <w:rsid w:val="00E9493A"/>
    <w:rsid w:val="00EA0E50"/>
    <w:rsid w:val="00ED34C2"/>
    <w:rsid w:val="00EF7B1D"/>
    <w:rsid w:val="00F012FC"/>
    <w:rsid w:val="00F052C3"/>
    <w:rsid w:val="00F058B7"/>
    <w:rsid w:val="00F13167"/>
    <w:rsid w:val="00F14F49"/>
    <w:rsid w:val="00F15E29"/>
    <w:rsid w:val="00F23DD7"/>
    <w:rsid w:val="00F40DF7"/>
    <w:rsid w:val="00F455ED"/>
    <w:rsid w:val="00F522F5"/>
    <w:rsid w:val="00F556BC"/>
    <w:rsid w:val="00F57E3C"/>
    <w:rsid w:val="00F716E3"/>
    <w:rsid w:val="00F82510"/>
    <w:rsid w:val="00F82E0C"/>
    <w:rsid w:val="00F924DF"/>
    <w:rsid w:val="00FA70AC"/>
    <w:rsid w:val="00FB02D0"/>
    <w:rsid w:val="00FC52B5"/>
    <w:rsid w:val="00FD1543"/>
    <w:rsid w:val="00FE09B1"/>
    <w:rsid w:val="00FE3411"/>
    <w:rsid w:val="00FF08BA"/>
    <w:rsid w:val="00FF3C19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numPr>
        <w:ilvl w:val="2"/>
        <w:numId w:val="24"/>
      </w:numPr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AA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406926"/>
  </w:style>
  <w:style w:type="paragraph" w:styleId="21">
    <w:name w:val="toc 2"/>
    <w:basedOn w:val="a"/>
    <w:next w:val="a"/>
    <w:autoRedefine/>
    <w:uiPriority w:val="39"/>
    <w:unhideWhenUsed/>
    <w:rsid w:val="00406926"/>
    <w:pPr>
      <w:ind w:leftChars="200" w:left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DBB8-09D0-46A8-B8F4-CDC99334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654</TotalTime>
  <Pages>21</Pages>
  <Words>3525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Asnir</cp:lastModifiedBy>
  <cp:revision>36</cp:revision>
  <cp:lastPrinted>2014-09-04T07:58:00Z</cp:lastPrinted>
  <dcterms:created xsi:type="dcterms:W3CDTF">2014-12-21T06:34:00Z</dcterms:created>
  <dcterms:modified xsi:type="dcterms:W3CDTF">2014-12-22T01:45:00Z</dcterms:modified>
</cp:coreProperties>
</file>