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71" w:rsidRPr="00270E88" w:rsidRDefault="0090412E" w:rsidP="00E84F71">
      <w:pPr>
        <w:rPr>
          <w:sz w:val="48"/>
        </w:rPr>
      </w:pPr>
      <w:r>
        <w:rPr>
          <w:rFonts w:hint="eastAsia"/>
          <w:sz w:val="48"/>
        </w:rPr>
        <w:t xml:space="preserve">메모 </w:t>
      </w:r>
      <w:proofErr w:type="spellStart"/>
      <w:r>
        <w:rPr>
          <w:rFonts w:hint="eastAsia"/>
          <w:sz w:val="48"/>
        </w:rPr>
        <w:t>앱</w:t>
      </w:r>
      <w:proofErr w:type="spellEnd"/>
      <w:r>
        <w:rPr>
          <w:rFonts w:hint="eastAsia"/>
          <w:sz w:val="48"/>
        </w:rPr>
        <w:t xml:space="preserve"> 만들기 </w:t>
      </w:r>
      <w:r>
        <w:rPr>
          <w:sz w:val="48"/>
        </w:rPr>
        <w:t>#1</w:t>
      </w:r>
    </w:p>
    <w:p w:rsidR="00E84F71" w:rsidRDefault="00E84F71" w:rsidP="00E84F71"/>
    <w:p w:rsidR="00E84F71" w:rsidRDefault="00E84F71" w:rsidP="00E84F71">
      <w:r>
        <w:rPr>
          <w:rFonts w:hint="eastAsia"/>
        </w:rPr>
        <w:t>2014-</w:t>
      </w:r>
      <w:r w:rsidR="00856189">
        <w:t>11</w:t>
      </w:r>
      <w:r w:rsidR="00856189">
        <w:rPr>
          <w:rFonts w:hint="eastAsia"/>
        </w:rPr>
        <w:t>-</w:t>
      </w:r>
      <w:r w:rsidR="00856189">
        <w:t>06</w:t>
      </w:r>
    </w:p>
    <w:p w:rsidR="00E84F71" w:rsidRDefault="00E84F71" w:rsidP="00E84F71">
      <w:r>
        <w:rPr>
          <w:rFonts w:hint="eastAsia"/>
        </w:rPr>
        <w:t>이승진</w:t>
      </w:r>
    </w:p>
    <w:p w:rsidR="00E84F71" w:rsidRDefault="00E84F71" w:rsidP="00E84F71"/>
    <w:p w:rsidR="00E84F71" w:rsidRDefault="00E84F71" w:rsidP="00E84F71"/>
    <w:p w:rsidR="00E84F71" w:rsidRPr="00C41030" w:rsidRDefault="00E84F71" w:rsidP="00E84F71">
      <w:pPr>
        <w:rPr>
          <w:b/>
          <w:sz w:val="28"/>
        </w:rPr>
      </w:pPr>
      <w:r w:rsidRPr="00C41030">
        <w:rPr>
          <w:rFonts w:hint="eastAsia"/>
          <w:b/>
          <w:sz w:val="28"/>
        </w:rPr>
        <w:t>목차</w:t>
      </w:r>
    </w:p>
    <w:p w:rsidR="00E84F71" w:rsidRPr="00FD2B15" w:rsidRDefault="00E84F71" w:rsidP="00E84F71">
      <w:pPr>
        <w:rPr>
          <w:b/>
        </w:rPr>
      </w:pPr>
    </w:p>
    <w:p w:rsidR="000372BE" w:rsidRDefault="00AA2EE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 w:rsidR="00E84F71">
        <w:instrText xml:space="preserve"> </w:instrText>
      </w:r>
      <w:r w:rsidR="00E84F71">
        <w:rPr>
          <w:rFonts w:hint="eastAsia"/>
        </w:rPr>
        <w:instrText>TOC \o "1-2" \h \z \u</w:instrText>
      </w:r>
      <w:r w:rsidR="00E84F71">
        <w:instrText xml:space="preserve"> </w:instrText>
      </w:r>
      <w:r>
        <w:fldChar w:fldCharType="separate"/>
      </w:r>
      <w:hyperlink w:anchor="_Toc404313166" w:history="1">
        <w:r w:rsidR="000372BE" w:rsidRPr="00344D96">
          <w:rPr>
            <w:rStyle w:val="a8"/>
            <w:noProof/>
          </w:rPr>
          <w:t>1. MyMemo 프로젝트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67" w:history="1">
        <w:r w:rsidR="000372BE" w:rsidRPr="00344D96">
          <w:rPr>
            <w:rStyle w:val="a8"/>
            <w:noProof/>
          </w:rPr>
          <w:t>1) 프로젝트 생성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68" w:history="1">
        <w:r w:rsidR="000372BE" w:rsidRPr="00344D96">
          <w:rPr>
            <w:rStyle w:val="a8"/>
            <w:noProof/>
          </w:rPr>
          <w:t>2) 런처 아이콘 변경하기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4313169" w:history="1">
        <w:r w:rsidR="000372BE" w:rsidRPr="00344D96">
          <w:rPr>
            <w:rStyle w:val="a8"/>
            <w:noProof/>
          </w:rPr>
          <w:t>2. MainActivity 수정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70" w:history="1">
        <w:r w:rsidR="000372BE" w:rsidRPr="00344D96">
          <w:rPr>
            <w:rStyle w:val="a8"/>
            <w:noProof/>
          </w:rPr>
          <w:t>1) activity_main.xml 파일 수정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71" w:history="1">
        <w:r w:rsidR="000372BE" w:rsidRPr="00344D96">
          <w:rPr>
            <w:rStyle w:val="a8"/>
            <w:noProof/>
          </w:rPr>
          <w:t>2) list_item.xml 파일 생성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72" w:history="1">
        <w:r w:rsidR="000372BE" w:rsidRPr="00344D96">
          <w:rPr>
            <w:rStyle w:val="a8"/>
            <w:noProof/>
          </w:rPr>
          <w:t>3) 메뉴 아이콘 만들기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73" w:history="1">
        <w:r w:rsidR="000372BE" w:rsidRPr="00344D96">
          <w:rPr>
            <w:rStyle w:val="a8"/>
            <w:noProof/>
          </w:rPr>
          <w:t>4) 메뉴 제목 문자열 리소스 만들기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74" w:history="1">
        <w:r w:rsidR="000372BE" w:rsidRPr="00344D96">
          <w:rPr>
            <w:rStyle w:val="a8"/>
            <w:noProof/>
          </w:rPr>
          <w:t>5) New 메뉴 만들기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75" w:history="1">
        <w:r w:rsidR="000372BE" w:rsidRPr="00344D96">
          <w:rPr>
            <w:rStyle w:val="a8"/>
            <w:noProof/>
          </w:rPr>
          <w:t>6) LectureDBOpenHelper.java 생성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76" w:history="1">
        <w:r w:rsidR="000372BE" w:rsidRPr="00344D96">
          <w:rPr>
            <w:rStyle w:val="a8"/>
            <w:noProof/>
          </w:rPr>
          <w:t>7) MainActivity.java 수정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4313177" w:history="1">
        <w:r w:rsidR="000372BE" w:rsidRPr="00344D96">
          <w:rPr>
            <w:rStyle w:val="a8"/>
            <w:noProof/>
          </w:rPr>
          <w:t>3. EditActivity 액티비티 생성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78" w:history="1">
        <w:r w:rsidR="000372BE" w:rsidRPr="00344D96">
          <w:rPr>
            <w:rStyle w:val="a8"/>
            <w:noProof/>
          </w:rPr>
          <w:t>1) 프로젝트에 EditActivity 액티비티 추가 생성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79" w:history="1">
        <w:r w:rsidR="000372BE" w:rsidRPr="00344D96">
          <w:rPr>
            <w:rStyle w:val="a8"/>
            <w:noProof/>
          </w:rPr>
          <w:t>2) activity_edit.xml 수정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80" w:history="1">
        <w:r w:rsidR="000372BE" w:rsidRPr="00344D96">
          <w:rPr>
            <w:rStyle w:val="a8"/>
            <w:noProof/>
          </w:rPr>
          <w:t>3) 저장 메뉴 만들기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81" w:history="1">
        <w:r w:rsidR="000372BE" w:rsidRPr="00344D96">
          <w:rPr>
            <w:rStyle w:val="a8"/>
            <w:noProof/>
          </w:rPr>
          <w:t>4) EditActivity.java 수정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82" w:history="1">
        <w:r w:rsidR="000372BE" w:rsidRPr="00344D96">
          <w:rPr>
            <w:rStyle w:val="a8"/>
            <w:noProof/>
          </w:rPr>
          <w:t>5) 실행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4313183" w:history="1">
        <w:r w:rsidR="000372BE" w:rsidRPr="00344D96">
          <w:rPr>
            <w:rStyle w:val="a8"/>
            <w:noProof/>
          </w:rPr>
          <w:t>4. 편집 기능 추가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84" w:history="1">
        <w:r w:rsidR="000372BE" w:rsidRPr="00344D96">
          <w:rPr>
            <w:rStyle w:val="a8"/>
            <w:noProof/>
          </w:rPr>
          <w:t>1) MainActivity.java 수정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85" w:history="1">
        <w:r w:rsidR="000372BE" w:rsidRPr="00344D96">
          <w:rPr>
            <w:rStyle w:val="a8"/>
            <w:noProof/>
          </w:rPr>
          <w:t>2) EditActivity.java 수정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86" w:history="1">
        <w:r w:rsidR="000372BE" w:rsidRPr="00344D96">
          <w:rPr>
            <w:rStyle w:val="a8"/>
            <w:noProof/>
          </w:rPr>
          <w:t>3) 실행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04313187" w:history="1">
        <w:r w:rsidR="000372BE" w:rsidRPr="00344D96">
          <w:rPr>
            <w:rStyle w:val="a8"/>
            <w:noProof/>
          </w:rPr>
          <w:t>5. 삭제 기능 추가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88" w:history="1">
        <w:r w:rsidR="000372BE" w:rsidRPr="00344D96">
          <w:rPr>
            <w:rStyle w:val="a8"/>
            <w:noProof/>
          </w:rPr>
          <w:t>1) 메뉴 아이콘 만들기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89" w:history="1">
        <w:r w:rsidR="000372BE" w:rsidRPr="00344D96">
          <w:rPr>
            <w:rStyle w:val="a8"/>
            <w:noProof/>
          </w:rPr>
          <w:t>2) 메뉴 제목 문자열 리소스 만들기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90" w:history="1">
        <w:r w:rsidR="000372BE" w:rsidRPr="00344D96">
          <w:rPr>
            <w:rStyle w:val="a8"/>
            <w:noProof/>
          </w:rPr>
          <w:t>3) Remove 메뉴 만들기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91" w:history="1">
        <w:r w:rsidR="000372BE" w:rsidRPr="00344D96">
          <w:rPr>
            <w:rStyle w:val="a8"/>
            <w:noProof/>
          </w:rPr>
          <w:t>4) EditActivity.java 수정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372BE" w:rsidRDefault="00AA2EEF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04313192" w:history="1">
        <w:r w:rsidR="000372BE" w:rsidRPr="00344D96">
          <w:rPr>
            <w:rStyle w:val="a8"/>
            <w:noProof/>
          </w:rPr>
          <w:t>5) 실행</w:t>
        </w:r>
        <w:r w:rsidR="000372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72BE">
          <w:rPr>
            <w:noProof/>
            <w:webHidden/>
          </w:rPr>
          <w:instrText xml:space="preserve"> PAGEREF _Toc404313192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72B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F71" w:rsidRDefault="00AA2EEF" w:rsidP="00E84F71">
      <w:r>
        <w:fldChar w:fldCharType="end"/>
      </w:r>
    </w:p>
    <w:p w:rsidR="00E84F71" w:rsidRDefault="00E84F71" w:rsidP="00E84F71"/>
    <w:p w:rsidR="00E84F71" w:rsidRDefault="00E84F71" w:rsidP="00E84F71"/>
    <w:p w:rsidR="00E84F71" w:rsidRDefault="00E84F71" w:rsidP="00E84F71"/>
    <w:p w:rsidR="00E84F71" w:rsidRPr="00C41030" w:rsidRDefault="00E84F71" w:rsidP="00E84F71">
      <w:pPr>
        <w:rPr>
          <w:b/>
          <w:sz w:val="28"/>
        </w:rPr>
      </w:pPr>
      <w:r w:rsidRPr="00C41030">
        <w:rPr>
          <w:rFonts w:hint="eastAsia"/>
          <w:b/>
          <w:sz w:val="28"/>
        </w:rPr>
        <w:t>학습목표</w:t>
      </w:r>
    </w:p>
    <w:p w:rsidR="00E84F71" w:rsidRDefault="00E84F71" w:rsidP="00E84F71"/>
    <w:p w:rsidR="000372BE" w:rsidRDefault="000372BE" w:rsidP="00E84F71">
      <w:r>
        <w:rPr>
          <w:rFonts w:hint="eastAsia"/>
        </w:rPr>
        <w:t xml:space="preserve">간단한 메모장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만든다.</w:t>
      </w:r>
    </w:p>
    <w:p w:rsidR="000372BE" w:rsidRDefault="000372BE" w:rsidP="00E84F71">
      <w:r>
        <w:rPr>
          <w:rFonts w:hint="eastAsia"/>
        </w:rPr>
        <w:t>다음과 같은 기능을 구현한다</w:t>
      </w:r>
    </w:p>
    <w:p w:rsidR="000372BE" w:rsidRDefault="000372BE" w:rsidP="00E84F71">
      <w:r>
        <w:rPr>
          <w:rFonts w:hint="eastAsia"/>
        </w:rPr>
        <w:t>- 메모를 데이터베이스에 저장</w:t>
      </w:r>
    </w:p>
    <w:p w:rsidR="000372BE" w:rsidRDefault="000372BE" w:rsidP="00E84F71">
      <w:r>
        <w:rPr>
          <w:rFonts w:hint="eastAsia"/>
        </w:rPr>
        <w:t>- 메모 목록 보기</w:t>
      </w:r>
    </w:p>
    <w:p w:rsidR="000372BE" w:rsidRDefault="000372BE" w:rsidP="00E84F71">
      <w:r>
        <w:rPr>
          <w:rFonts w:hint="eastAsia"/>
        </w:rPr>
        <w:t>- 새 메모 작성 기능</w:t>
      </w:r>
    </w:p>
    <w:p w:rsidR="000372BE" w:rsidRDefault="000372BE" w:rsidP="00E84F71">
      <w:bookmarkStart w:id="0" w:name="_GoBack"/>
      <w:bookmarkEnd w:id="0"/>
      <w:r>
        <w:rPr>
          <w:rFonts w:hint="eastAsia"/>
        </w:rPr>
        <w:t>- 메모 편집</w:t>
      </w:r>
    </w:p>
    <w:p w:rsidR="000372BE" w:rsidRDefault="000372BE" w:rsidP="00E84F71">
      <w:r>
        <w:rPr>
          <w:rFonts w:hint="eastAsia"/>
        </w:rPr>
        <w:t>- 메모 삭제</w:t>
      </w:r>
    </w:p>
    <w:p w:rsidR="000372BE" w:rsidRDefault="000372BE" w:rsidP="00E84F71"/>
    <w:p w:rsidR="00CB4CF3" w:rsidRDefault="00CB4CF3" w:rsidP="00E84F71"/>
    <w:p w:rsidR="00CB4CF3" w:rsidRDefault="00CB4CF3" w:rsidP="00E84F71"/>
    <w:p w:rsidR="00E84F71" w:rsidRPr="00270E88" w:rsidRDefault="00E84F71" w:rsidP="00E84F71"/>
    <w:p w:rsidR="0090412E" w:rsidRPr="00F23433" w:rsidRDefault="00E84F71" w:rsidP="00F23433">
      <w:pPr>
        <w:pStyle w:val="10"/>
      </w:pPr>
      <w:r>
        <w:br w:type="page"/>
      </w:r>
      <w:bookmarkStart w:id="1" w:name="_Toc397605022"/>
      <w:bookmarkStart w:id="2" w:name="_Toc399461803"/>
      <w:bookmarkStart w:id="3" w:name="_Toc404313166"/>
      <w:proofErr w:type="spellStart"/>
      <w:r w:rsidR="00496FB6" w:rsidRPr="00F23433">
        <w:lastRenderedPageBreak/>
        <w:t>MyMemo</w:t>
      </w:r>
      <w:proofErr w:type="spellEnd"/>
      <w:r w:rsidR="00496FB6" w:rsidRPr="00F23433">
        <w:t xml:space="preserve"> </w:t>
      </w:r>
      <w:bookmarkEnd w:id="1"/>
      <w:bookmarkEnd w:id="2"/>
      <w:r w:rsidR="00496FB6" w:rsidRPr="00F23433">
        <w:rPr>
          <w:rFonts w:hint="eastAsia"/>
        </w:rPr>
        <w:t>프로젝트</w:t>
      </w:r>
      <w:bookmarkEnd w:id="3"/>
    </w:p>
    <w:p w:rsidR="0090412E" w:rsidRPr="00496FB6" w:rsidRDefault="0090412E" w:rsidP="0090412E"/>
    <w:p w:rsidR="0090412E" w:rsidRDefault="0090412E" w:rsidP="0090412E">
      <w:r>
        <w:rPr>
          <w:rFonts w:hint="eastAsia"/>
        </w:rPr>
        <w:t>간단한</w:t>
      </w:r>
      <w:r w:rsidR="00496FB6">
        <w:rPr>
          <w:rFonts w:hint="eastAsia"/>
        </w:rPr>
        <w:t xml:space="preserve"> 메모 </w:t>
      </w:r>
      <w:proofErr w:type="spellStart"/>
      <w:r w:rsidR="00496FB6">
        <w:rPr>
          <w:rFonts w:hint="eastAsia"/>
        </w:rPr>
        <w:t>앱을</w:t>
      </w:r>
      <w:proofErr w:type="spellEnd"/>
      <w:r w:rsidR="00496FB6">
        <w:rPr>
          <w:rFonts w:hint="eastAsia"/>
        </w:rPr>
        <w:t xml:space="preserve"> 만들어보자.</w:t>
      </w:r>
    </w:p>
    <w:p w:rsidR="00496FB6" w:rsidRDefault="00496FB6" w:rsidP="0090412E">
      <w:r>
        <w:rPr>
          <w:rFonts w:hint="eastAsia"/>
        </w:rPr>
        <w:t>먼저 메모 목록을</w:t>
      </w:r>
      <w:r>
        <w:t xml:space="preserve"> </w:t>
      </w:r>
      <w:r>
        <w:rPr>
          <w:rFonts w:hint="eastAsia"/>
        </w:rPr>
        <w:t xml:space="preserve">보여주는 </w:t>
      </w:r>
      <w:proofErr w:type="spellStart"/>
      <w:r>
        <w:rPr>
          <w:rFonts w:hint="eastAsia"/>
        </w:rPr>
        <w:t>액티비티부터</w:t>
      </w:r>
      <w:proofErr w:type="spellEnd"/>
      <w:r>
        <w:rPr>
          <w:rFonts w:hint="eastAsia"/>
        </w:rPr>
        <w:t xml:space="preserve"> 만들자</w:t>
      </w:r>
    </w:p>
    <w:p w:rsidR="0090412E" w:rsidRPr="00D25F66" w:rsidRDefault="0090412E" w:rsidP="0090412E"/>
    <w:p w:rsidR="0090412E" w:rsidRPr="005E4111" w:rsidRDefault="0090412E" w:rsidP="005E4111">
      <w:pPr>
        <w:pStyle w:val="2"/>
      </w:pPr>
      <w:bookmarkStart w:id="4" w:name="_Toc399461804"/>
      <w:bookmarkStart w:id="5" w:name="_Toc404313167"/>
      <w:r w:rsidRPr="005E4111">
        <w:rPr>
          <w:rFonts w:hint="eastAsia"/>
        </w:rPr>
        <w:t>프로젝트 생성</w:t>
      </w:r>
      <w:bookmarkEnd w:id="4"/>
      <w:bookmarkEnd w:id="5"/>
    </w:p>
    <w:p w:rsidR="0090412E" w:rsidRDefault="0090412E" w:rsidP="0090412E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</w:t>
      </w:r>
      <w:proofErr w:type="spellStart"/>
      <w:r>
        <w:t>Andoid</w:t>
      </w:r>
      <w:proofErr w:type="spellEnd"/>
      <w:r>
        <w:t xml:space="preserve"> </w:t>
      </w:r>
      <w:proofErr w:type="spellStart"/>
      <w:r>
        <w:t>Applicaton</w:t>
      </w:r>
      <w:proofErr w:type="spellEnd"/>
      <w:r>
        <w:t xml:space="preserve"> Project</w:t>
      </w:r>
    </w:p>
    <w:p w:rsidR="0090412E" w:rsidRDefault="00496FB6" w:rsidP="0090412E">
      <w:r>
        <w:rPr>
          <w:noProof/>
        </w:rPr>
        <w:drawing>
          <wp:inline distT="0" distB="0" distL="0" distR="0">
            <wp:extent cx="5215352" cy="4452730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31" cy="445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B6" w:rsidRDefault="00496FB6" w:rsidP="0090412E"/>
    <w:p w:rsidR="0090412E" w:rsidRDefault="0090412E" w:rsidP="0090412E">
      <w:r>
        <w:rPr>
          <w:rFonts w:hint="eastAsia"/>
        </w:rPr>
        <w:t xml:space="preserve">위와 같이 입력하고 </w:t>
      </w:r>
      <w:r>
        <w:t>Next</w:t>
      </w:r>
      <w:r>
        <w:rPr>
          <w:rFonts w:hint="eastAsia"/>
        </w:rPr>
        <w:t>를 계속 눌러서 진행하자.</w:t>
      </w:r>
    </w:p>
    <w:p w:rsidR="00F23433" w:rsidRDefault="00F23433" w:rsidP="00F23433"/>
    <w:p w:rsidR="00B22E08" w:rsidRDefault="00B22E08" w:rsidP="00B22E08">
      <w:pPr>
        <w:pStyle w:val="2"/>
      </w:pPr>
      <w:bookmarkStart w:id="6" w:name="_Toc399771093"/>
      <w:bookmarkStart w:id="7" w:name="_Toc404313168"/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아이콘 변경하기</w:t>
      </w:r>
      <w:bookmarkEnd w:id="6"/>
      <w:bookmarkEnd w:id="7"/>
    </w:p>
    <w:p w:rsidR="00B22E08" w:rsidRDefault="00B22E08" w:rsidP="00B22E08"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아이콘을 변경하려면,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drawable</w:t>
      </w:r>
      <w:proofErr w:type="spellEnd"/>
      <w:r>
        <w:t xml:space="preserve">-XXX </w:t>
      </w:r>
      <w:r>
        <w:rPr>
          <w:rFonts w:hint="eastAsia"/>
        </w:rPr>
        <w:t xml:space="preserve">폴더들에 들어있는 </w:t>
      </w:r>
      <w:r>
        <w:t xml:space="preserve">ic_launcher.png </w:t>
      </w:r>
      <w:r>
        <w:rPr>
          <w:rFonts w:hint="eastAsia"/>
        </w:rPr>
        <w:t>파일을 모두 삭제한다.</w:t>
      </w:r>
    </w:p>
    <w:p w:rsidR="00B22E08" w:rsidRDefault="00B22E08" w:rsidP="00B22E08">
      <w:r>
        <w:rPr>
          <w:rFonts w:hint="eastAsia"/>
        </w:rPr>
        <w:t xml:space="preserve">그리고 </w:t>
      </w:r>
      <w:r>
        <w:t xml:space="preserve">144 x 144 </w:t>
      </w:r>
      <w:r>
        <w:rPr>
          <w:rFonts w:hint="eastAsia"/>
        </w:rPr>
        <w:t xml:space="preserve">픽셀 크기의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파일을 만들어서,</w:t>
      </w:r>
      <w:r>
        <w:t xml:space="preserve"> </w:t>
      </w:r>
      <w:proofErr w:type="spellStart"/>
      <w:r>
        <w:t>drawable-xxhdpi</w:t>
      </w:r>
      <w:proofErr w:type="spellEnd"/>
      <w:r>
        <w:t xml:space="preserve"> </w:t>
      </w:r>
      <w:r>
        <w:rPr>
          <w:rFonts w:hint="eastAsia"/>
        </w:rPr>
        <w:t xml:space="preserve">폴더에 </w:t>
      </w:r>
      <w:r>
        <w:t xml:space="preserve">ic_launcher.png </w:t>
      </w:r>
      <w:r>
        <w:rPr>
          <w:rFonts w:hint="eastAsia"/>
        </w:rPr>
        <w:t>파일명으로 저장한다.</w:t>
      </w:r>
    </w:p>
    <w:p w:rsidR="00B22E08" w:rsidRDefault="008910B2" w:rsidP="00B22E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08pt">
            <v:imagedata r:id="rId8" o:title="ic_launcher"/>
          </v:shape>
        </w:pict>
      </w:r>
    </w:p>
    <w:p w:rsidR="00B22E08" w:rsidRPr="00F4703A" w:rsidRDefault="00B22E08" w:rsidP="00B22E08">
      <w:r>
        <w:rPr>
          <w:rFonts w:hint="eastAsia"/>
        </w:rPr>
        <w:t>강의노트 웹사이트의 소스코드</w:t>
      </w:r>
      <w:r>
        <w:t>/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>폴더 아래에서 이 파일을 다운로드 받을 수 있다.</w:t>
      </w:r>
    </w:p>
    <w:p w:rsidR="00B22E08" w:rsidRPr="00E62D08" w:rsidRDefault="00B22E08" w:rsidP="00B22E08"/>
    <w:p w:rsidR="00B22E08" w:rsidRPr="00074161" w:rsidRDefault="00B22E08" w:rsidP="00B22E08">
      <w:proofErr w:type="spellStart"/>
      <w:r>
        <w:rPr>
          <w:rFonts w:hint="eastAsia"/>
        </w:rPr>
        <w:t>MyMemo</w:t>
      </w:r>
      <w:proofErr w:type="spellEnd"/>
      <w:r>
        <w:t xml:space="preserve"> </w:t>
      </w:r>
      <w:r>
        <w:rPr>
          <w:rFonts w:hint="eastAsia"/>
        </w:rPr>
        <w:t xml:space="preserve">예제 프로젝트의 </w:t>
      </w:r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아이콘을 이 파일로 교체하자.</w:t>
      </w:r>
    </w:p>
    <w:p w:rsidR="00B22E08" w:rsidRDefault="00B22E08" w:rsidP="00B22E08"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아이콘의 배경은 흰색이 아니라 투명해야 한다.</w:t>
      </w:r>
    </w:p>
    <w:p w:rsidR="00B22E08" w:rsidRDefault="00B22E08" w:rsidP="00B22E08"/>
    <w:p w:rsidR="006011F1" w:rsidRDefault="006011F1" w:rsidP="00F23433">
      <w:pPr>
        <w:pStyle w:val="10"/>
      </w:pPr>
      <w:bookmarkStart w:id="8" w:name="_Toc404313169"/>
      <w:proofErr w:type="spellStart"/>
      <w:r>
        <w:rPr>
          <w:rFonts w:hint="eastAsia"/>
        </w:rPr>
        <w:lastRenderedPageBreak/>
        <w:t>M</w:t>
      </w:r>
      <w:r>
        <w:t>ainActivity</w:t>
      </w:r>
      <w:proofErr w:type="spellEnd"/>
      <w:r>
        <w:t xml:space="preserve"> </w:t>
      </w:r>
      <w:r>
        <w:rPr>
          <w:rFonts w:hint="eastAsia"/>
        </w:rPr>
        <w:t>수정</w:t>
      </w:r>
      <w:bookmarkEnd w:id="8"/>
    </w:p>
    <w:p w:rsidR="006011F1" w:rsidRPr="006011F1" w:rsidRDefault="006011F1" w:rsidP="006011F1"/>
    <w:p w:rsidR="00F23433" w:rsidRDefault="006011F1" w:rsidP="006011F1">
      <w:pPr>
        <w:pStyle w:val="2"/>
      </w:pPr>
      <w:bookmarkStart w:id="9" w:name="_Toc404313170"/>
      <w:r>
        <w:rPr>
          <w:rFonts w:hint="eastAsia"/>
        </w:rPr>
        <w:t>activity_main.xml</w:t>
      </w:r>
      <w:r>
        <w:t xml:space="preserve">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수정</w:t>
      </w:r>
      <w:bookmarkEnd w:id="9"/>
    </w:p>
    <w:p w:rsidR="00F23433" w:rsidRDefault="006011F1" w:rsidP="00F23433"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의 레이아웃 리소스 파일인 activity_main.xml 파일을 열어서 수정하자</w:t>
      </w:r>
    </w:p>
    <w:p w:rsidR="004F0D4E" w:rsidRDefault="004F0D4E" w:rsidP="004F0D4E"/>
    <w:p w:rsidR="004F0D4E" w:rsidRPr="004F0D4E" w:rsidRDefault="001272AE" w:rsidP="004F0D4E">
      <w:r>
        <w:rPr>
          <w:noProof/>
        </w:rPr>
        <w:drawing>
          <wp:inline distT="0" distB="0" distL="0" distR="0">
            <wp:extent cx="3180521" cy="1244551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599" cy="12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B6" w:rsidRDefault="00496FB6" w:rsidP="00496FB6"/>
    <w:p w:rsidR="001272AE" w:rsidRDefault="001272AE" w:rsidP="00496FB6">
      <w:r>
        <w:rPr>
          <w:rFonts w:hint="eastAsia"/>
        </w:rPr>
        <w:t xml:space="preserve">이미 만들어져 있는 </w:t>
      </w:r>
      <w:r>
        <w:t xml:space="preserve">"Hello world" </w:t>
      </w:r>
      <w:proofErr w:type="spellStart"/>
      <w:r>
        <w:t>TextView</w:t>
      </w:r>
      <w:proofErr w:type="spellEnd"/>
      <w:r>
        <w:rPr>
          <w:rFonts w:hint="eastAsia"/>
        </w:rPr>
        <w:t xml:space="preserve">를 클릭하여 선택하고 </w:t>
      </w:r>
      <w:r>
        <w:t xml:space="preserve">Delete </w:t>
      </w:r>
      <w:r>
        <w:rPr>
          <w:rFonts w:hint="eastAsia"/>
        </w:rPr>
        <w:t>키를 눌러서 제거하자.</w:t>
      </w:r>
    </w:p>
    <w:p w:rsidR="001272AE" w:rsidRDefault="001272AE" w:rsidP="00496FB6"/>
    <w:p w:rsidR="001272AE" w:rsidRDefault="001272AE" w:rsidP="00496FB6">
      <w:r>
        <w:rPr>
          <w:rFonts w:hint="eastAsia"/>
          <w:noProof/>
        </w:rPr>
        <w:drawing>
          <wp:inline distT="0" distB="0" distL="0" distR="0">
            <wp:extent cx="5359179" cy="5519606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24" cy="55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2AE" w:rsidRDefault="001272AE" w:rsidP="00496FB6"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 xml:space="preserve">화면 왼쪽의 </w:t>
      </w:r>
      <w:r>
        <w:t xml:space="preserve">Palette </w:t>
      </w:r>
      <w:r>
        <w:rPr>
          <w:rFonts w:hint="eastAsia"/>
        </w:rPr>
        <w:t xml:space="preserve">창에서 </w:t>
      </w:r>
      <w:r>
        <w:t xml:space="preserve">Composite </w:t>
      </w:r>
      <w:r>
        <w:rPr>
          <w:rFonts w:hint="eastAsia"/>
        </w:rPr>
        <w:t xml:space="preserve">탭 아래의 </w:t>
      </w:r>
      <w:proofErr w:type="spellStart"/>
      <w:r>
        <w:t>ListView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드래그 </w:t>
      </w:r>
      <w:proofErr w:type="spellStart"/>
      <w:r>
        <w:rPr>
          <w:rFonts w:hint="eastAsia"/>
        </w:rPr>
        <w:t>드롭하여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액티비티에</w:t>
      </w:r>
      <w:proofErr w:type="spellEnd"/>
      <w:r>
        <w:rPr>
          <w:rFonts w:hint="eastAsia"/>
        </w:rPr>
        <w:t xml:space="preserve"> 추가한다.</w:t>
      </w:r>
    </w:p>
    <w:p w:rsidR="00E75E33" w:rsidRDefault="00E75E33" w:rsidP="00496FB6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의 위,</w:t>
      </w:r>
      <w:r>
        <w:t xml:space="preserve"> </w:t>
      </w:r>
      <w:r>
        <w:rPr>
          <w:rFonts w:hint="eastAsia"/>
        </w:rPr>
        <w:t>아래,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 xml:space="preserve">오른쪽 </w:t>
      </w:r>
      <w:r>
        <w:t>4</w:t>
      </w:r>
      <w:r>
        <w:rPr>
          <w:rFonts w:hint="eastAsia"/>
        </w:rPr>
        <w:t>개의 변(</w:t>
      </w:r>
      <w:r>
        <w:t>border)</w:t>
      </w:r>
      <w:r>
        <w:rPr>
          <w:rFonts w:hint="eastAsia"/>
        </w:rPr>
        <w:t xml:space="preserve">를 마우스로 드래그하여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끝까지 끌어다 놓으면 위 화면 왼쪽에 보이는 것처럼 레이아웃 속성이 설정된다.</w:t>
      </w:r>
    </w:p>
    <w:p w:rsidR="00E75E33" w:rsidRDefault="00E75E33" w:rsidP="00496FB6">
      <w:proofErr w:type="spellStart"/>
      <w:r>
        <w:t>alignParentTop</w:t>
      </w:r>
      <w:proofErr w:type="spellEnd"/>
      <w:r>
        <w:t>: true</w:t>
      </w:r>
    </w:p>
    <w:p w:rsidR="001272AE" w:rsidRDefault="00E75E33" w:rsidP="00496FB6">
      <w:proofErr w:type="spellStart"/>
      <w:r>
        <w:t>alignParentBottom</w:t>
      </w:r>
      <w:proofErr w:type="spellEnd"/>
      <w:r>
        <w:t>: true</w:t>
      </w:r>
    </w:p>
    <w:p w:rsidR="00E75E33" w:rsidRDefault="00E75E33" w:rsidP="00496FB6">
      <w:proofErr w:type="spellStart"/>
      <w:r>
        <w:t>alignParentLeft</w:t>
      </w:r>
      <w:proofErr w:type="spellEnd"/>
      <w:r>
        <w:t>: true</w:t>
      </w:r>
    </w:p>
    <w:p w:rsidR="00E75E33" w:rsidRDefault="00E75E33" w:rsidP="00496FB6">
      <w:proofErr w:type="spellStart"/>
      <w:r>
        <w:t>alignParentRight</w:t>
      </w:r>
      <w:proofErr w:type="spellEnd"/>
      <w:r>
        <w:t>: true</w:t>
      </w:r>
    </w:p>
    <w:p w:rsidR="00E75E33" w:rsidRDefault="00E75E33" w:rsidP="00496FB6"/>
    <w:p w:rsidR="00186EDF" w:rsidRDefault="00186EDF" w:rsidP="00496FB6">
      <w:r>
        <w:lastRenderedPageBreak/>
        <w:t xml:space="preserve">activity_main.xml </w:t>
      </w:r>
      <w:r>
        <w:rPr>
          <w:rFonts w:hint="eastAsia"/>
        </w:rPr>
        <w:t>파일을 저장하고 닫는다.</w:t>
      </w:r>
    </w:p>
    <w:p w:rsidR="006011F1" w:rsidRDefault="006011F1" w:rsidP="00496FB6"/>
    <w:p w:rsidR="00186EDF" w:rsidRDefault="008230F1" w:rsidP="008230F1">
      <w:pPr>
        <w:pStyle w:val="2"/>
      </w:pPr>
      <w:bookmarkStart w:id="10" w:name="_Toc404313171"/>
      <w:r>
        <w:t xml:space="preserve">list_item.xml </w:t>
      </w:r>
      <w:r>
        <w:rPr>
          <w:rFonts w:hint="eastAsia"/>
        </w:rPr>
        <w:t>파일 생성</w:t>
      </w:r>
      <w:bookmarkEnd w:id="10"/>
    </w:p>
    <w:p w:rsidR="008230F1" w:rsidRDefault="006011F1" w:rsidP="008230F1"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 xml:space="preserve">의 </w:t>
      </w:r>
      <w:proofErr w:type="spellStart"/>
      <w:r>
        <w:t>ListView</w:t>
      </w:r>
      <w:proofErr w:type="spellEnd"/>
      <w:r>
        <w:rPr>
          <w:rFonts w:hint="eastAsia"/>
        </w:rPr>
        <w:t xml:space="preserve">에 표시할 데이터 항목 하나를 표시하기 위한 </w:t>
      </w:r>
      <w:proofErr w:type="spellStart"/>
      <w:r>
        <w:rPr>
          <w:rFonts w:hint="eastAsia"/>
        </w:rPr>
        <w:t>뷰</w:t>
      </w:r>
      <w:proofErr w:type="spellEnd"/>
      <w:r w:rsidR="00A56E19">
        <w:rPr>
          <w:rFonts w:hint="eastAsia"/>
        </w:rPr>
        <w:t>(</w:t>
      </w:r>
      <w:r w:rsidR="00A56E19">
        <w:t>View)</w:t>
      </w:r>
      <w:r w:rsidR="00A56E19">
        <w:rPr>
          <w:rFonts w:hint="eastAsia"/>
        </w:rPr>
        <w:t>들</w:t>
      </w:r>
      <w:r>
        <w:rPr>
          <w:rFonts w:hint="eastAsia"/>
        </w:rPr>
        <w:t xml:space="preserve">의 레이아웃을 </w:t>
      </w:r>
      <w:r w:rsidR="00A56E19">
        <w:rPr>
          <w:rFonts w:hint="eastAsia"/>
        </w:rPr>
        <w:t>정의하자.</w:t>
      </w:r>
    </w:p>
    <w:p w:rsidR="00A56E19" w:rsidRDefault="00A56E19" w:rsidP="008230F1">
      <w:r>
        <w:t xml:space="preserve">list_item.xml </w:t>
      </w:r>
      <w:r>
        <w:rPr>
          <w:rFonts w:hint="eastAsia"/>
        </w:rPr>
        <w:t>레이아웃 리소스 파일을 생성하자.</w:t>
      </w:r>
    </w:p>
    <w:p w:rsidR="006011F1" w:rsidRDefault="006011F1" w:rsidP="008230F1"/>
    <w:p w:rsidR="008230F1" w:rsidRDefault="008230F1" w:rsidP="008230F1">
      <w:r>
        <w:rPr>
          <w:rFonts w:hint="eastAsia"/>
        </w:rPr>
        <w:t xml:space="preserve">"03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 </w:t>
      </w:r>
      <w:r>
        <w:t xml:space="preserve">Database.docx" </w:t>
      </w:r>
      <w:r>
        <w:rPr>
          <w:rFonts w:hint="eastAsia"/>
        </w:rPr>
        <w:t xml:space="preserve">파일의 </w:t>
      </w:r>
      <w:r>
        <w:t>5</w:t>
      </w:r>
      <w:r>
        <w:rPr>
          <w:rFonts w:hint="eastAsia"/>
        </w:rPr>
        <w:t xml:space="preserve">페이지에서 </w:t>
      </w:r>
      <w:r>
        <w:t xml:space="preserve">list_item.xml </w:t>
      </w:r>
      <w:r>
        <w:rPr>
          <w:rFonts w:hint="eastAsia"/>
        </w:rPr>
        <w:t xml:space="preserve">생성을 설명한 것과 똑같은 방법으로 </w:t>
      </w:r>
      <w:r>
        <w:t xml:space="preserve">list_item.xml </w:t>
      </w:r>
      <w:r>
        <w:rPr>
          <w:rFonts w:hint="eastAsia"/>
        </w:rPr>
        <w:t>파일을 생성하자.</w:t>
      </w:r>
    </w:p>
    <w:p w:rsidR="00316A33" w:rsidRDefault="00316A33" w:rsidP="008230F1"/>
    <w:p w:rsidR="008230F1" w:rsidRDefault="00316A33" w:rsidP="008230F1">
      <w:r>
        <w:rPr>
          <w:noProof/>
        </w:rPr>
        <w:drawing>
          <wp:inline distT="0" distB="0" distL="0" distR="0">
            <wp:extent cx="4126727" cy="2300814"/>
            <wp:effectExtent l="0" t="0" r="762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852" cy="23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33" w:rsidRDefault="00316A33" w:rsidP="008230F1"/>
    <w:p w:rsidR="008230F1" w:rsidRDefault="008230F1" w:rsidP="008230F1">
      <w:r>
        <w:rPr>
          <w:rFonts w:hint="eastAsia"/>
        </w:rPr>
        <w:t>똑같은 방법으로 다시 만드는 것이 귀찮으면,</w:t>
      </w:r>
      <w:r>
        <w:t xml:space="preserve"> list_item.xml </w:t>
      </w:r>
      <w:r>
        <w:rPr>
          <w:rFonts w:hint="eastAsia"/>
        </w:rPr>
        <w:t xml:space="preserve">파일을 생성한 다음 내용을 클립보드로 복사해서 </w:t>
      </w:r>
      <w:proofErr w:type="spellStart"/>
      <w:r>
        <w:rPr>
          <w:rFonts w:hint="eastAsia"/>
        </w:rPr>
        <w:t>붙혀넣기</w:t>
      </w:r>
      <w:proofErr w:type="spellEnd"/>
      <w:r>
        <w:rPr>
          <w:rFonts w:hint="eastAsia"/>
        </w:rPr>
        <w:t xml:space="preserve"> 해도 된다.</w:t>
      </w:r>
    </w:p>
    <w:p w:rsidR="008230F1" w:rsidRDefault="008230F1" w:rsidP="008230F1"/>
    <w:p w:rsidR="00AB7B80" w:rsidRDefault="00AB7B80" w:rsidP="008230F1"/>
    <w:p w:rsidR="00345D07" w:rsidRDefault="00345D07" w:rsidP="00345D07">
      <w:pPr>
        <w:pStyle w:val="2"/>
      </w:pPr>
      <w:bookmarkStart w:id="11" w:name="_Toc404313172"/>
      <w:r>
        <w:rPr>
          <w:rFonts w:hint="eastAsia"/>
        </w:rPr>
        <w:t>메뉴 아이콘 만들기</w:t>
      </w:r>
      <w:bookmarkEnd w:id="11"/>
    </w:p>
    <w:p w:rsidR="00345D07" w:rsidRDefault="00345D07" w:rsidP="00345D07">
      <w:r>
        <w:t xml:space="preserve">"05 Intent.docx" </w:t>
      </w:r>
      <w:r>
        <w:rPr>
          <w:rFonts w:hint="eastAsia"/>
        </w:rPr>
        <w:t xml:space="preserve">파일의 </w:t>
      </w:r>
      <w:r>
        <w:t xml:space="preserve">16 </w:t>
      </w:r>
      <w:r>
        <w:rPr>
          <w:rFonts w:hint="eastAsia"/>
        </w:rPr>
        <w:t xml:space="preserve">페이지에서 설명한 것과 똑같은 방법으로 </w:t>
      </w:r>
      <w:r>
        <w:t xml:space="preserve">ic_action_edit.png </w:t>
      </w:r>
      <w:r>
        <w:rPr>
          <w:rFonts w:hint="eastAsia"/>
        </w:rPr>
        <w:t xml:space="preserve">파일과 </w:t>
      </w:r>
      <w:r>
        <w:t xml:space="preserve">ic_action_save.png </w:t>
      </w:r>
      <w:r>
        <w:rPr>
          <w:rFonts w:hint="eastAsia"/>
        </w:rPr>
        <w:t>파일을 프로젝트의 리소스에 추가하자</w:t>
      </w:r>
    </w:p>
    <w:p w:rsidR="00345D07" w:rsidRDefault="00345D07" w:rsidP="00345D07"/>
    <w:p w:rsidR="00345D07" w:rsidRDefault="603E63DB" w:rsidP="00345D07">
      <w:r>
        <w:t>그리고 추가로 "Action Bar Icons/</w:t>
      </w:r>
      <w:proofErr w:type="spellStart"/>
      <w:r>
        <w:t>holo_dark</w:t>
      </w:r>
      <w:proofErr w:type="spellEnd"/>
      <w:r>
        <w:t>/01_core_new" 아래의 ic_action_new.png 파일도 프로젝트 리소스에 추가하자.</w:t>
      </w:r>
    </w:p>
    <w:p w:rsidR="00345D07" w:rsidRDefault="00345D07" w:rsidP="00345D07"/>
    <w:p w:rsidR="00345D07" w:rsidRDefault="00345D07" w:rsidP="00345D07"/>
    <w:p w:rsidR="00345D07" w:rsidRDefault="00345D07" w:rsidP="00345D07">
      <w:pPr>
        <w:pStyle w:val="2"/>
      </w:pPr>
      <w:bookmarkStart w:id="12" w:name="_Toc404313173"/>
      <w:r>
        <w:rPr>
          <w:rFonts w:hint="eastAsia"/>
        </w:rPr>
        <w:t>메뉴 제목 문자열 리소스 만들기</w:t>
      </w:r>
      <w:bookmarkEnd w:id="12"/>
    </w:p>
    <w:p w:rsidR="00345D07" w:rsidRPr="00DE587A" w:rsidRDefault="00345D07" w:rsidP="00345D07">
      <w:r>
        <w:t xml:space="preserve">"05 Intent.docx" </w:t>
      </w:r>
      <w:r>
        <w:rPr>
          <w:rFonts w:hint="eastAsia"/>
        </w:rPr>
        <w:t xml:space="preserve">파일의 </w:t>
      </w:r>
      <w:r>
        <w:t xml:space="preserve">17 </w:t>
      </w:r>
      <w:r>
        <w:rPr>
          <w:rFonts w:hint="eastAsia"/>
        </w:rPr>
        <w:t xml:space="preserve">페이지에서 설명한 것과 똑같은 방법으로 </w:t>
      </w:r>
      <w:r>
        <w:t xml:space="preserve">Edit, Save </w:t>
      </w:r>
      <w:r>
        <w:rPr>
          <w:rFonts w:hint="eastAsia"/>
        </w:rPr>
        <w:t>문자열 리소스를 만들자.</w:t>
      </w:r>
    </w:p>
    <w:p w:rsidR="00345D07" w:rsidRDefault="00345D07" w:rsidP="00345D07"/>
    <w:p w:rsidR="00345D07" w:rsidRDefault="00345D07" w:rsidP="00345D07">
      <w:r>
        <w:rPr>
          <w:rFonts w:hint="eastAsia"/>
        </w:rPr>
        <w:t>그리고 다음 항목도 추가하자</w:t>
      </w:r>
    </w:p>
    <w:p w:rsidR="00345D07" w:rsidRDefault="00345D07" w:rsidP="00345D07">
      <w:pPr>
        <w:pStyle w:val="a3"/>
      </w:pP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action_</w:t>
      </w:r>
      <w:r>
        <w:rPr>
          <w:rFonts w:hint="eastAsia"/>
        </w:rPr>
        <w:t>n</w:t>
      </w:r>
      <w:r>
        <w:t>ew</w:t>
      </w:r>
      <w:proofErr w:type="spellEnd"/>
      <w:r>
        <w:t>"</w:t>
      </w:r>
      <w:r>
        <w:rPr>
          <w:color w:val="008080"/>
        </w:rPr>
        <w:t>&gt;</w:t>
      </w:r>
      <w:r>
        <w:rPr>
          <w:color w:val="000000"/>
        </w:rPr>
        <w:t>New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345D07" w:rsidRDefault="00345D07" w:rsidP="00345D07"/>
    <w:p w:rsidR="00AB7B80" w:rsidRPr="00345D07" w:rsidRDefault="00AB7B80" w:rsidP="008230F1"/>
    <w:p w:rsidR="00080D62" w:rsidRDefault="00080D62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bookmarkStart w:id="13" w:name="_Toc399461809"/>
      <w:r>
        <w:br w:type="page"/>
      </w:r>
    </w:p>
    <w:p w:rsidR="00345D07" w:rsidRDefault="00345D07" w:rsidP="00345D07">
      <w:pPr>
        <w:pStyle w:val="2"/>
      </w:pPr>
      <w:bookmarkStart w:id="14" w:name="_Toc404313174"/>
      <w:r>
        <w:lastRenderedPageBreak/>
        <w:t>New</w:t>
      </w:r>
      <w:r>
        <w:rPr>
          <w:rFonts w:hint="eastAsia"/>
        </w:rPr>
        <w:t xml:space="preserve"> 메뉴 만들기</w:t>
      </w:r>
      <w:bookmarkEnd w:id="14"/>
    </w:p>
    <w:p w:rsidR="00345D07" w:rsidRDefault="00C53CF4" w:rsidP="00345D07">
      <w:proofErr w:type="spellStart"/>
      <w:r>
        <w:t>Main</w:t>
      </w:r>
      <w:r w:rsidR="00345D07">
        <w:t>Activity</w:t>
      </w:r>
      <w:proofErr w:type="spellEnd"/>
      <w:r w:rsidR="00345D07">
        <w:t xml:space="preserve"> </w:t>
      </w:r>
      <w:proofErr w:type="spellStart"/>
      <w:r w:rsidR="00345D07">
        <w:rPr>
          <w:rFonts w:hint="eastAsia"/>
        </w:rPr>
        <w:t>액티비티의</w:t>
      </w:r>
      <w:proofErr w:type="spellEnd"/>
      <w:r w:rsidR="00345D07">
        <w:rPr>
          <w:rFonts w:hint="eastAsia"/>
        </w:rPr>
        <w:t xml:space="preserve"> 메뉴에 </w:t>
      </w:r>
      <w:r w:rsidR="003015E0">
        <w:rPr>
          <w:rFonts w:hint="eastAsia"/>
        </w:rPr>
        <w:t>새 메모 작성</w:t>
      </w:r>
      <w:r w:rsidR="00345D07">
        <w:rPr>
          <w:rFonts w:hint="eastAsia"/>
        </w:rPr>
        <w:t xml:space="preserve"> 메뉴를 추가하자.</w:t>
      </w:r>
    </w:p>
    <w:p w:rsidR="00345D07" w:rsidRPr="00E15FDB" w:rsidRDefault="00345D07" w:rsidP="00345D07"/>
    <w:p w:rsidR="00345D07" w:rsidRPr="00E15FDB" w:rsidRDefault="00345D07" w:rsidP="00345D07">
      <w:pPr>
        <w:pStyle w:val="3"/>
      </w:pPr>
      <w:r>
        <w:rPr>
          <w:rFonts w:hint="eastAsia"/>
        </w:rPr>
        <w:t>r</w:t>
      </w:r>
      <w:r>
        <w:t>es/menu/</w:t>
      </w:r>
      <w:r w:rsidR="00C53CF4">
        <w:t>main</w:t>
      </w:r>
      <w:r>
        <w:t xml:space="preserve">.xml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345D07" w:rsidRPr="00337388" w:rsidTr="00080D62">
        <w:tc>
          <w:tcPr>
            <w:tcW w:w="426" w:type="dxa"/>
          </w:tcPr>
          <w:p w:rsidR="00345D07" w:rsidRPr="00337388" w:rsidRDefault="00345D07" w:rsidP="00C53CF4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345D07" w:rsidRPr="00337388" w:rsidRDefault="00345D07" w:rsidP="00C53CF4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345D07" w:rsidRPr="00337388" w:rsidRDefault="00345D07" w:rsidP="00C53CF4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345D07" w:rsidRPr="00337388" w:rsidRDefault="00345D07" w:rsidP="00C53CF4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345D07" w:rsidRPr="00337388" w:rsidRDefault="00345D07" w:rsidP="00C53CF4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345D07" w:rsidRPr="00337388" w:rsidRDefault="00345D07" w:rsidP="00C53CF4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="00345D07" w:rsidRPr="00337388" w:rsidRDefault="00345D07" w:rsidP="00C53CF4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="00345D07" w:rsidRPr="00337388" w:rsidRDefault="00345D07" w:rsidP="00C53CF4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345D07" w:rsidRDefault="00345D07" w:rsidP="00C53CF4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345D07" w:rsidRDefault="00345D07" w:rsidP="00C53CF4">
            <w:pPr>
              <w:pStyle w:val="aa"/>
            </w:pPr>
            <w:r>
              <w:t>10</w:t>
            </w:r>
          </w:p>
          <w:p w:rsidR="00345D07" w:rsidRDefault="00345D07" w:rsidP="00C53CF4">
            <w:pPr>
              <w:pStyle w:val="aa"/>
            </w:pPr>
            <w:r>
              <w:t>11</w:t>
            </w:r>
          </w:p>
          <w:p w:rsidR="00345D07" w:rsidRDefault="00345D07" w:rsidP="00C53CF4">
            <w:pPr>
              <w:pStyle w:val="aa"/>
            </w:pPr>
            <w:r>
              <w:t>12</w:t>
            </w:r>
          </w:p>
          <w:p w:rsidR="00345D07" w:rsidRDefault="00345D07" w:rsidP="00C53CF4">
            <w:pPr>
              <w:pStyle w:val="aa"/>
            </w:pPr>
            <w:r>
              <w:t>13</w:t>
            </w:r>
          </w:p>
          <w:p w:rsidR="00345D07" w:rsidRDefault="00345D07" w:rsidP="00C53CF4">
            <w:pPr>
              <w:pStyle w:val="aa"/>
            </w:pPr>
            <w:r>
              <w:t>14</w:t>
            </w:r>
          </w:p>
          <w:p w:rsidR="00345D07" w:rsidRDefault="00345D07" w:rsidP="00C53CF4">
            <w:pPr>
              <w:pStyle w:val="aa"/>
            </w:pPr>
            <w:r>
              <w:t>15</w:t>
            </w:r>
          </w:p>
          <w:p w:rsidR="00345D07" w:rsidRDefault="00345D07" w:rsidP="00C53CF4">
            <w:pPr>
              <w:pStyle w:val="aa"/>
            </w:pPr>
            <w:r>
              <w:t>16</w:t>
            </w:r>
          </w:p>
          <w:p w:rsidR="00C53CF4" w:rsidRPr="00337388" w:rsidRDefault="00C53CF4" w:rsidP="00C53CF4">
            <w:pPr>
              <w:pStyle w:val="aa"/>
            </w:pPr>
            <w:r>
              <w:t>17</w:t>
            </w:r>
          </w:p>
        </w:tc>
        <w:tc>
          <w:tcPr>
            <w:tcW w:w="10631" w:type="dxa"/>
          </w:tcPr>
          <w:p w:rsidR="00C53CF4" w:rsidRDefault="00C53CF4" w:rsidP="00C53CF4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menu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C53CF4" w:rsidRDefault="00C53CF4" w:rsidP="00C53CF4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xmlns:app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"http://schemas.android.com/apk/res-auto"</w:t>
            </w:r>
          </w:p>
          <w:p w:rsidR="00C53CF4" w:rsidRDefault="00C53CF4" w:rsidP="00C53CF4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xmlns:tools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"http://schemas.android.com/tools"</w:t>
            </w:r>
          </w:p>
          <w:p w:rsidR="00C53CF4" w:rsidRDefault="00C53CF4" w:rsidP="00C53CF4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tools:context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skhu.sw.mymemo.MainActivity</w:t>
            </w:r>
            <w:proofErr w:type="spellEnd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C53CF4" w:rsidRDefault="00C53CF4" w:rsidP="00C53CF4">
            <w:pPr>
              <w:pStyle w:val="aa"/>
            </w:pPr>
          </w:p>
          <w:p w:rsidR="00C53CF4" w:rsidRDefault="00C53CF4" w:rsidP="00C53C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C53CF4" w:rsidRDefault="00C53CF4" w:rsidP="00C53CF4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</w:t>
            </w:r>
            <w:proofErr w:type="spellStart"/>
            <w:r>
              <w:rPr>
                <w:color w:val="2A00FF"/>
              </w:rPr>
              <w:t>action_new</w:t>
            </w:r>
            <w:proofErr w:type="spellEnd"/>
            <w:r>
              <w:rPr>
                <w:color w:val="2A00FF"/>
              </w:rPr>
              <w:t>"</w:t>
            </w:r>
          </w:p>
          <w:p w:rsidR="00C53CF4" w:rsidRDefault="00C53CF4" w:rsidP="00C53CF4">
            <w:pPr>
              <w:pStyle w:val="aa"/>
            </w:pPr>
            <w:r>
              <w:rPr>
                <w:color w:val="2A00FF"/>
              </w:rPr>
              <w:t xml:space="preserve">        </w:t>
            </w:r>
            <w:proofErr w:type="spellStart"/>
            <w:r>
              <w:rPr>
                <w:color w:val="7F007F"/>
              </w:rPr>
              <w:t>android:icon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ic_action_new</w:t>
            </w:r>
            <w:proofErr w:type="spellEnd"/>
            <w:r>
              <w:rPr>
                <w:color w:val="2A00FF"/>
              </w:rPr>
              <w:t>"</w:t>
            </w:r>
          </w:p>
          <w:p w:rsidR="00C53CF4" w:rsidRDefault="00C53CF4" w:rsidP="00C53CF4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android:title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</w:t>
            </w:r>
            <w:proofErr w:type="spellStart"/>
            <w:r>
              <w:rPr>
                <w:color w:val="2A00FF"/>
              </w:rPr>
              <w:t>action_new</w:t>
            </w:r>
            <w:proofErr w:type="spellEnd"/>
            <w:r>
              <w:rPr>
                <w:color w:val="2A00FF"/>
              </w:rPr>
              <w:t>"</w:t>
            </w:r>
          </w:p>
          <w:p w:rsidR="00C53CF4" w:rsidRDefault="00C53CF4" w:rsidP="00C53CF4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app:showAsAction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ifRoom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/&gt;</w:t>
            </w:r>
          </w:p>
          <w:p w:rsidR="00C53CF4" w:rsidRDefault="00C53CF4" w:rsidP="00C53C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C53CF4" w:rsidRDefault="00C53CF4" w:rsidP="00C53CF4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</w:p>
          <w:p w:rsidR="00C53CF4" w:rsidRDefault="00C53CF4" w:rsidP="00C53CF4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android:orderInCategory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"100"</w:t>
            </w:r>
          </w:p>
          <w:p w:rsidR="00C53CF4" w:rsidRDefault="00C53CF4" w:rsidP="00C53CF4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android:title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</w:p>
          <w:p w:rsidR="00C53CF4" w:rsidRDefault="00C53CF4" w:rsidP="00C53CF4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app:showAsAction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"never"</w:t>
            </w:r>
            <w:r>
              <w:rPr>
                <w:color w:val="008080"/>
              </w:rPr>
              <w:t>/&gt;</w:t>
            </w:r>
          </w:p>
          <w:p w:rsidR="00C53CF4" w:rsidRDefault="00C53CF4" w:rsidP="00C53CF4">
            <w:pPr>
              <w:pStyle w:val="aa"/>
            </w:pPr>
          </w:p>
          <w:p w:rsidR="00345D07" w:rsidRPr="00337388" w:rsidRDefault="00C53CF4" w:rsidP="00C53CF4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menu</w:t>
            </w:r>
            <w:r>
              <w:rPr>
                <w:color w:val="008080"/>
              </w:rPr>
              <w:t>&gt;</w:t>
            </w:r>
          </w:p>
        </w:tc>
      </w:tr>
    </w:tbl>
    <w:p w:rsidR="00345D07" w:rsidRDefault="00345D07" w:rsidP="00345D07"/>
    <w:p w:rsidR="00345D07" w:rsidRDefault="00345D07" w:rsidP="00345D07">
      <w:r>
        <w:rPr>
          <w:rFonts w:hint="eastAsia"/>
        </w:rPr>
        <w:t>(줄6</w:t>
      </w:r>
      <w:r>
        <w:t>~</w:t>
      </w:r>
      <w:r w:rsidR="00C53CF4">
        <w:t>10</w:t>
      </w:r>
      <w:r>
        <w:t>)</w:t>
      </w:r>
      <w:r>
        <w:rPr>
          <w:rFonts w:hint="eastAsia"/>
        </w:rPr>
        <w:t>의 메뉴 항목이 추가되었다.</w:t>
      </w:r>
    </w:p>
    <w:p w:rsidR="00345D07" w:rsidRDefault="00345D07" w:rsidP="00345D07"/>
    <w:tbl>
      <w:tblPr>
        <w:tblStyle w:val="ae"/>
        <w:tblW w:w="0" w:type="auto"/>
        <w:tblLook w:val="04A0"/>
      </w:tblPr>
      <w:tblGrid>
        <w:gridCol w:w="2122"/>
        <w:gridCol w:w="2835"/>
        <w:gridCol w:w="5499"/>
      </w:tblGrid>
      <w:tr w:rsidR="00345D07" w:rsidTr="00080D62">
        <w:tc>
          <w:tcPr>
            <w:tcW w:w="2122" w:type="dxa"/>
          </w:tcPr>
          <w:p w:rsidR="00345D07" w:rsidRDefault="00345D07" w:rsidP="00080D62">
            <w:r>
              <w:rPr>
                <w:rFonts w:hint="eastAsia"/>
              </w:rPr>
              <w:t>항목</w:t>
            </w:r>
          </w:p>
        </w:tc>
        <w:tc>
          <w:tcPr>
            <w:tcW w:w="2835" w:type="dxa"/>
          </w:tcPr>
          <w:p w:rsidR="00345D07" w:rsidRDefault="00345D07" w:rsidP="00080D62">
            <w:r>
              <w:rPr>
                <w:rFonts w:hint="eastAsia"/>
              </w:rPr>
              <w:t>값</w:t>
            </w:r>
          </w:p>
        </w:tc>
        <w:tc>
          <w:tcPr>
            <w:tcW w:w="5499" w:type="dxa"/>
          </w:tcPr>
          <w:p w:rsidR="00345D07" w:rsidRDefault="00345D07" w:rsidP="00080D62">
            <w:r>
              <w:rPr>
                <w:rFonts w:hint="eastAsia"/>
              </w:rPr>
              <w:t>항목 설명</w:t>
            </w:r>
          </w:p>
        </w:tc>
      </w:tr>
      <w:tr w:rsidR="00345D07" w:rsidTr="00080D62">
        <w:tc>
          <w:tcPr>
            <w:tcW w:w="2122" w:type="dxa"/>
          </w:tcPr>
          <w:p w:rsidR="00345D07" w:rsidRDefault="00345D07" w:rsidP="00080D62">
            <w:proofErr w:type="spellStart"/>
            <w:r>
              <w:rPr>
                <w:rFonts w:hint="eastAsia"/>
              </w:rPr>
              <w:t>android:id</w:t>
            </w:r>
            <w:proofErr w:type="spellEnd"/>
          </w:p>
        </w:tc>
        <w:tc>
          <w:tcPr>
            <w:tcW w:w="2835" w:type="dxa"/>
          </w:tcPr>
          <w:p w:rsidR="00345D07" w:rsidRDefault="00345D07" w:rsidP="00C53CF4">
            <w:r>
              <w:rPr>
                <w:color w:val="2A00FF"/>
              </w:rPr>
              <w:t>@+id/</w:t>
            </w:r>
            <w:proofErr w:type="spellStart"/>
            <w:r>
              <w:rPr>
                <w:color w:val="2A00FF"/>
              </w:rPr>
              <w:t>action_</w:t>
            </w:r>
            <w:r w:rsidR="00C53CF4">
              <w:rPr>
                <w:color w:val="2A00FF"/>
              </w:rPr>
              <w:t>new</w:t>
            </w:r>
            <w:proofErr w:type="spellEnd"/>
          </w:p>
        </w:tc>
        <w:tc>
          <w:tcPr>
            <w:tcW w:w="5499" w:type="dxa"/>
          </w:tcPr>
          <w:p w:rsidR="00345D07" w:rsidRDefault="00345D07" w:rsidP="00080D62">
            <w:r>
              <w:rPr>
                <w:rFonts w:hint="eastAsia"/>
              </w:rPr>
              <w:t xml:space="preserve">이 메뉴 항목의 </w:t>
            </w:r>
            <w:r>
              <w:t>id</w:t>
            </w:r>
            <w:r>
              <w:rPr>
                <w:rFonts w:hint="eastAsia"/>
              </w:rPr>
              <w:t>를 정의한다.</w:t>
            </w:r>
          </w:p>
          <w:p w:rsidR="00345D07" w:rsidRDefault="00345D07" w:rsidP="00C53CF4">
            <w:r>
              <w:t xml:space="preserve">Java </w:t>
            </w:r>
            <w:r>
              <w:rPr>
                <w:rFonts w:hint="eastAsia"/>
              </w:rPr>
              <w:t xml:space="preserve">코드에서는 </w:t>
            </w:r>
            <w:proofErr w:type="spellStart"/>
            <w:r>
              <w:t>R.id.action_</w:t>
            </w:r>
            <w:r w:rsidR="00C53CF4">
              <w:t>new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이다</w:t>
            </w:r>
          </w:p>
        </w:tc>
      </w:tr>
      <w:tr w:rsidR="00345D07" w:rsidTr="00080D62">
        <w:tc>
          <w:tcPr>
            <w:tcW w:w="2122" w:type="dxa"/>
          </w:tcPr>
          <w:p w:rsidR="00345D07" w:rsidRDefault="00345D07" w:rsidP="00080D62">
            <w:proofErr w:type="spellStart"/>
            <w:r>
              <w:rPr>
                <w:rFonts w:hint="eastAsia"/>
              </w:rPr>
              <w:t>android:icon</w:t>
            </w:r>
            <w:proofErr w:type="spellEnd"/>
          </w:p>
        </w:tc>
        <w:tc>
          <w:tcPr>
            <w:tcW w:w="2835" w:type="dxa"/>
          </w:tcPr>
          <w:p w:rsidR="00345D07" w:rsidRDefault="00345D07" w:rsidP="00C53CF4">
            <w:r>
              <w:rPr>
                <w:color w:val="2A00FF"/>
              </w:rPr>
              <w:t>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ic_action_</w:t>
            </w:r>
            <w:r w:rsidR="00C53CF4">
              <w:rPr>
                <w:color w:val="2A00FF"/>
              </w:rPr>
              <w:t>new</w:t>
            </w:r>
            <w:proofErr w:type="spellEnd"/>
          </w:p>
        </w:tc>
        <w:tc>
          <w:tcPr>
            <w:tcW w:w="5499" w:type="dxa"/>
          </w:tcPr>
          <w:p w:rsidR="00345D07" w:rsidRDefault="00345D07" w:rsidP="00080D62">
            <w:r>
              <w:rPr>
                <w:rFonts w:hint="eastAsia"/>
              </w:rPr>
              <w:t xml:space="preserve">메뉴 항목에 표시할 아이콘의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345D07" w:rsidTr="00080D62">
        <w:tc>
          <w:tcPr>
            <w:tcW w:w="2122" w:type="dxa"/>
          </w:tcPr>
          <w:p w:rsidR="00345D07" w:rsidRDefault="00345D07" w:rsidP="00080D62">
            <w:proofErr w:type="spellStart"/>
            <w:r>
              <w:rPr>
                <w:rFonts w:hint="eastAsia"/>
              </w:rPr>
              <w:t>android:title</w:t>
            </w:r>
            <w:proofErr w:type="spellEnd"/>
          </w:p>
        </w:tc>
        <w:tc>
          <w:tcPr>
            <w:tcW w:w="2835" w:type="dxa"/>
          </w:tcPr>
          <w:p w:rsidR="00345D07" w:rsidRDefault="00345D07" w:rsidP="00C53CF4">
            <w:r>
              <w:rPr>
                <w:color w:val="2A00FF"/>
              </w:rPr>
              <w:t>@string/</w:t>
            </w:r>
            <w:proofErr w:type="spellStart"/>
            <w:r>
              <w:rPr>
                <w:color w:val="2A00FF"/>
              </w:rPr>
              <w:t>action_</w:t>
            </w:r>
            <w:r w:rsidR="00C53CF4">
              <w:rPr>
                <w:color w:val="2A00FF"/>
              </w:rPr>
              <w:t>new</w:t>
            </w:r>
            <w:proofErr w:type="spellEnd"/>
          </w:p>
        </w:tc>
        <w:tc>
          <w:tcPr>
            <w:tcW w:w="5499" w:type="dxa"/>
          </w:tcPr>
          <w:p w:rsidR="00345D07" w:rsidRDefault="00345D07" w:rsidP="00080D62">
            <w:r>
              <w:rPr>
                <w:rFonts w:hint="eastAsia"/>
              </w:rPr>
              <w:t xml:space="preserve">메뉴 제목으로 표시할 문자열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345D07" w:rsidTr="00080D62">
        <w:tc>
          <w:tcPr>
            <w:tcW w:w="2122" w:type="dxa"/>
          </w:tcPr>
          <w:p w:rsidR="00345D07" w:rsidRDefault="00345D07" w:rsidP="00080D62">
            <w:proofErr w:type="spellStart"/>
            <w:r>
              <w:rPr>
                <w:rFonts w:hint="eastAsia"/>
              </w:rPr>
              <w:t>app:showAsAction</w:t>
            </w:r>
            <w:proofErr w:type="spellEnd"/>
          </w:p>
        </w:tc>
        <w:tc>
          <w:tcPr>
            <w:tcW w:w="2835" w:type="dxa"/>
          </w:tcPr>
          <w:p w:rsidR="00345D07" w:rsidRDefault="00345D07" w:rsidP="00080D62">
            <w:proofErr w:type="spellStart"/>
            <w:r>
              <w:rPr>
                <w:color w:val="2A00FF"/>
              </w:rPr>
              <w:t>ifRoom</w:t>
            </w:r>
            <w:proofErr w:type="spellEnd"/>
          </w:p>
        </w:tc>
        <w:tc>
          <w:tcPr>
            <w:tcW w:w="5499" w:type="dxa"/>
          </w:tcPr>
          <w:p w:rsidR="00345D07" w:rsidRDefault="00345D07" w:rsidP="00080D62">
            <w:proofErr w:type="spellStart"/>
            <w:r>
              <w:rPr>
                <w:rFonts w:hint="eastAsia"/>
              </w:rPr>
              <w:t>액션바의</w:t>
            </w:r>
            <w:proofErr w:type="spellEnd"/>
            <w:r>
              <w:rPr>
                <w:rFonts w:hint="eastAsia"/>
              </w:rPr>
              <w:t xml:space="preserve"> 공간에 여유가 있으면 메뉴 항목의 아이콘을 </w:t>
            </w:r>
            <w:proofErr w:type="spellStart"/>
            <w:r>
              <w:rPr>
                <w:rFonts w:hint="eastAsia"/>
              </w:rPr>
              <w:t>액션바에</w:t>
            </w:r>
            <w:proofErr w:type="spellEnd"/>
            <w:r>
              <w:rPr>
                <w:rFonts w:hint="eastAsia"/>
              </w:rPr>
              <w:t xml:space="preserve"> 표시하라는 뜻</w:t>
            </w:r>
          </w:p>
        </w:tc>
      </w:tr>
    </w:tbl>
    <w:p w:rsidR="00345D07" w:rsidRDefault="00345D07" w:rsidP="00345D07"/>
    <w:p w:rsidR="00AB7B80" w:rsidRPr="00345D07" w:rsidRDefault="00AB7B80" w:rsidP="00AB7B80"/>
    <w:p w:rsidR="00AB7B80" w:rsidRDefault="00AB7B80" w:rsidP="00AB7B80">
      <w:pPr>
        <w:rPr>
          <w:rFonts w:hAnsi="굴림" w:cstheme="majorBidi"/>
          <w:sz w:val="40"/>
          <w:szCs w:val="28"/>
        </w:rPr>
      </w:pPr>
      <w:r>
        <w:br w:type="page"/>
      </w:r>
    </w:p>
    <w:p w:rsidR="00AB7B80" w:rsidRDefault="00AB7B80" w:rsidP="00AB7B80">
      <w:pPr>
        <w:pStyle w:val="2"/>
      </w:pPr>
      <w:bookmarkStart w:id="15" w:name="_Toc399461810"/>
      <w:bookmarkStart w:id="16" w:name="_Toc404313175"/>
      <w:bookmarkEnd w:id="13"/>
      <w:r w:rsidRPr="006D364F">
        <w:lastRenderedPageBreak/>
        <w:t>LectureDBOpenHelper</w:t>
      </w:r>
      <w:r>
        <w:t xml:space="preserve">.java </w:t>
      </w:r>
      <w:r>
        <w:rPr>
          <w:rFonts w:hint="eastAsia"/>
        </w:rPr>
        <w:t>생성</w:t>
      </w:r>
      <w:bookmarkEnd w:id="15"/>
      <w:bookmarkEnd w:id="16"/>
    </w:p>
    <w:p w:rsidR="00AB7B80" w:rsidRDefault="00AB7B80" w:rsidP="00AB7B80"/>
    <w:p w:rsidR="00AB7B80" w:rsidRDefault="00AB7B80" w:rsidP="00AB7B80"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>P</w:t>
      </w:r>
      <w:r>
        <w:t xml:space="preserve">ackage Explorer </w:t>
      </w:r>
      <w:r>
        <w:rPr>
          <w:rFonts w:hint="eastAsia"/>
        </w:rPr>
        <w:t xml:space="preserve">창에서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 xml:space="preserve">프로젝트 아래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폴더 아래 </w:t>
      </w:r>
      <w:proofErr w:type="spellStart"/>
      <w:r>
        <w:t>skhu.sw.mymemo</w:t>
      </w:r>
      <w:proofErr w:type="spellEnd"/>
      <w:r>
        <w:t xml:space="preserve"> </w:t>
      </w:r>
      <w:r>
        <w:rPr>
          <w:rFonts w:hint="eastAsia"/>
        </w:rPr>
        <w:t xml:space="preserve">패키지를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</w:t>
      </w:r>
      <w:r>
        <w:t xml:space="preserve">New </w:t>
      </w:r>
      <w:r>
        <w:t>–</w:t>
      </w:r>
      <w:r>
        <w:t xml:space="preserve"> Class </w:t>
      </w:r>
      <w:r>
        <w:rPr>
          <w:rFonts w:hint="eastAsia"/>
        </w:rPr>
        <w:t xml:space="preserve">메뉴를 클릭하면 </w:t>
      </w:r>
      <w:r>
        <w:t xml:space="preserve">New Java Class </w:t>
      </w:r>
      <w:r>
        <w:rPr>
          <w:rFonts w:hint="eastAsia"/>
        </w:rPr>
        <w:t>생성 대화상자가 표시된다.</w:t>
      </w:r>
    </w:p>
    <w:p w:rsidR="00AB7B80" w:rsidRDefault="00AB7B80" w:rsidP="00AB7B80"/>
    <w:p w:rsidR="00AB7B80" w:rsidRDefault="00AB7B80" w:rsidP="00AB7B80">
      <w:proofErr w:type="spellStart"/>
      <w:r>
        <w:rPr>
          <w:rFonts w:hint="eastAsia"/>
        </w:rPr>
        <w:t>LectureDBOpenHelper</w:t>
      </w:r>
      <w:proofErr w:type="spellEnd"/>
      <w:r>
        <w:rPr>
          <w:rFonts w:hint="eastAsia"/>
        </w:rPr>
        <w:t xml:space="preserve"> 클래스를 생성하자.</w:t>
      </w:r>
    </w:p>
    <w:p w:rsidR="00AB7B80" w:rsidRDefault="00AB7B80" w:rsidP="00AB7B80"/>
    <w:p w:rsidR="00AB7B80" w:rsidRDefault="00AB7B80" w:rsidP="00610B4B">
      <w:pPr>
        <w:pStyle w:val="3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t>skhu.sw</w:t>
      </w:r>
      <w:proofErr w:type="spellEnd"/>
      <w:r>
        <w:t>/LectureDBOpenHelper.java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AB7B80" w:rsidTr="00A56E19">
        <w:tc>
          <w:tcPr>
            <w:tcW w:w="426" w:type="dxa"/>
          </w:tcPr>
          <w:p w:rsidR="00AB7B80" w:rsidRPr="00185935" w:rsidRDefault="00AB7B80" w:rsidP="00AB7B80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AB7B80" w:rsidRPr="00185935" w:rsidRDefault="00AB7B80" w:rsidP="00AB7B80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AB7B80" w:rsidRPr="00185935" w:rsidRDefault="00AB7B80" w:rsidP="00AB7B80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AB7B80" w:rsidRPr="00185935" w:rsidRDefault="00AB7B80" w:rsidP="00AB7B80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AB7B80" w:rsidRPr="00185935" w:rsidRDefault="00AB7B80" w:rsidP="00AB7B80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AB7B80" w:rsidRPr="00185935" w:rsidRDefault="00AB7B80" w:rsidP="00AB7B80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AB7B80" w:rsidRPr="00185935" w:rsidRDefault="00AB7B80" w:rsidP="00AB7B80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AB7B80" w:rsidRPr="00185935" w:rsidRDefault="00AB7B80" w:rsidP="00AB7B80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9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AB7B80" w:rsidRDefault="00AB7B80" w:rsidP="00AB7B80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AB7B80" w:rsidRDefault="00AB7B80" w:rsidP="00AB7B80">
            <w:pPr>
              <w:pStyle w:val="aa"/>
            </w:pPr>
            <w:r>
              <w:t>28</w:t>
            </w:r>
          </w:p>
          <w:p w:rsidR="00AB7B80" w:rsidRDefault="00AB7B80" w:rsidP="00AB7B80">
            <w:pPr>
              <w:pStyle w:val="aa"/>
            </w:pPr>
            <w:r>
              <w:t>29</w:t>
            </w:r>
          </w:p>
          <w:p w:rsidR="00AB7B80" w:rsidRDefault="00AB7B80" w:rsidP="00AB7B80">
            <w:pPr>
              <w:pStyle w:val="aa"/>
            </w:pPr>
            <w:r>
              <w:t>30</w:t>
            </w:r>
          </w:p>
          <w:p w:rsidR="00AB7B80" w:rsidRDefault="00AB7B80" w:rsidP="00AB7B80">
            <w:pPr>
              <w:pStyle w:val="aa"/>
            </w:pPr>
            <w:r>
              <w:t>31</w:t>
            </w:r>
          </w:p>
          <w:p w:rsidR="00AB7B80" w:rsidRDefault="00AB7B80" w:rsidP="00AB7B80">
            <w:pPr>
              <w:pStyle w:val="aa"/>
            </w:pPr>
            <w:r>
              <w:t>32</w:t>
            </w:r>
          </w:p>
          <w:p w:rsidR="00AB7B80" w:rsidRDefault="00AB7B80" w:rsidP="00AB7B80">
            <w:pPr>
              <w:pStyle w:val="aa"/>
            </w:pPr>
            <w:r>
              <w:t>33</w:t>
            </w:r>
          </w:p>
          <w:p w:rsidR="00AB7B80" w:rsidRPr="00185935" w:rsidRDefault="00AB7B80" w:rsidP="00AB7B80">
            <w:pPr>
              <w:pStyle w:val="aa"/>
            </w:pPr>
            <w:r>
              <w:t>34</w:t>
            </w:r>
          </w:p>
        </w:tc>
        <w:tc>
          <w:tcPr>
            <w:tcW w:w="10631" w:type="dxa"/>
          </w:tcPr>
          <w:p w:rsidR="00AB7B80" w:rsidRDefault="00AB7B80" w:rsidP="00AB7B80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skhu.sw.mymemo</w:t>
            </w:r>
            <w:proofErr w:type="spellEnd"/>
            <w:r>
              <w:rPr>
                <w:color w:val="000000"/>
              </w:rPr>
              <w:t>;</w:t>
            </w:r>
          </w:p>
          <w:p w:rsidR="00AB7B80" w:rsidRDefault="00AB7B80" w:rsidP="00AB7B80">
            <w:pPr>
              <w:pStyle w:val="aa"/>
            </w:pPr>
          </w:p>
          <w:p w:rsidR="00AB7B80" w:rsidRDefault="00AB7B80" w:rsidP="00AB7B8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android.content.Context</w:t>
            </w:r>
            <w:proofErr w:type="spellEnd"/>
            <w:r>
              <w:rPr>
                <w:color w:val="000000"/>
              </w:rPr>
              <w:t>;</w:t>
            </w:r>
          </w:p>
          <w:p w:rsidR="00AB7B80" w:rsidRDefault="00AB7B80" w:rsidP="00AB7B8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android.database.sqlite.SQLiteDatabase</w:t>
            </w:r>
            <w:proofErr w:type="spellEnd"/>
            <w:r>
              <w:rPr>
                <w:color w:val="000000"/>
              </w:rPr>
              <w:t>;</w:t>
            </w:r>
          </w:p>
          <w:p w:rsidR="00AB7B80" w:rsidRDefault="00AB7B80" w:rsidP="00AB7B8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android.database.sqlite.SQLiteOpenHelper</w:t>
            </w:r>
            <w:proofErr w:type="spellEnd"/>
            <w:r>
              <w:rPr>
                <w:color w:val="000000"/>
              </w:rPr>
              <w:t>;</w:t>
            </w:r>
          </w:p>
          <w:p w:rsidR="00AB7B80" w:rsidRDefault="00AB7B80" w:rsidP="00AB7B80">
            <w:pPr>
              <w:pStyle w:val="aa"/>
            </w:pPr>
          </w:p>
          <w:p w:rsidR="00AB7B80" w:rsidRDefault="00AB7B80" w:rsidP="00AB7B80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LectureDBOpenHelper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SQLiteOpenHelper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AB7B80" w:rsidRDefault="00AB7B80" w:rsidP="00AB7B80">
            <w:pPr>
              <w:pStyle w:val="aa"/>
            </w:pP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DB_VERSION</w:t>
            </w:r>
            <w:r>
              <w:rPr>
                <w:color w:val="000000"/>
              </w:rPr>
              <w:t xml:space="preserve"> = 2;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DB_NAME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Lecture.db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>;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SQL_CREATE_LISTITEM_TABLE</w:t>
            </w:r>
            <w:r>
              <w:rPr>
                <w:color w:val="000000"/>
              </w:rPr>
              <w:t xml:space="preserve"> = 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2A00FF"/>
              </w:rPr>
              <w:t xml:space="preserve">"CREATE TABLE </w:t>
            </w:r>
            <w:proofErr w:type="spellStart"/>
            <w:r>
              <w:rPr>
                <w:color w:val="2A00FF"/>
              </w:rPr>
              <w:t>ListItem</w:t>
            </w:r>
            <w:proofErr w:type="spellEnd"/>
            <w:r>
              <w:rPr>
                <w:color w:val="2A00FF"/>
              </w:rPr>
              <w:t xml:space="preserve"> ( _id INTEGER PRIMARY KEY AUTOINCREMENT, "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        + </w:t>
            </w:r>
            <w:r>
              <w:rPr>
                <w:color w:val="2A00FF"/>
              </w:rPr>
              <w:t xml:space="preserve">"title TEXT, </w:t>
            </w:r>
            <w:proofErr w:type="spellStart"/>
            <w:r>
              <w:rPr>
                <w:color w:val="2A00FF"/>
              </w:rPr>
              <w:t>modifiedTime</w:t>
            </w:r>
            <w:proofErr w:type="spellEnd"/>
            <w:r>
              <w:rPr>
                <w:color w:val="2A00FF"/>
              </w:rPr>
              <w:t xml:space="preserve"> DATETIME DEFAULT (</w:t>
            </w:r>
            <w:proofErr w:type="spellStart"/>
            <w:r>
              <w:rPr>
                <w:color w:val="2A00FF"/>
              </w:rPr>
              <w:t>datetime</w:t>
            </w:r>
            <w:proofErr w:type="spellEnd"/>
            <w:r>
              <w:rPr>
                <w:color w:val="2A00FF"/>
              </w:rPr>
              <w:t>('</w:t>
            </w:r>
            <w:proofErr w:type="spellStart"/>
            <w:r>
              <w:rPr>
                <w:color w:val="2A00FF"/>
              </w:rPr>
              <w:t>now','localtime</w:t>
            </w:r>
            <w:proofErr w:type="spellEnd"/>
            <w:r>
              <w:rPr>
                <w:color w:val="2A00FF"/>
              </w:rPr>
              <w:t>')) );"</w:t>
            </w:r>
            <w:r>
              <w:rPr>
                <w:color w:val="000000"/>
              </w:rPr>
              <w:t>;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final</w:t>
            </w:r>
            <w:r>
              <w:rPr>
                <w:color w:val="000000"/>
              </w:rPr>
              <w:t xml:space="preserve"> String </w:t>
            </w:r>
            <w:r>
              <w:rPr>
                <w:color w:val="0000C0"/>
              </w:rPr>
              <w:t>SQL_CREATE_MYMEMO_TABLE</w:t>
            </w:r>
            <w:r>
              <w:rPr>
                <w:color w:val="000000"/>
              </w:rPr>
              <w:t xml:space="preserve"> = 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2A00FF"/>
              </w:rPr>
              <w:t xml:space="preserve">"CREATE TABLE </w:t>
            </w:r>
            <w:proofErr w:type="spellStart"/>
            <w:r>
              <w:rPr>
                <w:color w:val="2A00FF"/>
              </w:rPr>
              <w:t>MyMemo</w:t>
            </w:r>
            <w:proofErr w:type="spellEnd"/>
            <w:r>
              <w:rPr>
                <w:color w:val="2A00FF"/>
              </w:rPr>
              <w:t xml:space="preserve"> ( _id INTEGER PRIMARY KEY AUTOINCREMENT, "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        + </w:t>
            </w:r>
            <w:r>
              <w:rPr>
                <w:color w:val="2A00FF"/>
              </w:rPr>
              <w:t xml:space="preserve">"title TEXT, body TEXT, </w:t>
            </w:r>
            <w:proofErr w:type="spellStart"/>
            <w:r>
              <w:rPr>
                <w:color w:val="2A00FF"/>
              </w:rPr>
              <w:t>modifiedTime</w:t>
            </w:r>
            <w:proofErr w:type="spellEnd"/>
            <w:r>
              <w:rPr>
                <w:color w:val="2A00FF"/>
              </w:rPr>
              <w:t xml:space="preserve"> DATETIME DEFAULT (</w:t>
            </w:r>
            <w:proofErr w:type="spellStart"/>
            <w:r>
              <w:rPr>
                <w:color w:val="2A00FF"/>
              </w:rPr>
              <w:t>datetime</w:t>
            </w:r>
            <w:proofErr w:type="spellEnd"/>
            <w:r>
              <w:rPr>
                <w:color w:val="2A00FF"/>
              </w:rPr>
              <w:t>('</w:t>
            </w:r>
            <w:proofErr w:type="spellStart"/>
            <w:r>
              <w:rPr>
                <w:color w:val="2A00FF"/>
              </w:rPr>
              <w:t>now','localtime</w:t>
            </w:r>
            <w:proofErr w:type="spellEnd"/>
            <w:r>
              <w:rPr>
                <w:color w:val="2A00FF"/>
              </w:rPr>
              <w:t>')) );"</w:t>
            </w:r>
            <w:r>
              <w:rPr>
                <w:color w:val="000000"/>
              </w:rPr>
              <w:t>;</w:t>
            </w:r>
          </w:p>
          <w:p w:rsidR="00AB7B80" w:rsidRDefault="00AB7B80" w:rsidP="00AB7B80">
            <w:pPr>
              <w:pStyle w:val="aa"/>
            </w:pP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LectureDBOpenHelper</w:t>
            </w:r>
            <w:proofErr w:type="spellEnd"/>
            <w:r>
              <w:rPr>
                <w:color w:val="000000"/>
              </w:rPr>
              <w:t>(Context context) {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 xml:space="preserve">(context, </w:t>
            </w:r>
            <w:r>
              <w:rPr>
                <w:color w:val="0000C0"/>
              </w:rPr>
              <w:t>DB_NAME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DB_VERSION</w:t>
            </w:r>
            <w:r>
              <w:rPr>
                <w:color w:val="000000"/>
              </w:rPr>
              <w:t>);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AB7B80" w:rsidRDefault="00AB7B80" w:rsidP="00AB7B80">
            <w:pPr>
              <w:pStyle w:val="aa"/>
            </w:pP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SQLiteDatabase</w:t>
            </w:r>
            <w:proofErr w:type="spellEnd"/>
            <w:r>
              <w:rPr>
                <w:color w:val="000000"/>
              </w:rPr>
              <w:t xml:space="preserve"> db) {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db.execSQL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C0"/>
              </w:rPr>
              <w:t>SQL_CREATE_LISTITEM_TABLE</w:t>
            </w:r>
            <w:r>
              <w:rPr>
                <w:color w:val="000000"/>
              </w:rPr>
              <w:t>);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db.execSQL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C0"/>
              </w:rPr>
              <w:t>SQL_CREATE_MYMEMO_TABLE</w:t>
            </w:r>
            <w:r>
              <w:rPr>
                <w:color w:val="000000"/>
              </w:rPr>
              <w:t>);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AB7B80" w:rsidRDefault="00AB7B80" w:rsidP="00AB7B80">
            <w:pPr>
              <w:pStyle w:val="aa"/>
            </w:pP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onUpgrade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SQLiteDatabase</w:t>
            </w:r>
            <w:proofErr w:type="spellEnd"/>
            <w:r>
              <w:rPr>
                <w:color w:val="000000"/>
              </w:rPr>
              <w:t xml:space="preserve"> db,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oldVersion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newVersion</w:t>
            </w:r>
            <w:proofErr w:type="spellEnd"/>
            <w:r>
              <w:rPr>
                <w:color w:val="000000"/>
              </w:rPr>
              <w:t>) {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oldVersion</w:t>
            </w:r>
            <w:proofErr w:type="spellEnd"/>
            <w:r>
              <w:rPr>
                <w:color w:val="000000"/>
              </w:rPr>
              <w:t xml:space="preserve"> == 1) 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db.execSQL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C0"/>
              </w:rPr>
              <w:t>SQL_CREATE_MYMEMO_TABLE</w:t>
            </w:r>
            <w:r>
              <w:rPr>
                <w:color w:val="000000"/>
              </w:rPr>
              <w:t xml:space="preserve">);            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AB7B80" w:rsidRDefault="00AB7B80" w:rsidP="00AB7B80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AB7B80" w:rsidRDefault="00AB7B80" w:rsidP="00AB7B80"/>
    <w:p w:rsidR="00100696" w:rsidRDefault="00100696" w:rsidP="00100696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데이터베이스를 사용하려면, </w:t>
      </w:r>
      <w:r>
        <w:t>(</w:t>
      </w:r>
      <w:r>
        <w:rPr>
          <w:rFonts w:hint="eastAsia"/>
        </w:rPr>
        <w:t>줄7</w:t>
      </w:r>
      <w:r>
        <w:t>)</w:t>
      </w:r>
      <w:r>
        <w:rPr>
          <w:rFonts w:hint="eastAsia"/>
        </w:rPr>
        <w:t xml:space="preserve">처럼 </w:t>
      </w:r>
      <w:proofErr w:type="spellStart"/>
      <w:r>
        <w:t>SQLiteOpenHelper</w:t>
      </w:r>
      <w:proofErr w:type="spellEnd"/>
      <w:r>
        <w:t xml:space="preserve"> </w:t>
      </w:r>
      <w:r>
        <w:rPr>
          <w:rFonts w:hint="eastAsia"/>
        </w:rPr>
        <w:t xml:space="preserve">클래스를 상속받아서 자식 클래스를 만들고,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,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onUpdate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구현해야 한다.</w:t>
      </w:r>
    </w:p>
    <w:p w:rsidR="00100696" w:rsidRPr="00100696" w:rsidRDefault="00100696" w:rsidP="00100696"/>
    <w:p w:rsidR="00100696" w:rsidRDefault="00100696" w:rsidP="00100696">
      <w:r>
        <w:t>(</w:t>
      </w:r>
      <w:r>
        <w:rPr>
          <w:rFonts w:hint="eastAsia"/>
        </w:rPr>
        <w:t>줄1</w:t>
      </w:r>
      <w:r>
        <w:t xml:space="preserve">9)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구현</w:t>
      </w:r>
    </w:p>
    <w:p w:rsidR="00100696" w:rsidRDefault="00100696" w:rsidP="00100696">
      <w:r>
        <w:rPr>
          <w:rFonts w:hint="eastAsia"/>
        </w:rPr>
        <w:t>(줄2</w:t>
      </w:r>
      <w:r>
        <w:t xml:space="preserve">0) </w:t>
      </w:r>
      <w:r>
        <w:rPr>
          <w:rFonts w:hint="eastAsia"/>
        </w:rPr>
        <w:t xml:space="preserve">부모 클래스인 </w:t>
      </w:r>
      <w:proofErr w:type="spellStart"/>
      <w:r>
        <w:t>SQLiteOpenHelper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호출이다.</w:t>
      </w:r>
      <w:r>
        <w:t xml:space="preserve"> </w:t>
      </w:r>
    </w:p>
    <w:p w:rsidR="00100696" w:rsidRDefault="00100696" w:rsidP="00100696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데이터베이스 파일명이고,</w:t>
      </w:r>
      <w:r>
        <w:t xml:space="preserve"> </w:t>
      </w:r>
      <w:r>
        <w:rPr>
          <w:rFonts w:hint="eastAsia"/>
        </w:rPr>
        <w:t xml:space="preserve">마지막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데이터베이스 파일의 버전이다.</w:t>
      </w:r>
    </w:p>
    <w:p w:rsidR="00100696" w:rsidRDefault="00100696" w:rsidP="00100696"/>
    <w:p w:rsidR="00100696" w:rsidRDefault="00100696" w:rsidP="00100696">
      <w:r>
        <w:rPr>
          <w:rFonts w:hint="eastAsia"/>
        </w:rPr>
        <w:t>(줄9</w:t>
      </w:r>
      <w:r>
        <w:t xml:space="preserve">) </w:t>
      </w:r>
      <w:r>
        <w:rPr>
          <w:rFonts w:hint="eastAsia"/>
        </w:rPr>
        <w:t>데이터베이스 파일의 버전을 정의한 상수 멤버 변수이다</w:t>
      </w:r>
    </w:p>
    <w:p w:rsidR="00100696" w:rsidRDefault="00100696" w:rsidP="00100696">
      <w:r>
        <w:rPr>
          <w:rFonts w:hint="eastAsia"/>
        </w:rPr>
        <w:t>(줄</w:t>
      </w:r>
      <w:r>
        <w:t xml:space="preserve">10) </w:t>
      </w:r>
      <w:r>
        <w:rPr>
          <w:rFonts w:hint="eastAsia"/>
        </w:rPr>
        <w:t>데이터베이스 파일명을 정의한 상수 멤버 변수이다.</w:t>
      </w:r>
    </w:p>
    <w:p w:rsidR="00100696" w:rsidRDefault="00100696" w:rsidP="00100696">
      <w:r>
        <w:t xml:space="preserve">Java </w:t>
      </w:r>
      <w:r>
        <w:rPr>
          <w:rFonts w:hint="eastAsia"/>
        </w:rPr>
        <w:t xml:space="preserve">언어에서 상수는 </w:t>
      </w:r>
      <w:r>
        <w:t xml:space="preserve">static final </w:t>
      </w:r>
      <w:r>
        <w:rPr>
          <w:rFonts w:hint="eastAsia"/>
        </w:rPr>
        <w:t>멤버 변수로 정의한다.</w:t>
      </w:r>
    </w:p>
    <w:p w:rsidR="00F24D79" w:rsidRDefault="00100696" w:rsidP="00100696">
      <w:r>
        <w:rPr>
          <w:rFonts w:hint="eastAsia"/>
        </w:rPr>
        <w:t>데이터베이스 파일명은 이전 예</w:t>
      </w:r>
      <w:r w:rsidR="00F24D79">
        <w:rPr>
          <w:rFonts w:hint="eastAsia"/>
        </w:rPr>
        <w:t>제에서 사용했던 그 파일명이고,</w:t>
      </w:r>
      <w:r w:rsidR="00F24D79">
        <w:t xml:space="preserve"> </w:t>
      </w:r>
      <w:r w:rsidR="00F24D79">
        <w:rPr>
          <w:rFonts w:hint="eastAsia"/>
        </w:rPr>
        <w:t xml:space="preserve">파일의 버전은 </w:t>
      </w:r>
      <w:r w:rsidR="00F24D79">
        <w:t>1</w:t>
      </w:r>
      <w:r w:rsidR="00F24D79">
        <w:rPr>
          <w:rFonts w:hint="eastAsia"/>
        </w:rPr>
        <w:t xml:space="preserve">에서 </w:t>
      </w:r>
      <w:r w:rsidR="00F24D79">
        <w:t>2</w:t>
      </w:r>
      <w:r w:rsidR="00F24D79">
        <w:rPr>
          <w:rFonts w:hint="eastAsia"/>
        </w:rPr>
        <w:t>로 올라갔다.</w:t>
      </w:r>
    </w:p>
    <w:p w:rsidR="00100696" w:rsidRDefault="00100696" w:rsidP="00100696"/>
    <w:p w:rsidR="00F24D79" w:rsidRDefault="00F24D79" w:rsidP="00100696">
      <w:r>
        <w:rPr>
          <w:rFonts w:hint="eastAsia"/>
        </w:rPr>
        <w:t>(줄2</w:t>
      </w:r>
      <w:r>
        <w:t xml:space="preserve">4)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F24D79" w:rsidRDefault="00F24D79" w:rsidP="00100696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앱이</w:t>
      </w:r>
      <w:proofErr w:type="spellEnd"/>
      <w:r>
        <w:rPr>
          <w:rFonts w:hint="eastAsia"/>
        </w:rPr>
        <w:t xml:space="preserve"> 실행되는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폰에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rPr>
          <w:rFonts w:hint="eastAsia"/>
        </w:rPr>
        <w:t>Lecture.db</w:t>
      </w:r>
      <w:proofErr w:type="spellEnd"/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데이터베이스 파일이 없다면,</w:t>
      </w:r>
      <w:r>
        <w:t xml:space="preserve"> </w:t>
      </w:r>
      <w:r>
        <w:rPr>
          <w:rFonts w:hint="eastAsia"/>
        </w:rPr>
        <w:t>줄2</w:t>
      </w:r>
      <w:r>
        <w:t>4</w:t>
      </w:r>
      <w:r>
        <w:rPr>
          <w:rFonts w:hint="eastAsia"/>
        </w:rPr>
        <w:t xml:space="preserve">의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  <w:r>
        <w:t xml:space="preserve"> </w:t>
      </w:r>
      <w:proofErr w:type="spellStart"/>
      <w:r>
        <w:rPr>
          <w:rFonts w:hint="eastAsia"/>
        </w:rP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호출되기 직전에 </w:t>
      </w:r>
      <w:r>
        <w:t>"</w:t>
      </w:r>
      <w:proofErr w:type="spellStart"/>
      <w:r>
        <w:rPr>
          <w:rFonts w:hint="eastAsia"/>
        </w:rPr>
        <w:t>Lecture.db</w:t>
      </w:r>
      <w:proofErr w:type="spellEnd"/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데이터베이스 파일은 자동 생성된다.</w:t>
      </w:r>
      <w:r>
        <w:t xml:space="preserve">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메소드에서는</w:t>
      </w:r>
      <w:proofErr w:type="spellEnd"/>
      <w:r>
        <w:rPr>
          <w:rFonts w:hint="eastAsia"/>
        </w:rPr>
        <w:t xml:space="preserve"> 테이블을 생성하는 </w:t>
      </w:r>
      <w:r>
        <w:t xml:space="preserve">SQL </w:t>
      </w:r>
      <w:r>
        <w:rPr>
          <w:rFonts w:hint="eastAsia"/>
        </w:rPr>
        <w:t>문장을 실행해야 한다.</w:t>
      </w:r>
    </w:p>
    <w:p w:rsidR="003D1297" w:rsidRDefault="003D1297" w:rsidP="00100696">
      <w:r>
        <w:t>(</w:t>
      </w:r>
      <w:r>
        <w:rPr>
          <w:rFonts w:hint="eastAsia"/>
        </w:rPr>
        <w:t>줄2</w:t>
      </w:r>
      <w:r>
        <w:t xml:space="preserve">5) </w:t>
      </w:r>
      <w:proofErr w:type="spellStart"/>
      <w:r>
        <w:t>ListItem</w:t>
      </w:r>
      <w:proofErr w:type="spellEnd"/>
      <w:r>
        <w:t xml:space="preserve"> </w:t>
      </w:r>
      <w:r>
        <w:rPr>
          <w:rFonts w:hint="eastAsia"/>
        </w:rPr>
        <w:t xml:space="preserve">테이블을 생성하는 </w:t>
      </w:r>
      <w:r>
        <w:t xml:space="preserve">SQL </w:t>
      </w:r>
      <w:r>
        <w:rPr>
          <w:rFonts w:hint="eastAsia"/>
        </w:rPr>
        <w:t>문장을 실행한다.</w:t>
      </w:r>
    </w:p>
    <w:p w:rsidR="003D1297" w:rsidRDefault="003D1297" w:rsidP="00100696">
      <w:r>
        <w:t>(</w:t>
      </w:r>
      <w:r>
        <w:rPr>
          <w:rFonts w:hint="eastAsia"/>
        </w:rPr>
        <w:t>줄2</w:t>
      </w:r>
      <w:r>
        <w:t xml:space="preserve">6)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 xml:space="preserve">테이블을 생성하는 </w:t>
      </w:r>
      <w:r>
        <w:t xml:space="preserve">SQL </w:t>
      </w:r>
      <w:r>
        <w:rPr>
          <w:rFonts w:hint="eastAsia"/>
        </w:rPr>
        <w:t>문장을 실행한다.</w:t>
      </w:r>
    </w:p>
    <w:p w:rsidR="00F24D79" w:rsidRDefault="00F24D79" w:rsidP="00100696"/>
    <w:p w:rsidR="003D1297" w:rsidRDefault="003D1297" w:rsidP="00100696">
      <w:r>
        <w:t>(</w:t>
      </w:r>
      <w:r>
        <w:rPr>
          <w:rFonts w:hint="eastAsia"/>
        </w:rPr>
        <w:t>줄</w:t>
      </w:r>
      <w:r>
        <w:t xml:space="preserve">30) </w:t>
      </w:r>
      <w:proofErr w:type="spellStart"/>
      <w:r>
        <w:t>onUpgrade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F24D79" w:rsidRDefault="00F24D79" w:rsidP="00100696">
      <w:proofErr w:type="spellStart"/>
      <w:r>
        <w:rPr>
          <w:rFonts w:hint="eastAsia"/>
        </w:rPr>
        <w:t>폰에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rPr>
          <w:rFonts w:hint="eastAsia"/>
        </w:rPr>
        <w:t>Lecture.db</w:t>
      </w:r>
      <w:proofErr w:type="spellEnd"/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데이터베이스 파일은 이미 있는데,</w:t>
      </w:r>
      <w:r>
        <w:t xml:space="preserve"> </w:t>
      </w:r>
      <w:r>
        <w:rPr>
          <w:rFonts w:hint="eastAsia"/>
        </w:rPr>
        <w:t>버전이</w:t>
      </w:r>
      <w:r>
        <w:t xml:space="preserve"> 2</w:t>
      </w:r>
      <w:r>
        <w:rPr>
          <w:rFonts w:hint="eastAsia"/>
        </w:rPr>
        <w:t>보다 낮다면</w:t>
      </w:r>
      <w:r w:rsidR="003D1297">
        <w:rPr>
          <w:rFonts w:hint="eastAsia"/>
        </w:rPr>
        <w:t>,</w:t>
      </w:r>
      <w:r>
        <w:rPr>
          <w:rFonts w:hint="eastAsia"/>
        </w:rPr>
        <w:t xml:space="preserve"> 즉 </w:t>
      </w:r>
      <w:r w:rsidR="003D1297">
        <w:rPr>
          <w:rFonts w:hint="eastAsia"/>
        </w:rPr>
        <w:t xml:space="preserve">파일의 버전이 </w:t>
      </w:r>
      <w:r>
        <w:t>1</w:t>
      </w:r>
      <w:r>
        <w:rPr>
          <w:rFonts w:hint="eastAsia"/>
        </w:rPr>
        <w:t>이라면 줄3</w:t>
      </w:r>
      <w:r>
        <w:t>0</w:t>
      </w:r>
      <w:r>
        <w:rPr>
          <w:rFonts w:hint="eastAsia"/>
        </w:rPr>
        <w:t xml:space="preserve">의 </w:t>
      </w:r>
      <w:proofErr w:type="spellStart"/>
      <w:r>
        <w:t>onUpgrade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  <w:r w:rsidR="003D1297">
        <w:t xml:space="preserve"> </w:t>
      </w:r>
      <w:proofErr w:type="spellStart"/>
      <w:r w:rsidR="003D1297">
        <w:rPr>
          <w:rFonts w:hint="eastAsia"/>
        </w:rPr>
        <w:t>upUpgrade</w:t>
      </w:r>
      <w:proofErr w:type="spellEnd"/>
      <w:r w:rsidR="003D1297">
        <w:t xml:space="preserve"> </w:t>
      </w:r>
      <w:proofErr w:type="spellStart"/>
      <w:r w:rsidR="003D1297">
        <w:rPr>
          <w:rFonts w:hint="eastAsia"/>
        </w:rPr>
        <w:t>메소드에서는</w:t>
      </w:r>
      <w:proofErr w:type="spellEnd"/>
      <w:r w:rsidR="003D1297">
        <w:rPr>
          <w:rFonts w:hint="eastAsia"/>
        </w:rPr>
        <w:t xml:space="preserve"> 이전 버전의 데이터베이스를 현재 버전의 구조로 만들기 위한 </w:t>
      </w:r>
      <w:r w:rsidR="003D1297">
        <w:t xml:space="preserve">SQL </w:t>
      </w:r>
      <w:r w:rsidR="003D1297">
        <w:rPr>
          <w:rFonts w:hint="eastAsia"/>
        </w:rPr>
        <w:t>문장을 실행해야 한다.</w:t>
      </w:r>
    </w:p>
    <w:p w:rsidR="003D1297" w:rsidRDefault="003D1297" w:rsidP="00100696">
      <w:r>
        <w:rPr>
          <w:rFonts w:hint="eastAsia"/>
        </w:rPr>
        <w:t xml:space="preserve">이전 예제에서 버전 </w:t>
      </w:r>
      <w:r>
        <w:t>1</w:t>
      </w:r>
      <w:r>
        <w:rPr>
          <w:rFonts w:hint="eastAsia"/>
        </w:rPr>
        <w:t xml:space="preserve">의 </w:t>
      </w:r>
      <w:proofErr w:type="spellStart"/>
      <w:r>
        <w:t>Lecture.db</w:t>
      </w:r>
      <w:proofErr w:type="spellEnd"/>
      <w:r>
        <w:rPr>
          <w:rFonts w:hint="eastAsia"/>
        </w:rPr>
        <w:t xml:space="preserve">에 </w:t>
      </w:r>
      <w:proofErr w:type="spellStart"/>
      <w:r>
        <w:t>ListItem</w:t>
      </w:r>
      <w:proofErr w:type="spellEnd"/>
      <w:r>
        <w:t xml:space="preserve"> </w:t>
      </w:r>
      <w:r>
        <w:rPr>
          <w:rFonts w:hint="eastAsia"/>
        </w:rPr>
        <w:t>테이블만 만들었었다.</w:t>
      </w:r>
      <w:r>
        <w:t xml:space="preserve"> </w:t>
      </w:r>
      <w:r>
        <w:rPr>
          <w:rFonts w:hint="eastAsia"/>
        </w:rPr>
        <w:t xml:space="preserve">여기에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 xml:space="preserve">테이블만 추가로 생성하면 버전 </w:t>
      </w:r>
      <w:r>
        <w:t>2</w:t>
      </w:r>
      <w:r>
        <w:rPr>
          <w:rFonts w:hint="eastAsia"/>
        </w:rPr>
        <w:t>의 구조가 된다.</w:t>
      </w:r>
    </w:p>
    <w:p w:rsidR="003D1297" w:rsidRDefault="003D1297" w:rsidP="00100696">
      <w:r>
        <w:t>(</w:t>
      </w:r>
      <w:r>
        <w:rPr>
          <w:rFonts w:hint="eastAsia"/>
        </w:rPr>
        <w:t>줄3</w:t>
      </w:r>
      <w:r>
        <w:t xml:space="preserve">2)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 xml:space="preserve">테이블을 생성하는 </w:t>
      </w:r>
      <w:r>
        <w:t xml:space="preserve">SQL </w:t>
      </w:r>
      <w:r>
        <w:rPr>
          <w:rFonts w:hint="eastAsia"/>
        </w:rPr>
        <w:t>문장을 실행한다.</w:t>
      </w:r>
    </w:p>
    <w:p w:rsidR="003D1297" w:rsidRDefault="003D1297" w:rsidP="00100696"/>
    <w:p w:rsidR="003D1297" w:rsidRDefault="003D1297" w:rsidP="00100696"/>
    <w:p w:rsidR="003D1297" w:rsidRDefault="003D1297" w:rsidP="00100696">
      <w:r>
        <w:rPr>
          <w:rFonts w:hint="eastAsia"/>
        </w:rPr>
        <w:t>(줄1</w:t>
      </w:r>
      <w:r>
        <w:t xml:space="preserve">1~13) </w:t>
      </w:r>
      <w:proofErr w:type="spellStart"/>
      <w:r>
        <w:t>ListItem</w:t>
      </w:r>
      <w:proofErr w:type="spellEnd"/>
      <w:r>
        <w:t xml:space="preserve"> </w:t>
      </w:r>
      <w:r>
        <w:rPr>
          <w:rFonts w:hint="eastAsia"/>
        </w:rPr>
        <w:t xml:space="preserve">테이블을 생성하는 </w:t>
      </w:r>
      <w:r>
        <w:t xml:space="preserve">SQL </w:t>
      </w:r>
      <w:r>
        <w:rPr>
          <w:rFonts w:hint="eastAsia"/>
        </w:rPr>
        <w:t>문장을 상수 멤버 변수로 정의하였다.</w:t>
      </w:r>
    </w:p>
    <w:p w:rsidR="00333167" w:rsidRDefault="00333167" w:rsidP="00333167">
      <w:r>
        <w:rPr>
          <w:rFonts w:hint="eastAsia"/>
        </w:rPr>
        <w:t xml:space="preserve">Java의 문자열에 들어있는 이 </w:t>
      </w:r>
      <w:r>
        <w:t xml:space="preserve">SQL </w:t>
      </w:r>
      <w:r>
        <w:rPr>
          <w:rFonts w:hint="eastAsia"/>
        </w:rPr>
        <w:t>문장을 알아보기 쉽게 정리하면 다음과 같다.</w:t>
      </w:r>
    </w:p>
    <w:p w:rsidR="00333167" w:rsidRPr="00F712F5" w:rsidRDefault="00333167" w:rsidP="00333167"/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333167" w:rsidRPr="00F712F5" w:rsidTr="00E4735C">
        <w:tc>
          <w:tcPr>
            <w:tcW w:w="426" w:type="dxa"/>
          </w:tcPr>
          <w:p w:rsidR="00333167" w:rsidRPr="00F712F5" w:rsidRDefault="00333167" w:rsidP="00E4735C">
            <w:pPr>
              <w:pStyle w:val="aa"/>
            </w:pPr>
            <w:r w:rsidRPr="00F712F5">
              <w:rPr>
                <w:rFonts w:hint="eastAsia"/>
              </w:rPr>
              <w:t>1</w:t>
            </w:r>
          </w:p>
          <w:p w:rsidR="00333167" w:rsidRPr="00F712F5" w:rsidRDefault="00333167" w:rsidP="00E4735C">
            <w:pPr>
              <w:pStyle w:val="aa"/>
            </w:pPr>
            <w:r w:rsidRPr="00F712F5">
              <w:rPr>
                <w:rFonts w:hint="eastAsia"/>
              </w:rPr>
              <w:t>2</w:t>
            </w:r>
          </w:p>
          <w:p w:rsidR="00333167" w:rsidRPr="00F712F5" w:rsidRDefault="00333167" w:rsidP="00E4735C">
            <w:pPr>
              <w:pStyle w:val="aa"/>
            </w:pPr>
            <w:r w:rsidRPr="00F712F5">
              <w:rPr>
                <w:rFonts w:hint="eastAsia"/>
              </w:rPr>
              <w:t>3</w:t>
            </w:r>
          </w:p>
          <w:p w:rsidR="00333167" w:rsidRPr="00F712F5" w:rsidRDefault="00333167" w:rsidP="00E4735C">
            <w:pPr>
              <w:pStyle w:val="aa"/>
            </w:pPr>
            <w:r w:rsidRPr="00F712F5">
              <w:rPr>
                <w:rFonts w:hint="eastAsia"/>
              </w:rPr>
              <w:t>4</w:t>
            </w:r>
          </w:p>
          <w:p w:rsidR="00333167" w:rsidRPr="00F712F5" w:rsidRDefault="00333167" w:rsidP="00E4735C">
            <w:pPr>
              <w:pStyle w:val="aa"/>
            </w:pPr>
            <w:r w:rsidRPr="00F712F5">
              <w:rPr>
                <w:rFonts w:hint="eastAsia"/>
              </w:rPr>
              <w:t>5</w:t>
            </w:r>
          </w:p>
        </w:tc>
        <w:tc>
          <w:tcPr>
            <w:tcW w:w="10631" w:type="dxa"/>
          </w:tcPr>
          <w:p w:rsidR="00333167" w:rsidRPr="00F712F5" w:rsidRDefault="00333167" w:rsidP="00E4735C">
            <w:pPr>
              <w:pStyle w:val="aa"/>
            </w:pPr>
            <w:r w:rsidRPr="00F712F5">
              <w:t xml:space="preserve">CREATE TABLE </w:t>
            </w:r>
            <w:proofErr w:type="spellStart"/>
            <w:r w:rsidRPr="00F712F5">
              <w:t>ListItem</w:t>
            </w:r>
            <w:proofErr w:type="spellEnd"/>
            <w:r w:rsidRPr="00F712F5">
              <w:t xml:space="preserve"> ( </w:t>
            </w:r>
          </w:p>
          <w:p w:rsidR="00333167" w:rsidRPr="00F712F5" w:rsidRDefault="00333167" w:rsidP="00E4735C">
            <w:pPr>
              <w:pStyle w:val="aa"/>
            </w:pPr>
            <w:r w:rsidRPr="00F712F5">
              <w:t xml:space="preserve">    _id INTEGER PRIMARY KEY AUTOINCREMENT,</w:t>
            </w:r>
          </w:p>
          <w:p w:rsidR="00333167" w:rsidRPr="00F712F5" w:rsidRDefault="00333167" w:rsidP="00E4735C">
            <w:pPr>
              <w:pStyle w:val="aa"/>
            </w:pPr>
            <w:r w:rsidRPr="00F712F5">
              <w:t xml:space="preserve">    title TEXT, </w:t>
            </w:r>
          </w:p>
          <w:p w:rsidR="00333167" w:rsidRPr="00F712F5" w:rsidRDefault="00333167" w:rsidP="00E4735C">
            <w:pPr>
              <w:pStyle w:val="aa"/>
            </w:pPr>
            <w:r w:rsidRPr="00F712F5">
              <w:t xml:space="preserve">    </w:t>
            </w:r>
            <w:proofErr w:type="spellStart"/>
            <w:r w:rsidRPr="00F712F5">
              <w:t>modifiedTime</w:t>
            </w:r>
            <w:proofErr w:type="spellEnd"/>
            <w:r w:rsidRPr="00F712F5">
              <w:t xml:space="preserve"> DATETIME DEFAULT (</w:t>
            </w:r>
            <w:proofErr w:type="spellStart"/>
            <w:r w:rsidRPr="00F712F5">
              <w:t>datetime</w:t>
            </w:r>
            <w:proofErr w:type="spellEnd"/>
            <w:r w:rsidRPr="00F712F5">
              <w:t>('</w:t>
            </w:r>
            <w:proofErr w:type="spellStart"/>
            <w:r w:rsidRPr="00F712F5">
              <w:t>now','localtime</w:t>
            </w:r>
            <w:proofErr w:type="spellEnd"/>
            <w:r w:rsidRPr="00F712F5">
              <w:t xml:space="preserve">')) </w:t>
            </w:r>
          </w:p>
          <w:p w:rsidR="00333167" w:rsidRPr="00F712F5" w:rsidRDefault="00333167" w:rsidP="00E4735C">
            <w:pPr>
              <w:pStyle w:val="aa"/>
            </w:pPr>
            <w:r w:rsidRPr="00F712F5">
              <w:t>);</w:t>
            </w:r>
          </w:p>
        </w:tc>
      </w:tr>
    </w:tbl>
    <w:p w:rsidR="00333167" w:rsidRDefault="00333167" w:rsidP="00333167">
      <w:r>
        <w:rPr>
          <w:rFonts w:hint="eastAsia"/>
        </w:rPr>
        <w:t>(줄1</w:t>
      </w:r>
      <w:r>
        <w:t xml:space="preserve">) </w:t>
      </w:r>
      <w:r>
        <w:rPr>
          <w:rFonts w:hint="eastAsia"/>
        </w:rPr>
        <w:t xml:space="preserve">생성할 테이블의 이름은 </w:t>
      </w:r>
      <w:proofErr w:type="spellStart"/>
      <w:r>
        <w:t>ListItem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333167" w:rsidRDefault="00333167" w:rsidP="00333167">
      <w:r>
        <w:t>(</w:t>
      </w:r>
      <w:r>
        <w:rPr>
          <w:rFonts w:hint="eastAsia"/>
        </w:rPr>
        <w:t>줄2</w:t>
      </w:r>
      <w:r>
        <w:t xml:space="preserve">) </w:t>
      </w:r>
      <w:r>
        <w:rPr>
          <w:rFonts w:hint="eastAsia"/>
        </w:rPr>
        <w:t xml:space="preserve">이름이 </w:t>
      </w:r>
      <w:r>
        <w:t>_id</w:t>
      </w:r>
      <w:r>
        <w:rPr>
          <w:rFonts w:hint="eastAsia"/>
        </w:rPr>
        <w:t xml:space="preserve">인 </w:t>
      </w:r>
      <w:r>
        <w:t>INTEGER</w:t>
      </w:r>
      <w:r>
        <w:rPr>
          <w:rFonts w:hint="eastAsia"/>
        </w:rPr>
        <w:t>형 필드(</w:t>
      </w:r>
      <w:r>
        <w:t>field)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>primary key)</w:t>
      </w:r>
      <w:r>
        <w:rPr>
          <w:rFonts w:hint="eastAsia"/>
        </w:rPr>
        <w:t>로 생성한다.</w:t>
      </w:r>
    </w:p>
    <w:p w:rsidR="00333167" w:rsidRDefault="00333167" w:rsidP="00333167">
      <w:r>
        <w:t xml:space="preserve">      AUTOINCREMENT</w:t>
      </w:r>
      <w:r>
        <w:rPr>
          <w:rFonts w:hint="eastAsia"/>
        </w:rPr>
        <w:t xml:space="preserve">는 </w:t>
      </w:r>
      <w:r>
        <w:t>1,2,3,4...</w:t>
      </w:r>
      <w:r>
        <w:rPr>
          <w:rFonts w:hint="eastAsia"/>
        </w:rPr>
        <w:t xml:space="preserve"> 일련번호 값이 자동으로 부여된다는 것을 뜻한다.</w:t>
      </w:r>
    </w:p>
    <w:p w:rsidR="00333167" w:rsidRDefault="00333167" w:rsidP="00333167">
      <w:r>
        <w:t xml:space="preserve">      </w:t>
      </w:r>
      <w:r>
        <w:rPr>
          <w:rFonts w:hint="eastAsia"/>
        </w:rPr>
        <w:t>이 테이블에 새 레코드를 추가(</w:t>
      </w:r>
      <w:r>
        <w:t>insert)</w:t>
      </w:r>
      <w:r>
        <w:rPr>
          <w:rFonts w:hint="eastAsia"/>
        </w:rPr>
        <w:t xml:space="preserve">할 때 </w:t>
      </w:r>
      <w:r>
        <w:t xml:space="preserve">_id </w:t>
      </w:r>
      <w:r>
        <w:rPr>
          <w:rFonts w:hint="eastAsia"/>
        </w:rPr>
        <w:t>값은 자동으로 부여된다.</w:t>
      </w:r>
      <w:r>
        <w:t xml:space="preserve"> </w:t>
      </w:r>
    </w:p>
    <w:p w:rsidR="00333167" w:rsidRDefault="00333167" w:rsidP="00333167">
      <w:r>
        <w:t xml:space="preserve">     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 엔진에서 정수형 필드 타입은 </w:t>
      </w:r>
      <w:r>
        <w:t xml:space="preserve">INTEGER </w:t>
      </w:r>
      <w:r>
        <w:rPr>
          <w:rFonts w:hint="eastAsia"/>
        </w:rPr>
        <w:t>이다.</w:t>
      </w:r>
    </w:p>
    <w:p w:rsidR="00333167" w:rsidRDefault="00333167" w:rsidP="00333167">
      <w:r>
        <w:t>(</w:t>
      </w:r>
      <w:r>
        <w:rPr>
          <w:rFonts w:hint="eastAsia"/>
        </w:rPr>
        <w:t>줄3</w:t>
      </w:r>
      <w:r>
        <w:t xml:space="preserve">) </w:t>
      </w:r>
      <w:r>
        <w:rPr>
          <w:rFonts w:hint="eastAsia"/>
        </w:rPr>
        <w:t xml:space="preserve">이름이 </w:t>
      </w:r>
      <w:r>
        <w:t>title</w:t>
      </w:r>
      <w:r>
        <w:rPr>
          <w:rFonts w:hint="eastAsia"/>
        </w:rPr>
        <w:t xml:space="preserve">인 </w:t>
      </w:r>
      <w:r>
        <w:t>TEXT</w:t>
      </w:r>
      <w:r>
        <w:rPr>
          <w:rFonts w:hint="eastAsia"/>
        </w:rPr>
        <w:t>형 필드를 생성한다.</w:t>
      </w:r>
      <w:r>
        <w:t xml:space="preserve"> </w:t>
      </w:r>
    </w:p>
    <w:p w:rsidR="00333167" w:rsidRDefault="00333167" w:rsidP="00333167">
      <w:r>
        <w:t xml:space="preserve">      </w:t>
      </w:r>
      <w:proofErr w:type="spellStart"/>
      <w:r>
        <w:t>SQLite</w:t>
      </w:r>
      <w:proofErr w:type="spellEnd"/>
      <w:r>
        <w:t xml:space="preserve"> </w:t>
      </w:r>
      <w:r>
        <w:rPr>
          <w:rFonts w:hint="eastAsia"/>
        </w:rPr>
        <w:t xml:space="preserve">엔진에서 문자열 필드 타입은 </w:t>
      </w:r>
      <w:r>
        <w:t xml:space="preserve">TEXT </w:t>
      </w:r>
      <w:r>
        <w:rPr>
          <w:rFonts w:hint="eastAsia"/>
        </w:rPr>
        <w:t>이다.</w:t>
      </w:r>
      <w:r>
        <w:t xml:space="preserve"> </w:t>
      </w:r>
    </w:p>
    <w:p w:rsidR="00333167" w:rsidRDefault="00333167" w:rsidP="00333167">
      <w:r>
        <w:t xml:space="preserve">      </w:t>
      </w:r>
      <w:r>
        <w:rPr>
          <w:rFonts w:hint="eastAsia"/>
        </w:rPr>
        <w:t xml:space="preserve">문자열은 </w:t>
      </w:r>
      <w:r>
        <w:t>Unicode</w:t>
      </w:r>
      <w:r>
        <w:rPr>
          <w:rFonts w:hint="eastAsia"/>
        </w:rPr>
        <w:t>로 저장된다.</w:t>
      </w:r>
    </w:p>
    <w:p w:rsidR="00333167" w:rsidRDefault="00333167" w:rsidP="00333167">
      <w:r>
        <w:rPr>
          <w:rFonts w:hint="eastAsia"/>
        </w:rPr>
        <w:t>(줄4</w:t>
      </w:r>
      <w:r>
        <w:t xml:space="preserve">) </w:t>
      </w:r>
      <w:r>
        <w:rPr>
          <w:rFonts w:hint="eastAsia"/>
        </w:rPr>
        <w:t xml:space="preserve">이름이 </w:t>
      </w:r>
      <w:proofErr w:type="spellStart"/>
      <w:r>
        <w:t>modifiedTime</w:t>
      </w:r>
      <w:proofErr w:type="spellEnd"/>
      <w:r>
        <w:rPr>
          <w:rFonts w:hint="eastAsia"/>
        </w:rPr>
        <w:t>인 DATETIME형 필드를 생성한다.</w:t>
      </w:r>
    </w:p>
    <w:p w:rsidR="00333167" w:rsidRDefault="00333167" w:rsidP="00333167">
      <w:r>
        <w:t xml:space="preserve">      </w:t>
      </w:r>
      <w:r w:rsidRPr="00F712F5">
        <w:t>DEFAULT (</w:t>
      </w:r>
      <w:proofErr w:type="spellStart"/>
      <w:r w:rsidRPr="00F712F5">
        <w:t>datetime</w:t>
      </w:r>
      <w:proofErr w:type="spellEnd"/>
      <w:r w:rsidRPr="00F712F5">
        <w:t>('</w:t>
      </w:r>
      <w:proofErr w:type="spellStart"/>
      <w:r w:rsidRPr="00F712F5">
        <w:t>now','localtime</w:t>
      </w:r>
      <w:proofErr w:type="spellEnd"/>
      <w:r w:rsidRPr="00F712F5">
        <w:t>'))</w:t>
      </w:r>
      <w:r>
        <w:rPr>
          <w:rFonts w:hint="eastAsia"/>
        </w:rPr>
        <w:t>가 의미하는 것은, 이 테이블에 새 레코드를 추가(</w:t>
      </w:r>
      <w:r>
        <w:t>insert)</w:t>
      </w:r>
      <w:r>
        <w:rPr>
          <w:rFonts w:hint="eastAsia"/>
        </w:rPr>
        <w:t>할 때,</w:t>
      </w:r>
    </w:p>
    <w:p w:rsidR="00333167" w:rsidRDefault="00333167" w:rsidP="00333167">
      <w:r>
        <w:t xml:space="preserve">      </w:t>
      </w:r>
      <w:r>
        <w:rPr>
          <w:rFonts w:hint="eastAsia"/>
        </w:rPr>
        <w:t>이 필드 값이 현재 시각으로 자동 부여된다는 것이다.</w:t>
      </w:r>
    </w:p>
    <w:p w:rsidR="00333167" w:rsidRDefault="00333167" w:rsidP="00333167">
      <w:r>
        <w:t xml:space="preserve">_id. </w:t>
      </w:r>
      <w:proofErr w:type="spellStart"/>
      <w:r>
        <w:t>modifiedTime</w:t>
      </w:r>
      <w:proofErr w:type="spellEnd"/>
      <w:r>
        <w:t xml:space="preserve"> </w:t>
      </w:r>
      <w:r>
        <w:rPr>
          <w:rFonts w:hint="eastAsia"/>
        </w:rPr>
        <w:t xml:space="preserve">두 필드의 값이 </w:t>
      </w:r>
      <w:proofErr w:type="spellStart"/>
      <w:r>
        <w:t>SQLite</w:t>
      </w:r>
      <w:proofErr w:type="spellEnd"/>
      <w:r>
        <w:t xml:space="preserve"> </w:t>
      </w:r>
      <w:r>
        <w:rPr>
          <w:rFonts w:hint="eastAsia"/>
        </w:rPr>
        <w:t>엔진에 의해 자동으로 부여될 것이므로,</w:t>
      </w:r>
    </w:p>
    <w:p w:rsidR="00333167" w:rsidRDefault="00333167" w:rsidP="00333167">
      <w:r>
        <w:rPr>
          <w:rFonts w:hint="eastAsia"/>
        </w:rPr>
        <w:t>이 테이블에 새 레코드를 추가(</w:t>
      </w:r>
      <w:r>
        <w:t>insert)</w:t>
      </w:r>
      <w:r>
        <w:rPr>
          <w:rFonts w:hint="eastAsia"/>
        </w:rPr>
        <w:t xml:space="preserve">할 때 </w:t>
      </w:r>
      <w:r>
        <w:t xml:space="preserve">title </w:t>
      </w:r>
      <w:proofErr w:type="spellStart"/>
      <w:r>
        <w:rPr>
          <w:rFonts w:hint="eastAsia"/>
        </w:rPr>
        <w:t>필드값만</w:t>
      </w:r>
      <w:proofErr w:type="spellEnd"/>
      <w:r>
        <w:rPr>
          <w:rFonts w:hint="eastAsia"/>
        </w:rPr>
        <w:t xml:space="preserve"> 전달하면 된다.</w:t>
      </w:r>
    </w:p>
    <w:p w:rsidR="00333167" w:rsidRDefault="00333167" w:rsidP="00333167"/>
    <w:p w:rsidR="00333167" w:rsidRDefault="00333167" w:rsidP="00333167">
      <w:r>
        <w:rPr>
          <w:rFonts w:hint="eastAsia"/>
        </w:rPr>
        <w:t>(줄5</w:t>
      </w:r>
      <w:r>
        <w:t xml:space="preserve">) </w:t>
      </w:r>
      <w:proofErr w:type="spellStart"/>
      <w:r>
        <w:t>SQLite</w:t>
      </w:r>
      <w:proofErr w:type="spellEnd"/>
      <w:r>
        <w:rPr>
          <w:rFonts w:hint="eastAsia"/>
        </w:rPr>
        <w:t xml:space="preserve">의 </w:t>
      </w:r>
      <w:r>
        <w:t xml:space="preserve">SQL </w:t>
      </w:r>
      <w:r>
        <w:rPr>
          <w:rFonts w:hint="eastAsia"/>
        </w:rPr>
        <w:t>문장의 끝에 세미콜론(;) 문자가 필요하다.</w:t>
      </w:r>
    </w:p>
    <w:p w:rsidR="00333167" w:rsidRDefault="00333167" w:rsidP="00333167"/>
    <w:p w:rsidR="00333167" w:rsidRDefault="00333167" w:rsidP="00333167">
      <w:r>
        <w:rPr>
          <w:rFonts w:hint="eastAsia"/>
        </w:rPr>
        <w:t xml:space="preserve"> </w:t>
      </w:r>
    </w:p>
    <w:p w:rsidR="003D1297" w:rsidRDefault="003D1297" w:rsidP="00333167">
      <w:r>
        <w:rPr>
          <w:rFonts w:hint="eastAsia"/>
        </w:rPr>
        <w:t>(줄1</w:t>
      </w:r>
      <w:r>
        <w:t xml:space="preserve">4~16)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 xml:space="preserve">테이블을 생성하는 </w:t>
      </w:r>
      <w:r>
        <w:t xml:space="preserve">SQL </w:t>
      </w:r>
      <w:r>
        <w:rPr>
          <w:rFonts w:hint="eastAsia"/>
        </w:rPr>
        <w:t>문장을 상수 멤버 변수로 정의하였다.</w:t>
      </w:r>
    </w:p>
    <w:p w:rsidR="003D1297" w:rsidRDefault="003D1297" w:rsidP="003D1297">
      <w:r>
        <w:rPr>
          <w:rFonts w:hint="eastAsia"/>
        </w:rPr>
        <w:t xml:space="preserve">이 </w:t>
      </w:r>
      <w:r>
        <w:t xml:space="preserve">SQL </w:t>
      </w:r>
      <w:r>
        <w:rPr>
          <w:rFonts w:hint="eastAsia"/>
        </w:rPr>
        <w:t>문장을 보기 좋게 정리하면 아래와 같다.</w:t>
      </w:r>
    </w:p>
    <w:p w:rsidR="003D1297" w:rsidRDefault="003D1297" w:rsidP="003D1297">
      <w:pPr>
        <w:pStyle w:val="a3"/>
      </w:pPr>
      <w:r>
        <w:t xml:space="preserve">CREATE TABLE </w:t>
      </w:r>
      <w:proofErr w:type="spellStart"/>
      <w:r>
        <w:t>ListItem</w:t>
      </w:r>
      <w:proofErr w:type="spellEnd"/>
      <w:r>
        <w:t xml:space="preserve"> ( </w:t>
      </w:r>
    </w:p>
    <w:p w:rsidR="003D1297" w:rsidRDefault="003D1297" w:rsidP="003D1297">
      <w:pPr>
        <w:pStyle w:val="a3"/>
      </w:pPr>
      <w:r>
        <w:t xml:space="preserve">    _id INTEGER PRIMARY KEY AUTOINCREMENT,</w:t>
      </w:r>
    </w:p>
    <w:p w:rsidR="003D1297" w:rsidRDefault="003D1297" w:rsidP="003D1297">
      <w:pPr>
        <w:pStyle w:val="a3"/>
      </w:pPr>
      <w:r>
        <w:rPr>
          <w:color w:val="000000"/>
        </w:rPr>
        <w:t xml:space="preserve">    </w:t>
      </w:r>
      <w:r>
        <w:t xml:space="preserve">title TEXT, </w:t>
      </w:r>
    </w:p>
    <w:p w:rsidR="003D1297" w:rsidRPr="003D1297" w:rsidRDefault="003D1297" w:rsidP="003D1297">
      <w:pPr>
        <w:pStyle w:val="a3"/>
      </w:pPr>
      <w:r>
        <w:t xml:space="preserve">    </w:t>
      </w:r>
      <w:r>
        <w:rPr>
          <w:rFonts w:hint="eastAsia"/>
        </w:rPr>
        <w:t>b</w:t>
      </w:r>
      <w:r>
        <w:t>ody TEXT,</w:t>
      </w:r>
    </w:p>
    <w:p w:rsidR="003D1297" w:rsidRDefault="003D1297" w:rsidP="003D1297">
      <w:pPr>
        <w:pStyle w:val="a3"/>
      </w:pPr>
      <w:r>
        <w:t xml:space="preserve">    </w:t>
      </w:r>
      <w:proofErr w:type="spellStart"/>
      <w:r>
        <w:t>modifiedTime</w:t>
      </w:r>
      <w:proofErr w:type="spellEnd"/>
      <w:r>
        <w:t xml:space="preserve"> DATETIME DEFAULT (</w:t>
      </w:r>
      <w:proofErr w:type="spellStart"/>
      <w:r>
        <w:t>datetime</w:t>
      </w:r>
      <w:proofErr w:type="spellEnd"/>
      <w:r>
        <w:t>('</w:t>
      </w:r>
      <w:proofErr w:type="spellStart"/>
      <w:r>
        <w:t>now','localtime</w:t>
      </w:r>
      <w:proofErr w:type="spellEnd"/>
      <w:r>
        <w:t xml:space="preserve">')) </w:t>
      </w:r>
    </w:p>
    <w:p w:rsidR="003D1297" w:rsidRDefault="003D1297" w:rsidP="003D1297">
      <w:pPr>
        <w:pStyle w:val="a3"/>
      </w:pPr>
      <w:r>
        <w:t>);</w:t>
      </w:r>
    </w:p>
    <w:p w:rsidR="003D1297" w:rsidRDefault="003D1297" w:rsidP="003D1297"/>
    <w:p w:rsidR="00F24D79" w:rsidRDefault="00F24D79" w:rsidP="00100696"/>
    <w:p w:rsidR="00F24D79" w:rsidRPr="00100696" w:rsidRDefault="00F24D79" w:rsidP="00100696"/>
    <w:p w:rsidR="00100696" w:rsidRDefault="00100696" w:rsidP="00100696"/>
    <w:p w:rsidR="00100696" w:rsidRDefault="00100696" w:rsidP="00100696"/>
    <w:p w:rsidR="008230F1" w:rsidRDefault="008230F1" w:rsidP="008230F1"/>
    <w:p w:rsidR="005216BF" w:rsidRDefault="005216BF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6011F1" w:rsidRDefault="006011F1" w:rsidP="006011F1">
      <w:pPr>
        <w:pStyle w:val="2"/>
      </w:pPr>
      <w:bookmarkStart w:id="17" w:name="_Toc404313176"/>
      <w:r>
        <w:lastRenderedPageBreak/>
        <w:t xml:space="preserve">MainActivity.java </w:t>
      </w:r>
      <w:r>
        <w:rPr>
          <w:rFonts w:hint="eastAsia"/>
        </w:rPr>
        <w:t>수정</w:t>
      </w:r>
      <w:bookmarkEnd w:id="17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6011F1" w:rsidTr="00A56E19">
        <w:tc>
          <w:tcPr>
            <w:tcW w:w="426" w:type="dxa"/>
          </w:tcPr>
          <w:p w:rsidR="006011F1" w:rsidRPr="00185935" w:rsidRDefault="006011F1" w:rsidP="005216BF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6011F1" w:rsidRPr="00185935" w:rsidRDefault="006011F1" w:rsidP="005216BF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6011F1" w:rsidRPr="00185935" w:rsidRDefault="006011F1" w:rsidP="005216BF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6011F1" w:rsidRPr="00185935" w:rsidRDefault="006011F1" w:rsidP="005216BF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6011F1" w:rsidRPr="00185935" w:rsidRDefault="006011F1" w:rsidP="005216BF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6011F1" w:rsidRPr="00185935" w:rsidRDefault="006011F1" w:rsidP="005216BF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6011F1" w:rsidRPr="00185935" w:rsidRDefault="006011F1" w:rsidP="005216BF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6011F1" w:rsidRPr="00185935" w:rsidRDefault="006011F1" w:rsidP="005216BF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9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60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63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64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65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66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67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t>68</w:t>
            </w:r>
          </w:p>
          <w:p w:rsidR="006011F1" w:rsidRDefault="006011F1" w:rsidP="005216BF">
            <w:pPr>
              <w:pStyle w:val="aa"/>
            </w:pPr>
            <w:r>
              <w:rPr>
                <w:rFonts w:hint="eastAsia"/>
              </w:rPr>
              <w:lastRenderedPageBreak/>
              <w:t>69</w:t>
            </w:r>
          </w:p>
          <w:p w:rsidR="005216BF" w:rsidRDefault="005216BF" w:rsidP="005216BF">
            <w:pPr>
              <w:pStyle w:val="aa"/>
            </w:pPr>
            <w:r>
              <w:t>70</w:t>
            </w:r>
          </w:p>
          <w:p w:rsidR="005216BF" w:rsidRDefault="005216BF" w:rsidP="005216BF">
            <w:pPr>
              <w:pStyle w:val="aa"/>
            </w:pPr>
            <w:r>
              <w:t>71</w:t>
            </w:r>
          </w:p>
          <w:p w:rsidR="005216BF" w:rsidRDefault="005216BF" w:rsidP="005216BF">
            <w:pPr>
              <w:pStyle w:val="aa"/>
            </w:pPr>
            <w:r>
              <w:t>72</w:t>
            </w:r>
          </w:p>
          <w:p w:rsidR="005216BF" w:rsidRPr="00185935" w:rsidRDefault="005216BF" w:rsidP="005216BF">
            <w:pPr>
              <w:pStyle w:val="aa"/>
            </w:pPr>
            <w:r>
              <w:t>73</w:t>
            </w:r>
          </w:p>
        </w:tc>
        <w:tc>
          <w:tcPr>
            <w:tcW w:w="10631" w:type="dxa"/>
          </w:tcPr>
          <w:p w:rsidR="005216BF" w:rsidRDefault="005216BF" w:rsidP="005216BF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skhu.sw.mymemo</w:t>
            </w:r>
            <w:proofErr w:type="spellEnd"/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</w:p>
          <w:p w:rsidR="005216BF" w:rsidRDefault="005216BF" w:rsidP="005216B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android.support.v4.widget.CursorAdapter;</w:t>
            </w:r>
          </w:p>
          <w:p w:rsidR="005216BF" w:rsidRDefault="005216BF" w:rsidP="005216B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android.support.v4.widget.SimpleCursorAdapter;</w:t>
            </w:r>
          </w:p>
          <w:p w:rsidR="005216BF" w:rsidRDefault="005216BF" w:rsidP="005216B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5216BF" w:rsidRDefault="005216BF" w:rsidP="005216B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android.database.Cursor</w:t>
            </w:r>
            <w:proofErr w:type="spellEnd"/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android.database.sqlite.SQLiteDatabase</w:t>
            </w:r>
            <w:proofErr w:type="spellEnd"/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android.widget.ListView</w:t>
            </w:r>
            <w:proofErr w:type="spellEnd"/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</w:p>
          <w:p w:rsidR="005216BF" w:rsidRDefault="005216BF" w:rsidP="005216BF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LectureDBOpenHelper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SQLiteDatabase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Cursor </w:t>
            </w:r>
            <w:proofErr w:type="spellStart"/>
            <w:r>
              <w:rPr>
                <w:color w:val="0000C0"/>
              </w:rPr>
              <w:t>cursor</w:t>
            </w:r>
            <w:proofErr w:type="spellEnd"/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SimpleCursorAdapter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SimpleCursorAdapter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,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list_item</w:t>
            </w:r>
            <w:proofErr w:type="spellEnd"/>
            <w:r>
              <w:rPr>
                <w:color w:val="000000"/>
              </w:rPr>
              <w:t xml:space="preserve">, 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,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  <w:r>
              <w:rPr>
                <w:color w:val="2A00FF"/>
              </w:rPr>
              <w:t>"title"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modifiedTime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"_id"</w:t>
            </w:r>
            <w:r>
              <w:rPr>
                <w:color w:val="000000"/>
              </w:rPr>
              <w:t xml:space="preserve"> },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>[] { R.id.</w:t>
            </w:r>
            <w:r>
              <w:rPr>
                <w:color w:val="0000C0"/>
              </w:rPr>
              <w:t>textView1</w:t>
            </w:r>
            <w:r>
              <w:rPr>
                <w:color w:val="000000"/>
              </w:rPr>
              <w:t>, R.id.</w:t>
            </w:r>
            <w:r>
              <w:rPr>
                <w:color w:val="0000C0"/>
              </w:rPr>
              <w:t>textView2</w:t>
            </w:r>
            <w:r>
              <w:rPr>
                <w:color w:val="000000"/>
              </w:rPr>
              <w:t>, R.id.</w:t>
            </w:r>
            <w:r>
              <w:rPr>
                <w:color w:val="0000C0"/>
              </w:rPr>
              <w:t>textView3</w:t>
            </w:r>
            <w:r>
              <w:rPr>
                <w:color w:val="000000"/>
              </w:rPr>
              <w:t xml:space="preserve"> },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CursorAdapter.</w:t>
            </w:r>
            <w:r>
              <w:rPr>
                <w:color w:val="0000C0"/>
              </w:rPr>
              <w:t>FLAG_REGISTER_CONTENT_OBSERVER</w:t>
            </w:r>
            <w:proofErr w:type="spellEnd"/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ListView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listView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color w:val="000000"/>
              </w:rPr>
              <w:t>ListView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listView1</w:t>
            </w:r>
            <w:r>
              <w:rPr>
                <w:color w:val="000000"/>
              </w:rPr>
              <w:t>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listView.setAdapter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216BF" w:rsidRDefault="005216BF" w:rsidP="005216BF">
            <w:pPr>
              <w:pStyle w:val="aa"/>
            </w:pP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onResume</w:t>
            </w:r>
            <w:proofErr w:type="spellEnd"/>
            <w:r>
              <w:rPr>
                <w:color w:val="000000"/>
              </w:rPr>
              <w:t>() {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.onResume</w:t>
            </w:r>
            <w:proofErr w:type="spellEnd"/>
            <w:r>
              <w:rPr>
                <w:color w:val="000000"/>
              </w:rPr>
              <w:t>();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LectureDBOpenHelper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.getWritableDatabase</w:t>
            </w:r>
            <w:proofErr w:type="spellEnd"/>
            <w:r>
              <w:rPr>
                <w:color w:val="000000"/>
              </w:rPr>
              <w:t>();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C0"/>
              </w:rPr>
              <w:t>db</w:t>
            </w:r>
            <w:r>
              <w:rPr>
                <w:color w:val="000000"/>
              </w:rPr>
              <w:t>.rawQuery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 xml:space="preserve">"SELECT * FROM </w:t>
            </w:r>
            <w:proofErr w:type="spellStart"/>
            <w:r>
              <w:rPr>
                <w:color w:val="2A00FF"/>
              </w:rPr>
              <w:t>MyMemo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.changeCursor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>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onPause</w:t>
            </w:r>
            <w:proofErr w:type="spellEnd"/>
            <w:r>
              <w:rPr>
                <w:color w:val="000000"/>
              </w:rPr>
              <w:t>() {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.onPause</w:t>
            </w:r>
            <w:proofErr w:type="spellEnd"/>
            <w:r>
              <w:rPr>
                <w:color w:val="000000"/>
              </w:rPr>
              <w:t>();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 xml:space="preserve">(); 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db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216BF" w:rsidRDefault="005216BF" w:rsidP="005216BF">
            <w:pPr>
              <w:pStyle w:val="aa"/>
            </w:pP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</w:t>
            </w:r>
            <w:proofErr w:type="spellStart"/>
            <w:r>
              <w:rPr>
                <w:color w:val="000000"/>
              </w:rPr>
              <w:t>R.menu.</w:t>
            </w:r>
            <w:r>
              <w:rPr>
                <w:color w:val="0000C0"/>
              </w:rPr>
              <w:t>main</w:t>
            </w:r>
            <w:proofErr w:type="spellEnd"/>
            <w:r>
              <w:rPr>
                <w:color w:val="000000"/>
              </w:rPr>
              <w:t>, menu);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216BF" w:rsidRDefault="005216BF" w:rsidP="005216BF">
            <w:pPr>
              <w:pStyle w:val="aa"/>
            </w:pP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action_new</w:t>
            </w:r>
            <w:proofErr w:type="spellEnd"/>
            <w:r>
              <w:rPr>
                <w:color w:val="000000"/>
              </w:rPr>
              <w:t>) {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    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EditActivity.</w:t>
            </w:r>
            <w:r>
              <w:rPr>
                <w:color w:val="7F0055"/>
              </w:rPr>
              <w:t>class</w:t>
            </w:r>
            <w:proofErr w:type="spellEnd"/>
            <w:r>
              <w:rPr>
                <w:color w:val="000000"/>
              </w:rPr>
              <w:t>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startActivity</w:t>
            </w:r>
            <w:proofErr w:type="spellEnd"/>
            <w:r>
              <w:rPr>
                <w:color w:val="000000"/>
              </w:rPr>
              <w:t xml:space="preserve">(intent);            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lastRenderedPageBreak/>
              <w:t xml:space="preserve">        } 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5216BF" w:rsidRDefault="005216BF" w:rsidP="005216B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5216BF" w:rsidRDefault="005216BF" w:rsidP="005216BF">
            <w:pPr>
              <w:pStyle w:val="aa"/>
            </w:pPr>
          </w:p>
          <w:p w:rsidR="006011F1" w:rsidRDefault="005216BF" w:rsidP="005216BF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6011F1" w:rsidRDefault="006011F1" w:rsidP="006011F1"/>
    <w:p w:rsidR="00A56E19" w:rsidRDefault="00A56E19" w:rsidP="00A56E19"/>
    <w:p w:rsidR="00A56E19" w:rsidRDefault="00A56E19" w:rsidP="00A56E19"/>
    <w:p w:rsidR="00A56E19" w:rsidRDefault="00A56E19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A56E19" w:rsidRDefault="00A56E19" w:rsidP="00A56E19">
      <w:pPr>
        <w:pStyle w:val="10"/>
      </w:pPr>
      <w:bookmarkStart w:id="18" w:name="_Toc404313177"/>
      <w:proofErr w:type="spellStart"/>
      <w:r>
        <w:rPr>
          <w:rFonts w:hint="eastAsia"/>
        </w:rPr>
        <w:lastRenderedPageBreak/>
        <w:t>EditActivity</w:t>
      </w:r>
      <w:proofErr w:type="spellEnd"/>
      <w:r>
        <w:t xml:space="preserve">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생성</w:t>
      </w:r>
      <w:bookmarkEnd w:id="18"/>
    </w:p>
    <w:p w:rsidR="00A56E19" w:rsidRDefault="00A56E19" w:rsidP="00A56E19"/>
    <w:p w:rsidR="00A56E19" w:rsidRDefault="00A56E19" w:rsidP="00A56E19">
      <w:pPr>
        <w:pStyle w:val="2"/>
      </w:pPr>
      <w:bookmarkStart w:id="19" w:name="_Toc404313178"/>
      <w:r>
        <w:rPr>
          <w:rFonts w:hint="eastAsia"/>
        </w:rPr>
        <w:t xml:space="preserve">프로젝트에 </w:t>
      </w:r>
      <w:proofErr w:type="spellStart"/>
      <w:r>
        <w:t>EditActivity</w:t>
      </w:r>
      <w:proofErr w:type="spellEnd"/>
      <w:r>
        <w:t xml:space="preserve">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추가 생성</w:t>
      </w:r>
      <w:bookmarkEnd w:id="19"/>
    </w:p>
    <w:p w:rsidR="00A56E19" w:rsidRDefault="00A56E19" w:rsidP="00A56E19"/>
    <w:p w:rsidR="00A56E19" w:rsidRDefault="00A56E19" w:rsidP="00A56E19">
      <w:r>
        <w:rPr>
          <w:rFonts w:hint="eastAsia"/>
        </w:rPr>
        <w:t xml:space="preserve">메모를 편집할 수 있는 편집 화면에 해당하는 </w:t>
      </w:r>
      <w:proofErr w:type="spellStart"/>
      <w:r>
        <w:t>EditActivity</w:t>
      </w:r>
      <w:proofErr w:type="spellEnd"/>
      <w:r>
        <w:t xml:space="preserve"> </w:t>
      </w:r>
      <w:r>
        <w:rPr>
          <w:rFonts w:hint="eastAsia"/>
        </w:rPr>
        <w:t>클래스를 구현하자.</w:t>
      </w:r>
    </w:p>
    <w:p w:rsidR="00A56E19" w:rsidRDefault="00A56E19" w:rsidP="00A56E19"/>
    <w:p w:rsidR="00A56E19" w:rsidRDefault="00A56E19" w:rsidP="00A56E19">
      <w:r>
        <w:rPr>
          <w:rFonts w:hint="eastAsia"/>
        </w:rPr>
        <w:t>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Other</w:t>
      </w:r>
    </w:p>
    <w:p w:rsidR="00A56E19" w:rsidRDefault="00A56E19" w:rsidP="00A56E19">
      <w:r>
        <w:rPr>
          <w:noProof/>
        </w:rPr>
        <w:drawing>
          <wp:inline distT="0" distB="0" distL="0" distR="0">
            <wp:extent cx="3903884" cy="371798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362" cy="37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19" w:rsidRDefault="00A56E19" w:rsidP="00A56E19">
      <w:r>
        <w:rPr>
          <w:rFonts w:hint="eastAsia"/>
        </w:rPr>
        <w:t>Android Activity 선택</w:t>
      </w:r>
    </w:p>
    <w:p w:rsidR="00A56E19" w:rsidRDefault="00A56E19" w:rsidP="00A56E19">
      <w:r>
        <w:rPr>
          <w:rFonts w:hint="eastAsia"/>
        </w:rPr>
        <w:t>Next 버튼 클릭</w:t>
      </w:r>
    </w:p>
    <w:p w:rsidR="00A56E19" w:rsidRDefault="00A56E19" w:rsidP="00A56E19"/>
    <w:p w:rsidR="00A56E19" w:rsidRDefault="00A56E19" w:rsidP="00A56E19">
      <w:r>
        <w:rPr>
          <w:noProof/>
        </w:rPr>
        <w:drawing>
          <wp:inline distT="0" distB="0" distL="0" distR="0">
            <wp:extent cx="4320109" cy="3450566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817" cy="34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19" w:rsidRDefault="00A56E19" w:rsidP="00A56E19">
      <w:r>
        <w:rPr>
          <w:rFonts w:hint="eastAsia"/>
        </w:rPr>
        <w:t>Blank Activity</w:t>
      </w:r>
      <w:r>
        <w:t xml:space="preserve"> </w:t>
      </w:r>
      <w:r>
        <w:rPr>
          <w:rFonts w:hint="eastAsia"/>
        </w:rPr>
        <w:t>선택</w:t>
      </w:r>
    </w:p>
    <w:p w:rsidR="00A56E19" w:rsidRDefault="00A56E19" w:rsidP="00A56E19">
      <w:r>
        <w:rPr>
          <w:rFonts w:hint="eastAsia"/>
        </w:rPr>
        <w:t>Next 버튼 클릭</w:t>
      </w:r>
    </w:p>
    <w:p w:rsidR="00A56E19" w:rsidRDefault="00A56E19" w:rsidP="00A56E19"/>
    <w:p w:rsidR="00A56E19" w:rsidRDefault="00A56E19" w:rsidP="00A56E19">
      <w:r>
        <w:rPr>
          <w:noProof/>
        </w:rPr>
        <w:lastRenderedPageBreak/>
        <w:drawing>
          <wp:inline distT="0" distB="0" distL="0" distR="0">
            <wp:extent cx="4748423" cy="379277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14" cy="379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19" w:rsidRDefault="00A56E19" w:rsidP="00A56E19"/>
    <w:tbl>
      <w:tblPr>
        <w:tblStyle w:val="ae"/>
        <w:tblW w:w="0" w:type="auto"/>
        <w:tblLook w:val="04A0"/>
      </w:tblPr>
      <w:tblGrid>
        <w:gridCol w:w="2122"/>
        <w:gridCol w:w="3543"/>
        <w:gridCol w:w="4791"/>
      </w:tblGrid>
      <w:tr w:rsidR="00A56E19" w:rsidRPr="006D1165" w:rsidTr="00A56E19">
        <w:tc>
          <w:tcPr>
            <w:tcW w:w="2122" w:type="dxa"/>
            <w:shd w:val="clear" w:color="auto" w:fill="D9D9D9" w:themeFill="background1" w:themeFillShade="D9"/>
          </w:tcPr>
          <w:p w:rsidR="00A56E19" w:rsidRPr="006D1165" w:rsidRDefault="00A56E19" w:rsidP="00A56E19">
            <w:r>
              <w:rPr>
                <w:rFonts w:hint="eastAsia"/>
              </w:rPr>
              <w:t>입력 항목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A56E19" w:rsidRPr="006D1165" w:rsidRDefault="00A56E19" w:rsidP="00A56E19">
            <w:r>
              <w:rPr>
                <w:rFonts w:hint="eastAsia"/>
              </w:rPr>
              <w:t>입력 값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A56E19" w:rsidRPr="006D1165" w:rsidRDefault="00A56E19" w:rsidP="00A56E19">
            <w:r>
              <w:rPr>
                <w:rFonts w:hint="eastAsia"/>
              </w:rPr>
              <w:t>입력 항목 설명</w:t>
            </w:r>
          </w:p>
        </w:tc>
      </w:tr>
      <w:tr w:rsidR="00A56E19" w:rsidRPr="006D1165" w:rsidTr="00A56E19">
        <w:tc>
          <w:tcPr>
            <w:tcW w:w="2122" w:type="dxa"/>
          </w:tcPr>
          <w:p w:rsidR="00A56E19" w:rsidRPr="006D1165" w:rsidRDefault="00A56E19" w:rsidP="00A56E19">
            <w:r w:rsidRPr="006D1165">
              <w:rPr>
                <w:rFonts w:hint="eastAsia"/>
              </w:rPr>
              <w:t xml:space="preserve">Project: </w:t>
            </w:r>
          </w:p>
        </w:tc>
        <w:tc>
          <w:tcPr>
            <w:tcW w:w="3543" w:type="dxa"/>
          </w:tcPr>
          <w:p w:rsidR="00A56E19" w:rsidRPr="006D1165" w:rsidRDefault="00A56E19" w:rsidP="00A56E19">
            <w:proofErr w:type="spellStart"/>
            <w:r>
              <w:rPr>
                <w:rFonts w:hint="eastAsia"/>
              </w:rPr>
              <w:t>MyMemo</w:t>
            </w:r>
            <w:proofErr w:type="spellEnd"/>
          </w:p>
        </w:tc>
        <w:tc>
          <w:tcPr>
            <w:tcW w:w="4791" w:type="dxa"/>
          </w:tcPr>
          <w:p w:rsidR="00A56E19" w:rsidRPr="006D1165" w:rsidRDefault="00A56E19" w:rsidP="00A56E19"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프로젝트명</w:t>
            </w:r>
            <w:proofErr w:type="spellEnd"/>
          </w:p>
        </w:tc>
      </w:tr>
      <w:tr w:rsidR="00A56E19" w:rsidRPr="006D1165" w:rsidTr="00A56E19">
        <w:tc>
          <w:tcPr>
            <w:tcW w:w="2122" w:type="dxa"/>
          </w:tcPr>
          <w:p w:rsidR="00A56E19" w:rsidRPr="006D1165" w:rsidRDefault="00A56E19" w:rsidP="00A56E19">
            <w:r w:rsidRPr="006D1165">
              <w:rPr>
                <w:rFonts w:hint="eastAsia"/>
              </w:rPr>
              <w:t>Activity Name:</w:t>
            </w:r>
          </w:p>
        </w:tc>
        <w:tc>
          <w:tcPr>
            <w:tcW w:w="3543" w:type="dxa"/>
          </w:tcPr>
          <w:p w:rsidR="00A56E19" w:rsidRPr="006D1165" w:rsidRDefault="00A56E19" w:rsidP="00A56E19">
            <w:proofErr w:type="spellStart"/>
            <w:r w:rsidRPr="006D1165">
              <w:rPr>
                <w:rFonts w:hint="eastAsia"/>
              </w:rPr>
              <w:t>EditActivity</w:t>
            </w:r>
            <w:proofErr w:type="spellEnd"/>
          </w:p>
        </w:tc>
        <w:tc>
          <w:tcPr>
            <w:tcW w:w="4791" w:type="dxa"/>
          </w:tcPr>
          <w:p w:rsidR="00A56E19" w:rsidRPr="006D1165" w:rsidRDefault="00A56E19" w:rsidP="00A56E19">
            <w:proofErr w:type="spellStart"/>
            <w:r w:rsidRPr="006D1165">
              <w:rPr>
                <w:rFonts w:hint="eastAsia"/>
              </w:rPr>
              <w:t>액티비티</w:t>
            </w:r>
            <w:proofErr w:type="spellEnd"/>
            <w:r w:rsidRPr="006D1165">
              <w:rPr>
                <w:rFonts w:hint="eastAsia"/>
              </w:rPr>
              <w:t xml:space="preserve"> </w:t>
            </w:r>
            <w:proofErr w:type="spellStart"/>
            <w:r w:rsidRPr="006D1165">
              <w:rPr>
                <w:rFonts w:hint="eastAsia"/>
              </w:rPr>
              <w:t>클래스명</w:t>
            </w:r>
            <w:proofErr w:type="spellEnd"/>
          </w:p>
        </w:tc>
      </w:tr>
      <w:tr w:rsidR="00A56E19" w:rsidRPr="006D1165" w:rsidTr="00A56E19">
        <w:tc>
          <w:tcPr>
            <w:tcW w:w="2122" w:type="dxa"/>
          </w:tcPr>
          <w:p w:rsidR="00A56E19" w:rsidRPr="006D1165" w:rsidRDefault="00A56E19" w:rsidP="00A56E19">
            <w:r w:rsidRPr="006D1165">
              <w:t>Layout Name:</w:t>
            </w:r>
          </w:p>
        </w:tc>
        <w:tc>
          <w:tcPr>
            <w:tcW w:w="3543" w:type="dxa"/>
          </w:tcPr>
          <w:p w:rsidR="00A56E19" w:rsidRPr="006D1165" w:rsidRDefault="00A56E19" w:rsidP="00A56E19">
            <w:proofErr w:type="spellStart"/>
            <w:r w:rsidRPr="006D1165">
              <w:t>activity_edit</w:t>
            </w:r>
            <w:proofErr w:type="spellEnd"/>
          </w:p>
        </w:tc>
        <w:tc>
          <w:tcPr>
            <w:tcW w:w="4791" w:type="dxa"/>
          </w:tcPr>
          <w:p w:rsidR="00A56E19" w:rsidRPr="006D1165" w:rsidRDefault="00A56E19" w:rsidP="00A56E19">
            <w:r w:rsidRPr="006D1165">
              <w:rPr>
                <w:rFonts w:hint="eastAsia"/>
              </w:rPr>
              <w:t xml:space="preserve">레이아웃 리소스 </w:t>
            </w:r>
            <w:r w:rsidRPr="006D1165">
              <w:t xml:space="preserve">XML </w:t>
            </w:r>
            <w:r w:rsidRPr="006D1165">
              <w:rPr>
                <w:rFonts w:hint="eastAsia"/>
              </w:rPr>
              <w:t>파일명</w:t>
            </w:r>
          </w:p>
        </w:tc>
      </w:tr>
      <w:tr w:rsidR="00A56E19" w:rsidRPr="006D1165" w:rsidTr="00A56E19">
        <w:tc>
          <w:tcPr>
            <w:tcW w:w="2122" w:type="dxa"/>
          </w:tcPr>
          <w:p w:rsidR="00A56E19" w:rsidRPr="006D1165" w:rsidRDefault="00A56E19" w:rsidP="00A56E19">
            <w:r w:rsidRPr="006D1165">
              <w:rPr>
                <w:rFonts w:hint="eastAsia"/>
              </w:rPr>
              <w:t>Title:</w:t>
            </w:r>
          </w:p>
        </w:tc>
        <w:tc>
          <w:tcPr>
            <w:tcW w:w="3543" w:type="dxa"/>
          </w:tcPr>
          <w:p w:rsidR="00A56E19" w:rsidRPr="006D1165" w:rsidRDefault="00A56E19" w:rsidP="00A56E19">
            <w:r w:rsidRPr="006D1165">
              <w:rPr>
                <w:rFonts w:hint="eastAsia"/>
              </w:rPr>
              <w:t>Edit Memo</w:t>
            </w:r>
          </w:p>
        </w:tc>
        <w:tc>
          <w:tcPr>
            <w:tcW w:w="4791" w:type="dxa"/>
          </w:tcPr>
          <w:p w:rsidR="00A56E19" w:rsidRPr="006D1165" w:rsidRDefault="00A56E19" w:rsidP="00A56E19">
            <w:proofErr w:type="spellStart"/>
            <w:r w:rsidRPr="006D1165">
              <w:rPr>
                <w:rFonts w:hint="eastAsia"/>
              </w:rPr>
              <w:t>액티비티</w:t>
            </w:r>
            <w:proofErr w:type="spellEnd"/>
            <w:r w:rsidRPr="006D1165">
              <w:rPr>
                <w:rFonts w:hint="eastAsia"/>
              </w:rPr>
              <w:t xml:space="preserve"> </w:t>
            </w:r>
            <w:proofErr w:type="spellStart"/>
            <w:r w:rsidRPr="006D1165">
              <w:rPr>
                <w:rFonts w:hint="eastAsia"/>
              </w:rPr>
              <w:t>제목줄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표시될 문자열</w:t>
            </w:r>
          </w:p>
        </w:tc>
      </w:tr>
      <w:tr w:rsidR="00A56E19" w:rsidRPr="006D1165" w:rsidTr="00A56E19">
        <w:tc>
          <w:tcPr>
            <w:tcW w:w="2122" w:type="dxa"/>
          </w:tcPr>
          <w:p w:rsidR="00A56E19" w:rsidRPr="006D1165" w:rsidRDefault="00A56E19" w:rsidP="00A56E19">
            <w:r w:rsidRPr="006D1165">
              <w:rPr>
                <w:rFonts w:hint="eastAsia"/>
              </w:rPr>
              <w:t>Launcher Activity:</w:t>
            </w:r>
            <w:r w:rsidRPr="006D1165">
              <w:t xml:space="preserve"> </w:t>
            </w:r>
          </w:p>
        </w:tc>
        <w:tc>
          <w:tcPr>
            <w:tcW w:w="3543" w:type="dxa"/>
          </w:tcPr>
          <w:p w:rsidR="00A56E19" w:rsidRPr="006D1165" w:rsidRDefault="00A56E19" w:rsidP="00A56E19">
            <w:r w:rsidRPr="006D1165">
              <w:rPr>
                <w:rFonts w:hint="eastAsia"/>
              </w:rPr>
              <w:t xml:space="preserve">체크 </w:t>
            </w:r>
            <w:proofErr w:type="spellStart"/>
            <w:r w:rsidRPr="006D1165">
              <w:rPr>
                <w:rFonts w:hint="eastAsia"/>
              </w:rPr>
              <w:t>안함</w:t>
            </w:r>
            <w:proofErr w:type="spellEnd"/>
          </w:p>
        </w:tc>
        <w:tc>
          <w:tcPr>
            <w:tcW w:w="4791" w:type="dxa"/>
          </w:tcPr>
          <w:p w:rsidR="00A56E19" w:rsidRPr="006D1165" w:rsidRDefault="00A56E19" w:rsidP="00A56E19"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액티비티를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6D1165">
              <w:rPr>
                <w:rFonts w:hint="eastAsia"/>
              </w:rPr>
              <w:t>앱을</w:t>
            </w:r>
            <w:proofErr w:type="spellEnd"/>
            <w:r w:rsidRPr="006D1165">
              <w:rPr>
                <w:rFonts w:hint="eastAsia"/>
              </w:rPr>
              <w:t xml:space="preserve"> 시작할 때 처음 실행되는 시작 </w:t>
            </w:r>
            <w:proofErr w:type="spellStart"/>
            <w:r w:rsidRPr="006D1165">
              <w:rPr>
                <w:rFonts w:hint="eastAsia"/>
              </w:rPr>
              <w:t>액티비티로</w:t>
            </w:r>
            <w:proofErr w:type="spellEnd"/>
            <w:r w:rsidRPr="006D1165">
              <w:rPr>
                <w:rFonts w:hint="eastAsia"/>
              </w:rPr>
              <w:t xml:space="preserve"> 설정할 것인가?</w:t>
            </w:r>
          </w:p>
        </w:tc>
      </w:tr>
      <w:tr w:rsidR="00A56E19" w:rsidRPr="006D1165" w:rsidTr="00A56E19">
        <w:tc>
          <w:tcPr>
            <w:tcW w:w="2122" w:type="dxa"/>
          </w:tcPr>
          <w:p w:rsidR="00A56E19" w:rsidRPr="006D1165" w:rsidRDefault="00A56E19" w:rsidP="00A56E19">
            <w:r w:rsidRPr="006D1165">
              <w:t xml:space="preserve">Hierarchical Parent: </w:t>
            </w:r>
          </w:p>
        </w:tc>
        <w:tc>
          <w:tcPr>
            <w:tcW w:w="3543" w:type="dxa"/>
          </w:tcPr>
          <w:p w:rsidR="00A56E19" w:rsidRPr="006D1165" w:rsidRDefault="00A56E19" w:rsidP="00A56E19">
            <w:proofErr w:type="spellStart"/>
            <w:r>
              <w:t>skhu.sw.mymemo.MainActivity</w:t>
            </w:r>
            <w:proofErr w:type="spellEnd"/>
          </w:p>
        </w:tc>
        <w:tc>
          <w:tcPr>
            <w:tcW w:w="4791" w:type="dxa"/>
          </w:tcPr>
          <w:p w:rsidR="00A56E19" w:rsidRPr="006D1165" w:rsidRDefault="00A56E19" w:rsidP="00A56E19">
            <w:r w:rsidRPr="006D1165">
              <w:rPr>
                <w:rFonts w:hint="eastAsia"/>
              </w:rPr>
              <w:t xml:space="preserve">이 </w:t>
            </w:r>
            <w:proofErr w:type="spellStart"/>
            <w:r w:rsidRPr="006D1165">
              <w:rPr>
                <w:rFonts w:hint="eastAsia"/>
              </w:rPr>
              <w:t>액티비티에서</w:t>
            </w:r>
            <w:proofErr w:type="spellEnd"/>
            <w:r w:rsidRPr="006D1165">
              <w:rPr>
                <w:rFonts w:hint="eastAsia"/>
              </w:rPr>
              <w:t xml:space="preserve"> 백 버튼을 눌렀을 때 자동으로 </w:t>
            </w:r>
            <w:r w:rsidRPr="006D1165">
              <w:t xml:space="preserve"> </w:t>
            </w:r>
            <w:r w:rsidRPr="006D1165">
              <w:rPr>
                <w:rFonts w:hint="eastAsia"/>
              </w:rPr>
              <w:t xml:space="preserve">넘어갈 목적지 </w:t>
            </w:r>
            <w:proofErr w:type="spellStart"/>
            <w:r w:rsidRPr="006D1165">
              <w:rPr>
                <w:rFonts w:hint="eastAsia"/>
              </w:rPr>
              <w:t>액티비티</w:t>
            </w:r>
            <w:proofErr w:type="spellEnd"/>
            <w:r w:rsidRPr="006D1165">
              <w:rPr>
                <w:rFonts w:hint="eastAsia"/>
              </w:rPr>
              <w:t xml:space="preserve"> 클래스</w:t>
            </w:r>
            <w:r>
              <w:rPr>
                <w:rFonts w:hint="eastAsia"/>
              </w:rPr>
              <w:t xml:space="preserve"> 지정</w:t>
            </w:r>
          </w:p>
        </w:tc>
      </w:tr>
    </w:tbl>
    <w:p w:rsidR="00A56E19" w:rsidRDefault="00A56E19" w:rsidP="00A56E19">
      <w:r>
        <w:rPr>
          <w:rFonts w:hint="eastAsia"/>
        </w:rPr>
        <w:t xml:space="preserve">위와 같이 입력하고 </w:t>
      </w:r>
      <w:r>
        <w:t xml:space="preserve">Next </w:t>
      </w:r>
      <w:r>
        <w:rPr>
          <w:rFonts w:hint="eastAsia"/>
        </w:rPr>
        <w:t>버튼 클릭</w:t>
      </w:r>
    </w:p>
    <w:p w:rsidR="00A56E19" w:rsidRDefault="00A56E19" w:rsidP="00A56E19">
      <w:r>
        <w:rPr>
          <w:rFonts w:hint="eastAsia"/>
        </w:rPr>
        <w:t xml:space="preserve">다음 화면에서 그냥 </w:t>
      </w:r>
      <w:r>
        <w:t xml:space="preserve">Finish </w:t>
      </w:r>
      <w:r>
        <w:rPr>
          <w:rFonts w:hint="eastAsia"/>
        </w:rPr>
        <w:t>버튼을 클릭.</w:t>
      </w:r>
    </w:p>
    <w:p w:rsidR="00A56E19" w:rsidRDefault="00A56E19" w:rsidP="00A56E19"/>
    <w:p w:rsidR="00A56E19" w:rsidRDefault="00A56E19" w:rsidP="00A56E19">
      <w:pPr>
        <w:pStyle w:val="2"/>
      </w:pPr>
      <w:bookmarkStart w:id="20" w:name="_Toc404313179"/>
      <w:r>
        <w:rPr>
          <w:rFonts w:hint="eastAsia"/>
        </w:rPr>
        <w:t>activity_edit.xml 수정</w:t>
      </w:r>
      <w:bookmarkEnd w:id="20"/>
    </w:p>
    <w:p w:rsidR="00A56E19" w:rsidRDefault="00A56E19" w:rsidP="00A56E19"/>
    <w:p w:rsidR="00A56E19" w:rsidRDefault="00A56E19" w:rsidP="00A56E19">
      <w:r>
        <w:rPr>
          <w:rFonts w:hint="eastAsia"/>
        </w:rPr>
        <w:t xml:space="preserve">새로 추가된 </w:t>
      </w:r>
      <w:proofErr w:type="spellStart"/>
      <w:r>
        <w:t>EditActivity</w:t>
      </w:r>
      <w:proofErr w:type="spellEnd"/>
      <w:r>
        <w:rPr>
          <w:rFonts w:hint="eastAsia"/>
        </w:rPr>
        <w:t xml:space="preserve">의 레이아웃 리소스 </w:t>
      </w:r>
      <w:r>
        <w:t xml:space="preserve">XML </w:t>
      </w:r>
      <w:r>
        <w:rPr>
          <w:rFonts w:hint="eastAsia"/>
        </w:rPr>
        <w:t xml:space="preserve">파일인 </w:t>
      </w:r>
      <w:r>
        <w:t>activity_edit.xml</w:t>
      </w:r>
      <w:r>
        <w:rPr>
          <w:rFonts w:hint="eastAsia"/>
        </w:rPr>
        <w:t>을 수정하자.</w:t>
      </w:r>
    </w:p>
    <w:p w:rsidR="00A56E19" w:rsidRDefault="00A56E19" w:rsidP="00A56E19"/>
    <w:p w:rsidR="00A56E19" w:rsidRDefault="00A56E19" w:rsidP="00A56E19">
      <w:r>
        <w:rPr>
          <w:rFonts w:hint="eastAsia"/>
          <w:noProof/>
        </w:rPr>
        <w:drawing>
          <wp:inline distT="0" distB="0" distL="0" distR="0">
            <wp:extent cx="6642100" cy="2786380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19" w:rsidRDefault="00A56E19" w:rsidP="00A56E19">
      <w:r>
        <w:rPr>
          <w:rFonts w:hint="eastAsia"/>
        </w:rPr>
        <w:t xml:space="preserve">화면 왼쪽의 </w:t>
      </w:r>
      <w:r>
        <w:t>Palette</w:t>
      </w:r>
      <w:r>
        <w:rPr>
          <w:rFonts w:hint="eastAsia"/>
        </w:rPr>
        <w:t xml:space="preserve"> 창에서 </w:t>
      </w:r>
      <w:proofErr w:type="spellStart"/>
      <w:r>
        <w:t>EditText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드래그 </w:t>
      </w:r>
      <w:proofErr w:type="spellStart"/>
      <w:r>
        <w:rPr>
          <w:rFonts w:hint="eastAsia"/>
        </w:rPr>
        <w:t>드롭하여</w:t>
      </w:r>
      <w:proofErr w:type="spellEnd"/>
      <w:r>
        <w:rPr>
          <w:rFonts w:hint="eastAsia"/>
        </w:rPr>
        <w:t xml:space="preserve"> 위 그림처럼 추가하자.</w:t>
      </w:r>
    </w:p>
    <w:p w:rsidR="00A56E19" w:rsidRDefault="00A56E19" w:rsidP="00A56E19">
      <w:r>
        <w:lastRenderedPageBreak/>
        <w:t>editText1</w:t>
      </w:r>
      <w:r>
        <w:rPr>
          <w:rFonts w:hint="eastAsia"/>
        </w:rPr>
        <w:t>의 속성</w:t>
      </w:r>
    </w:p>
    <w:tbl>
      <w:tblPr>
        <w:tblStyle w:val="ae"/>
        <w:tblW w:w="0" w:type="auto"/>
        <w:tblLook w:val="04A0"/>
      </w:tblPr>
      <w:tblGrid>
        <w:gridCol w:w="2689"/>
        <w:gridCol w:w="1984"/>
        <w:gridCol w:w="5783"/>
      </w:tblGrid>
      <w:tr w:rsidR="00A56E19" w:rsidRPr="00D1306E" w:rsidTr="00A56E19">
        <w:tc>
          <w:tcPr>
            <w:tcW w:w="2689" w:type="dxa"/>
            <w:shd w:val="clear" w:color="auto" w:fill="D9D9D9" w:themeFill="background1" w:themeFillShade="D9"/>
          </w:tcPr>
          <w:p w:rsidR="00A56E19" w:rsidRPr="00D1306E" w:rsidRDefault="00A56E19" w:rsidP="00A56E19">
            <w:proofErr w:type="spellStart"/>
            <w:r w:rsidRPr="00D1306E"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:rsidR="00A56E19" w:rsidRPr="00D1306E" w:rsidRDefault="00A56E19" w:rsidP="00A56E19">
            <w:r w:rsidRPr="00D1306E">
              <w:rPr>
                <w:rFonts w:hint="eastAsia"/>
              </w:rPr>
              <w:t>속성값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:rsidR="00A56E19" w:rsidRPr="00D1306E" w:rsidRDefault="00A56E19" w:rsidP="00A56E19">
            <w:r w:rsidRPr="00D1306E">
              <w:rPr>
                <w:rFonts w:hint="eastAsia"/>
              </w:rPr>
              <w:t>속성 설명</w:t>
            </w:r>
          </w:p>
        </w:tc>
      </w:tr>
      <w:tr w:rsidR="00A56E19" w:rsidRPr="00D1306E" w:rsidTr="00A56E19">
        <w:tc>
          <w:tcPr>
            <w:tcW w:w="2689" w:type="dxa"/>
          </w:tcPr>
          <w:p w:rsidR="00A56E19" w:rsidRPr="00D1306E" w:rsidRDefault="00A56E19" w:rsidP="00A56E19">
            <w:proofErr w:type="spellStart"/>
            <w:r w:rsidRPr="00D1306E">
              <w:rPr>
                <w:rFonts w:hint="eastAsia"/>
              </w:rPr>
              <w:t>alignParentTop</w:t>
            </w:r>
            <w:proofErr w:type="spellEnd"/>
            <w:r w:rsidRPr="00D1306E">
              <w:t>:</w:t>
            </w:r>
          </w:p>
        </w:tc>
        <w:tc>
          <w:tcPr>
            <w:tcW w:w="1984" w:type="dxa"/>
          </w:tcPr>
          <w:p w:rsidR="00A56E19" w:rsidRPr="00D1306E" w:rsidRDefault="00A56E19" w:rsidP="00A56E19">
            <w:r w:rsidRPr="00D1306E">
              <w:rPr>
                <w:rFonts w:hint="eastAsia"/>
              </w:rPr>
              <w:t>true</w:t>
            </w:r>
          </w:p>
        </w:tc>
        <w:tc>
          <w:tcPr>
            <w:tcW w:w="5783" w:type="dxa"/>
          </w:tcPr>
          <w:p w:rsidR="00A56E19" w:rsidRPr="00D1306E" w:rsidRDefault="00A56E19" w:rsidP="00A56E19">
            <w:r w:rsidRPr="00D1306E">
              <w:rPr>
                <w:rFonts w:hint="eastAsia"/>
              </w:rPr>
              <w:t>부모의 위 경계에 붙어서 배치된다.</w:t>
            </w:r>
          </w:p>
        </w:tc>
      </w:tr>
      <w:tr w:rsidR="00A56E19" w:rsidRPr="00D1306E" w:rsidTr="00A56E19">
        <w:tc>
          <w:tcPr>
            <w:tcW w:w="2689" w:type="dxa"/>
          </w:tcPr>
          <w:p w:rsidR="00A56E19" w:rsidRPr="00D1306E" w:rsidRDefault="00A56E19" w:rsidP="00A56E19">
            <w:proofErr w:type="spellStart"/>
            <w:r w:rsidRPr="00D1306E">
              <w:t>alignParentLeft</w:t>
            </w:r>
            <w:proofErr w:type="spellEnd"/>
            <w:r w:rsidRPr="00D1306E">
              <w:t>:</w:t>
            </w:r>
          </w:p>
        </w:tc>
        <w:tc>
          <w:tcPr>
            <w:tcW w:w="1984" w:type="dxa"/>
          </w:tcPr>
          <w:p w:rsidR="00A56E19" w:rsidRPr="00D1306E" w:rsidRDefault="00A56E19" w:rsidP="00A56E19">
            <w:r w:rsidRPr="00D1306E">
              <w:t>true</w:t>
            </w:r>
          </w:p>
        </w:tc>
        <w:tc>
          <w:tcPr>
            <w:tcW w:w="5783" w:type="dxa"/>
          </w:tcPr>
          <w:p w:rsidR="00A56E19" w:rsidRPr="00D1306E" w:rsidRDefault="00A56E19" w:rsidP="00A56E19">
            <w:r w:rsidRPr="00D1306E">
              <w:rPr>
                <w:rFonts w:hint="eastAsia"/>
              </w:rPr>
              <w:t>부모의 왼쪽 경계에 붙어서 배치된다.</w:t>
            </w:r>
          </w:p>
        </w:tc>
      </w:tr>
      <w:tr w:rsidR="00A56E19" w:rsidRPr="00D1306E" w:rsidTr="00A56E19">
        <w:tc>
          <w:tcPr>
            <w:tcW w:w="2689" w:type="dxa"/>
          </w:tcPr>
          <w:p w:rsidR="00A56E19" w:rsidRPr="00D1306E" w:rsidRDefault="00A56E19" w:rsidP="00A56E19">
            <w:proofErr w:type="spellStart"/>
            <w:r w:rsidRPr="00D1306E">
              <w:t>alignParentRight</w:t>
            </w:r>
            <w:proofErr w:type="spellEnd"/>
            <w:r w:rsidRPr="00D1306E">
              <w:t xml:space="preserve">: </w:t>
            </w:r>
          </w:p>
        </w:tc>
        <w:tc>
          <w:tcPr>
            <w:tcW w:w="1984" w:type="dxa"/>
          </w:tcPr>
          <w:p w:rsidR="00A56E19" w:rsidRPr="00D1306E" w:rsidRDefault="00A56E19" w:rsidP="00A56E19">
            <w:r w:rsidRPr="00D1306E">
              <w:t>true</w:t>
            </w:r>
          </w:p>
        </w:tc>
        <w:tc>
          <w:tcPr>
            <w:tcW w:w="5783" w:type="dxa"/>
          </w:tcPr>
          <w:p w:rsidR="00A56E19" w:rsidRPr="00D1306E" w:rsidRDefault="00A56E19" w:rsidP="00A56E19">
            <w:r w:rsidRPr="00D1306E">
              <w:rPr>
                <w:rFonts w:hint="eastAsia"/>
              </w:rPr>
              <w:t>부모의 오른쪽 경계에 붙어서 배치된다.</w:t>
            </w:r>
          </w:p>
        </w:tc>
      </w:tr>
    </w:tbl>
    <w:p w:rsidR="00A56E19" w:rsidRDefault="00A56E19" w:rsidP="00A56E19"/>
    <w:p w:rsidR="00A56E19" w:rsidRDefault="00A56E19" w:rsidP="00A56E19">
      <w:r>
        <w:rPr>
          <w:noProof/>
        </w:rPr>
        <w:drawing>
          <wp:inline distT="0" distB="0" distL="0" distR="0">
            <wp:extent cx="3783714" cy="4917057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244" cy="49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19" w:rsidRDefault="00A56E19" w:rsidP="00A56E19"/>
    <w:p w:rsidR="00A56E19" w:rsidRDefault="00A56E19" w:rsidP="00A56E19">
      <w:proofErr w:type="spellStart"/>
      <w:r>
        <w:rPr>
          <w:rFonts w:hint="eastAsia"/>
        </w:rPr>
        <w:t>EditText를</w:t>
      </w:r>
      <w:proofErr w:type="spellEnd"/>
      <w:r>
        <w:rPr>
          <w:rFonts w:hint="eastAsia"/>
        </w:rPr>
        <w:t xml:space="preserve"> 하나 더 드래그 </w:t>
      </w:r>
      <w:proofErr w:type="spellStart"/>
      <w:r>
        <w:rPr>
          <w:rFonts w:hint="eastAsia"/>
        </w:rPr>
        <w:t>드롭하여</w:t>
      </w:r>
      <w:proofErr w:type="spellEnd"/>
      <w:r>
        <w:rPr>
          <w:rFonts w:hint="eastAsia"/>
        </w:rPr>
        <w:t xml:space="preserve"> 추가하자.</w:t>
      </w:r>
    </w:p>
    <w:p w:rsidR="00A56E19" w:rsidRDefault="00A56E19" w:rsidP="00A56E19">
      <w:r>
        <w:rPr>
          <w:rFonts w:hint="eastAsia"/>
        </w:rPr>
        <w:t xml:space="preserve">추가된 </w:t>
      </w:r>
      <w:proofErr w:type="spellStart"/>
      <w:r>
        <w:t>EditText</w:t>
      </w:r>
      <w:proofErr w:type="spellEnd"/>
      <w:r>
        <w:rPr>
          <w:rFonts w:hint="eastAsia"/>
        </w:rPr>
        <w:t>의 상하 좌우 경계를 부모의 경계까지 드래그하여 위 그림처럼 배치되도록 하자.</w:t>
      </w:r>
    </w:p>
    <w:p w:rsidR="00A56E19" w:rsidRDefault="00A56E19" w:rsidP="00A56E19"/>
    <w:p w:rsidR="00A56E19" w:rsidRDefault="00A56E19" w:rsidP="00A56E19">
      <w:r>
        <w:t>editText2</w:t>
      </w:r>
      <w:r>
        <w:rPr>
          <w:rFonts w:hint="eastAsia"/>
        </w:rPr>
        <w:t>의 속성</w:t>
      </w:r>
    </w:p>
    <w:tbl>
      <w:tblPr>
        <w:tblStyle w:val="ae"/>
        <w:tblW w:w="0" w:type="auto"/>
        <w:tblLook w:val="04A0"/>
      </w:tblPr>
      <w:tblGrid>
        <w:gridCol w:w="2689"/>
        <w:gridCol w:w="1984"/>
        <w:gridCol w:w="5783"/>
      </w:tblGrid>
      <w:tr w:rsidR="00A56E19" w:rsidRPr="00D1306E" w:rsidTr="00A56E19">
        <w:tc>
          <w:tcPr>
            <w:tcW w:w="2689" w:type="dxa"/>
            <w:shd w:val="clear" w:color="auto" w:fill="D9D9D9" w:themeFill="background1" w:themeFillShade="D9"/>
          </w:tcPr>
          <w:p w:rsidR="00A56E19" w:rsidRPr="00D1306E" w:rsidRDefault="00A56E19" w:rsidP="00A56E19">
            <w:proofErr w:type="spellStart"/>
            <w:r w:rsidRPr="00D1306E"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:rsidR="00A56E19" w:rsidRPr="00D1306E" w:rsidRDefault="00A56E19" w:rsidP="00A56E19">
            <w:r w:rsidRPr="00D1306E">
              <w:rPr>
                <w:rFonts w:hint="eastAsia"/>
              </w:rPr>
              <w:t>속성값</w:t>
            </w:r>
          </w:p>
        </w:tc>
        <w:tc>
          <w:tcPr>
            <w:tcW w:w="5783" w:type="dxa"/>
            <w:shd w:val="clear" w:color="auto" w:fill="D9D9D9" w:themeFill="background1" w:themeFillShade="D9"/>
          </w:tcPr>
          <w:p w:rsidR="00A56E19" w:rsidRPr="00D1306E" w:rsidRDefault="00A56E19" w:rsidP="00A56E19">
            <w:r w:rsidRPr="00D1306E">
              <w:rPr>
                <w:rFonts w:hint="eastAsia"/>
              </w:rPr>
              <w:t>속성 설명</w:t>
            </w:r>
          </w:p>
        </w:tc>
      </w:tr>
      <w:tr w:rsidR="00A56E19" w:rsidRPr="00D1306E" w:rsidTr="00A56E19">
        <w:tc>
          <w:tcPr>
            <w:tcW w:w="2689" w:type="dxa"/>
          </w:tcPr>
          <w:p w:rsidR="00A56E19" w:rsidRPr="00D1306E" w:rsidRDefault="00A56E19" w:rsidP="00A56E19">
            <w:r>
              <w:t>below:</w:t>
            </w:r>
          </w:p>
        </w:tc>
        <w:tc>
          <w:tcPr>
            <w:tcW w:w="1984" w:type="dxa"/>
          </w:tcPr>
          <w:p w:rsidR="00A56E19" w:rsidRPr="00D1306E" w:rsidRDefault="00A56E19" w:rsidP="00A56E19">
            <w:r>
              <w:t>editText1</w:t>
            </w:r>
          </w:p>
        </w:tc>
        <w:tc>
          <w:tcPr>
            <w:tcW w:w="5783" w:type="dxa"/>
          </w:tcPr>
          <w:p w:rsidR="00A56E19" w:rsidRPr="00D1306E" w:rsidRDefault="00A56E19" w:rsidP="00161816">
            <w:r>
              <w:t>editText1</w:t>
            </w:r>
            <w:r>
              <w:rPr>
                <w:rFonts w:hint="eastAsia"/>
              </w:rPr>
              <w:t>의 아래</w:t>
            </w:r>
            <w:r w:rsidR="00161816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붙어서 배치된다.</w:t>
            </w:r>
          </w:p>
        </w:tc>
      </w:tr>
      <w:tr w:rsidR="00A56E19" w:rsidRPr="00D1306E" w:rsidTr="00A56E19">
        <w:tc>
          <w:tcPr>
            <w:tcW w:w="2689" w:type="dxa"/>
          </w:tcPr>
          <w:p w:rsidR="00A56E19" w:rsidRPr="00D1306E" w:rsidRDefault="00A56E19" w:rsidP="00A56E19">
            <w:proofErr w:type="spellStart"/>
            <w:r w:rsidRPr="00D1306E">
              <w:t>alignParentLeft</w:t>
            </w:r>
            <w:proofErr w:type="spellEnd"/>
            <w:r w:rsidRPr="00D1306E">
              <w:t>:</w:t>
            </w:r>
          </w:p>
        </w:tc>
        <w:tc>
          <w:tcPr>
            <w:tcW w:w="1984" w:type="dxa"/>
          </w:tcPr>
          <w:p w:rsidR="00A56E19" w:rsidRPr="00D1306E" w:rsidRDefault="00A56E19" w:rsidP="00A56E19">
            <w:r w:rsidRPr="00D1306E">
              <w:t>true</w:t>
            </w:r>
          </w:p>
        </w:tc>
        <w:tc>
          <w:tcPr>
            <w:tcW w:w="5783" w:type="dxa"/>
          </w:tcPr>
          <w:p w:rsidR="00A56E19" w:rsidRPr="00D1306E" w:rsidRDefault="00A56E19" w:rsidP="00A56E19">
            <w:r w:rsidRPr="00D1306E">
              <w:rPr>
                <w:rFonts w:hint="eastAsia"/>
              </w:rPr>
              <w:t>부모의 왼쪽 경계에 붙어서 배치된다.</w:t>
            </w:r>
          </w:p>
        </w:tc>
      </w:tr>
      <w:tr w:rsidR="00A56E19" w:rsidRPr="00D1306E" w:rsidTr="00A56E19">
        <w:tc>
          <w:tcPr>
            <w:tcW w:w="2689" w:type="dxa"/>
          </w:tcPr>
          <w:p w:rsidR="00A56E19" w:rsidRPr="00D1306E" w:rsidRDefault="00A56E19" w:rsidP="00A56E19">
            <w:proofErr w:type="spellStart"/>
            <w:r w:rsidRPr="00D1306E">
              <w:t>alignParentRight</w:t>
            </w:r>
            <w:proofErr w:type="spellEnd"/>
            <w:r w:rsidRPr="00D1306E">
              <w:t xml:space="preserve">: </w:t>
            </w:r>
          </w:p>
        </w:tc>
        <w:tc>
          <w:tcPr>
            <w:tcW w:w="1984" w:type="dxa"/>
          </w:tcPr>
          <w:p w:rsidR="00A56E19" w:rsidRPr="00D1306E" w:rsidRDefault="00A56E19" w:rsidP="00A56E19">
            <w:r w:rsidRPr="00D1306E">
              <w:t>true</w:t>
            </w:r>
          </w:p>
        </w:tc>
        <w:tc>
          <w:tcPr>
            <w:tcW w:w="5783" w:type="dxa"/>
          </w:tcPr>
          <w:p w:rsidR="00A56E19" w:rsidRPr="00D1306E" w:rsidRDefault="00A56E19" w:rsidP="00A56E19">
            <w:r w:rsidRPr="00D1306E">
              <w:rPr>
                <w:rFonts w:hint="eastAsia"/>
              </w:rPr>
              <w:t>부모의 오른쪽 경계에 붙어서 배치된다.</w:t>
            </w:r>
          </w:p>
        </w:tc>
      </w:tr>
      <w:tr w:rsidR="00A56E19" w:rsidRPr="00D1306E" w:rsidTr="00A56E19">
        <w:tc>
          <w:tcPr>
            <w:tcW w:w="2689" w:type="dxa"/>
          </w:tcPr>
          <w:p w:rsidR="00A56E19" w:rsidRPr="00D1306E" w:rsidRDefault="00A56E19" w:rsidP="00A56E19">
            <w:proofErr w:type="spellStart"/>
            <w:r>
              <w:rPr>
                <w:rFonts w:hint="eastAsia"/>
              </w:rPr>
              <w:t>alignParentBottom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4" w:type="dxa"/>
          </w:tcPr>
          <w:p w:rsidR="00A56E19" w:rsidRPr="00D1306E" w:rsidRDefault="00A56E19" w:rsidP="00A56E19">
            <w:r>
              <w:rPr>
                <w:rFonts w:hint="eastAsia"/>
              </w:rPr>
              <w:t>true</w:t>
            </w:r>
          </w:p>
        </w:tc>
        <w:tc>
          <w:tcPr>
            <w:tcW w:w="5783" w:type="dxa"/>
          </w:tcPr>
          <w:p w:rsidR="00A56E19" w:rsidRPr="00D1306E" w:rsidRDefault="00A56E19" w:rsidP="00A56E19">
            <w:r>
              <w:rPr>
                <w:rFonts w:hint="eastAsia"/>
              </w:rPr>
              <w:t>부모의 아래쪽 경계에 붙어서 배치된다.</w:t>
            </w:r>
          </w:p>
        </w:tc>
      </w:tr>
      <w:tr w:rsidR="00161816" w:rsidRPr="00D1306E" w:rsidTr="00A56E19">
        <w:tc>
          <w:tcPr>
            <w:tcW w:w="2689" w:type="dxa"/>
          </w:tcPr>
          <w:p w:rsidR="00161816" w:rsidRDefault="00161816" w:rsidP="00A56E19">
            <w:r>
              <w:rPr>
                <w:rFonts w:hint="eastAsia"/>
              </w:rPr>
              <w:t>Gravity</w:t>
            </w:r>
          </w:p>
        </w:tc>
        <w:tc>
          <w:tcPr>
            <w:tcW w:w="1984" w:type="dxa"/>
          </w:tcPr>
          <w:p w:rsidR="00161816" w:rsidRDefault="00161816" w:rsidP="00A56E19">
            <w:r>
              <w:rPr>
                <w:rFonts w:hint="eastAsia"/>
              </w:rPr>
              <w:t>top</w:t>
            </w:r>
          </w:p>
        </w:tc>
        <w:tc>
          <w:tcPr>
            <w:tcW w:w="5783" w:type="dxa"/>
          </w:tcPr>
          <w:p w:rsidR="00161816" w:rsidRDefault="00161816" w:rsidP="00161816">
            <w:proofErr w:type="spellStart"/>
            <w:r>
              <w:rPr>
                <w:rFonts w:hint="eastAsia"/>
              </w:rPr>
              <w:t>EditText</w:t>
            </w:r>
            <w:proofErr w:type="spellEnd"/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내용 문자열이 수직 방향으로 상단에 붙어서 배치된다.</w:t>
            </w:r>
          </w:p>
        </w:tc>
      </w:tr>
    </w:tbl>
    <w:p w:rsidR="00A56E19" w:rsidRDefault="00A56E19" w:rsidP="00A56E19"/>
    <w:p w:rsidR="00A56E19" w:rsidRDefault="00A56E19" w:rsidP="00A56E19">
      <w:r>
        <w:rPr>
          <w:rFonts w:hint="eastAsia"/>
        </w:rPr>
        <w:t xml:space="preserve">단축키 </w:t>
      </w:r>
      <w:proofErr w:type="spellStart"/>
      <w:r>
        <w:t>Ctrl+S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눌러서 저장하고 </w:t>
      </w:r>
      <w:proofErr w:type="spellStart"/>
      <w:r>
        <w:rPr>
          <w:rFonts w:hint="eastAsia"/>
        </w:rPr>
        <w:t>편집창을</w:t>
      </w:r>
      <w:proofErr w:type="spellEnd"/>
      <w:r>
        <w:rPr>
          <w:rFonts w:hint="eastAsia"/>
        </w:rPr>
        <w:t xml:space="preserve"> 닫자.</w:t>
      </w:r>
    </w:p>
    <w:p w:rsidR="00A56E19" w:rsidRPr="00F8471F" w:rsidRDefault="00A56E19" w:rsidP="00A56E19"/>
    <w:p w:rsidR="00A56E19" w:rsidRDefault="00A56E19" w:rsidP="00A56E19">
      <w:pPr>
        <w:widowControl/>
        <w:wordWrap/>
        <w:autoSpaceDE/>
        <w:autoSpaceDN/>
        <w:spacing w:after="200" w:line="276" w:lineRule="auto"/>
        <w:jc w:val="both"/>
        <w:rPr>
          <w:rFonts w:asciiTheme="majorHAnsi" w:eastAsia="돋움" w:hAnsiTheme="majorHAnsi" w:cstheme="majorBidi"/>
          <w:b/>
          <w:sz w:val="24"/>
        </w:rPr>
      </w:pPr>
      <w:r>
        <w:br w:type="page"/>
      </w:r>
    </w:p>
    <w:p w:rsidR="00A56E19" w:rsidRDefault="00A56E19" w:rsidP="00A56E19"/>
    <w:p w:rsidR="00EC770D" w:rsidRPr="006D72B1" w:rsidRDefault="00EC770D" w:rsidP="006D72B1"/>
    <w:p w:rsidR="00161816" w:rsidRDefault="00161816" w:rsidP="00161816">
      <w:pPr>
        <w:pStyle w:val="2"/>
      </w:pPr>
      <w:bookmarkStart w:id="21" w:name="_Toc404313180"/>
      <w:r>
        <w:rPr>
          <w:rFonts w:hint="eastAsia"/>
        </w:rPr>
        <w:t>저장 메뉴 만들기</w:t>
      </w:r>
      <w:bookmarkEnd w:id="21"/>
    </w:p>
    <w:p w:rsidR="00161816" w:rsidRDefault="00161816" w:rsidP="00161816">
      <w:proofErr w:type="spellStart"/>
      <w:r>
        <w:rPr>
          <w:rFonts w:hint="eastAsia"/>
        </w:rPr>
        <w:t>Edit</w:t>
      </w:r>
      <w:r>
        <w:t>Activity</w:t>
      </w:r>
      <w:proofErr w:type="spellEnd"/>
      <w:r>
        <w:t xml:space="preserve">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메뉴에 저장 메뉴를 추가하자.</w:t>
      </w:r>
    </w:p>
    <w:p w:rsidR="00161816" w:rsidRPr="00E15FDB" w:rsidRDefault="00161816" w:rsidP="00161816"/>
    <w:p w:rsidR="00161816" w:rsidRPr="00E15FDB" w:rsidRDefault="00161816" w:rsidP="00161816">
      <w:pPr>
        <w:pStyle w:val="3"/>
      </w:pPr>
      <w:r>
        <w:rPr>
          <w:rFonts w:hint="eastAsia"/>
        </w:rPr>
        <w:t>r</w:t>
      </w:r>
      <w:r>
        <w:t xml:space="preserve">es/menu/edit.xml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161816" w:rsidRPr="00337388" w:rsidTr="00080D62">
        <w:tc>
          <w:tcPr>
            <w:tcW w:w="426" w:type="dxa"/>
          </w:tcPr>
          <w:p w:rsidR="00161816" w:rsidRPr="00337388" w:rsidRDefault="00161816" w:rsidP="00B87CEE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161816" w:rsidRPr="00337388" w:rsidRDefault="00161816" w:rsidP="00B87CEE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161816" w:rsidRPr="00337388" w:rsidRDefault="00161816" w:rsidP="00B87CEE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161816" w:rsidRPr="00337388" w:rsidRDefault="00161816" w:rsidP="00B87CEE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161816" w:rsidRPr="00337388" w:rsidRDefault="00161816" w:rsidP="00B87CEE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161816" w:rsidRPr="00337388" w:rsidRDefault="00161816" w:rsidP="00B87CEE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="00161816" w:rsidRPr="00337388" w:rsidRDefault="00161816" w:rsidP="00B87CEE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="00161816" w:rsidRPr="00337388" w:rsidRDefault="00161816" w:rsidP="00B87CEE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161816" w:rsidRDefault="00161816" w:rsidP="00B87CEE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161816" w:rsidRDefault="00161816" w:rsidP="00B87CEE">
            <w:pPr>
              <w:pStyle w:val="aa"/>
            </w:pPr>
            <w:r>
              <w:t>10</w:t>
            </w:r>
          </w:p>
          <w:p w:rsidR="00161816" w:rsidRDefault="00161816" w:rsidP="00B87CEE">
            <w:pPr>
              <w:pStyle w:val="aa"/>
            </w:pPr>
            <w:r>
              <w:t>11</w:t>
            </w:r>
          </w:p>
          <w:p w:rsidR="00161816" w:rsidRDefault="00161816" w:rsidP="00B87CEE">
            <w:pPr>
              <w:pStyle w:val="aa"/>
            </w:pPr>
            <w:r>
              <w:t>12</w:t>
            </w:r>
          </w:p>
          <w:p w:rsidR="00161816" w:rsidRDefault="00161816" w:rsidP="00B87CEE">
            <w:pPr>
              <w:pStyle w:val="aa"/>
            </w:pPr>
            <w:r>
              <w:t>13</w:t>
            </w:r>
          </w:p>
          <w:p w:rsidR="00161816" w:rsidRDefault="00161816" w:rsidP="00B87CEE">
            <w:pPr>
              <w:pStyle w:val="aa"/>
            </w:pPr>
            <w:r>
              <w:t>14</w:t>
            </w:r>
          </w:p>
          <w:p w:rsidR="00161816" w:rsidRDefault="00161816" w:rsidP="00B87CEE">
            <w:pPr>
              <w:pStyle w:val="aa"/>
            </w:pPr>
            <w:r>
              <w:t>15</w:t>
            </w:r>
          </w:p>
          <w:p w:rsidR="00161816" w:rsidRDefault="00161816" w:rsidP="00B87CEE">
            <w:pPr>
              <w:pStyle w:val="aa"/>
            </w:pPr>
            <w:r>
              <w:t>16</w:t>
            </w:r>
          </w:p>
          <w:p w:rsidR="00B87CEE" w:rsidRPr="00337388" w:rsidRDefault="00B87CEE" w:rsidP="00B87CEE">
            <w:pPr>
              <w:pStyle w:val="aa"/>
            </w:pPr>
            <w:r>
              <w:t>17</w:t>
            </w:r>
          </w:p>
        </w:tc>
        <w:tc>
          <w:tcPr>
            <w:tcW w:w="10631" w:type="dxa"/>
          </w:tcPr>
          <w:p w:rsidR="00B87CEE" w:rsidRDefault="00B87CEE" w:rsidP="00B87CEE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menu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B87CEE" w:rsidRDefault="00B87CEE" w:rsidP="00B87CEE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xmlns:app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"http://schemas.android.com/apk/res-auto"</w:t>
            </w:r>
          </w:p>
          <w:p w:rsidR="00B87CEE" w:rsidRDefault="00B87CEE" w:rsidP="00B87CEE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xmlns:tools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"http://schemas.android.com/tools"</w:t>
            </w:r>
          </w:p>
          <w:p w:rsidR="00B87CEE" w:rsidRDefault="00B87CEE" w:rsidP="00B87CEE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tools:context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"com.example.e04edit.EditActivity"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B87CEE" w:rsidRDefault="00B87CEE" w:rsidP="00B87CEE">
            <w:pPr>
              <w:pStyle w:val="aa"/>
            </w:pPr>
          </w:p>
          <w:p w:rsidR="00B87CEE" w:rsidRDefault="00B87CEE" w:rsidP="00B87CE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B87CEE" w:rsidRDefault="00B87CEE" w:rsidP="00B87CEE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</w:t>
            </w:r>
            <w:proofErr w:type="spellStart"/>
            <w:r>
              <w:rPr>
                <w:color w:val="2A00FF"/>
              </w:rPr>
              <w:t>action_save</w:t>
            </w:r>
            <w:proofErr w:type="spellEnd"/>
            <w:r>
              <w:rPr>
                <w:color w:val="2A00FF"/>
              </w:rPr>
              <w:t>"</w:t>
            </w:r>
          </w:p>
          <w:p w:rsidR="00B87CEE" w:rsidRDefault="00B87CEE" w:rsidP="00B87CEE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android:icon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ic_action_save</w:t>
            </w:r>
            <w:proofErr w:type="spellEnd"/>
            <w:r>
              <w:rPr>
                <w:color w:val="2A00FF"/>
              </w:rPr>
              <w:t>"</w:t>
            </w:r>
          </w:p>
          <w:p w:rsidR="00B87CEE" w:rsidRDefault="00B87CEE" w:rsidP="00B87CEE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android:title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</w:t>
            </w:r>
            <w:proofErr w:type="spellStart"/>
            <w:r>
              <w:rPr>
                <w:color w:val="2A00FF"/>
              </w:rPr>
              <w:t>action_save</w:t>
            </w:r>
            <w:proofErr w:type="spellEnd"/>
            <w:r>
              <w:rPr>
                <w:color w:val="2A00FF"/>
              </w:rPr>
              <w:t>"</w:t>
            </w:r>
          </w:p>
          <w:p w:rsidR="00B87CEE" w:rsidRDefault="00B87CEE" w:rsidP="00B87CEE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app:showAsAction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ifRoom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/&gt;</w:t>
            </w:r>
          </w:p>
          <w:p w:rsidR="00B87CEE" w:rsidRDefault="00B87CEE" w:rsidP="00B87CE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B87CEE" w:rsidRDefault="00B87CEE" w:rsidP="00B87CEE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</w:p>
          <w:p w:rsidR="00B87CEE" w:rsidRDefault="00B87CEE" w:rsidP="00B87CEE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android:orderInCategory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"100"</w:t>
            </w:r>
          </w:p>
          <w:p w:rsidR="00B87CEE" w:rsidRDefault="00B87CEE" w:rsidP="00B87CEE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android:title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</w:p>
          <w:p w:rsidR="00B87CEE" w:rsidRDefault="00B87CEE" w:rsidP="00B87CEE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app:showAsAction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"never"</w:t>
            </w:r>
            <w:r>
              <w:rPr>
                <w:color w:val="008080"/>
              </w:rPr>
              <w:t>/&gt;</w:t>
            </w:r>
          </w:p>
          <w:p w:rsidR="00B87CEE" w:rsidRDefault="00B87CEE" w:rsidP="00B87CEE">
            <w:pPr>
              <w:pStyle w:val="aa"/>
            </w:pPr>
          </w:p>
          <w:p w:rsidR="00161816" w:rsidRPr="00337388" w:rsidRDefault="00B87CEE" w:rsidP="00B87CEE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menu</w:t>
            </w:r>
            <w:r>
              <w:rPr>
                <w:color w:val="008080"/>
              </w:rPr>
              <w:t>&gt;</w:t>
            </w:r>
          </w:p>
        </w:tc>
      </w:tr>
    </w:tbl>
    <w:p w:rsidR="00161816" w:rsidRDefault="00161816" w:rsidP="00161816"/>
    <w:p w:rsidR="00161816" w:rsidRDefault="00161816" w:rsidP="00161816">
      <w:r>
        <w:rPr>
          <w:rFonts w:hint="eastAsia"/>
        </w:rPr>
        <w:t>(줄6</w:t>
      </w:r>
      <w:r>
        <w:t>~9)</w:t>
      </w:r>
      <w:r>
        <w:rPr>
          <w:rFonts w:hint="eastAsia"/>
        </w:rPr>
        <w:t>의 메뉴 항목이 추가되었다.</w:t>
      </w:r>
    </w:p>
    <w:p w:rsidR="00161816" w:rsidRDefault="00161816" w:rsidP="00161816"/>
    <w:tbl>
      <w:tblPr>
        <w:tblStyle w:val="ae"/>
        <w:tblW w:w="0" w:type="auto"/>
        <w:tblLook w:val="04A0"/>
      </w:tblPr>
      <w:tblGrid>
        <w:gridCol w:w="2122"/>
        <w:gridCol w:w="2835"/>
        <w:gridCol w:w="5499"/>
      </w:tblGrid>
      <w:tr w:rsidR="00161816" w:rsidTr="00080D62">
        <w:tc>
          <w:tcPr>
            <w:tcW w:w="2122" w:type="dxa"/>
          </w:tcPr>
          <w:p w:rsidR="00161816" w:rsidRDefault="00161816" w:rsidP="00080D62">
            <w:r>
              <w:rPr>
                <w:rFonts w:hint="eastAsia"/>
              </w:rPr>
              <w:t>항목</w:t>
            </w:r>
          </w:p>
        </w:tc>
        <w:tc>
          <w:tcPr>
            <w:tcW w:w="2835" w:type="dxa"/>
          </w:tcPr>
          <w:p w:rsidR="00161816" w:rsidRDefault="00161816" w:rsidP="00080D62">
            <w:r>
              <w:rPr>
                <w:rFonts w:hint="eastAsia"/>
              </w:rPr>
              <w:t>값</w:t>
            </w:r>
          </w:p>
        </w:tc>
        <w:tc>
          <w:tcPr>
            <w:tcW w:w="5499" w:type="dxa"/>
          </w:tcPr>
          <w:p w:rsidR="00161816" w:rsidRDefault="00161816" w:rsidP="00080D62">
            <w:r>
              <w:rPr>
                <w:rFonts w:hint="eastAsia"/>
              </w:rPr>
              <w:t>항목 설명</w:t>
            </w:r>
          </w:p>
        </w:tc>
      </w:tr>
      <w:tr w:rsidR="00161816" w:rsidTr="00080D62">
        <w:tc>
          <w:tcPr>
            <w:tcW w:w="2122" w:type="dxa"/>
          </w:tcPr>
          <w:p w:rsidR="00161816" w:rsidRDefault="00161816" w:rsidP="00080D62">
            <w:proofErr w:type="spellStart"/>
            <w:r>
              <w:rPr>
                <w:rFonts w:hint="eastAsia"/>
              </w:rPr>
              <w:t>android:id</w:t>
            </w:r>
            <w:proofErr w:type="spellEnd"/>
          </w:p>
        </w:tc>
        <w:tc>
          <w:tcPr>
            <w:tcW w:w="2835" w:type="dxa"/>
          </w:tcPr>
          <w:p w:rsidR="00161816" w:rsidRDefault="00161816" w:rsidP="00080D62">
            <w:r>
              <w:rPr>
                <w:color w:val="2A00FF"/>
              </w:rPr>
              <w:t>@+id/</w:t>
            </w:r>
            <w:proofErr w:type="spellStart"/>
            <w:r>
              <w:rPr>
                <w:color w:val="2A00FF"/>
              </w:rPr>
              <w:t>action_</w:t>
            </w:r>
            <w:r>
              <w:rPr>
                <w:rFonts w:hint="eastAsia"/>
                <w:color w:val="2A00FF"/>
              </w:rPr>
              <w:t>s</w:t>
            </w:r>
            <w:r>
              <w:rPr>
                <w:color w:val="2A00FF"/>
              </w:rPr>
              <w:t>ave</w:t>
            </w:r>
            <w:proofErr w:type="spellEnd"/>
          </w:p>
        </w:tc>
        <w:tc>
          <w:tcPr>
            <w:tcW w:w="5499" w:type="dxa"/>
          </w:tcPr>
          <w:p w:rsidR="00161816" w:rsidRDefault="00161816" w:rsidP="00080D62">
            <w:r>
              <w:rPr>
                <w:rFonts w:hint="eastAsia"/>
              </w:rPr>
              <w:t xml:space="preserve">이 메뉴 항목의 </w:t>
            </w:r>
            <w:r>
              <w:t>id</w:t>
            </w:r>
            <w:r>
              <w:rPr>
                <w:rFonts w:hint="eastAsia"/>
              </w:rPr>
              <w:t>를 정의한다.</w:t>
            </w:r>
          </w:p>
          <w:p w:rsidR="00161816" w:rsidRDefault="00161816" w:rsidP="00080D62">
            <w:r>
              <w:t xml:space="preserve">Java </w:t>
            </w:r>
            <w:r>
              <w:rPr>
                <w:rFonts w:hint="eastAsia"/>
              </w:rPr>
              <w:t xml:space="preserve">코드에서는 </w:t>
            </w:r>
            <w:proofErr w:type="spellStart"/>
            <w:r>
              <w:t>R.id.action_edit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이다</w:t>
            </w:r>
          </w:p>
        </w:tc>
      </w:tr>
      <w:tr w:rsidR="00161816" w:rsidTr="00080D62">
        <w:tc>
          <w:tcPr>
            <w:tcW w:w="2122" w:type="dxa"/>
          </w:tcPr>
          <w:p w:rsidR="00161816" w:rsidRDefault="00161816" w:rsidP="00080D62">
            <w:proofErr w:type="spellStart"/>
            <w:r>
              <w:rPr>
                <w:rFonts w:hint="eastAsia"/>
              </w:rPr>
              <w:t>android:icon</w:t>
            </w:r>
            <w:proofErr w:type="spellEnd"/>
          </w:p>
        </w:tc>
        <w:tc>
          <w:tcPr>
            <w:tcW w:w="2835" w:type="dxa"/>
          </w:tcPr>
          <w:p w:rsidR="00161816" w:rsidRDefault="00161816" w:rsidP="00080D62">
            <w:r>
              <w:rPr>
                <w:color w:val="2A00FF"/>
              </w:rPr>
              <w:t>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ic_action_save</w:t>
            </w:r>
            <w:proofErr w:type="spellEnd"/>
          </w:p>
        </w:tc>
        <w:tc>
          <w:tcPr>
            <w:tcW w:w="5499" w:type="dxa"/>
          </w:tcPr>
          <w:p w:rsidR="00161816" w:rsidRDefault="00161816" w:rsidP="00080D62">
            <w:r>
              <w:rPr>
                <w:rFonts w:hint="eastAsia"/>
              </w:rPr>
              <w:t xml:space="preserve">메뉴 항목에 표시할 아이콘의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161816" w:rsidTr="00080D62">
        <w:tc>
          <w:tcPr>
            <w:tcW w:w="2122" w:type="dxa"/>
          </w:tcPr>
          <w:p w:rsidR="00161816" w:rsidRDefault="00161816" w:rsidP="00080D62">
            <w:proofErr w:type="spellStart"/>
            <w:r>
              <w:rPr>
                <w:rFonts w:hint="eastAsia"/>
              </w:rPr>
              <w:t>android:title</w:t>
            </w:r>
            <w:proofErr w:type="spellEnd"/>
          </w:p>
        </w:tc>
        <w:tc>
          <w:tcPr>
            <w:tcW w:w="2835" w:type="dxa"/>
          </w:tcPr>
          <w:p w:rsidR="00161816" w:rsidRDefault="00161816" w:rsidP="00080D62">
            <w:r>
              <w:rPr>
                <w:color w:val="2A00FF"/>
              </w:rPr>
              <w:t>@string/</w:t>
            </w:r>
            <w:proofErr w:type="spellStart"/>
            <w:r>
              <w:rPr>
                <w:color w:val="2A00FF"/>
              </w:rPr>
              <w:t>action_save</w:t>
            </w:r>
            <w:proofErr w:type="spellEnd"/>
          </w:p>
        </w:tc>
        <w:tc>
          <w:tcPr>
            <w:tcW w:w="5499" w:type="dxa"/>
          </w:tcPr>
          <w:p w:rsidR="00161816" w:rsidRDefault="00161816" w:rsidP="00080D62">
            <w:r>
              <w:rPr>
                <w:rFonts w:hint="eastAsia"/>
              </w:rPr>
              <w:t xml:space="preserve">메뉴 제목으로 표시할 문자열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161816" w:rsidTr="00080D62">
        <w:tc>
          <w:tcPr>
            <w:tcW w:w="2122" w:type="dxa"/>
          </w:tcPr>
          <w:p w:rsidR="00161816" w:rsidRDefault="00161816" w:rsidP="00080D62">
            <w:proofErr w:type="spellStart"/>
            <w:r>
              <w:rPr>
                <w:rFonts w:hint="eastAsia"/>
              </w:rPr>
              <w:t>app:showAsAction</w:t>
            </w:r>
            <w:proofErr w:type="spellEnd"/>
          </w:p>
        </w:tc>
        <w:tc>
          <w:tcPr>
            <w:tcW w:w="2835" w:type="dxa"/>
          </w:tcPr>
          <w:p w:rsidR="00161816" w:rsidRDefault="00161816" w:rsidP="00080D62">
            <w:proofErr w:type="spellStart"/>
            <w:r>
              <w:rPr>
                <w:color w:val="2A00FF"/>
              </w:rPr>
              <w:t>ifRoom</w:t>
            </w:r>
            <w:proofErr w:type="spellEnd"/>
          </w:p>
        </w:tc>
        <w:tc>
          <w:tcPr>
            <w:tcW w:w="5499" w:type="dxa"/>
          </w:tcPr>
          <w:p w:rsidR="00161816" w:rsidRDefault="00161816" w:rsidP="00080D62">
            <w:proofErr w:type="spellStart"/>
            <w:r>
              <w:rPr>
                <w:rFonts w:hint="eastAsia"/>
              </w:rPr>
              <w:t>액션바의</w:t>
            </w:r>
            <w:proofErr w:type="spellEnd"/>
            <w:r>
              <w:rPr>
                <w:rFonts w:hint="eastAsia"/>
              </w:rPr>
              <w:t xml:space="preserve"> 공간에 여유가 있으면 메뉴 항목의 아이콘을 </w:t>
            </w:r>
            <w:proofErr w:type="spellStart"/>
            <w:r>
              <w:rPr>
                <w:rFonts w:hint="eastAsia"/>
              </w:rPr>
              <w:t>액션바에</w:t>
            </w:r>
            <w:proofErr w:type="spellEnd"/>
            <w:r>
              <w:rPr>
                <w:rFonts w:hint="eastAsia"/>
              </w:rPr>
              <w:t xml:space="preserve"> 표시하라는 뜻</w:t>
            </w:r>
          </w:p>
        </w:tc>
      </w:tr>
    </w:tbl>
    <w:p w:rsidR="00161816" w:rsidRDefault="00161816" w:rsidP="00161816"/>
    <w:p w:rsidR="00161816" w:rsidRDefault="00161816" w:rsidP="00A56E19"/>
    <w:p w:rsidR="00E4735C" w:rsidRDefault="00E4735C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4B267B" w:rsidRDefault="004B267B" w:rsidP="004B267B">
      <w:pPr>
        <w:pStyle w:val="10"/>
      </w:pPr>
      <w:bookmarkStart w:id="22" w:name="_Toc404313183"/>
      <w:r>
        <w:rPr>
          <w:rFonts w:hint="eastAsia"/>
        </w:rPr>
        <w:lastRenderedPageBreak/>
        <w:t>편집 기능 추가</w:t>
      </w:r>
      <w:bookmarkEnd w:id="22"/>
    </w:p>
    <w:p w:rsidR="004B267B" w:rsidRPr="004B267B" w:rsidRDefault="004B267B" w:rsidP="004B267B"/>
    <w:p w:rsidR="004B267B" w:rsidRDefault="004B267B" w:rsidP="004B267B"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리스트뷰의</w:t>
      </w:r>
      <w:proofErr w:type="spellEnd"/>
      <w:r>
        <w:rPr>
          <w:rFonts w:hint="eastAsia"/>
        </w:rPr>
        <w:t xml:space="preserve"> 항목을 하나 클릭하면,</w:t>
      </w:r>
      <w:r>
        <w:t xml:space="preserve"> </w:t>
      </w:r>
      <w:proofErr w:type="spellStart"/>
      <w:r>
        <w:rPr>
          <w:rFonts w:hint="eastAsia"/>
        </w:rPr>
        <w:t>EditActivity로</w:t>
      </w:r>
      <w:proofErr w:type="spellEnd"/>
      <w:r>
        <w:rPr>
          <w:rFonts w:hint="eastAsia"/>
        </w:rPr>
        <w:t xml:space="preserve"> 넘어가야 한다.</w:t>
      </w:r>
    </w:p>
    <w:p w:rsidR="004B267B" w:rsidRDefault="004B267B" w:rsidP="004B267B">
      <w:r>
        <w:rPr>
          <w:rFonts w:hint="eastAsia"/>
        </w:rPr>
        <w:t>이때 그냥 넘어가는 것이 아니고,</w:t>
      </w:r>
      <w:r>
        <w:t xml:space="preserve"> </w:t>
      </w:r>
      <w:r>
        <w:rPr>
          <w:rFonts w:hint="eastAsia"/>
        </w:rPr>
        <w:t xml:space="preserve">클릭된 항목의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>primary key)</w:t>
      </w:r>
      <w:r>
        <w:rPr>
          <w:rFonts w:hint="eastAsia"/>
        </w:rPr>
        <w:t xml:space="preserve">인 </w:t>
      </w:r>
      <w:r>
        <w:t xml:space="preserve">_id </w:t>
      </w:r>
      <w:proofErr w:type="spellStart"/>
      <w:r>
        <w:rPr>
          <w:rFonts w:hint="eastAsia"/>
        </w:rPr>
        <w:t>필드값을</w:t>
      </w:r>
      <w:proofErr w:type="spellEnd"/>
      <w:r>
        <w:rPr>
          <w:rFonts w:hint="eastAsia"/>
        </w:rPr>
        <w:t xml:space="preserve"> </w:t>
      </w:r>
      <w:proofErr w:type="spellStart"/>
      <w:r>
        <w:t>EditActivity</w:t>
      </w:r>
      <w:proofErr w:type="spellEnd"/>
      <w:r>
        <w:rPr>
          <w:rFonts w:hint="eastAsia"/>
        </w:rPr>
        <w:t>에 전달해야 한다.</w:t>
      </w:r>
    </w:p>
    <w:p w:rsidR="004B267B" w:rsidRDefault="004B267B" w:rsidP="004B267B"/>
    <w:p w:rsidR="004B267B" w:rsidRDefault="004B267B" w:rsidP="004B267B">
      <w:pPr>
        <w:pStyle w:val="2"/>
      </w:pPr>
      <w:bookmarkStart w:id="23" w:name="_Toc404313184"/>
      <w:r>
        <w:rPr>
          <w:rFonts w:hint="eastAsia"/>
        </w:rPr>
        <w:t>MainActivity.</w:t>
      </w:r>
      <w:r>
        <w:t xml:space="preserve">java </w:t>
      </w:r>
      <w:r>
        <w:rPr>
          <w:rFonts w:hint="eastAsia"/>
        </w:rPr>
        <w:t>수정</w:t>
      </w:r>
      <w:bookmarkEnd w:id="23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4B267B" w:rsidTr="00691F2F">
        <w:tc>
          <w:tcPr>
            <w:tcW w:w="426" w:type="dxa"/>
          </w:tcPr>
          <w:p w:rsidR="004B267B" w:rsidRPr="00185935" w:rsidRDefault="004B267B" w:rsidP="00691F2F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4B267B" w:rsidRPr="00185935" w:rsidRDefault="004B267B" w:rsidP="00691F2F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4B267B" w:rsidRPr="00185935" w:rsidRDefault="004B267B" w:rsidP="00691F2F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4B267B" w:rsidRPr="00185935" w:rsidRDefault="004B267B" w:rsidP="00691F2F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4B267B" w:rsidRPr="00185935" w:rsidRDefault="004B267B" w:rsidP="00691F2F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4B267B" w:rsidRPr="00185935" w:rsidRDefault="004B267B" w:rsidP="00691F2F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4B267B" w:rsidRPr="00185935" w:rsidRDefault="004B267B" w:rsidP="00691F2F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4B267B" w:rsidRPr="00185935" w:rsidRDefault="004B267B" w:rsidP="00691F2F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9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lastRenderedPageBreak/>
              <w:t>60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63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64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65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66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67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68</w:t>
            </w:r>
          </w:p>
          <w:p w:rsidR="004B267B" w:rsidRDefault="004B267B" w:rsidP="00691F2F">
            <w:pPr>
              <w:pStyle w:val="aa"/>
            </w:pPr>
            <w:r>
              <w:rPr>
                <w:rFonts w:hint="eastAsia"/>
              </w:rPr>
              <w:t>69</w:t>
            </w:r>
          </w:p>
          <w:p w:rsidR="004B267B" w:rsidRDefault="004B267B" w:rsidP="00691F2F">
            <w:pPr>
              <w:pStyle w:val="aa"/>
            </w:pPr>
            <w:r>
              <w:t>70</w:t>
            </w:r>
          </w:p>
          <w:p w:rsidR="004B267B" w:rsidRDefault="004B267B" w:rsidP="00691F2F">
            <w:pPr>
              <w:pStyle w:val="aa"/>
            </w:pPr>
            <w:r>
              <w:t>71</w:t>
            </w:r>
          </w:p>
          <w:p w:rsidR="004B267B" w:rsidRDefault="004B267B" w:rsidP="00691F2F">
            <w:pPr>
              <w:pStyle w:val="aa"/>
            </w:pPr>
            <w:r>
              <w:t>72</w:t>
            </w:r>
          </w:p>
          <w:p w:rsidR="004B267B" w:rsidRDefault="004B267B" w:rsidP="00691F2F">
            <w:pPr>
              <w:pStyle w:val="aa"/>
            </w:pPr>
            <w:r>
              <w:t>73</w:t>
            </w:r>
          </w:p>
          <w:p w:rsidR="00691F2F" w:rsidRDefault="00691F2F" w:rsidP="00691F2F">
            <w:pPr>
              <w:pStyle w:val="aa"/>
            </w:pPr>
            <w:r>
              <w:t>74</w:t>
            </w:r>
          </w:p>
          <w:p w:rsidR="00691F2F" w:rsidRDefault="00691F2F" w:rsidP="00691F2F">
            <w:pPr>
              <w:pStyle w:val="aa"/>
            </w:pPr>
            <w:r>
              <w:t>75</w:t>
            </w:r>
          </w:p>
          <w:p w:rsidR="00691F2F" w:rsidRDefault="00691F2F" w:rsidP="00691F2F">
            <w:pPr>
              <w:pStyle w:val="aa"/>
            </w:pPr>
            <w:r>
              <w:t>76</w:t>
            </w:r>
          </w:p>
          <w:p w:rsidR="00691F2F" w:rsidRDefault="00691F2F" w:rsidP="00691F2F">
            <w:pPr>
              <w:pStyle w:val="aa"/>
            </w:pPr>
            <w:r>
              <w:t>77</w:t>
            </w:r>
          </w:p>
          <w:p w:rsidR="00691F2F" w:rsidRDefault="00691F2F" w:rsidP="00691F2F">
            <w:pPr>
              <w:pStyle w:val="aa"/>
            </w:pPr>
            <w:r>
              <w:t>78</w:t>
            </w:r>
          </w:p>
          <w:p w:rsidR="00691F2F" w:rsidRDefault="00691F2F" w:rsidP="00691F2F">
            <w:pPr>
              <w:pStyle w:val="aa"/>
            </w:pPr>
            <w:r>
              <w:t>79</w:t>
            </w:r>
          </w:p>
          <w:p w:rsidR="00691F2F" w:rsidRDefault="00691F2F" w:rsidP="00691F2F">
            <w:pPr>
              <w:pStyle w:val="aa"/>
            </w:pPr>
            <w:r>
              <w:t>80</w:t>
            </w:r>
          </w:p>
          <w:p w:rsidR="00691F2F" w:rsidRDefault="00691F2F" w:rsidP="00691F2F">
            <w:pPr>
              <w:pStyle w:val="aa"/>
            </w:pPr>
            <w:r>
              <w:t>81</w:t>
            </w:r>
          </w:p>
          <w:p w:rsidR="00691F2F" w:rsidRDefault="00691F2F" w:rsidP="00691F2F">
            <w:pPr>
              <w:pStyle w:val="aa"/>
            </w:pPr>
            <w:r>
              <w:t>82</w:t>
            </w:r>
          </w:p>
          <w:p w:rsidR="00691F2F" w:rsidRDefault="00691F2F" w:rsidP="00691F2F">
            <w:pPr>
              <w:pStyle w:val="aa"/>
            </w:pPr>
            <w:r>
              <w:t>83</w:t>
            </w:r>
          </w:p>
          <w:p w:rsidR="00691F2F" w:rsidRPr="00185935" w:rsidRDefault="00691F2F" w:rsidP="00691F2F">
            <w:pPr>
              <w:pStyle w:val="aa"/>
            </w:pPr>
            <w:r>
              <w:t>84</w:t>
            </w:r>
          </w:p>
        </w:tc>
        <w:tc>
          <w:tcPr>
            <w:tcW w:w="10631" w:type="dxa"/>
          </w:tcPr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skhu.sw.mymemo</w:t>
            </w:r>
            <w:proofErr w:type="spellEnd"/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android.support.v4.widget.CursorAdapter;</w:t>
            </w: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android.support.v4.widget.SimpleCursorAdapter;</w:t>
            </w: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android.database.Cursor</w:t>
            </w:r>
            <w:proofErr w:type="spellEnd"/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android.database.sqlite.SQLiteDatabase</w:t>
            </w:r>
            <w:proofErr w:type="spellEnd"/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android.view.View</w:t>
            </w:r>
            <w:proofErr w:type="spellEnd"/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android.widget.AdapterView</w:t>
            </w:r>
            <w:proofErr w:type="spellEnd"/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android.widget.AdapterView.OnItemClickListener</w:t>
            </w:r>
            <w:proofErr w:type="spellEnd"/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android.widget.ListView</w:t>
            </w:r>
            <w:proofErr w:type="spellEnd"/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</w:p>
          <w:p w:rsidR="00691F2F" w:rsidRDefault="00691F2F" w:rsidP="00691F2F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MainActivity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LectureDBOpenHelper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SQLiteDatabase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Cursor </w:t>
            </w:r>
            <w:proofErr w:type="spellStart"/>
            <w:r>
              <w:rPr>
                <w:color w:val="0000C0"/>
              </w:rPr>
              <w:t>cursor</w:t>
            </w:r>
            <w:proofErr w:type="spellEnd"/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SimpleCursorAdapter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activity_main</w:t>
            </w:r>
            <w:proofErr w:type="spellEnd"/>
            <w:r>
              <w:rPr>
                <w:color w:val="000000"/>
              </w:rPr>
              <w:t>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SimpleCursorAdapter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,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list_item</w:t>
            </w:r>
            <w:proofErr w:type="spellEnd"/>
            <w:r>
              <w:rPr>
                <w:color w:val="000000"/>
              </w:rPr>
              <w:t xml:space="preserve">, 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,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String[] { </w:t>
            </w:r>
            <w:r>
              <w:rPr>
                <w:color w:val="2A00FF"/>
              </w:rPr>
              <w:t>"title"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modifiedTime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2A00FF"/>
              </w:rPr>
              <w:t>"_id"</w:t>
            </w:r>
            <w:r>
              <w:rPr>
                <w:color w:val="000000"/>
              </w:rPr>
              <w:t xml:space="preserve"> },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>[] { R.id.</w:t>
            </w:r>
            <w:r>
              <w:rPr>
                <w:color w:val="0000C0"/>
              </w:rPr>
              <w:t>textView1</w:t>
            </w:r>
            <w:r>
              <w:rPr>
                <w:color w:val="000000"/>
              </w:rPr>
              <w:t>, R.id.</w:t>
            </w:r>
            <w:r>
              <w:rPr>
                <w:color w:val="0000C0"/>
              </w:rPr>
              <w:t>textView2</w:t>
            </w:r>
            <w:r>
              <w:rPr>
                <w:color w:val="000000"/>
              </w:rPr>
              <w:t>, R.id.</w:t>
            </w:r>
            <w:r>
              <w:rPr>
                <w:color w:val="0000C0"/>
              </w:rPr>
              <w:t>textView3</w:t>
            </w:r>
            <w:r>
              <w:rPr>
                <w:color w:val="000000"/>
              </w:rPr>
              <w:t xml:space="preserve"> },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CursorAdapter.</w:t>
            </w:r>
            <w:r>
              <w:rPr>
                <w:color w:val="0000C0"/>
              </w:rPr>
              <w:t>FLAG_REGISTER_CONTENT_OBSERVER</w:t>
            </w:r>
            <w:proofErr w:type="spellEnd"/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ListView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listView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color w:val="000000"/>
              </w:rPr>
              <w:t>ListView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listView1</w:t>
            </w:r>
            <w:r>
              <w:rPr>
                <w:color w:val="000000"/>
              </w:rPr>
              <w:t>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listView.setAdapter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listView.setOnItemClickListener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OnItemClickListener</w:t>
            </w:r>
            <w:proofErr w:type="spellEnd"/>
            <w:r>
              <w:rPr>
                <w:color w:val="000000"/>
              </w:rPr>
              <w:t>() {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46464"/>
              </w:rPr>
              <w:t>@Override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onItemClick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AdapterView</w:t>
            </w:r>
            <w:proofErr w:type="spellEnd"/>
            <w:r>
              <w:rPr>
                <w:color w:val="000000"/>
              </w:rPr>
              <w:t xml:space="preserve">&lt;?&gt; </w:t>
            </w:r>
            <w:proofErr w:type="spellStart"/>
            <w:r>
              <w:rPr>
                <w:color w:val="000000"/>
              </w:rPr>
              <w:t>parentView</w:t>
            </w:r>
            <w:proofErr w:type="spellEnd"/>
            <w:r>
              <w:rPr>
                <w:color w:val="000000"/>
              </w:rPr>
              <w:t xml:space="preserve">, View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position, </w:t>
            </w:r>
            <w:r>
              <w:rPr>
                <w:color w:val="7F0055"/>
              </w:rPr>
              <w:t>long</w:t>
            </w:r>
            <w:r>
              <w:rPr>
                <w:color w:val="000000"/>
              </w:rPr>
              <w:t xml:space="preserve"> id) {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    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</w:t>
            </w:r>
            <w:proofErr w:type="spellStart"/>
            <w:r>
              <w:rPr>
                <w:color w:val="000000"/>
              </w:rPr>
              <w:t>MainActivity.</w:t>
            </w:r>
            <w:r>
              <w:rPr>
                <w:color w:val="7F0055"/>
              </w:rPr>
              <w:t>this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EditActivity.</w:t>
            </w:r>
            <w:r>
              <w:rPr>
                <w:color w:val="7F0055"/>
              </w:rPr>
              <w:t>class</w:t>
            </w:r>
            <w:proofErr w:type="spellEnd"/>
            <w:r>
              <w:rPr>
                <w:color w:val="000000"/>
              </w:rPr>
              <w:t>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intent.putExtra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"_id"</w:t>
            </w:r>
            <w:r>
              <w:rPr>
                <w:color w:val="000000"/>
              </w:rPr>
              <w:t>, id);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startActivity</w:t>
            </w:r>
            <w:proofErr w:type="spellEnd"/>
            <w:r>
              <w:rPr>
                <w:color w:val="000000"/>
              </w:rPr>
              <w:t xml:space="preserve">(intent);            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});        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91F2F" w:rsidRDefault="00691F2F" w:rsidP="00691F2F">
            <w:pPr>
              <w:pStyle w:val="aa"/>
            </w:pP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onResume</w:t>
            </w:r>
            <w:proofErr w:type="spellEnd"/>
            <w:r>
              <w:rPr>
                <w:color w:val="000000"/>
              </w:rPr>
              <w:t>() {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.onResume</w:t>
            </w:r>
            <w:proofErr w:type="spellEnd"/>
            <w:r>
              <w:rPr>
                <w:color w:val="000000"/>
              </w:rPr>
              <w:t>();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LectureDBOpenHelper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db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.getWritableDatabase</w:t>
            </w:r>
            <w:proofErr w:type="spellEnd"/>
            <w:r>
              <w:rPr>
                <w:color w:val="000000"/>
              </w:rPr>
              <w:t>();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C0"/>
              </w:rPr>
              <w:t>db</w:t>
            </w:r>
            <w:r>
              <w:rPr>
                <w:color w:val="000000"/>
              </w:rPr>
              <w:t>.rawQuery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 xml:space="preserve">"SELECT * FROM </w:t>
            </w:r>
            <w:proofErr w:type="spellStart"/>
            <w:r>
              <w:rPr>
                <w:color w:val="2A00FF"/>
              </w:rPr>
              <w:t>MyMemo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.changeCursor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>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onPause</w:t>
            </w:r>
            <w:proofErr w:type="spellEnd"/>
            <w:r>
              <w:rPr>
                <w:color w:val="000000"/>
              </w:rPr>
              <w:t>() {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.onPause</w:t>
            </w:r>
            <w:proofErr w:type="spellEnd"/>
            <w:r>
              <w:rPr>
                <w:color w:val="000000"/>
              </w:rPr>
              <w:t>();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color w:val="0000C0"/>
              </w:rPr>
              <w:t>cursor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 xml:space="preserve">(); 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db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C0"/>
              </w:rPr>
              <w:t>helper</w:t>
            </w:r>
            <w:r>
              <w:rPr>
                <w:color w:val="000000"/>
              </w:rPr>
              <w:t>.close</w:t>
            </w:r>
            <w:proofErr w:type="spellEnd"/>
            <w:r>
              <w:rPr>
                <w:color w:val="000000"/>
              </w:rPr>
              <w:t>();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91F2F" w:rsidRDefault="00691F2F" w:rsidP="00691F2F">
            <w:pPr>
              <w:pStyle w:val="aa"/>
            </w:pP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</w:t>
            </w:r>
            <w:proofErr w:type="spellStart"/>
            <w:r>
              <w:rPr>
                <w:color w:val="000000"/>
              </w:rPr>
              <w:t>R.menu.</w:t>
            </w:r>
            <w:r>
              <w:rPr>
                <w:color w:val="0000C0"/>
              </w:rPr>
              <w:t>main</w:t>
            </w:r>
            <w:proofErr w:type="spellEnd"/>
            <w:r>
              <w:rPr>
                <w:color w:val="000000"/>
              </w:rPr>
              <w:t>, menu);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91F2F" w:rsidRDefault="00691F2F" w:rsidP="00691F2F">
            <w:pPr>
              <w:pStyle w:val="aa"/>
            </w:pP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action_new</w:t>
            </w:r>
            <w:proofErr w:type="spellEnd"/>
            <w:r>
              <w:rPr>
                <w:color w:val="000000"/>
              </w:rPr>
              <w:t>) {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Intent(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EditActivity.</w:t>
            </w:r>
            <w:r>
              <w:rPr>
                <w:color w:val="7F0055"/>
              </w:rPr>
              <w:t>class</w:t>
            </w:r>
            <w:proofErr w:type="spellEnd"/>
            <w:r>
              <w:rPr>
                <w:color w:val="000000"/>
              </w:rPr>
              <w:t>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startActivity</w:t>
            </w:r>
            <w:proofErr w:type="spellEnd"/>
            <w:r>
              <w:rPr>
                <w:color w:val="000000"/>
              </w:rPr>
              <w:t xml:space="preserve">(intent);            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} 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691F2F" w:rsidRDefault="00691F2F" w:rsidP="00691F2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91F2F" w:rsidRDefault="00691F2F" w:rsidP="00691F2F">
            <w:pPr>
              <w:pStyle w:val="aa"/>
            </w:pPr>
          </w:p>
          <w:p w:rsidR="004B267B" w:rsidRDefault="00691F2F" w:rsidP="00691F2F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4B267B" w:rsidRDefault="004B267B" w:rsidP="004B267B"/>
    <w:p w:rsidR="00691F2F" w:rsidRDefault="00691F2F" w:rsidP="004B267B">
      <w:r>
        <w:t>(</w:t>
      </w:r>
      <w:r>
        <w:rPr>
          <w:rFonts w:hint="eastAsia"/>
        </w:rPr>
        <w:t>줄3</w:t>
      </w:r>
      <w:r>
        <w:t xml:space="preserve">8~45) </w:t>
      </w:r>
      <w:proofErr w:type="spellStart"/>
      <w:r>
        <w:t>listView</w:t>
      </w:r>
      <w:proofErr w:type="spellEnd"/>
      <w:r>
        <w:rPr>
          <w:rFonts w:hint="eastAsia"/>
        </w:rPr>
        <w:t>의 항목 하나를 클릭하면 즉시 호출되는</w:t>
      </w:r>
      <w:r>
        <w:t xml:space="preserve"> </w:t>
      </w:r>
      <w:proofErr w:type="spellStart"/>
      <w:r w:rsidR="00406356">
        <w:rPr>
          <w:rFonts w:hint="eastAsia"/>
        </w:rPr>
        <w:t>onItemClick</w:t>
      </w:r>
      <w:proofErr w:type="spellEnd"/>
      <w:r w:rsidR="00406356">
        <w:rPr>
          <w:rFonts w:hint="eastAsia"/>
        </w:rPr>
        <w:t xml:space="preserve"> </w:t>
      </w:r>
      <w:proofErr w:type="spellStart"/>
      <w:r w:rsidR="00406356">
        <w:rPr>
          <w:rFonts w:hint="eastAsia"/>
        </w:rPr>
        <w:t>메소드를</w:t>
      </w:r>
      <w:proofErr w:type="spellEnd"/>
      <w:r w:rsidR="00406356">
        <w:rPr>
          <w:rFonts w:hint="eastAsia"/>
        </w:rPr>
        <w:t xml:space="preserve"> 구현한 </w:t>
      </w:r>
      <w:proofErr w:type="spellStart"/>
      <w:r>
        <w:t>OnItemClickListener</w:t>
      </w:r>
      <w:proofErr w:type="spellEnd"/>
      <w:r w:rsidR="00406356">
        <w:t xml:space="preserve"> </w:t>
      </w:r>
      <w:r w:rsidR="00406356">
        <w:rPr>
          <w:rFonts w:hint="eastAsia"/>
        </w:rPr>
        <w:t xml:space="preserve">객체를 생성하여 </w:t>
      </w:r>
      <w:proofErr w:type="spellStart"/>
      <w:r w:rsidR="00406356">
        <w:t>listView</w:t>
      </w:r>
      <w:proofErr w:type="spellEnd"/>
      <w:r w:rsidR="00406356">
        <w:rPr>
          <w:rFonts w:hint="eastAsia"/>
        </w:rPr>
        <w:t>에 등록하였다.</w:t>
      </w:r>
    </w:p>
    <w:p w:rsidR="00406356" w:rsidRDefault="00406356" w:rsidP="004B267B"/>
    <w:p w:rsidR="00406356" w:rsidRDefault="00406356" w:rsidP="004B267B">
      <w:r>
        <w:rPr>
          <w:rFonts w:hint="eastAsia"/>
        </w:rPr>
        <w:t>(줄4</w:t>
      </w:r>
      <w:r>
        <w:t xml:space="preserve">0) </w:t>
      </w: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리스트뷰의</w:t>
      </w:r>
      <w:proofErr w:type="spellEnd"/>
      <w:r>
        <w:rPr>
          <w:rFonts w:hint="eastAsia"/>
        </w:rPr>
        <w:t xml:space="preserve"> 항목 하나를 클릭하면,</w:t>
      </w:r>
      <w:r>
        <w:t xml:space="preserve"> </w:t>
      </w:r>
      <w:r>
        <w:rPr>
          <w:rFonts w:hint="eastAsia"/>
        </w:rPr>
        <w:t xml:space="preserve">줄40의 </w:t>
      </w:r>
      <w:proofErr w:type="spellStart"/>
      <w: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즉시 호출된다.</w:t>
      </w:r>
    </w:p>
    <w:p w:rsidR="00406356" w:rsidRDefault="00406356" w:rsidP="004B267B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마지막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r>
        <w:t xml:space="preserve">long id </w:t>
      </w:r>
      <w:r>
        <w:rPr>
          <w:rFonts w:hint="eastAsia"/>
        </w:rPr>
        <w:t xml:space="preserve">는 클릭한 항목에 표시되는 레코드의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>primary key)</w:t>
      </w:r>
      <w:r>
        <w:rPr>
          <w:rFonts w:hint="eastAsia"/>
        </w:rPr>
        <w:t xml:space="preserve">인 </w:t>
      </w:r>
      <w:r>
        <w:t xml:space="preserve">_id </w:t>
      </w:r>
      <w:proofErr w:type="spellStart"/>
      <w:r>
        <w:rPr>
          <w:rFonts w:hint="eastAsia"/>
        </w:rPr>
        <w:t>필드값이다</w:t>
      </w:r>
      <w:proofErr w:type="spellEnd"/>
      <w:r>
        <w:rPr>
          <w:rFonts w:hint="eastAsia"/>
        </w:rPr>
        <w:t>.</w:t>
      </w:r>
    </w:p>
    <w:p w:rsidR="00406356" w:rsidRDefault="00406356" w:rsidP="004B267B">
      <w:proofErr w:type="spellStart"/>
      <w:r>
        <w:t>SQLiteDatabase</w:t>
      </w:r>
      <w:proofErr w:type="spellEnd"/>
      <w:r>
        <w:rPr>
          <w:rFonts w:hint="eastAsia"/>
        </w:rPr>
        <w:t xml:space="preserve">에서 모든 테이블의 </w:t>
      </w:r>
      <w:proofErr w:type="spellStart"/>
      <w:r>
        <w:rPr>
          <w:rFonts w:hint="eastAsia"/>
        </w:rPr>
        <w:t>기본키는</w:t>
      </w:r>
      <w:proofErr w:type="spellEnd"/>
      <w:r>
        <w:rPr>
          <w:rFonts w:hint="eastAsia"/>
        </w:rPr>
        <w:t xml:space="preserve"> </w:t>
      </w:r>
      <w:r>
        <w:t xml:space="preserve">long </w:t>
      </w:r>
      <w:r>
        <w:rPr>
          <w:rFonts w:hint="eastAsia"/>
        </w:rPr>
        <w:t xml:space="preserve">타입의 </w:t>
      </w:r>
      <w:r>
        <w:t xml:space="preserve">_id </w:t>
      </w:r>
      <w:r>
        <w:rPr>
          <w:rFonts w:hint="eastAsia"/>
        </w:rPr>
        <w:t>필드이다.</w:t>
      </w:r>
    </w:p>
    <w:p w:rsidR="00406356" w:rsidRDefault="00406356" w:rsidP="004B267B"/>
    <w:p w:rsidR="00406356" w:rsidRDefault="00406356" w:rsidP="004B267B">
      <w:r>
        <w:rPr>
          <w:rFonts w:hint="eastAsia"/>
        </w:rPr>
        <w:t>(줄4</w:t>
      </w:r>
      <w:r>
        <w:t xml:space="preserve">1) </w:t>
      </w:r>
      <w:proofErr w:type="spellStart"/>
      <w:r>
        <w:t>EditActivity</w:t>
      </w:r>
      <w:proofErr w:type="spellEnd"/>
      <w:r>
        <w:t xml:space="preserve"> </w:t>
      </w:r>
      <w:proofErr w:type="spellStart"/>
      <w:r>
        <w:rPr>
          <w:rFonts w:hint="eastAsia"/>
        </w:rPr>
        <w:t>액티비티를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호출하기위한</w:t>
      </w:r>
      <w:proofErr w:type="spellEnd"/>
      <w:r>
        <w:rPr>
          <w:rFonts w:hint="eastAsia"/>
        </w:rPr>
        <w:t xml:space="preserve"> </w:t>
      </w:r>
      <w:r>
        <w:t xml:space="preserve">Intent </w:t>
      </w:r>
      <w:r>
        <w:rPr>
          <w:rFonts w:hint="eastAsia"/>
        </w:rPr>
        <w:t>객체를 생성한다.</w:t>
      </w:r>
    </w:p>
    <w:p w:rsidR="00406356" w:rsidRDefault="00406356" w:rsidP="004B267B">
      <w:r>
        <w:t>(</w:t>
      </w:r>
      <w:r>
        <w:rPr>
          <w:rFonts w:hint="eastAsia"/>
        </w:rPr>
        <w:t>줄4</w:t>
      </w:r>
      <w:r>
        <w:t xml:space="preserve">2) </w:t>
      </w:r>
      <w:r>
        <w:rPr>
          <w:rFonts w:hint="eastAsia"/>
        </w:rPr>
        <w:t xml:space="preserve">이 </w:t>
      </w:r>
      <w:proofErr w:type="spellStart"/>
      <w:r>
        <w:t>Intenet</w:t>
      </w:r>
      <w:proofErr w:type="spellEnd"/>
      <w:r>
        <w:t xml:space="preserve"> </w:t>
      </w:r>
      <w:r>
        <w:rPr>
          <w:rFonts w:hint="eastAsia"/>
        </w:rPr>
        <w:t xml:space="preserve">객체에 </w:t>
      </w:r>
      <w:r>
        <w:t xml:space="preserve">id </w:t>
      </w:r>
      <w:proofErr w:type="spellStart"/>
      <w:r>
        <w:rPr>
          <w:rFonts w:hint="eastAsia"/>
        </w:rPr>
        <w:t>변수값을</w:t>
      </w:r>
      <w:proofErr w:type="spellEnd"/>
      <w:r>
        <w:t xml:space="preserve"> </w:t>
      </w:r>
      <w:r>
        <w:rPr>
          <w:rFonts w:hint="eastAsia"/>
        </w:rPr>
        <w:t>데이터로 저장한다.</w:t>
      </w:r>
      <w:r>
        <w:t xml:space="preserve"> </w:t>
      </w:r>
      <w:r>
        <w:rPr>
          <w:rFonts w:hint="eastAsia"/>
        </w:rPr>
        <w:t xml:space="preserve">이 데이터의 이름은 </w:t>
      </w:r>
      <w:r>
        <w:t xml:space="preserve">"_id" </w:t>
      </w:r>
      <w:r>
        <w:rPr>
          <w:rFonts w:hint="eastAsia"/>
        </w:rPr>
        <w:t>이다.</w:t>
      </w:r>
    </w:p>
    <w:p w:rsidR="00406356" w:rsidRDefault="00406356" w:rsidP="004B267B">
      <w:r>
        <w:rPr>
          <w:rFonts w:hint="eastAsia"/>
        </w:rPr>
        <w:t xml:space="preserve">이 데이터는 </w:t>
      </w:r>
      <w:proofErr w:type="spellStart"/>
      <w:r>
        <w:t>EditActivity</w:t>
      </w:r>
      <w:proofErr w:type="spellEnd"/>
      <w:r>
        <w:rPr>
          <w:rFonts w:hint="eastAsia"/>
        </w:rPr>
        <w:t>에 전달된다.</w:t>
      </w:r>
      <w:r>
        <w:t xml:space="preserve"> </w:t>
      </w:r>
    </w:p>
    <w:p w:rsidR="00406356" w:rsidRPr="00406356" w:rsidRDefault="00406356" w:rsidP="004B267B"/>
    <w:p w:rsidR="00406356" w:rsidRDefault="00406356" w:rsidP="004B267B">
      <w:r>
        <w:t xml:space="preserve">Intent </w:t>
      </w:r>
      <w:r>
        <w:rPr>
          <w:rFonts w:hint="eastAsia"/>
        </w:rPr>
        <w:t xml:space="preserve">객체를 사용하여 다른 </w:t>
      </w:r>
      <w:proofErr w:type="spellStart"/>
      <w:r>
        <w:rPr>
          <w:rFonts w:hint="eastAsia"/>
        </w:rPr>
        <w:t>액티비를</w:t>
      </w:r>
      <w:proofErr w:type="spellEnd"/>
      <w:r>
        <w:rPr>
          <w:rFonts w:hint="eastAsia"/>
        </w:rPr>
        <w:t xml:space="preserve"> 호출할 때,</w:t>
      </w:r>
      <w:r>
        <w:t xml:space="preserve"> </w:t>
      </w:r>
      <w:r>
        <w:rPr>
          <w:rFonts w:hint="eastAsia"/>
        </w:rPr>
        <w:t xml:space="preserve">그 호출되는 </w:t>
      </w:r>
      <w:proofErr w:type="spellStart"/>
      <w:r>
        <w:rPr>
          <w:rFonts w:hint="eastAsia"/>
        </w:rPr>
        <w:t>액티비티에</w:t>
      </w:r>
      <w:proofErr w:type="spellEnd"/>
      <w:r>
        <w:rPr>
          <w:rFonts w:hint="eastAsia"/>
        </w:rPr>
        <w:t xml:space="preserve"> 데이터를 넘겨주려면,</w:t>
      </w:r>
    </w:p>
    <w:p w:rsidR="00406356" w:rsidRDefault="00406356" w:rsidP="004B267B">
      <w:r>
        <w:t xml:space="preserve">Intent </w:t>
      </w:r>
      <w:r w:rsidR="001232A8">
        <w:rPr>
          <w:rFonts w:hint="eastAsia"/>
        </w:rPr>
        <w:t>클래스</w:t>
      </w:r>
      <w:r>
        <w:rPr>
          <w:rFonts w:hint="eastAsia"/>
        </w:rPr>
        <w:t xml:space="preserve">의 </w:t>
      </w:r>
      <w:proofErr w:type="spellStart"/>
      <w:r>
        <w:t>putExtra</w:t>
      </w:r>
      <w:proofErr w:type="spellEnd"/>
      <w:r>
        <w:t>("</w:t>
      </w:r>
      <w:r w:rsidRPr="00406356">
        <w:rPr>
          <w:rFonts w:hint="eastAsia"/>
          <w:i/>
        </w:rPr>
        <w:t>데이터</w:t>
      </w:r>
      <w:r>
        <w:rPr>
          <w:rFonts w:hint="eastAsia"/>
          <w:i/>
        </w:rPr>
        <w:t>_</w:t>
      </w:r>
      <w:r w:rsidRPr="00406356">
        <w:rPr>
          <w:rFonts w:hint="eastAsia"/>
          <w:i/>
        </w:rPr>
        <w:t>이름</w:t>
      </w:r>
      <w:r>
        <w:rPr>
          <w:rFonts w:hint="eastAsia"/>
          <w:i/>
        </w:rPr>
        <w:t xml:space="preserve"> </w:t>
      </w:r>
      <w:r>
        <w:rPr>
          <w:rFonts w:hint="eastAsia"/>
        </w:rPr>
        <w:t>"</w:t>
      </w:r>
      <w:r>
        <w:t xml:space="preserve">, </w:t>
      </w:r>
      <w:r w:rsidRPr="00406356">
        <w:rPr>
          <w:rFonts w:hint="eastAsia"/>
          <w:i/>
        </w:rPr>
        <w:t>전달할_데이터</w:t>
      </w:r>
      <w:r>
        <w:rPr>
          <w:rFonts w:hint="eastAsia"/>
        </w:rPr>
        <w:t>)</w:t>
      </w:r>
      <w:r>
        <w:t xml:space="preserve">;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사용한다.</w:t>
      </w:r>
    </w:p>
    <w:p w:rsidR="00406356" w:rsidRDefault="00406356" w:rsidP="004B267B"/>
    <w:p w:rsidR="00406356" w:rsidRDefault="00E46940" w:rsidP="004B267B">
      <w:r>
        <w:t>(</w:t>
      </w:r>
      <w:r>
        <w:rPr>
          <w:rFonts w:hint="eastAsia"/>
        </w:rPr>
        <w:t>줄4</w:t>
      </w:r>
      <w:r>
        <w:t xml:space="preserve">3) </w:t>
      </w:r>
      <w:proofErr w:type="spellStart"/>
      <w:r>
        <w:t>EditActivity</w:t>
      </w:r>
      <w:proofErr w:type="spellEnd"/>
      <w:r>
        <w:t xml:space="preserve"> </w:t>
      </w:r>
      <w:r>
        <w:rPr>
          <w:rFonts w:hint="eastAsia"/>
        </w:rPr>
        <w:t>객체를 호출한다.</w:t>
      </w:r>
    </w:p>
    <w:p w:rsidR="00520D5D" w:rsidRDefault="00520D5D" w:rsidP="004B267B">
      <w:r>
        <w:rPr>
          <w:rFonts w:hint="eastAsia"/>
        </w:rPr>
        <w:t xml:space="preserve">데이터 항목을 클릭하여 </w:t>
      </w:r>
      <w:proofErr w:type="spellStart"/>
      <w:r>
        <w:t>EditActivity</w:t>
      </w:r>
      <w:proofErr w:type="spellEnd"/>
      <w:r>
        <w:rPr>
          <w:rFonts w:hint="eastAsia"/>
        </w:rPr>
        <w:t xml:space="preserve">가 호출된 경우에는 </w:t>
      </w:r>
      <w:r>
        <w:t xml:space="preserve">_id </w:t>
      </w:r>
      <w:proofErr w:type="spellStart"/>
      <w:r>
        <w:rPr>
          <w:rFonts w:hint="eastAsia"/>
        </w:rPr>
        <w:t>필드값이</w:t>
      </w:r>
      <w:proofErr w:type="spellEnd"/>
      <w:r>
        <w:rPr>
          <w:rFonts w:hint="eastAsia"/>
        </w:rPr>
        <w:t xml:space="preserve"> 전달된다.</w:t>
      </w:r>
    </w:p>
    <w:p w:rsidR="000D3DA5" w:rsidRDefault="000D3DA5" w:rsidP="004B267B">
      <w:r>
        <w:rPr>
          <w:rFonts w:hint="eastAsia"/>
        </w:rPr>
        <w:t>이때는 그 데이터 항목을 편집해서 데이터베이스에 저장(</w:t>
      </w:r>
      <w:r>
        <w:t>update)</w:t>
      </w:r>
      <w:r>
        <w:rPr>
          <w:rFonts w:hint="eastAsia"/>
        </w:rPr>
        <w:t>해야 한다.</w:t>
      </w:r>
    </w:p>
    <w:p w:rsidR="00520D5D" w:rsidRDefault="00520D5D" w:rsidP="004B267B"/>
    <w:p w:rsidR="00520D5D" w:rsidRDefault="00520D5D" w:rsidP="004B267B">
      <w:r>
        <w:rPr>
          <w:rFonts w:hint="eastAsia"/>
        </w:rPr>
        <w:t xml:space="preserve">그런데 </w:t>
      </w:r>
      <w:proofErr w:type="spellStart"/>
      <w:r w:rsidR="000D3DA5">
        <w:rPr>
          <w:rFonts w:hint="eastAsia"/>
        </w:rPr>
        <w:t>R.id.action_new</w:t>
      </w:r>
      <w:proofErr w:type="spellEnd"/>
      <w:r w:rsidR="000D3DA5">
        <w:rPr>
          <w:rFonts w:hint="eastAsia"/>
        </w:rPr>
        <w:t xml:space="preserve"> 메뉴를 클릭하여 </w:t>
      </w:r>
      <w:proofErr w:type="spellStart"/>
      <w:r w:rsidR="000D3DA5">
        <w:t>EditActivity</w:t>
      </w:r>
      <w:proofErr w:type="spellEnd"/>
      <w:r w:rsidR="000D3DA5">
        <w:rPr>
          <w:rFonts w:hint="eastAsia"/>
        </w:rPr>
        <w:t>가 호출된 경우에는 (줄7</w:t>
      </w:r>
      <w:r w:rsidR="000D3DA5">
        <w:t xml:space="preserve">6~78) </w:t>
      </w:r>
    </w:p>
    <w:p w:rsidR="000D3DA5" w:rsidRDefault="000D3DA5" w:rsidP="004B267B">
      <w:r>
        <w:t xml:space="preserve">_id </w:t>
      </w:r>
      <w:proofErr w:type="spellStart"/>
      <w:r>
        <w:rPr>
          <w:rFonts w:hint="eastAsia"/>
        </w:rPr>
        <w:t>필드값이</w:t>
      </w:r>
      <w:proofErr w:type="spellEnd"/>
      <w:r>
        <w:rPr>
          <w:rFonts w:hint="eastAsia"/>
        </w:rPr>
        <w:t xml:space="preserve"> 전달되지 않는다.</w:t>
      </w:r>
    </w:p>
    <w:p w:rsidR="000D3DA5" w:rsidRDefault="000D3DA5" w:rsidP="004B267B">
      <w:r>
        <w:rPr>
          <w:rFonts w:hint="eastAsia"/>
        </w:rPr>
        <w:t>이때는 새 데이터 항목을 입력 받아서 데이터베이스에 추가(</w:t>
      </w:r>
      <w:r>
        <w:t>insert)</w:t>
      </w:r>
      <w:r>
        <w:rPr>
          <w:rFonts w:hint="eastAsia"/>
        </w:rPr>
        <w:t>해야 한다.</w:t>
      </w:r>
    </w:p>
    <w:p w:rsidR="000D3DA5" w:rsidRDefault="000D3DA5" w:rsidP="004B267B"/>
    <w:p w:rsidR="00E46940" w:rsidRDefault="00E46940" w:rsidP="004B267B"/>
    <w:p w:rsidR="00E46940" w:rsidRDefault="00E46940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E46940" w:rsidRDefault="00E46940" w:rsidP="00E46940">
      <w:pPr>
        <w:pStyle w:val="2"/>
      </w:pPr>
      <w:bookmarkStart w:id="24" w:name="_Toc404313185"/>
      <w:r>
        <w:rPr>
          <w:rFonts w:hint="eastAsia"/>
        </w:rPr>
        <w:lastRenderedPageBreak/>
        <w:t xml:space="preserve">EditActivity.java </w:t>
      </w:r>
      <w:r w:rsidR="006F6E17">
        <w:rPr>
          <w:rFonts w:hint="eastAsia"/>
        </w:rPr>
        <w:t>수</w:t>
      </w:r>
      <w:r>
        <w:rPr>
          <w:rFonts w:hint="eastAsia"/>
        </w:rPr>
        <w:t>정</w:t>
      </w:r>
      <w:bookmarkEnd w:id="24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E46940" w:rsidTr="00520D5D">
        <w:tc>
          <w:tcPr>
            <w:tcW w:w="426" w:type="dxa"/>
          </w:tcPr>
          <w:p w:rsidR="00E46940" w:rsidRPr="00185935" w:rsidRDefault="00E46940" w:rsidP="00E46940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E46940" w:rsidRPr="00185935" w:rsidRDefault="00E46940" w:rsidP="00E46940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E46940" w:rsidRPr="00185935" w:rsidRDefault="00E46940" w:rsidP="00E46940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E46940" w:rsidRPr="00185935" w:rsidRDefault="00E46940" w:rsidP="00E46940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E46940" w:rsidRPr="00185935" w:rsidRDefault="00E46940" w:rsidP="00E46940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E46940" w:rsidRPr="00185935" w:rsidRDefault="00E46940" w:rsidP="00E46940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E46940" w:rsidRPr="00185935" w:rsidRDefault="00E46940" w:rsidP="00E46940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E46940" w:rsidRPr="00185935" w:rsidRDefault="00E46940" w:rsidP="00E46940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9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60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61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62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63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64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65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66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67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t>68</w:t>
            </w:r>
          </w:p>
          <w:p w:rsidR="00E46940" w:rsidRDefault="00E46940" w:rsidP="00E46940">
            <w:pPr>
              <w:pStyle w:val="aa"/>
            </w:pPr>
            <w:r>
              <w:rPr>
                <w:rFonts w:hint="eastAsia"/>
              </w:rPr>
              <w:lastRenderedPageBreak/>
              <w:t>69</w:t>
            </w:r>
          </w:p>
          <w:p w:rsidR="00E46940" w:rsidRDefault="00E46940" w:rsidP="00E46940">
            <w:pPr>
              <w:pStyle w:val="aa"/>
            </w:pPr>
            <w:r>
              <w:t>70</w:t>
            </w:r>
          </w:p>
          <w:p w:rsidR="00E46940" w:rsidRDefault="00E46940" w:rsidP="00E46940">
            <w:pPr>
              <w:pStyle w:val="aa"/>
            </w:pPr>
            <w:r>
              <w:t>71</w:t>
            </w:r>
          </w:p>
          <w:p w:rsidR="00E46940" w:rsidRDefault="00E46940" w:rsidP="00E46940">
            <w:pPr>
              <w:pStyle w:val="aa"/>
            </w:pPr>
            <w:r>
              <w:t>72</w:t>
            </w:r>
          </w:p>
          <w:p w:rsidR="00E46940" w:rsidRPr="00185935" w:rsidRDefault="00E46940" w:rsidP="00E46940">
            <w:pPr>
              <w:pStyle w:val="aa"/>
            </w:pPr>
            <w:r>
              <w:t>73</w:t>
            </w:r>
          </w:p>
        </w:tc>
        <w:tc>
          <w:tcPr>
            <w:tcW w:w="10631" w:type="dxa"/>
          </w:tcPr>
          <w:p w:rsidR="00E46940" w:rsidRDefault="00E46940" w:rsidP="00E46940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skhu.sw.mymemo</w:t>
            </w:r>
            <w:proofErr w:type="spellEnd"/>
            <w:r>
              <w:rPr>
                <w:color w:val="000000"/>
              </w:rPr>
              <w:t>;</w:t>
            </w:r>
          </w:p>
          <w:p w:rsidR="00E46940" w:rsidRDefault="00E46940" w:rsidP="00E46940">
            <w:pPr>
              <w:pStyle w:val="aa"/>
            </w:pPr>
          </w:p>
          <w:p w:rsidR="00E46940" w:rsidRDefault="00E46940" w:rsidP="00E4694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android.support.v4.app.NavUtils;</w:t>
            </w:r>
          </w:p>
          <w:p w:rsidR="00E46940" w:rsidRDefault="00E46940" w:rsidP="00E4694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E46940" w:rsidRDefault="00E46940" w:rsidP="00E4694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android.content.ContentValues</w:t>
            </w:r>
            <w:proofErr w:type="spellEnd"/>
            <w:r>
              <w:rPr>
                <w:color w:val="000000"/>
              </w:rPr>
              <w:t>;</w:t>
            </w:r>
          </w:p>
          <w:p w:rsidR="00E46940" w:rsidRDefault="00E46940" w:rsidP="00E4694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android.content.Intent</w:t>
            </w:r>
            <w:proofErr w:type="spellEnd"/>
            <w:r>
              <w:rPr>
                <w:color w:val="000000"/>
              </w:rPr>
              <w:t>;</w:t>
            </w:r>
          </w:p>
          <w:p w:rsidR="00E46940" w:rsidRDefault="00E46940" w:rsidP="00E4694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android.database.Cursor</w:t>
            </w:r>
            <w:proofErr w:type="spellEnd"/>
            <w:r>
              <w:rPr>
                <w:color w:val="000000"/>
              </w:rPr>
              <w:t>;</w:t>
            </w:r>
          </w:p>
          <w:p w:rsidR="00E46940" w:rsidRDefault="00E46940" w:rsidP="00E4694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android.database.sqlite.SQLiteDatabase</w:t>
            </w:r>
            <w:proofErr w:type="spellEnd"/>
            <w:r>
              <w:rPr>
                <w:color w:val="000000"/>
              </w:rPr>
              <w:t>;</w:t>
            </w:r>
          </w:p>
          <w:p w:rsidR="00E46940" w:rsidRDefault="00E46940" w:rsidP="00E4694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android.os.Bundle</w:t>
            </w:r>
            <w:proofErr w:type="spellEnd"/>
            <w:r>
              <w:rPr>
                <w:color w:val="000000"/>
              </w:rPr>
              <w:t>;</w:t>
            </w:r>
          </w:p>
          <w:p w:rsidR="00E46940" w:rsidRDefault="00E46940" w:rsidP="00E4694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</w:t>
            </w:r>
            <w:proofErr w:type="spellEnd"/>
            <w:r>
              <w:rPr>
                <w:color w:val="000000"/>
              </w:rPr>
              <w:t>;</w:t>
            </w:r>
          </w:p>
          <w:p w:rsidR="00E46940" w:rsidRDefault="00E46940" w:rsidP="00E4694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android.view.MenuItem</w:t>
            </w:r>
            <w:proofErr w:type="spellEnd"/>
            <w:r>
              <w:rPr>
                <w:color w:val="000000"/>
              </w:rPr>
              <w:t>;</w:t>
            </w:r>
          </w:p>
          <w:p w:rsidR="00E46940" w:rsidRDefault="00E46940" w:rsidP="00E46940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android.widget.EditText</w:t>
            </w:r>
            <w:proofErr w:type="spellEnd"/>
            <w:r>
              <w:rPr>
                <w:color w:val="000000"/>
              </w:rPr>
              <w:t>;</w:t>
            </w:r>
          </w:p>
          <w:p w:rsidR="00E46940" w:rsidRDefault="00E46940" w:rsidP="00E46940">
            <w:pPr>
              <w:pStyle w:val="aa"/>
            </w:pPr>
          </w:p>
          <w:p w:rsidR="00E46940" w:rsidRDefault="00E46940" w:rsidP="00E46940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EditActivity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ActionBarActivity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long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_id</w:t>
            </w:r>
            <w:r>
              <w:rPr>
                <w:color w:val="000000"/>
              </w:rPr>
              <w:t>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 xml:space="preserve">; 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editText2</w:t>
            </w:r>
            <w:r>
              <w:rPr>
                <w:color w:val="000000"/>
              </w:rPr>
              <w:t xml:space="preserve">;         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</w:t>
            </w:r>
            <w:proofErr w:type="spellEnd"/>
            <w:r>
              <w:rPr>
                <w:color w:val="000000"/>
              </w:rPr>
              <w:t xml:space="preserve">(Bundle 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 {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savedInstanceState</w:t>
            </w:r>
            <w:proofErr w:type="spellEnd"/>
            <w:r>
              <w:rPr>
                <w:color w:val="000000"/>
              </w:rPr>
              <w:t>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setContentView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R.layout.</w:t>
            </w:r>
            <w:r>
              <w:rPr>
                <w:color w:val="0000C0"/>
              </w:rPr>
              <w:t>activity_edit</w:t>
            </w:r>
            <w:proofErr w:type="spellEnd"/>
            <w:r>
              <w:rPr>
                <w:color w:val="000000"/>
              </w:rPr>
              <w:t>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 xml:space="preserve">); 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editText2</w:t>
            </w:r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color w:val="000000"/>
              </w:rPr>
              <w:t>EditText</w:t>
            </w:r>
            <w:proofErr w:type="spellEnd"/>
            <w:r>
              <w:rPr>
                <w:color w:val="000000"/>
              </w:rPr>
              <w:t>)</w:t>
            </w:r>
            <w:proofErr w:type="spellStart"/>
            <w:r>
              <w:rPr>
                <w:color w:val="000000"/>
              </w:rPr>
              <w:t>findViewById</w:t>
            </w:r>
            <w:proofErr w:type="spellEnd"/>
            <w:r>
              <w:rPr>
                <w:color w:val="000000"/>
              </w:rPr>
              <w:t>(R.id.</w:t>
            </w:r>
            <w:r>
              <w:rPr>
                <w:color w:val="0000C0"/>
              </w:rPr>
              <w:t>editText2</w:t>
            </w:r>
            <w:r>
              <w:rPr>
                <w:color w:val="000000"/>
              </w:rPr>
              <w:t xml:space="preserve">);         </w:t>
            </w:r>
          </w:p>
          <w:p w:rsidR="00E46940" w:rsidRDefault="00E46940" w:rsidP="00E46940">
            <w:pPr>
              <w:pStyle w:val="aa"/>
            </w:pP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Intent </w:t>
            </w:r>
            <w:proofErr w:type="spellStart"/>
            <w:r>
              <w:rPr>
                <w:color w:val="000000"/>
              </w:rPr>
              <w:t>intent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getIntent</w:t>
            </w:r>
            <w:proofErr w:type="spellEnd"/>
            <w:r>
              <w:rPr>
                <w:color w:val="000000"/>
              </w:rPr>
              <w:t>();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_id</w:t>
            </w:r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intent.getLongExtra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"_id"</w:t>
            </w:r>
            <w:r>
              <w:rPr>
                <w:color w:val="000000"/>
              </w:rPr>
              <w:t>, 0);</w:t>
            </w:r>
          </w:p>
          <w:p w:rsidR="00E46940" w:rsidRDefault="00E46940" w:rsidP="00E46940">
            <w:pPr>
              <w:pStyle w:val="aa"/>
            </w:pP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_id</w:t>
            </w:r>
            <w:r>
              <w:rPr>
                <w:color w:val="000000"/>
              </w:rPr>
              <w:t xml:space="preserve"> &gt; 0) {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LectureDBOpenHelper</w:t>
            </w:r>
            <w:proofErr w:type="spellEnd"/>
            <w:r>
              <w:rPr>
                <w:color w:val="000000"/>
              </w:rPr>
              <w:t xml:space="preserve"> helper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LectureDBOpenHelper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SQLiteDatabase</w:t>
            </w:r>
            <w:proofErr w:type="spellEnd"/>
            <w:r>
              <w:rPr>
                <w:color w:val="000000"/>
              </w:rPr>
              <w:t xml:space="preserve"> db = </w:t>
            </w:r>
            <w:proofErr w:type="spellStart"/>
            <w:r>
              <w:rPr>
                <w:color w:val="000000"/>
              </w:rPr>
              <w:t>helper.getReadableDatabase</w:t>
            </w:r>
            <w:proofErr w:type="spellEnd"/>
            <w:r>
              <w:rPr>
                <w:color w:val="000000"/>
              </w:rPr>
              <w:t>();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Cursor </w:t>
            </w:r>
            <w:proofErr w:type="spellStart"/>
            <w:r>
              <w:rPr>
                <w:color w:val="000000"/>
              </w:rPr>
              <w:t>cursor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db.rawQuery</w:t>
            </w:r>
            <w:proofErr w:type="spellEnd"/>
            <w:r>
              <w:rPr>
                <w:color w:val="000000"/>
              </w:rPr>
              <w:t>(</w:t>
            </w:r>
            <w:r w:rsidR="00520D5D">
              <w:rPr>
                <w:color w:val="2A00FF"/>
              </w:rPr>
              <w:t xml:space="preserve">"SELECT title, body FROM </w:t>
            </w:r>
            <w:proofErr w:type="spellStart"/>
            <w:r w:rsidR="00520D5D">
              <w:rPr>
                <w:color w:val="2A00FF"/>
              </w:rPr>
              <w:t>MyMemo</w:t>
            </w:r>
            <w:proofErr w:type="spellEnd"/>
            <w:r w:rsidR="00520D5D">
              <w:rPr>
                <w:color w:val="2A00FF"/>
              </w:rPr>
              <w:t xml:space="preserve"> WHERE _id = "</w:t>
            </w:r>
            <w:r w:rsidR="00520D5D">
              <w:rPr>
                <w:color w:val="000000"/>
              </w:rPr>
              <w:t xml:space="preserve"> + </w:t>
            </w:r>
            <w:r w:rsidR="00520D5D">
              <w:rPr>
                <w:color w:val="0000C0"/>
              </w:rPr>
              <w:t>_id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cursor.moveToFirst</w:t>
            </w:r>
            <w:proofErr w:type="spellEnd"/>
            <w:r>
              <w:rPr>
                <w:color w:val="000000"/>
              </w:rPr>
              <w:t>()) {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>.setText(</w:t>
            </w:r>
            <w:proofErr w:type="spellStart"/>
            <w:r>
              <w:rPr>
                <w:color w:val="000000"/>
              </w:rPr>
              <w:t>cursor.getString</w:t>
            </w:r>
            <w:proofErr w:type="spellEnd"/>
            <w:r>
              <w:rPr>
                <w:color w:val="000000"/>
              </w:rPr>
              <w:t>(0));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editText2</w:t>
            </w:r>
            <w:r>
              <w:rPr>
                <w:color w:val="000000"/>
              </w:rPr>
              <w:t>.setText(</w:t>
            </w:r>
            <w:proofErr w:type="spellStart"/>
            <w:r>
              <w:rPr>
                <w:color w:val="000000"/>
              </w:rPr>
              <w:t>cursor.getString</w:t>
            </w:r>
            <w:proofErr w:type="spellEnd"/>
            <w:r>
              <w:rPr>
                <w:color w:val="000000"/>
              </w:rPr>
              <w:t>(1));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cursor.close</w:t>
            </w:r>
            <w:proofErr w:type="spellEnd"/>
            <w:r>
              <w:rPr>
                <w:color w:val="000000"/>
              </w:rPr>
              <w:t>();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db.close</w:t>
            </w:r>
            <w:proofErr w:type="spellEnd"/>
            <w:r>
              <w:rPr>
                <w:color w:val="000000"/>
              </w:rPr>
              <w:t>();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helper.close</w:t>
            </w:r>
            <w:proofErr w:type="spellEnd"/>
            <w:r>
              <w:rPr>
                <w:color w:val="000000"/>
              </w:rPr>
              <w:t>();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E46940" w:rsidRDefault="00E46940" w:rsidP="00E46940">
            <w:pPr>
              <w:pStyle w:val="aa"/>
            </w:pP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onCreateOptionsMenu</w:t>
            </w:r>
            <w:proofErr w:type="spellEnd"/>
            <w:r>
              <w:rPr>
                <w:color w:val="000000"/>
              </w:rPr>
              <w:t>(Menu menu) {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getMenuInflater</w:t>
            </w:r>
            <w:proofErr w:type="spellEnd"/>
            <w:r>
              <w:rPr>
                <w:color w:val="000000"/>
              </w:rPr>
              <w:t>().inflate(</w:t>
            </w:r>
            <w:proofErr w:type="spellStart"/>
            <w:r>
              <w:rPr>
                <w:color w:val="000000"/>
              </w:rPr>
              <w:t>R.menu.</w:t>
            </w:r>
            <w:r>
              <w:rPr>
                <w:color w:val="0000C0"/>
              </w:rPr>
              <w:t>edit</w:t>
            </w:r>
            <w:proofErr w:type="spellEnd"/>
            <w:r>
              <w:rPr>
                <w:color w:val="000000"/>
              </w:rPr>
              <w:t>, menu);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E46940" w:rsidRDefault="00E46940" w:rsidP="00E46940">
            <w:pPr>
              <w:pStyle w:val="aa"/>
            </w:pP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onOptionsItemSelected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MenuItem</w:t>
            </w:r>
            <w:proofErr w:type="spellEnd"/>
            <w:r>
              <w:rPr>
                <w:color w:val="000000"/>
              </w:rPr>
              <w:t xml:space="preserve"> item) {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7F0055"/>
              </w:rPr>
              <w:t>int</w:t>
            </w:r>
            <w:proofErr w:type="spellEnd"/>
            <w:r>
              <w:rPr>
                <w:color w:val="000000"/>
              </w:rPr>
              <w:t xml:space="preserve"> id = </w:t>
            </w:r>
            <w:proofErr w:type="spellStart"/>
            <w:r>
              <w:rPr>
                <w:color w:val="000000"/>
              </w:rPr>
              <w:t>item.getItemId</w:t>
            </w:r>
            <w:proofErr w:type="spellEnd"/>
            <w:r>
              <w:rPr>
                <w:color w:val="000000"/>
              </w:rPr>
              <w:t>();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action_settings</w:t>
            </w:r>
            <w:proofErr w:type="spellEnd"/>
            <w:r>
              <w:rPr>
                <w:color w:val="000000"/>
              </w:rPr>
              <w:t>) {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</w:t>
            </w:r>
            <w:proofErr w:type="spellStart"/>
            <w:r>
              <w:rPr>
                <w:color w:val="000000"/>
              </w:rPr>
              <w:t>R.id.</w:t>
            </w:r>
            <w:r>
              <w:rPr>
                <w:color w:val="0000C0"/>
              </w:rPr>
              <w:t>action_save</w:t>
            </w:r>
            <w:proofErr w:type="spellEnd"/>
            <w:r>
              <w:rPr>
                <w:color w:val="000000"/>
              </w:rPr>
              <w:t>) {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LectureDBOpenHelper</w:t>
            </w:r>
            <w:proofErr w:type="spellEnd"/>
            <w:r>
              <w:rPr>
                <w:color w:val="000000"/>
              </w:rPr>
              <w:t xml:space="preserve"> helper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LectureDBOpenHelper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SQLiteDatabase</w:t>
            </w:r>
            <w:proofErr w:type="spellEnd"/>
            <w:r>
              <w:rPr>
                <w:color w:val="000000"/>
              </w:rPr>
              <w:t xml:space="preserve"> db = </w:t>
            </w:r>
            <w:proofErr w:type="spellStart"/>
            <w:r>
              <w:rPr>
                <w:color w:val="000000"/>
              </w:rPr>
              <w:t>helper.getWritableDatabase</w:t>
            </w:r>
            <w:proofErr w:type="spellEnd"/>
            <w:r>
              <w:rPr>
                <w:color w:val="000000"/>
              </w:rPr>
              <w:t>();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ContentValues</w:t>
            </w:r>
            <w:proofErr w:type="spellEnd"/>
            <w:r>
              <w:rPr>
                <w:color w:val="000000"/>
              </w:rPr>
              <w:t xml:space="preserve"> value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ContentValues</w:t>
            </w:r>
            <w:proofErr w:type="spellEnd"/>
            <w:r>
              <w:rPr>
                <w:color w:val="000000"/>
              </w:rPr>
              <w:t>(2);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value.put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"title"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>.getText().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value.put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"body"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editText2</w:t>
            </w:r>
            <w:r>
              <w:rPr>
                <w:color w:val="000000"/>
              </w:rPr>
              <w:t>.getText().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>());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_id</w:t>
            </w:r>
            <w:r>
              <w:rPr>
                <w:color w:val="000000"/>
              </w:rPr>
              <w:t xml:space="preserve"> == 0)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db.insert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MyMemo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, value);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else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color w:val="000000"/>
              </w:rPr>
              <w:t>db.update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MyMemo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0000"/>
              </w:rPr>
              <w:t xml:space="preserve">, value, </w:t>
            </w:r>
            <w:r>
              <w:rPr>
                <w:color w:val="2A00FF"/>
              </w:rPr>
              <w:t>"_id = "</w:t>
            </w:r>
            <w:r>
              <w:rPr>
                <w:color w:val="000000"/>
              </w:rPr>
              <w:t xml:space="preserve"> + </w:t>
            </w:r>
            <w:r>
              <w:rPr>
                <w:color w:val="0000C0"/>
              </w:rPr>
              <w:t>_id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db.close</w:t>
            </w:r>
            <w:proofErr w:type="spellEnd"/>
            <w:r>
              <w:rPr>
                <w:color w:val="000000"/>
              </w:rPr>
              <w:t>();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helper.close</w:t>
            </w:r>
            <w:proofErr w:type="spellEnd"/>
            <w:r>
              <w:rPr>
                <w:color w:val="000000"/>
              </w:rPr>
              <w:t>();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NavUtils.navigateUpFromSameTask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);</w:t>
            </w:r>
          </w:p>
          <w:p w:rsidR="00E46940" w:rsidRDefault="00E46940" w:rsidP="00E46940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6F6E17" w:rsidRDefault="006F6E17" w:rsidP="00E46940">
            <w:pPr>
              <w:pStyle w:val="aa"/>
            </w:pP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</w:t>
            </w:r>
            <w:proofErr w:type="spellEnd"/>
            <w:r>
              <w:rPr>
                <w:color w:val="000000"/>
              </w:rPr>
              <w:t>(item);</w:t>
            </w: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E46940" w:rsidRDefault="00E46940" w:rsidP="00E46940">
            <w:pPr>
              <w:pStyle w:val="aa"/>
            </w:pPr>
          </w:p>
          <w:p w:rsidR="00E46940" w:rsidRDefault="00E46940" w:rsidP="00E46940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E46940" w:rsidRDefault="00E46940" w:rsidP="00E46940"/>
    <w:p w:rsidR="00E46940" w:rsidRPr="00E46940" w:rsidRDefault="00E46940" w:rsidP="00E46940"/>
    <w:p w:rsidR="00406356" w:rsidRDefault="001232A8" w:rsidP="004B267B">
      <w:r>
        <w:rPr>
          <w:rFonts w:hint="eastAsia"/>
        </w:rPr>
        <w:t>(줄2</w:t>
      </w:r>
      <w:r>
        <w:t xml:space="preserve">7) </w:t>
      </w:r>
      <w:proofErr w:type="spellStart"/>
      <w:r>
        <w:t>MainActivity</w:t>
      </w:r>
      <w:proofErr w:type="spellEnd"/>
      <w:r>
        <w:rPr>
          <w:rFonts w:hint="eastAsia"/>
        </w:rPr>
        <w:t xml:space="preserve">가 </w:t>
      </w:r>
      <w:proofErr w:type="spellStart"/>
      <w:r>
        <w:t>EditActivity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호출할 때 사용한 </w:t>
      </w:r>
      <w:r>
        <w:t xml:space="preserve">Intent </w:t>
      </w:r>
      <w:r>
        <w:rPr>
          <w:rFonts w:hint="eastAsia"/>
        </w:rPr>
        <w:t>객체를 꺼낸다.</w:t>
      </w:r>
    </w:p>
    <w:p w:rsidR="001232A8" w:rsidRDefault="001232A8" w:rsidP="004B267B"/>
    <w:p w:rsidR="001232A8" w:rsidRDefault="001232A8" w:rsidP="004B267B">
      <w:r>
        <w:t>(</w:t>
      </w:r>
      <w:r>
        <w:rPr>
          <w:rFonts w:hint="eastAsia"/>
        </w:rPr>
        <w:t>줄2</w:t>
      </w:r>
      <w:r>
        <w:t xml:space="preserve">8) </w:t>
      </w:r>
      <w:r>
        <w:rPr>
          <w:rFonts w:hint="eastAsia"/>
        </w:rPr>
        <w:t xml:space="preserve">그 </w:t>
      </w:r>
      <w:r>
        <w:t xml:space="preserve">Intent </w:t>
      </w:r>
      <w:r>
        <w:rPr>
          <w:rFonts w:hint="eastAsia"/>
        </w:rPr>
        <w:t xml:space="preserve">객체에서 </w:t>
      </w:r>
      <w:proofErr w:type="spellStart"/>
      <w:r>
        <w:t>MainActivity</w:t>
      </w:r>
      <w:proofErr w:type="spellEnd"/>
      <w:r>
        <w:rPr>
          <w:rFonts w:hint="eastAsia"/>
        </w:rPr>
        <w:t>가 전달한 데이터를 꺼낸다.</w:t>
      </w:r>
    </w:p>
    <w:p w:rsidR="001232A8" w:rsidRDefault="001232A8" w:rsidP="004B267B">
      <w:r>
        <w:rPr>
          <w:rFonts w:hint="eastAsia"/>
        </w:rPr>
        <w:t xml:space="preserve">데이터의 이름 </w:t>
      </w:r>
      <w:r>
        <w:t>"_</w:t>
      </w:r>
      <w:r>
        <w:rPr>
          <w:rFonts w:hint="eastAsia"/>
        </w:rPr>
        <w:t>id"가 정확히 일치해야 한다.</w:t>
      </w:r>
    </w:p>
    <w:p w:rsidR="001232A8" w:rsidRDefault="001232A8" w:rsidP="001232A8">
      <w:r>
        <w:rPr>
          <w:rFonts w:hint="eastAsia"/>
        </w:rPr>
        <w:t xml:space="preserve">이 데이터는 클릭된 데이터 항목의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>primary key)</w:t>
      </w:r>
      <w:r>
        <w:rPr>
          <w:rFonts w:hint="eastAsia"/>
        </w:rPr>
        <w:t xml:space="preserve">인 </w:t>
      </w:r>
      <w:r>
        <w:t xml:space="preserve">_id </w:t>
      </w:r>
      <w:proofErr w:type="spellStart"/>
      <w:r>
        <w:rPr>
          <w:rFonts w:hint="eastAsia"/>
        </w:rPr>
        <w:t>필드값이다</w:t>
      </w:r>
      <w:proofErr w:type="spellEnd"/>
      <w:r>
        <w:rPr>
          <w:rFonts w:hint="eastAsia"/>
        </w:rPr>
        <w:t>.</w:t>
      </w:r>
    </w:p>
    <w:p w:rsidR="001232A8" w:rsidRDefault="001232A8" w:rsidP="001232A8">
      <w:r>
        <w:rPr>
          <w:rFonts w:hint="eastAsia"/>
        </w:rPr>
        <w:t xml:space="preserve">꺼낸 데이터 값을 멤버 변수 </w:t>
      </w:r>
      <w:r>
        <w:t>_id</w:t>
      </w:r>
      <w:r>
        <w:rPr>
          <w:rFonts w:hint="eastAsia"/>
        </w:rPr>
        <w:t>에 대입한다.</w:t>
      </w:r>
    </w:p>
    <w:p w:rsidR="001232A8" w:rsidRPr="001232A8" w:rsidRDefault="001232A8" w:rsidP="004B267B"/>
    <w:p w:rsidR="001232A8" w:rsidRDefault="001232A8" w:rsidP="004B267B">
      <w:r>
        <w:t xml:space="preserve">Intent </w:t>
      </w:r>
      <w:r>
        <w:rPr>
          <w:rFonts w:hint="eastAsia"/>
        </w:rPr>
        <w:t xml:space="preserve">클래스의 </w:t>
      </w:r>
      <w:proofErr w:type="spellStart"/>
      <w:r>
        <w:t>getLongExtra</w:t>
      </w:r>
      <w:proofErr w:type="spellEnd"/>
      <w:r>
        <w:t>("</w:t>
      </w:r>
      <w:r w:rsidRPr="001232A8">
        <w:rPr>
          <w:rFonts w:hint="eastAsia"/>
          <w:i/>
        </w:rPr>
        <w:t>데이터의 이름</w:t>
      </w:r>
      <w:r>
        <w:rPr>
          <w:rFonts w:hint="eastAsia"/>
          <w:i/>
        </w:rPr>
        <w:t xml:space="preserve"> </w:t>
      </w:r>
      <w:r>
        <w:rPr>
          <w:rFonts w:hint="eastAsia"/>
        </w:rPr>
        <w:t>"</w:t>
      </w:r>
      <w:r>
        <w:t xml:space="preserve">, </w:t>
      </w:r>
      <w:proofErr w:type="spellStart"/>
      <w:r>
        <w:rPr>
          <w:rFonts w:hint="eastAsia"/>
          <w:i/>
        </w:rPr>
        <w:t>디폴트값</w:t>
      </w:r>
      <w:proofErr w:type="spellEnd"/>
      <w:r>
        <w:rPr>
          <w:rFonts w:hint="eastAsia"/>
          <w:i/>
        </w:rPr>
        <w:t xml:space="preserve"> </w:t>
      </w:r>
      <w:r>
        <w:t xml:space="preserve">) 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사용하여 전달된 데이터를 꺼낸다.</w:t>
      </w:r>
    </w:p>
    <w:p w:rsidR="001232A8" w:rsidRDefault="001232A8" w:rsidP="004B267B"/>
    <w:p w:rsidR="001232A8" w:rsidRPr="001232A8" w:rsidRDefault="001232A8" w:rsidP="004B267B">
      <w:r>
        <w:rPr>
          <w:rFonts w:hint="eastAsia"/>
        </w:rPr>
        <w:t xml:space="preserve">전달된 데이터가 없는 경우에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디폴트 값이</w:t>
      </w:r>
      <w:r>
        <w:t xml:space="preserve">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1232A8" w:rsidRDefault="001232A8" w:rsidP="004B267B"/>
    <w:p w:rsidR="001232A8" w:rsidRDefault="001232A8" w:rsidP="004B267B">
      <w:r>
        <w:rPr>
          <w:rFonts w:hint="eastAsia"/>
        </w:rPr>
        <w:t>(줄3</w:t>
      </w:r>
      <w:r>
        <w:t xml:space="preserve">0) </w:t>
      </w:r>
      <w:r>
        <w:rPr>
          <w:rFonts w:hint="eastAsia"/>
        </w:rPr>
        <w:t xml:space="preserve">꺼낸 데이터 값이 디폴트 값인 </w:t>
      </w:r>
      <w:r>
        <w:t>0</w:t>
      </w:r>
      <w:r>
        <w:rPr>
          <w:rFonts w:hint="eastAsia"/>
        </w:rPr>
        <w:t>이 아니라면,</w:t>
      </w:r>
      <w:r>
        <w:t xml:space="preserve"> </w:t>
      </w:r>
      <w:r>
        <w:rPr>
          <w:rFonts w:hint="eastAsia"/>
        </w:rPr>
        <w:t xml:space="preserve">즉 전달된 데이터가 있다면 </w:t>
      </w:r>
      <w:r>
        <w:t>true</w:t>
      </w:r>
      <w:r>
        <w:rPr>
          <w:rFonts w:hint="eastAsia"/>
        </w:rPr>
        <w:t>가 되어 줄3</w:t>
      </w:r>
      <w:r>
        <w:t>1~40</w:t>
      </w:r>
      <w:r>
        <w:rPr>
          <w:rFonts w:hint="eastAsia"/>
        </w:rPr>
        <w:t>을 실행한다.</w:t>
      </w:r>
    </w:p>
    <w:p w:rsidR="001232A8" w:rsidRDefault="001232A8" w:rsidP="004B267B"/>
    <w:p w:rsidR="00406356" w:rsidRDefault="00520D5D" w:rsidP="004B267B">
      <w:r>
        <w:rPr>
          <w:rFonts w:hint="eastAsia"/>
        </w:rPr>
        <w:t>(줄3</w:t>
      </w:r>
      <w:r>
        <w:t xml:space="preserve">3) </w:t>
      </w:r>
      <w:proofErr w:type="spellStart"/>
      <w:r>
        <w:rPr>
          <w:rFonts w:hint="eastAsia"/>
        </w:rPr>
        <w:t>기본키인</w:t>
      </w:r>
      <w:proofErr w:type="spellEnd"/>
      <w:r>
        <w:rPr>
          <w:rFonts w:hint="eastAsia"/>
        </w:rPr>
        <w:t xml:space="preserve"> </w:t>
      </w:r>
      <w:r>
        <w:t xml:space="preserve">_id </w:t>
      </w:r>
      <w:proofErr w:type="spellStart"/>
      <w:r>
        <w:rPr>
          <w:rFonts w:hint="eastAsia"/>
        </w:rPr>
        <w:t>필드값이</w:t>
      </w:r>
      <w:proofErr w:type="spellEnd"/>
      <w:r>
        <w:rPr>
          <w:rFonts w:hint="eastAsia"/>
        </w:rPr>
        <w:t xml:space="preserve"> 멤버 변수 </w:t>
      </w:r>
      <w:r>
        <w:t>_id</w:t>
      </w:r>
      <w:r>
        <w:rPr>
          <w:rFonts w:hint="eastAsia"/>
        </w:rPr>
        <w:t xml:space="preserve">에 대입된 값과 같은 레코드를 조회하는 </w:t>
      </w:r>
      <w:r>
        <w:t xml:space="preserve">SQL </w:t>
      </w:r>
      <w:r>
        <w:rPr>
          <w:rFonts w:hint="eastAsia"/>
        </w:rPr>
        <w:t>문장을 실행한다.</w:t>
      </w:r>
    </w:p>
    <w:p w:rsidR="00520D5D" w:rsidRDefault="00520D5D" w:rsidP="00520D5D">
      <w:pPr>
        <w:pStyle w:val="a3"/>
        <w:rPr>
          <w:color w:val="0000C0"/>
        </w:rPr>
      </w:pPr>
      <w:r>
        <w:t xml:space="preserve">"SELECT title, body FROM </w:t>
      </w:r>
      <w:proofErr w:type="spellStart"/>
      <w:r>
        <w:t>MyMemo</w:t>
      </w:r>
      <w:proofErr w:type="spellEnd"/>
      <w:r>
        <w:t xml:space="preserve"> WHERE _id = "</w:t>
      </w:r>
      <w:r>
        <w:rPr>
          <w:color w:val="000000"/>
        </w:rPr>
        <w:t xml:space="preserve"> + </w:t>
      </w:r>
      <w:r>
        <w:rPr>
          <w:color w:val="0000C0"/>
        </w:rPr>
        <w:t xml:space="preserve">_id   </w:t>
      </w:r>
    </w:p>
    <w:p w:rsidR="00520D5D" w:rsidRDefault="00520D5D" w:rsidP="004B267B">
      <w:r>
        <w:rPr>
          <w:rFonts w:hint="eastAsia"/>
        </w:rPr>
        <w:t xml:space="preserve">여기서 </w:t>
      </w:r>
      <w:r>
        <w:t xml:space="preserve">+ _id </w:t>
      </w:r>
      <w:r>
        <w:rPr>
          <w:rFonts w:hint="eastAsia"/>
        </w:rPr>
        <w:t xml:space="preserve">부분이 의미하는 것은 멤버 변수 </w:t>
      </w:r>
      <w:r>
        <w:t>_id</w:t>
      </w:r>
      <w:r>
        <w:rPr>
          <w:rFonts w:hint="eastAsia"/>
        </w:rPr>
        <w:t>의 값을 문자열에 덧붙이라는 것이다.</w:t>
      </w:r>
    </w:p>
    <w:p w:rsidR="00520D5D" w:rsidRDefault="00520D5D" w:rsidP="004B267B">
      <w:r>
        <w:rPr>
          <w:rFonts w:hint="eastAsia"/>
        </w:rPr>
        <w:t xml:space="preserve">예를 들어 멤버 변수 </w:t>
      </w:r>
      <w:r>
        <w:t>_id</w:t>
      </w:r>
      <w:r>
        <w:rPr>
          <w:rFonts w:hint="eastAsia"/>
        </w:rPr>
        <w:t xml:space="preserve">의 값이 </w:t>
      </w:r>
      <w:r>
        <w:t>2</w:t>
      </w:r>
      <w:r>
        <w:rPr>
          <w:rFonts w:hint="eastAsia"/>
        </w:rPr>
        <w:t>라면,</w:t>
      </w:r>
    </w:p>
    <w:p w:rsidR="00520D5D" w:rsidRDefault="00520D5D" w:rsidP="004B267B">
      <w:r w:rsidRPr="00520D5D">
        <w:rPr>
          <w:rFonts w:hint="eastAsia"/>
        </w:rPr>
        <w:t xml:space="preserve">위 코드의 결과는 </w:t>
      </w:r>
      <w:r w:rsidRPr="00520D5D">
        <w:t xml:space="preserve">""SELECT title, body FROM </w:t>
      </w:r>
      <w:proofErr w:type="spellStart"/>
      <w:r w:rsidRPr="00520D5D">
        <w:t>MyMemo</w:t>
      </w:r>
      <w:proofErr w:type="spellEnd"/>
      <w:r w:rsidRPr="00520D5D">
        <w:t xml:space="preserve"> WHERE _id = 2"</w:t>
      </w:r>
      <w:r>
        <w:t xml:space="preserve"> </w:t>
      </w:r>
      <w:r>
        <w:rPr>
          <w:rFonts w:hint="eastAsia"/>
        </w:rPr>
        <w:t>가 된가.</w:t>
      </w:r>
    </w:p>
    <w:p w:rsidR="00520D5D" w:rsidRDefault="00520D5D" w:rsidP="004B267B">
      <w:r>
        <w:rPr>
          <w:rFonts w:hint="eastAsia"/>
        </w:rPr>
        <w:t>즉 _</w:t>
      </w:r>
      <w:r>
        <w:t xml:space="preserve">id </w:t>
      </w:r>
      <w:proofErr w:type="spellStart"/>
      <w:r>
        <w:rPr>
          <w:rFonts w:hint="eastAsia"/>
        </w:rPr>
        <w:t>필드값이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인 레코드를 조회하는 </w:t>
      </w:r>
      <w:r>
        <w:t xml:space="preserve">SQL </w:t>
      </w:r>
      <w:r>
        <w:rPr>
          <w:rFonts w:hint="eastAsia"/>
        </w:rPr>
        <w:t>문장이다.</w:t>
      </w:r>
    </w:p>
    <w:p w:rsidR="00520D5D" w:rsidRDefault="00520D5D" w:rsidP="004B267B"/>
    <w:p w:rsidR="00520D5D" w:rsidRDefault="00520D5D" w:rsidP="004B267B">
      <w:proofErr w:type="spellStart"/>
      <w:r>
        <w:rPr>
          <w:rFonts w:hint="eastAsia"/>
        </w:rPr>
        <w:t>SQLi</w:t>
      </w:r>
      <w:r>
        <w:t>teDatabase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rawQuery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주어진 </w:t>
      </w:r>
      <w:r>
        <w:t xml:space="preserve">SQL </w:t>
      </w:r>
      <w:r>
        <w:rPr>
          <w:rFonts w:hint="eastAsia"/>
        </w:rPr>
        <w:t xml:space="preserve">문장을 실행하고 조회 결과를 </w:t>
      </w:r>
      <w:r>
        <w:t xml:space="preserve">Cursor </w:t>
      </w:r>
      <w:r>
        <w:rPr>
          <w:rFonts w:hint="eastAsia"/>
        </w:rPr>
        <w:t xml:space="preserve">객체로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520D5D" w:rsidRDefault="00520D5D" w:rsidP="004B267B"/>
    <w:p w:rsidR="00520D5D" w:rsidRDefault="00520D5D" w:rsidP="004B267B"/>
    <w:p w:rsidR="00520D5D" w:rsidRDefault="00520D5D" w:rsidP="004B267B">
      <w:r>
        <w:t>(</w:t>
      </w:r>
      <w:r>
        <w:rPr>
          <w:rFonts w:hint="eastAsia"/>
        </w:rPr>
        <w:t>줄3</w:t>
      </w:r>
      <w:r>
        <w:t xml:space="preserve">4) Cursor </w:t>
      </w:r>
      <w:r>
        <w:rPr>
          <w:rFonts w:hint="eastAsia"/>
        </w:rPr>
        <w:t xml:space="preserve">클래스의 </w:t>
      </w:r>
      <w:proofErr w:type="spellStart"/>
      <w:r>
        <w:t>moveToFirst</w:t>
      </w:r>
      <w:proofErr w:type="spellEnd"/>
      <w:r>
        <w:t xml:space="preserve">()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첫 레코드를 받아온다.</w:t>
      </w:r>
      <w:r>
        <w:t xml:space="preserve"> </w:t>
      </w:r>
      <w:r>
        <w:rPr>
          <w:rFonts w:hint="eastAsia"/>
        </w:rPr>
        <w:t xml:space="preserve">그리고 받아온 레코드가 있으면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520D5D" w:rsidRDefault="00520D5D" w:rsidP="004B267B"/>
    <w:p w:rsidR="00520D5D" w:rsidRDefault="00520D5D" w:rsidP="004B267B">
      <w:r>
        <w:t>(</w:t>
      </w:r>
      <w:r>
        <w:rPr>
          <w:rFonts w:hint="eastAsia"/>
        </w:rPr>
        <w:t>줄3</w:t>
      </w:r>
      <w:r>
        <w:t xml:space="preserve">5,36) Cursor </w:t>
      </w:r>
      <w:r>
        <w:rPr>
          <w:rFonts w:hint="eastAsia"/>
        </w:rPr>
        <w:t xml:space="preserve">클래스의 </w:t>
      </w:r>
      <w:proofErr w:type="spellStart"/>
      <w:r>
        <w:t>getStirng</w:t>
      </w:r>
      <w:proofErr w:type="spellEnd"/>
      <w:r>
        <w:t>(</w:t>
      </w:r>
      <w:r w:rsidRPr="00520D5D">
        <w:rPr>
          <w:rFonts w:hint="eastAsia"/>
          <w:i/>
        </w:rPr>
        <w:t>인덱스</w:t>
      </w:r>
      <w:r>
        <w:rPr>
          <w:rFonts w:hint="eastAsia"/>
        </w:rPr>
        <w:t xml:space="preserve"> )</w:t>
      </w:r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t xml:space="preserve"> </w:t>
      </w:r>
      <w:r>
        <w:rPr>
          <w:rFonts w:hint="eastAsia"/>
        </w:rPr>
        <w:t xml:space="preserve">조회 결과로 받아온 현재 레코드의 </w:t>
      </w:r>
      <w:r w:rsidRPr="00520D5D">
        <w:rPr>
          <w:rFonts w:hint="eastAsia"/>
          <w:i/>
        </w:rPr>
        <w:t>인덱스</w:t>
      </w:r>
      <w:r>
        <w:rPr>
          <w:rFonts w:hint="eastAsia"/>
        </w:rPr>
        <w:t xml:space="preserve"> 번째 필드 값을 문자열로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520D5D" w:rsidRDefault="00520D5D" w:rsidP="004B267B"/>
    <w:p w:rsidR="00520D5D" w:rsidRDefault="00520D5D" w:rsidP="004B267B"/>
    <w:p w:rsidR="000D3DA5" w:rsidRDefault="000D3DA5" w:rsidP="004B267B">
      <w:r>
        <w:rPr>
          <w:rFonts w:hint="eastAsia"/>
        </w:rPr>
        <w:t>(줄6</w:t>
      </w:r>
      <w:r>
        <w:t xml:space="preserve">1~62) </w:t>
      </w:r>
      <w:proofErr w:type="spellStart"/>
      <w:r>
        <w:t>MainActivity</w:t>
      </w:r>
      <w:proofErr w:type="spellEnd"/>
      <w:r>
        <w:rPr>
          <w:rFonts w:hint="eastAsia"/>
        </w:rPr>
        <w:t xml:space="preserve">로부터 전달받은 데이터를 대입해 놓은 </w:t>
      </w:r>
      <w:r>
        <w:t xml:space="preserve">_id </w:t>
      </w:r>
      <w:r>
        <w:rPr>
          <w:rFonts w:hint="eastAsia"/>
        </w:rPr>
        <w:t xml:space="preserve">멤버 변수 값이 </w:t>
      </w:r>
      <w:r>
        <w:t>0</w:t>
      </w:r>
      <w:r>
        <w:rPr>
          <w:rFonts w:hint="eastAsia"/>
        </w:rPr>
        <w:t>이라면,</w:t>
      </w:r>
    </w:p>
    <w:p w:rsidR="000D3DA5" w:rsidRDefault="000D3DA5" w:rsidP="004B267B">
      <w:proofErr w:type="spellStart"/>
      <w:r>
        <w:t>MainActivity</w:t>
      </w:r>
      <w:r>
        <w:rPr>
          <w:rFonts w:hint="eastAsia"/>
        </w:rPr>
        <w:t>로부터</w:t>
      </w:r>
      <w:proofErr w:type="spellEnd"/>
      <w:r>
        <w:rPr>
          <w:rFonts w:hint="eastAsia"/>
        </w:rPr>
        <w:t xml:space="preserve"> 전달받은 데이터가 없다는 것을 의미한다.</w:t>
      </w:r>
    </w:p>
    <w:p w:rsidR="000D3DA5" w:rsidRDefault="000D3DA5" w:rsidP="004B267B">
      <w:r>
        <w:rPr>
          <w:rFonts w:hint="eastAsia"/>
        </w:rPr>
        <w:t>이때의 저장은 새 데이터 추가(</w:t>
      </w:r>
      <w:r>
        <w:t>insert)</w:t>
      </w:r>
      <w:r>
        <w:rPr>
          <w:rFonts w:hint="eastAsia"/>
        </w:rPr>
        <w:t>이다.</w:t>
      </w:r>
    </w:p>
    <w:p w:rsidR="000D3DA5" w:rsidRDefault="000D3DA5" w:rsidP="004B267B"/>
    <w:p w:rsidR="000D3DA5" w:rsidRDefault="000D3DA5" w:rsidP="004B267B">
      <w:r>
        <w:rPr>
          <w:rFonts w:hint="eastAsia"/>
        </w:rPr>
        <w:t>(줄6</w:t>
      </w:r>
      <w:r>
        <w:t>3~64) _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멤버 변수 값이 </w:t>
      </w:r>
      <w:r>
        <w:t>0</w:t>
      </w:r>
      <w:r>
        <w:rPr>
          <w:rFonts w:hint="eastAsia"/>
        </w:rPr>
        <w:t>보다 크다면,</w:t>
      </w:r>
      <w:r>
        <w:t xml:space="preserve"> </w:t>
      </w:r>
      <w:r>
        <w:rPr>
          <w:rFonts w:hint="eastAsia"/>
        </w:rPr>
        <w:t xml:space="preserve">이 값은 </w:t>
      </w:r>
      <w:proofErr w:type="spellStart"/>
      <w:r>
        <w:t>MainActivity</w:t>
      </w:r>
      <w:proofErr w:type="spellEnd"/>
      <w:r>
        <w:rPr>
          <w:rFonts w:hint="eastAsia"/>
        </w:rPr>
        <w:t xml:space="preserve">에서 클릭된 데이터 항목의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_id </w:t>
      </w:r>
      <w:proofErr w:type="spellStart"/>
      <w:r>
        <w:rPr>
          <w:rFonts w:hint="eastAsia"/>
        </w:rPr>
        <w:t>필드값을</w:t>
      </w:r>
      <w:proofErr w:type="spellEnd"/>
      <w:r>
        <w:rPr>
          <w:rFonts w:hint="eastAsia"/>
        </w:rPr>
        <w:t xml:space="preserve"> 의미한다.</w:t>
      </w:r>
      <w:r>
        <w:t xml:space="preserve"> </w:t>
      </w:r>
      <w:r>
        <w:rPr>
          <w:rFonts w:hint="eastAsia"/>
        </w:rPr>
        <w:t>이때의 저장은 그 데이터 항목의 수정(</w:t>
      </w:r>
      <w:r>
        <w:t>update)</w:t>
      </w:r>
      <w:r>
        <w:rPr>
          <w:rFonts w:hint="eastAsia"/>
        </w:rPr>
        <w:t>이다.</w:t>
      </w:r>
    </w:p>
    <w:p w:rsidR="000D3DA5" w:rsidRDefault="000D3DA5" w:rsidP="004B267B"/>
    <w:p w:rsidR="000D3DA5" w:rsidRDefault="000D3DA5" w:rsidP="004B267B">
      <w:r>
        <w:t>(</w:t>
      </w:r>
      <w:r>
        <w:rPr>
          <w:rFonts w:hint="eastAsia"/>
        </w:rPr>
        <w:t>줄6</w:t>
      </w:r>
      <w:r>
        <w:t xml:space="preserve">4) </w:t>
      </w:r>
      <w:proofErr w:type="spellStart"/>
      <w:r>
        <w:t>SQLiteDatabase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r>
        <w:t xml:space="preserve">update </w:t>
      </w:r>
      <w:proofErr w:type="spellStart"/>
      <w:r>
        <w:rPr>
          <w:rFonts w:hint="eastAsia"/>
        </w:rPr>
        <w:t>메소드</w:t>
      </w:r>
      <w:proofErr w:type="spellEnd"/>
    </w:p>
    <w:p w:rsidR="000D3DA5" w:rsidRDefault="000D3DA5" w:rsidP="004B267B">
      <w:r>
        <w:t>update(</w:t>
      </w:r>
      <w:proofErr w:type="spellStart"/>
      <w:r w:rsidRPr="000D3DA5">
        <w:rPr>
          <w:rFonts w:hint="eastAsia"/>
          <w:i/>
        </w:rPr>
        <w:t>테이블명</w:t>
      </w:r>
      <w:proofErr w:type="spellEnd"/>
      <w:r>
        <w:rPr>
          <w:i/>
        </w:rPr>
        <w:t xml:space="preserve"> </w:t>
      </w:r>
      <w:r w:rsidRPr="000D3DA5">
        <w:rPr>
          <w:rFonts w:hint="eastAsia"/>
        </w:rPr>
        <w:t>,</w:t>
      </w:r>
      <w:r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저장할필드값</w:t>
      </w:r>
      <w:proofErr w:type="spellEnd"/>
      <w:r>
        <w:rPr>
          <w:i/>
        </w:rPr>
        <w:t xml:space="preserve"> </w:t>
      </w:r>
      <w:r w:rsidRPr="000D3DA5">
        <w:t>,</w:t>
      </w:r>
      <w:r>
        <w:rPr>
          <w:i/>
        </w:rPr>
        <w:t xml:space="preserve"> </w:t>
      </w:r>
      <w:r>
        <w:rPr>
          <w:rFonts w:hint="eastAsia"/>
          <w:i/>
        </w:rPr>
        <w:t>WHERE</w:t>
      </w:r>
      <w:proofErr w:type="spellStart"/>
      <w:r>
        <w:rPr>
          <w:rFonts w:hint="eastAsia"/>
          <w:i/>
        </w:rPr>
        <w:t>조건식</w:t>
      </w:r>
      <w:proofErr w:type="spellEnd"/>
      <w:r>
        <w:rPr>
          <w:rFonts w:hint="eastAsia"/>
          <w:i/>
        </w:rPr>
        <w:t xml:space="preserve"> </w:t>
      </w:r>
      <w:r w:rsidRPr="000D3DA5">
        <w:t>,</w:t>
      </w:r>
      <w:r>
        <w:rPr>
          <w:i/>
        </w:rPr>
        <w:t xml:space="preserve"> </w:t>
      </w:r>
      <w:r>
        <w:rPr>
          <w:rFonts w:hint="eastAsia"/>
          <w:i/>
        </w:rPr>
        <w:t>WHERE</w:t>
      </w:r>
      <w:proofErr w:type="spellStart"/>
      <w:r>
        <w:rPr>
          <w:rFonts w:hint="eastAsia"/>
          <w:i/>
        </w:rPr>
        <w:t>조건식파라미터</w:t>
      </w:r>
      <w:proofErr w:type="spellEnd"/>
      <w:r>
        <w:rPr>
          <w:rFonts w:hint="eastAsia"/>
          <w:i/>
        </w:rPr>
        <w:t xml:space="preserve"> </w:t>
      </w:r>
      <w:r w:rsidRPr="000D3DA5">
        <w:t>)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0D3DA5" w:rsidRDefault="000D3DA5" w:rsidP="004B267B"/>
    <w:p w:rsidR="000D3DA5" w:rsidRDefault="000D3DA5" w:rsidP="004B267B"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     : </w:t>
      </w:r>
      <w:r>
        <w:rPr>
          <w:rFonts w:hint="eastAsia"/>
        </w:rPr>
        <w:t>데이터를 저장할 테이블 이름</w:t>
      </w:r>
    </w:p>
    <w:p w:rsidR="000D3DA5" w:rsidRDefault="000D3DA5" w:rsidP="004B267B">
      <w:proofErr w:type="spellStart"/>
      <w:r>
        <w:rPr>
          <w:rFonts w:hint="eastAsia"/>
        </w:rPr>
        <w:t>저장할필드값</w:t>
      </w:r>
      <w:proofErr w:type="spellEnd"/>
      <w:r>
        <w:rPr>
          <w:rFonts w:hint="eastAsia"/>
        </w:rPr>
        <w:t xml:space="preserve">  : 저장할 데이터의 필드명과 </w:t>
      </w:r>
      <w:proofErr w:type="spellStart"/>
      <w:r>
        <w:rPr>
          <w:rFonts w:hint="eastAsia"/>
        </w:rPr>
        <w:t>필드값을</w:t>
      </w:r>
      <w:proofErr w:type="spellEnd"/>
      <w:r>
        <w:rPr>
          <w:rFonts w:hint="eastAsia"/>
        </w:rPr>
        <w:t xml:space="preserve"> 저장한 </w:t>
      </w:r>
      <w:proofErr w:type="spellStart"/>
      <w:r>
        <w:t>ContentValues</w:t>
      </w:r>
      <w:proofErr w:type="spellEnd"/>
      <w:r>
        <w:t xml:space="preserve"> </w:t>
      </w:r>
      <w:r>
        <w:rPr>
          <w:rFonts w:hint="eastAsia"/>
        </w:rPr>
        <w:t>객체</w:t>
      </w:r>
    </w:p>
    <w:p w:rsidR="000D3DA5" w:rsidRDefault="000D3DA5" w:rsidP="004B267B">
      <w:r>
        <w:rPr>
          <w:rFonts w:hint="eastAsia"/>
        </w:rPr>
        <w:t>WHERE</w:t>
      </w:r>
      <w:proofErr w:type="spellStart"/>
      <w:r>
        <w:rPr>
          <w:rFonts w:hint="eastAsia"/>
        </w:rPr>
        <w:t>조건식</w:t>
      </w:r>
      <w:proofErr w:type="spellEnd"/>
      <w:r>
        <w:t xml:space="preserve"> : UPDATE</w:t>
      </w:r>
      <w:r>
        <w:rPr>
          <w:rFonts w:hint="eastAsia"/>
        </w:rPr>
        <w:t xml:space="preserve">할 레코드를 조회하는 </w:t>
      </w:r>
      <w:r>
        <w:t xml:space="preserve">SQL </w:t>
      </w:r>
      <w:r>
        <w:rPr>
          <w:rFonts w:hint="eastAsia"/>
        </w:rPr>
        <w:t xml:space="preserve">문장의 </w:t>
      </w:r>
      <w:r>
        <w:t xml:space="preserve">WHERE 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 xml:space="preserve"> 구문이다.</w:t>
      </w:r>
    </w:p>
    <w:p w:rsidR="000D3DA5" w:rsidRDefault="000D3DA5" w:rsidP="004B267B">
      <w:r>
        <w:t xml:space="preserve">                </w:t>
      </w:r>
      <w:r>
        <w:rPr>
          <w:rFonts w:hint="eastAsia"/>
        </w:rPr>
        <w:t xml:space="preserve">거의 대부분의 경우 </w:t>
      </w:r>
      <w:proofErr w:type="spellStart"/>
      <w:r>
        <w:rPr>
          <w:rFonts w:hint="eastAsia"/>
        </w:rPr>
        <w:t>기본키은</w:t>
      </w:r>
      <w:proofErr w:type="spellEnd"/>
      <w:r>
        <w:rPr>
          <w:rFonts w:hint="eastAsia"/>
        </w:rPr>
        <w:t xml:space="preserve"> </w:t>
      </w:r>
      <w:r>
        <w:t xml:space="preserve">_id </w:t>
      </w:r>
      <w:proofErr w:type="spellStart"/>
      <w:r>
        <w:rPr>
          <w:rFonts w:hint="eastAsia"/>
        </w:rPr>
        <w:t>필드값을</w:t>
      </w:r>
      <w:proofErr w:type="spellEnd"/>
      <w:r>
        <w:rPr>
          <w:rFonts w:hint="eastAsia"/>
        </w:rPr>
        <w:t xml:space="preserve"> 비교하는 </w:t>
      </w:r>
      <w:r>
        <w:t xml:space="preserve">"_id = 3" </w:t>
      </w:r>
      <w:r>
        <w:rPr>
          <w:rFonts w:hint="eastAsia"/>
        </w:rPr>
        <w:t>형태의 문자열이 값이다.</w:t>
      </w:r>
    </w:p>
    <w:p w:rsidR="000D3DA5" w:rsidRDefault="000D3DA5" w:rsidP="004B267B">
      <w:r>
        <w:rPr>
          <w:rFonts w:hint="eastAsia"/>
        </w:rPr>
        <w:t>WHERE</w:t>
      </w:r>
      <w:proofErr w:type="spellStart"/>
      <w:r>
        <w:rPr>
          <w:rFonts w:hint="eastAsia"/>
        </w:rPr>
        <w:t>조건식파라미터</w:t>
      </w:r>
      <w:proofErr w:type="spellEnd"/>
      <w:r>
        <w:rPr>
          <w:rFonts w:hint="eastAsia"/>
        </w:rPr>
        <w:t xml:space="preserve"> </w:t>
      </w:r>
      <w:r>
        <w:t>: WHERE</w:t>
      </w:r>
      <w:proofErr w:type="spellStart"/>
      <w:r>
        <w:rPr>
          <w:rFonts w:hint="eastAsia"/>
        </w:rPr>
        <w:t>조건식에</w:t>
      </w:r>
      <w:proofErr w:type="spellEnd"/>
      <w:r>
        <w:rPr>
          <w:rFonts w:hint="eastAsia"/>
        </w:rPr>
        <w:t xml:space="preserve"> 물음표</w:t>
      </w:r>
      <w:r>
        <w:t xml:space="preserve">(?) </w:t>
      </w:r>
      <w:r>
        <w:rPr>
          <w:rFonts w:hint="eastAsia"/>
        </w:rPr>
        <w:t>문자가 사용되었다면,</w:t>
      </w:r>
      <w:r>
        <w:t xml:space="preserve"> </w:t>
      </w:r>
      <w:r>
        <w:rPr>
          <w:rFonts w:hint="eastAsia"/>
        </w:rPr>
        <w:t xml:space="preserve">그 물음표 문자 대신 끼워 넣을 </w:t>
      </w:r>
    </w:p>
    <w:p w:rsidR="000D3DA5" w:rsidRDefault="000D3DA5" w:rsidP="004B267B">
      <w:r>
        <w:t xml:space="preserve">                      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값이다.</w:t>
      </w:r>
      <w:r>
        <w:t xml:space="preserve"> String[] </w:t>
      </w:r>
      <w:r>
        <w:rPr>
          <w:rFonts w:hint="eastAsia"/>
        </w:rPr>
        <w:t>타입의 값이어야 한다.</w:t>
      </w:r>
    </w:p>
    <w:p w:rsidR="000D3DA5" w:rsidRDefault="000D3DA5" w:rsidP="004B267B">
      <w:r>
        <w:t xml:space="preserve">                       </w:t>
      </w:r>
      <w:r>
        <w:rPr>
          <w:rFonts w:hint="eastAsia"/>
        </w:rPr>
        <w:t>줄6</w:t>
      </w:r>
      <w:r>
        <w:t>4</w:t>
      </w:r>
      <w:r>
        <w:rPr>
          <w:rFonts w:hint="eastAsia"/>
        </w:rPr>
        <w:t xml:space="preserve">의 </w:t>
      </w:r>
      <w:r>
        <w:t>WHERE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물음표가 없으므로 이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이다.</w:t>
      </w:r>
    </w:p>
    <w:p w:rsidR="000D3DA5" w:rsidRPr="000D3DA5" w:rsidRDefault="000D3DA5" w:rsidP="004B267B"/>
    <w:p w:rsidR="006F6E17" w:rsidRDefault="006F6E1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6F6E17" w:rsidRDefault="006F6E17" w:rsidP="006F6E17">
      <w:pPr>
        <w:pStyle w:val="2"/>
      </w:pPr>
      <w:bookmarkStart w:id="25" w:name="_Toc404313186"/>
      <w:r>
        <w:rPr>
          <w:rFonts w:hint="eastAsia"/>
        </w:rPr>
        <w:lastRenderedPageBreak/>
        <w:t>실행</w:t>
      </w:r>
      <w:bookmarkEnd w:id="25"/>
    </w:p>
    <w:p w:rsidR="006F6E17" w:rsidRDefault="006F6E17" w:rsidP="006F6E17">
      <w:r>
        <w:rPr>
          <w:rFonts w:hint="eastAsia"/>
        </w:rPr>
        <w:t>실행해보고 기 입력한 메모 항목을 수정해보자</w:t>
      </w:r>
    </w:p>
    <w:p w:rsidR="006F6E17" w:rsidRPr="006F6E17" w:rsidRDefault="006F6E17" w:rsidP="006F6E17"/>
    <w:p w:rsidR="00172604" w:rsidRDefault="00172604" w:rsidP="00172604">
      <w:pPr>
        <w:pStyle w:val="3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MyMemo#2.zip</w:t>
      </w:r>
    </w:p>
    <w:p w:rsidR="006F6E17" w:rsidRDefault="006F6E17" w:rsidP="006F6E17"/>
    <w:p w:rsidR="006F6E17" w:rsidRDefault="006F6E17" w:rsidP="006F6E17"/>
    <w:p w:rsidR="006F6E17" w:rsidRDefault="006F6E17" w:rsidP="006F6E17"/>
    <w:p w:rsidR="006F6E17" w:rsidRDefault="006F6E17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:rsidR="006F6E17" w:rsidRDefault="006F6E17" w:rsidP="006F6E17">
      <w:pPr>
        <w:pStyle w:val="10"/>
      </w:pPr>
      <w:bookmarkStart w:id="26" w:name="_Toc404313187"/>
      <w:r>
        <w:rPr>
          <w:rFonts w:hint="eastAsia"/>
        </w:rPr>
        <w:lastRenderedPageBreak/>
        <w:t>삭제 기능 추가</w:t>
      </w:r>
      <w:bookmarkEnd w:id="26"/>
    </w:p>
    <w:p w:rsidR="006F6E17" w:rsidRDefault="006F6E17" w:rsidP="006F6E17"/>
    <w:p w:rsidR="006F6E17" w:rsidRDefault="006F6E17" w:rsidP="006F6E17">
      <w:pPr>
        <w:pStyle w:val="2"/>
      </w:pPr>
      <w:bookmarkStart w:id="27" w:name="_Toc404313188"/>
      <w:r>
        <w:rPr>
          <w:rFonts w:hint="eastAsia"/>
        </w:rPr>
        <w:t>메뉴 아이콘 만들기</w:t>
      </w:r>
      <w:bookmarkEnd w:id="27"/>
    </w:p>
    <w:p w:rsidR="006F6E17" w:rsidRDefault="006F6E17" w:rsidP="006F6E17">
      <w:r>
        <w:t xml:space="preserve">"05 Intent.docx" </w:t>
      </w:r>
      <w:r>
        <w:rPr>
          <w:rFonts w:hint="eastAsia"/>
        </w:rPr>
        <w:t xml:space="preserve">파일의 </w:t>
      </w:r>
      <w:r>
        <w:t xml:space="preserve">16 </w:t>
      </w:r>
      <w:r>
        <w:rPr>
          <w:rFonts w:hint="eastAsia"/>
        </w:rPr>
        <w:t xml:space="preserve">페이지에서 설명한 것과 똑같은 방법으로 </w:t>
      </w:r>
    </w:p>
    <w:p w:rsidR="006F6E17" w:rsidRDefault="006F6E17" w:rsidP="006F6E17">
      <w:r>
        <w:t>"Action Bar Icons/</w:t>
      </w:r>
      <w:proofErr w:type="spellStart"/>
      <w:r>
        <w:t>holo_dark</w:t>
      </w:r>
      <w:proofErr w:type="spellEnd"/>
      <w:r>
        <w:t>/01_core_remove" 아래의 ic_action_remove.png 파일</w:t>
      </w:r>
      <w:r>
        <w:rPr>
          <w:rFonts w:hint="eastAsia"/>
        </w:rPr>
        <w:t>을</w:t>
      </w:r>
      <w:r>
        <w:t xml:space="preserve"> 프로젝트 리소스에 추가하자.</w:t>
      </w:r>
    </w:p>
    <w:p w:rsidR="006F6E17" w:rsidRDefault="006F6E17" w:rsidP="006F6E17"/>
    <w:p w:rsidR="006F6E17" w:rsidRDefault="006F6E17" w:rsidP="006F6E17">
      <w:pPr>
        <w:pStyle w:val="2"/>
      </w:pPr>
      <w:bookmarkStart w:id="28" w:name="_Toc404313189"/>
      <w:r>
        <w:rPr>
          <w:rFonts w:hint="eastAsia"/>
        </w:rPr>
        <w:t>메뉴 제목 문자열 리소스 만들기</w:t>
      </w:r>
      <w:bookmarkEnd w:id="28"/>
    </w:p>
    <w:p w:rsidR="006F6E17" w:rsidRPr="00DE587A" w:rsidRDefault="006F6E17" w:rsidP="006F6E17">
      <w:r>
        <w:t xml:space="preserve">"05 Intent.docx" </w:t>
      </w:r>
      <w:r>
        <w:rPr>
          <w:rFonts w:hint="eastAsia"/>
        </w:rPr>
        <w:t xml:space="preserve">파일의 </w:t>
      </w:r>
      <w:r>
        <w:t xml:space="preserve">17 </w:t>
      </w:r>
      <w:r>
        <w:rPr>
          <w:rFonts w:hint="eastAsia"/>
        </w:rPr>
        <w:t xml:space="preserve">페이지에서 설명한 것과 똑같은 방법으로 </w:t>
      </w:r>
      <w:r>
        <w:t xml:space="preserve">Remove </w:t>
      </w:r>
      <w:r>
        <w:rPr>
          <w:rFonts w:hint="eastAsia"/>
        </w:rPr>
        <w:t>문자열 리소스를 만들자.</w:t>
      </w:r>
    </w:p>
    <w:p w:rsidR="006F6E17" w:rsidRPr="006F6E17" w:rsidRDefault="006F6E17" w:rsidP="006F6E17"/>
    <w:p w:rsidR="006F6E17" w:rsidRDefault="006F6E17" w:rsidP="006F6E17">
      <w:pPr>
        <w:pStyle w:val="a3"/>
      </w:pPr>
      <w:r>
        <w:rPr>
          <w:color w:val="008080"/>
        </w:rPr>
        <w:t>&lt;</w:t>
      </w:r>
      <w:r>
        <w:rPr>
          <w:color w:val="3F7F7F"/>
        </w:rPr>
        <w:t>string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action_remove</w:t>
      </w:r>
      <w:proofErr w:type="spellEnd"/>
      <w:r>
        <w:t>"</w:t>
      </w:r>
      <w:r>
        <w:rPr>
          <w:color w:val="008080"/>
        </w:rPr>
        <w:t>&gt;</w:t>
      </w:r>
      <w:r w:rsidRPr="006F6E17">
        <w:t>Remove</w:t>
      </w:r>
      <w:r>
        <w:rPr>
          <w:color w:val="008080"/>
        </w:rPr>
        <w:t>&lt;/</w:t>
      </w:r>
      <w:r>
        <w:rPr>
          <w:color w:val="3F7F7F"/>
        </w:rPr>
        <w:t>string</w:t>
      </w:r>
      <w:r>
        <w:rPr>
          <w:color w:val="008080"/>
        </w:rPr>
        <w:t>&gt;</w:t>
      </w:r>
    </w:p>
    <w:p w:rsidR="006F6E17" w:rsidRDefault="006F6E17" w:rsidP="006F6E17"/>
    <w:p w:rsidR="006F6E17" w:rsidRPr="00345D07" w:rsidRDefault="006F6E17" w:rsidP="006F6E17"/>
    <w:p w:rsidR="006F6E17" w:rsidRDefault="006F6E17" w:rsidP="006F6E17">
      <w:pPr>
        <w:pStyle w:val="2"/>
      </w:pPr>
      <w:bookmarkStart w:id="29" w:name="_Toc404313190"/>
      <w:r>
        <w:t>Remove</w:t>
      </w:r>
      <w:r>
        <w:rPr>
          <w:rFonts w:hint="eastAsia"/>
        </w:rPr>
        <w:t xml:space="preserve"> 메뉴 만들기</w:t>
      </w:r>
      <w:bookmarkEnd w:id="29"/>
    </w:p>
    <w:p w:rsidR="006F6E17" w:rsidRDefault="006F6E17" w:rsidP="006F6E17">
      <w:proofErr w:type="spellStart"/>
      <w:r>
        <w:t>EditActivity</w:t>
      </w:r>
      <w:proofErr w:type="spellEnd"/>
      <w:r>
        <w:t xml:space="preserve"> </w:t>
      </w:r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메뉴에 새 메모 작성 메뉴를 추가하자.</w:t>
      </w:r>
    </w:p>
    <w:p w:rsidR="006F6E17" w:rsidRPr="00E15FDB" w:rsidRDefault="006F6E17" w:rsidP="006F6E17"/>
    <w:p w:rsidR="006F6E17" w:rsidRPr="00E15FDB" w:rsidRDefault="006F6E17" w:rsidP="006F6E17">
      <w:pPr>
        <w:pStyle w:val="3"/>
      </w:pPr>
      <w:r>
        <w:rPr>
          <w:rFonts w:hint="eastAsia"/>
        </w:rPr>
        <w:t>r</w:t>
      </w:r>
      <w:r>
        <w:t>es/menu/</w:t>
      </w:r>
      <w:r w:rsidR="00EE3481">
        <w:rPr>
          <w:rFonts w:hint="eastAsia"/>
        </w:rPr>
        <w:t>edit</w:t>
      </w:r>
      <w:r>
        <w:t xml:space="preserve">.xml </w:t>
      </w:r>
      <w:r>
        <w:rPr>
          <w:rFonts w:hint="eastAsia"/>
        </w:rPr>
        <w:t>수정</w:t>
      </w:r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6F6E17" w:rsidRPr="00337388" w:rsidTr="007B1D39">
        <w:tc>
          <w:tcPr>
            <w:tcW w:w="426" w:type="dxa"/>
          </w:tcPr>
          <w:p w:rsidR="006F6E17" w:rsidRPr="00337388" w:rsidRDefault="006F6E17" w:rsidP="006F6E17">
            <w:pPr>
              <w:pStyle w:val="aa"/>
            </w:pPr>
            <w:r w:rsidRPr="00337388">
              <w:rPr>
                <w:rFonts w:hint="eastAsia"/>
              </w:rPr>
              <w:t>1</w:t>
            </w:r>
          </w:p>
          <w:p w:rsidR="006F6E17" w:rsidRPr="00337388" w:rsidRDefault="006F6E17" w:rsidP="006F6E17">
            <w:pPr>
              <w:pStyle w:val="aa"/>
            </w:pPr>
            <w:r w:rsidRPr="00337388">
              <w:rPr>
                <w:rFonts w:hint="eastAsia"/>
              </w:rPr>
              <w:t>2</w:t>
            </w:r>
          </w:p>
          <w:p w:rsidR="006F6E17" w:rsidRPr="00337388" w:rsidRDefault="006F6E17" w:rsidP="006F6E17">
            <w:pPr>
              <w:pStyle w:val="aa"/>
            </w:pPr>
            <w:r w:rsidRPr="00337388">
              <w:rPr>
                <w:rFonts w:hint="eastAsia"/>
              </w:rPr>
              <w:t>3</w:t>
            </w:r>
          </w:p>
          <w:p w:rsidR="006F6E17" w:rsidRPr="00337388" w:rsidRDefault="006F6E17" w:rsidP="006F6E17">
            <w:pPr>
              <w:pStyle w:val="aa"/>
            </w:pPr>
            <w:r w:rsidRPr="00337388">
              <w:rPr>
                <w:rFonts w:hint="eastAsia"/>
              </w:rPr>
              <w:t>4</w:t>
            </w:r>
          </w:p>
          <w:p w:rsidR="006F6E17" w:rsidRPr="00337388" w:rsidRDefault="006F6E17" w:rsidP="006F6E17">
            <w:pPr>
              <w:pStyle w:val="aa"/>
            </w:pPr>
            <w:r w:rsidRPr="00337388">
              <w:rPr>
                <w:rFonts w:hint="eastAsia"/>
              </w:rPr>
              <w:t>5</w:t>
            </w:r>
          </w:p>
          <w:p w:rsidR="006F6E17" w:rsidRPr="00337388" w:rsidRDefault="006F6E17" w:rsidP="006F6E17">
            <w:pPr>
              <w:pStyle w:val="aa"/>
            </w:pPr>
            <w:r w:rsidRPr="00337388">
              <w:rPr>
                <w:rFonts w:hint="eastAsia"/>
              </w:rPr>
              <w:t>6</w:t>
            </w:r>
          </w:p>
          <w:p w:rsidR="006F6E17" w:rsidRPr="00337388" w:rsidRDefault="006F6E17" w:rsidP="006F6E17">
            <w:pPr>
              <w:pStyle w:val="aa"/>
            </w:pPr>
            <w:r w:rsidRPr="00337388">
              <w:rPr>
                <w:rFonts w:hint="eastAsia"/>
              </w:rPr>
              <w:t>7</w:t>
            </w:r>
          </w:p>
          <w:p w:rsidR="006F6E17" w:rsidRPr="00337388" w:rsidRDefault="006F6E17" w:rsidP="006F6E17">
            <w:pPr>
              <w:pStyle w:val="aa"/>
            </w:pPr>
            <w:r w:rsidRPr="00337388">
              <w:rPr>
                <w:rFonts w:hint="eastAsia"/>
              </w:rPr>
              <w:t>8</w:t>
            </w:r>
          </w:p>
          <w:p w:rsidR="006F6E17" w:rsidRDefault="006F6E17" w:rsidP="006F6E17">
            <w:pPr>
              <w:pStyle w:val="aa"/>
            </w:pPr>
            <w:r w:rsidRPr="00337388">
              <w:rPr>
                <w:rFonts w:hint="eastAsia"/>
              </w:rPr>
              <w:t>9</w:t>
            </w:r>
          </w:p>
          <w:p w:rsidR="006F6E17" w:rsidRDefault="006F6E17" w:rsidP="006F6E17">
            <w:pPr>
              <w:pStyle w:val="aa"/>
            </w:pPr>
            <w:r>
              <w:t>10</w:t>
            </w:r>
          </w:p>
          <w:p w:rsidR="006F6E17" w:rsidRDefault="006F6E17" w:rsidP="006F6E17">
            <w:pPr>
              <w:pStyle w:val="aa"/>
            </w:pPr>
            <w:r>
              <w:t>11</w:t>
            </w:r>
          </w:p>
          <w:p w:rsidR="006F6E17" w:rsidRDefault="006F6E17" w:rsidP="006F6E17">
            <w:pPr>
              <w:pStyle w:val="aa"/>
            </w:pPr>
            <w:r>
              <w:t>12</w:t>
            </w:r>
          </w:p>
          <w:p w:rsidR="006F6E17" w:rsidRDefault="006F6E17" w:rsidP="006F6E17">
            <w:pPr>
              <w:pStyle w:val="aa"/>
            </w:pPr>
            <w:r>
              <w:t>13</w:t>
            </w:r>
          </w:p>
          <w:p w:rsidR="006F6E17" w:rsidRDefault="006F6E17" w:rsidP="006F6E17">
            <w:pPr>
              <w:pStyle w:val="aa"/>
            </w:pPr>
            <w:r>
              <w:t>14</w:t>
            </w:r>
          </w:p>
          <w:p w:rsidR="006F6E17" w:rsidRDefault="006F6E17" w:rsidP="006F6E17">
            <w:pPr>
              <w:pStyle w:val="aa"/>
            </w:pPr>
            <w:r>
              <w:t>15</w:t>
            </w:r>
          </w:p>
          <w:p w:rsidR="006F6E17" w:rsidRDefault="006F6E17" w:rsidP="006F6E17">
            <w:pPr>
              <w:pStyle w:val="aa"/>
            </w:pPr>
            <w:r>
              <w:t>16</w:t>
            </w:r>
          </w:p>
          <w:p w:rsidR="006F6E17" w:rsidRDefault="006F6E17" w:rsidP="006F6E17">
            <w:pPr>
              <w:pStyle w:val="aa"/>
            </w:pPr>
            <w:r>
              <w:t>17</w:t>
            </w:r>
          </w:p>
          <w:p w:rsidR="00CF178B" w:rsidRDefault="00CF178B" w:rsidP="006F6E17">
            <w:pPr>
              <w:pStyle w:val="aa"/>
            </w:pPr>
            <w:r>
              <w:t>18</w:t>
            </w:r>
          </w:p>
          <w:p w:rsidR="00CF178B" w:rsidRDefault="00CF178B" w:rsidP="006F6E17">
            <w:pPr>
              <w:pStyle w:val="aa"/>
            </w:pPr>
            <w:r>
              <w:t>19</w:t>
            </w:r>
          </w:p>
          <w:p w:rsidR="00CF178B" w:rsidRDefault="00CF178B" w:rsidP="006F6E17">
            <w:pPr>
              <w:pStyle w:val="aa"/>
            </w:pPr>
            <w:r>
              <w:t>20</w:t>
            </w:r>
          </w:p>
          <w:p w:rsidR="00CF178B" w:rsidRDefault="00CF178B" w:rsidP="006F6E17">
            <w:pPr>
              <w:pStyle w:val="aa"/>
            </w:pPr>
            <w:r>
              <w:t>21</w:t>
            </w:r>
          </w:p>
          <w:p w:rsidR="00CF178B" w:rsidRPr="00337388" w:rsidRDefault="00CF178B" w:rsidP="006F6E17">
            <w:pPr>
              <w:pStyle w:val="aa"/>
            </w:pPr>
            <w:r>
              <w:t>22</w:t>
            </w:r>
          </w:p>
        </w:tc>
        <w:tc>
          <w:tcPr>
            <w:tcW w:w="10631" w:type="dxa"/>
          </w:tcPr>
          <w:p w:rsidR="006F6E17" w:rsidRDefault="006F6E17" w:rsidP="006F6E17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menu</w:t>
            </w:r>
            <w:r>
              <w:t xml:space="preserve"> </w:t>
            </w:r>
            <w:proofErr w:type="spellStart"/>
            <w:r>
              <w:rPr>
                <w:color w:val="7F007F"/>
              </w:rPr>
              <w:t>xmlns:android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"http://schemas.android.com/apk/res/android"</w:t>
            </w:r>
          </w:p>
          <w:p w:rsidR="006F6E17" w:rsidRDefault="006F6E17" w:rsidP="006F6E17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xmlns:app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"http://schemas.android.com/apk/res-auto"</w:t>
            </w:r>
          </w:p>
          <w:p w:rsidR="006F6E17" w:rsidRDefault="006F6E17" w:rsidP="006F6E17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xmlns:tools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"http://schemas.android.com/tools"</w:t>
            </w:r>
          </w:p>
          <w:p w:rsidR="006F6E17" w:rsidRDefault="006F6E17" w:rsidP="006F6E17">
            <w:pPr>
              <w:pStyle w:val="aa"/>
            </w:pPr>
            <w:r>
              <w:t xml:space="preserve">    </w:t>
            </w:r>
            <w:proofErr w:type="spellStart"/>
            <w:r>
              <w:rPr>
                <w:color w:val="7F007F"/>
              </w:rPr>
              <w:t>tools:context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"com.example.e04edit.EditActivity"</w:t>
            </w:r>
            <w:r>
              <w:t xml:space="preserve"> </w:t>
            </w:r>
            <w:r>
              <w:rPr>
                <w:color w:val="008080"/>
              </w:rPr>
              <w:t>&gt;</w:t>
            </w:r>
          </w:p>
          <w:p w:rsidR="006F6E17" w:rsidRDefault="006F6E17" w:rsidP="006F6E17">
            <w:pPr>
              <w:pStyle w:val="aa"/>
            </w:pPr>
          </w:p>
          <w:p w:rsidR="006F6E17" w:rsidRDefault="006F6E17" w:rsidP="006F6E1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6F6E17" w:rsidRDefault="006F6E17" w:rsidP="006F6E17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</w:t>
            </w:r>
            <w:proofErr w:type="spellStart"/>
            <w:r>
              <w:rPr>
                <w:color w:val="2A00FF"/>
              </w:rPr>
              <w:t>action_save</w:t>
            </w:r>
            <w:proofErr w:type="spellEnd"/>
            <w:r>
              <w:rPr>
                <w:color w:val="2A00FF"/>
              </w:rPr>
              <w:t>"</w:t>
            </w:r>
          </w:p>
          <w:p w:rsidR="006F6E17" w:rsidRDefault="006F6E17" w:rsidP="006F6E17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android:icon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ic_action_save</w:t>
            </w:r>
            <w:proofErr w:type="spellEnd"/>
            <w:r>
              <w:rPr>
                <w:color w:val="2A00FF"/>
              </w:rPr>
              <w:t>"</w:t>
            </w:r>
          </w:p>
          <w:p w:rsidR="006F6E17" w:rsidRDefault="006F6E17" w:rsidP="006F6E17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android:title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</w:t>
            </w:r>
            <w:proofErr w:type="spellStart"/>
            <w:r>
              <w:rPr>
                <w:color w:val="2A00FF"/>
              </w:rPr>
              <w:t>action_save</w:t>
            </w:r>
            <w:proofErr w:type="spellEnd"/>
            <w:r>
              <w:rPr>
                <w:color w:val="2A00FF"/>
              </w:rPr>
              <w:t>"</w:t>
            </w:r>
          </w:p>
          <w:p w:rsidR="006F6E17" w:rsidRDefault="006F6E17" w:rsidP="006F6E17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app:showAsAction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ifRoom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/&gt;</w:t>
            </w:r>
          </w:p>
          <w:p w:rsidR="006F6E17" w:rsidRDefault="006F6E17" w:rsidP="006F6E1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6F6E17" w:rsidRDefault="006F6E17" w:rsidP="006F6E17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</w:t>
            </w:r>
            <w:proofErr w:type="spellStart"/>
            <w:r>
              <w:rPr>
                <w:color w:val="2A00FF"/>
              </w:rPr>
              <w:t>action_remove</w:t>
            </w:r>
            <w:proofErr w:type="spellEnd"/>
            <w:r>
              <w:rPr>
                <w:color w:val="2A00FF"/>
              </w:rPr>
              <w:t>"</w:t>
            </w:r>
          </w:p>
          <w:p w:rsidR="006F6E17" w:rsidRDefault="006F6E17" w:rsidP="006F6E17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android:icon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ic_action_remove</w:t>
            </w:r>
            <w:proofErr w:type="spellEnd"/>
            <w:r>
              <w:rPr>
                <w:color w:val="2A00FF"/>
              </w:rPr>
              <w:t>"</w:t>
            </w:r>
          </w:p>
          <w:p w:rsidR="006F6E17" w:rsidRDefault="006F6E17" w:rsidP="006F6E17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android:title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</w:t>
            </w:r>
            <w:proofErr w:type="spellStart"/>
            <w:r>
              <w:rPr>
                <w:color w:val="2A00FF"/>
              </w:rPr>
              <w:t>action_remove</w:t>
            </w:r>
            <w:proofErr w:type="spellEnd"/>
            <w:r>
              <w:rPr>
                <w:color w:val="2A00FF"/>
              </w:rPr>
              <w:t>"</w:t>
            </w:r>
          </w:p>
          <w:p w:rsidR="006F6E17" w:rsidRDefault="006F6E17" w:rsidP="006F6E17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app:showAsAction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ifRoom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/&gt;</w:t>
            </w:r>
          </w:p>
          <w:p w:rsidR="006F6E17" w:rsidRDefault="006F6E17" w:rsidP="006F6E1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item</w:t>
            </w:r>
          </w:p>
          <w:p w:rsidR="006F6E17" w:rsidRDefault="006F6E17" w:rsidP="006F6E17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"@+id/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</w:p>
          <w:p w:rsidR="006F6E17" w:rsidRDefault="006F6E17" w:rsidP="006F6E17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android:orderInCategory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"100"</w:t>
            </w:r>
          </w:p>
          <w:p w:rsidR="006F6E17" w:rsidRDefault="006F6E17" w:rsidP="006F6E17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android:title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"@string/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</w:p>
          <w:p w:rsidR="006F6E17" w:rsidRDefault="006F6E17" w:rsidP="006F6E17">
            <w:pPr>
              <w:pStyle w:val="aa"/>
            </w:pPr>
            <w:r>
              <w:t xml:space="preserve">        </w:t>
            </w:r>
            <w:proofErr w:type="spellStart"/>
            <w:r>
              <w:rPr>
                <w:color w:val="7F007F"/>
              </w:rPr>
              <w:t>app:showAsAction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2A00FF"/>
              </w:rPr>
              <w:t>"never"</w:t>
            </w:r>
            <w:r>
              <w:rPr>
                <w:color w:val="008080"/>
              </w:rPr>
              <w:t>/&gt;</w:t>
            </w:r>
          </w:p>
          <w:p w:rsidR="006F6E17" w:rsidRDefault="006F6E17" w:rsidP="006F6E17">
            <w:pPr>
              <w:pStyle w:val="aa"/>
            </w:pPr>
          </w:p>
          <w:p w:rsidR="006F6E17" w:rsidRPr="00337388" w:rsidRDefault="006F6E17" w:rsidP="006F6E17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menu</w:t>
            </w:r>
            <w:r>
              <w:rPr>
                <w:color w:val="008080"/>
              </w:rPr>
              <w:t>&gt;</w:t>
            </w:r>
          </w:p>
        </w:tc>
      </w:tr>
    </w:tbl>
    <w:p w:rsidR="006F6E17" w:rsidRDefault="006F6E17" w:rsidP="006F6E17"/>
    <w:p w:rsidR="006F6E17" w:rsidRDefault="006F6E17" w:rsidP="006F6E17">
      <w:r>
        <w:rPr>
          <w:rFonts w:hint="eastAsia"/>
        </w:rPr>
        <w:t>(줄</w:t>
      </w:r>
      <w:r w:rsidR="00CF178B">
        <w:rPr>
          <w:rFonts w:hint="eastAsia"/>
        </w:rPr>
        <w:t>11</w:t>
      </w:r>
      <w:r>
        <w:t>~1</w:t>
      </w:r>
      <w:r w:rsidR="00CF178B">
        <w:t>5</w:t>
      </w:r>
      <w:r>
        <w:t>)</w:t>
      </w:r>
      <w:r>
        <w:rPr>
          <w:rFonts w:hint="eastAsia"/>
        </w:rPr>
        <w:t>의 메뉴 항목이 추가되었다.</w:t>
      </w:r>
    </w:p>
    <w:p w:rsidR="006F6E17" w:rsidRPr="00CF178B" w:rsidRDefault="006F6E17" w:rsidP="006F6E17"/>
    <w:tbl>
      <w:tblPr>
        <w:tblStyle w:val="ae"/>
        <w:tblW w:w="0" w:type="auto"/>
        <w:tblLook w:val="04A0"/>
      </w:tblPr>
      <w:tblGrid>
        <w:gridCol w:w="2122"/>
        <w:gridCol w:w="2968"/>
        <w:gridCol w:w="5499"/>
      </w:tblGrid>
      <w:tr w:rsidR="006F6E17" w:rsidTr="007B1D39">
        <w:tc>
          <w:tcPr>
            <w:tcW w:w="2122" w:type="dxa"/>
          </w:tcPr>
          <w:p w:rsidR="006F6E17" w:rsidRDefault="006F6E17" w:rsidP="007B1D39">
            <w:r>
              <w:rPr>
                <w:rFonts w:hint="eastAsia"/>
              </w:rPr>
              <w:t>항목</w:t>
            </w:r>
          </w:p>
        </w:tc>
        <w:tc>
          <w:tcPr>
            <w:tcW w:w="2835" w:type="dxa"/>
          </w:tcPr>
          <w:p w:rsidR="006F6E17" w:rsidRDefault="006F6E17" w:rsidP="007B1D39">
            <w:r>
              <w:rPr>
                <w:rFonts w:hint="eastAsia"/>
              </w:rPr>
              <w:t>값</w:t>
            </w:r>
          </w:p>
        </w:tc>
        <w:tc>
          <w:tcPr>
            <w:tcW w:w="5499" w:type="dxa"/>
          </w:tcPr>
          <w:p w:rsidR="006F6E17" w:rsidRDefault="006F6E17" w:rsidP="007B1D39">
            <w:r>
              <w:rPr>
                <w:rFonts w:hint="eastAsia"/>
              </w:rPr>
              <w:t>항목 설명</w:t>
            </w:r>
          </w:p>
        </w:tc>
      </w:tr>
      <w:tr w:rsidR="006F6E17" w:rsidTr="007B1D39">
        <w:tc>
          <w:tcPr>
            <w:tcW w:w="2122" w:type="dxa"/>
          </w:tcPr>
          <w:p w:rsidR="006F6E17" w:rsidRDefault="006F6E17" w:rsidP="007B1D39">
            <w:proofErr w:type="spellStart"/>
            <w:r>
              <w:rPr>
                <w:rFonts w:hint="eastAsia"/>
              </w:rPr>
              <w:t>android:id</w:t>
            </w:r>
            <w:proofErr w:type="spellEnd"/>
          </w:p>
        </w:tc>
        <w:tc>
          <w:tcPr>
            <w:tcW w:w="2835" w:type="dxa"/>
          </w:tcPr>
          <w:p w:rsidR="006F6E17" w:rsidRDefault="006F6E17" w:rsidP="00CF178B">
            <w:r>
              <w:rPr>
                <w:color w:val="2A00FF"/>
              </w:rPr>
              <w:t>@+id/</w:t>
            </w:r>
            <w:proofErr w:type="spellStart"/>
            <w:r>
              <w:rPr>
                <w:color w:val="2A00FF"/>
              </w:rPr>
              <w:t>action_</w:t>
            </w:r>
            <w:r w:rsidR="00CF178B">
              <w:rPr>
                <w:color w:val="2A00FF"/>
              </w:rPr>
              <w:t>remove</w:t>
            </w:r>
            <w:proofErr w:type="spellEnd"/>
          </w:p>
        </w:tc>
        <w:tc>
          <w:tcPr>
            <w:tcW w:w="5499" w:type="dxa"/>
          </w:tcPr>
          <w:p w:rsidR="006F6E17" w:rsidRDefault="006F6E17" w:rsidP="007B1D39">
            <w:r>
              <w:rPr>
                <w:rFonts w:hint="eastAsia"/>
              </w:rPr>
              <w:t xml:space="preserve">이 메뉴 항목의 </w:t>
            </w:r>
            <w:r>
              <w:t>id</w:t>
            </w:r>
            <w:r>
              <w:rPr>
                <w:rFonts w:hint="eastAsia"/>
              </w:rPr>
              <w:t>를 정의한다.</w:t>
            </w:r>
          </w:p>
          <w:p w:rsidR="006F6E17" w:rsidRDefault="006F6E17" w:rsidP="00CF178B">
            <w:r>
              <w:t xml:space="preserve">Java </w:t>
            </w:r>
            <w:r>
              <w:rPr>
                <w:rFonts w:hint="eastAsia"/>
              </w:rPr>
              <w:t xml:space="preserve">코드에서는 </w:t>
            </w:r>
            <w:proofErr w:type="spellStart"/>
            <w:r>
              <w:t>R.id.action_</w:t>
            </w:r>
            <w:r w:rsidR="00CF178B">
              <w:t>remove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이다</w:t>
            </w:r>
          </w:p>
        </w:tc>
      </w:tr>
      <w:tr w:rsidR="006F6E17" w:rsidTr="007B1D39">
        <w:tc>
          <w:tcPr>
            <w:tcW w:w="2122" w:type="dxa"/>
          </w:tcPr>
          <w:p w:rsidR="006F6E17" w:rsidRDefault="006F6E17" w:rsidP="007B1D39">
            <w:proofErr w:type="spellStart"/>
            <w:r>
              <w:rPr>
                <w:rFonts w:hint="eastAsia"/>
              </w:rPr>
              <w:t>android:icon</w:t>
            </w:r>
            <w:proofErr w:type="spellEnd"/>
          </w:p>
        </w:tc>
        <w:tc>
          <w:tcPr>
            <w:tcW w:w="2835" w:type="dxa"/>
          </w:tcPr>
          <w:p w:rsidR="006F6E17" w:rsidRDefault="006F6E17" w:rsidP="00CF178B">
            <w:r>
              <w:rPr>
                <w:color w:val="2A00FF"/>
              </w:rPr>
              <w:t>@</w:t>
            </w:r>
            <w:proofErr w:type="spellStart"/>
            <w:r>
              <w:rPr>
                <w:color w:val="2A00FF"/>
              </w:rPr>
              <w:t>drawable</w:t>
            </w:r>
            <w:proofErr w:type="spellEnd"/>
            <w:r>
              <w:rPr>
                <w:color w:val="2A00FF"/>
              </w:rPr>
              <w:t>/</w:t>
            </w:r>
            <w:proofErr w:type="spellStart"/>
            <w:r>
              <w:rPr>
                <w:color w:val="2A00FF"/>
              </w:rPr>
              <w:t>ic_action_</w:t>
            </w:r>
            <w:r w:rsidR="00CF178B">
              <w:rPr>
                <w:color w:val="2A00FF"/>
              </w:rPr>
              <w:t>remove</w:t>
            </w:r>
            <w:proofErr w:type="spellEnd"/>
          </w:p>
        </w:tc>
        <w:tc>
          <w:tcPr>
            <w:tcW w:w="5499" w:type="dxa"/>
          </w:tcPr>
          <w:p w:rsidR="006F6E17" w:rsidRDefault="006F6E17" w:rsidP="007B1D39">
            <w:r>
              <w:rPr>
                <w:rFonts w:hint="eastAsia"/>
              </w:rPr>
              <w:t xml:space="preserve">메뉴 항목에 표시할 아이콘의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6F6E17" w:rsidTr="007B1D39">
        <w:tc>
          <w:tcPr>
            <w:tcW w:w="2122" w:type="dxa"/>
          </w:tcPr>
          <w:p w:rsidR="006F6E17" w:rsidRDefault="006F6E17" w:rsidP="007B1D39">
            <w:proofErr w:type="spellStart"/>
            <w:r>
              <w:rPr>
                <w:rFonts w:hint="eastAsia"/>
              </w:rPr>
              <w:t>android:title</w:t>
            </w:r>
            <w:proofErr w:type="spellEnd"/>
          </w:p>
        </w:tc>
        <w:tc>
          <w:tcPr>
            <w:tcW w:w="2835" w:type="dxa"/>
          </w:tcPr>
          <w:p w:rsidR="006F6E17" w:rsidRDefault="006F6E17" w:rsidP="007B1D39">
            <w:r>
              <w:rPr>
                <w:color w:val="2A00FF"/>
              </w:rPr>
              <w:t>@string/</w:t>
            </w:r>
            <w:proofErr w:type="spellStart"/>
            <w:r>
              <w:rPr>
                <w:color w:val="2A00FF"/>
              </w:rPr>
              <w:t>action_</w:t>
            </w:r>
            <w:r w:rsidR="00CF178B">
              <w:rPr>
                <w:color w:val="2A00FF"/>
              </w:rPr>
              <w:t>remove</w:t>
            </w:r>
            <w:proofErr w:type="spellEnd"/>
          </w:p>
        </w:tc>
        <w:tc>
          <w:tcPr>
            <w:tcW w:w="5499" w:type="dxa"/>
          </w:tcPr>
          <w:p w:rsidR="006F6E17" w:rsidRDefault="006F6E17" w:rsidP="007B1D39">
            <w:r>
              <w:rPr>
                <w:rFonts w:hint="eastAsia"/>
              </w:rPr>
              <w:t xml:space="preserve">메뉴 제목으로 표시할 문자열 리소스 </w:t>
            </w:r>
            <w:r>
              <w:t>id</w:t>
            </w:r>
            <w:r>
              <w:rPr>
                <w:rFonts w:hint="eastAsia"/>
              </w:rPr>
              <w:t>를 지정한다</w:t>
            </w:r>
          </w:p>
        </w:tc>
      </w:tr>
      <w:tr w:rsidR="006F6E17" w:rsidTr="007B1D39">
        <w:tc>
          <w:tcPr>
            <w:tcW w:w="2122" w:type="dxa"/>
          </w:tcPr>
          <w:p w:rsidR="006F6E17" w:rsidRDefault="006F6E17" w:rsidP="007B1D39">
            <w:proofErr w:type="spellStart"/>
            <w:r>
              <w:rPr>
                <w:rFonts w:hint="eastAsia"/>
              </w:rPr>
              <w:t>app:showAsAction</w:t>
            </w:r>
            <w:proofErr w:type="spellEnd"/>
          </w:p>
        </w:tc>
        <w:tc>
          <w:tcPr>
            <w:tcW w:w="2835" w:type="dxa"/>
          </w:tcPr>
          <w:p w:rsidR="006F6E17" w:rsidRDefault="006F6E17" w:rsidP="007B1D39">
            <w:proofErr w:type="spellStart"/>
            <w:r>
              <w:rPr>
                <w:color w:val="2A00FF"/>
              </w:rPr>
              <w:t>ifRoom</w:t>
            </w:r>
            <w:proofErr w:type="spellEnd"/>
          </w:p>
        </w:tc>
        <w:tc>
          <w:tcPr>
            <w:tcW w:w="5499" w:type="dxa"/>
          </w:tcPr>
          <w:p w:rsidR="006F6E17" w:rsidRDefault="006F6E17" w:rsidP="007B1D39">
            <w:proofErr w:type="spellStart"/>
            <w:r>
              <w:rPr>
                <w:rFonts w:hint="eastAsia"/>
              </w:rPr>
              <w:t>액션바의</w:t>
            </w:r>
            <w:proofErr w:type="spellEnd"/>
            <w:r>
              <w:rPr>
                <w:rFonts w:hint="eastAsia"/>
              </w:rPr>
              <w:t xml:space="preserve"> 공간에 여유가 있으면 메뉴 항목의 아이콘을 </w:t>
            </w:r>
            <w:proofErr w:type="spellStart"/>
            <w:r>
              <w:rPr>
                <w:rFonts w:hint="eastAsia"/>
              </w:rPr>
              <w:t>액션바에</w:t>
            </w:r>
            <w:proofErr w:type="spellEnd"/>
            <w:r>
              <w:rPr>
                <w:rFonts w:hint="eastAsia"/>
              </w:rPr>
              <w:t xml:space="preserve"> 표시하라는 뜻</w:t>
            </w:r>
          </w:p>
        </w:tc>
      </w:tr>
    </w:tbl>
    <w:p w:rsidR="006F6E17" w:rsidRDefault="006F6E17" w:rsidP="006F6E17"/>
    <w:p w:rsidR="006F6E17" w:rsidRPr="00345D07" w:rsidRDefault="006F6E17" w:rsidP="006F6E17"/>
    <w:p w:rsidR="006F6E17" w:rsidRPr="006F6E17" w:rsidRDefault="006F6E17" w:rsidP="006F6E17"/>
    <w:p w:rsidR="006F6E17" w:rsidRDefault="006F6E17" w:rsidP="006F6E17"/>
    <w:p w:rsidR="00CF178B" w:rsidRDefault="00CF178B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CF178B" w:rsidRDefault="00CF178B" w:rsidP="00CF178B">
      <w:pPr>
        <w:pStyle w:val="2"/>
      </w:pPr>
      <w:bookmarkStart w:id="30" w:name="_Toc404313191"/>
      <w:r>
        <w:rPr>
          <w:rFonts w:hint="eastAsia"/>
        </w:rPr>
        <w:lastRenderedPageBreak/>
        <w:t>EditActivity</w:t>
      </w:r>
      <w:r>
        <w:t xml:space="preserve">.java </w:t>
      </w:r>
      <w:r>
        <w:rPr>
          <w:rFonts w:hint="eastAsia"/>
        </w:rPr>
        <w:t>수정</w:t>
      </w:r>
      <w:bookmarkEnd w:id="30"/>
    </w:p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CF178B" w:rsidRPr="00345D07" w:rsidTr="007B1D39">
        <w:tc>
          <w:tcPr>
            <w:tcW w:w="426" w:type="dxa"/>
          </w:tcPr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1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2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3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4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5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6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7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8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9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10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11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12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13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14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15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16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17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18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19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20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21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22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23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24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25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26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27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28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29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30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31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32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33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34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35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36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37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38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39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40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41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42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43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44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45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46</w:t>
            </w:r>
          </w:p>
          <w:p w:rsidR="00CF178B" w:rsidRPr="00345D07" w:rsidRDefault="00CF178B" w:rsidP="00F46B8B">
            <w:pPr>
              <w:pStyle w:val="aa"/>
            </w:pPr>
            <w:r w:rsidRPr="00345D07">
              <w:rPr>
                <w:rFonts w:hint="eastAsia"/>
              </w:rPr>
              <w:t>47</w:t>
            </w:r>
          </w:p>
          <w:p w:rsidR="00CF178B" w:rsidRDefault="00CF178B" w:rsidP="00F46B8B">
            <w:pPr>
              <w:pStyle w:val="aa"/>
            </w:pPr>
            <w:r w:rsidRPr="00345D07">
              <w:rPr>
                <w:rFonts w:hint="eastAsia"/>
              </w:rPr>
              <w:t>48</w:t>
            </w:r>
          </w:p>
          <w:p w:rsidR="00F46B8B" w:rsidRDefault="00F46B8B" w:rsidP="00F46B8B">
            <w:pPr>
              <w:pStyle w:val="aa"/>
            </w:pPr>
            <w:r>
              <w:t>49</w:t>
            </w:r>
          </w:p>
          <w:p w:rsidR="00F46B8B" w:rsidRDefault="00F46B8B" w:rsidP="00F46B8B">
            <w:pPr>
              <w:pStyle w:val="aa"/>
            </w:pPr>
            <w:r>
              <w:t>50</w:t>
            </w:r>
          </w:p>
          <w:p w:rsidR="00F46B8B" w:rsidRDefault="00F46B8B" w:rsidP="00F46B8B">
            <w:pPr>
              <w:pStyle w:val="aa"/>
            </w:pPr>
            <w:r>
              <w:t>51</w:t>
            </w:r>
          </w:p>
          <w:p w:rsidR="00F46B8B" w:rsidRDefault="00F46B8B" w:rsidP="00F46B8B">
            <w:pPr>
              <w:pStyle w:val="aa"/>
            </w:pPr>
            <w:r>
              <w:t>52</w:t>
            </w:r>
          </w:p>
          <w:p w:rsidR="00F46B8B" w:rsidRDefault="00F46B8B" w:rsidP="00F46B8B">
            <w:pPr>
              <w:pStyle w:val="aa"/>
            </w:pPr>
            <w:r>
              <w:t>53</w:t>
            </w:r>
          </w:p>
          <w:p w:rsidR="00F46B8B" w:rsidRDefault="00F46B8B" w:rsidP="00F46B8B">
            <w:pPr>
              <w:pStyle w:val="aa"/>
            </w:pPr>
            <w:r>
              <w:t>54</w:t>
            </w:r>
          </w:p>
          <w:p w:rsidR="00F46B8B" w:rsidRDefault="00F46B8B" w:rsidP="00F46B8B">
            <w:pPr>
              <w:pStyle w:val="aa"/>
            </w:pPr>
            <w:r>
              <w:t>55</w:t>
            </w:r>
          </w:p>
          <w:p w:rsidR="00F46B8B" w:rsidRDefault="00F46B8B" w:rsidP="00F46B8B">
            <w:pPr>
              <w:pStyle w:val="aa"/>
            </w:pPr>
            <w:r>
              <w:t>56</w:t>
            </w:r>
          </w:p>
          <w:p w:rsidR="00F46B8B" w:rsidRDefault="00F46B8B" w:rsidP="00F46B8B">
            <w:pPr>
              <w:pStyle w:val="aa"/>
            </w:pPr>
            <w:r>
              <w:t>57</w:t>
            </w:r>
          </w:p>
          <w:p w:rsidR="00F46B8B" w:rsidRDefault="00F46B8B" w:rsidP="00F46B8B">
            <w:pPr>
              <w:pStyle w:val="aa"/>
            </w:pPr>
            <w:r>
              <w:t>58</w:t>
            </w:r>
          </w:p>
          <w:p w:rsidR="00F46B8B" w:rsidRDefault="00F46B8B" w:rsidP="00F46B8B">
            <w:pPr>
              <w:pStyle w:val="aa"/>
            </w:pPr>
            <w:r>
              <w:t>59</w:t>
            </w:r>
          </w:p>
          <w:p w:rsidR="00F46B8B" w:rsidRDefault="00F46B8B" w:rsidP="00F46B8B">
            <w:pPr>
              <w:pStyle w:val="aa"/>
            </w:pPr>
            <w:r>
              <w:t>60</w:t>
            </w:r>
          </w:p>
          <w:p w:rsidR="00F46B8B" w:rsidRDefault="00F46B8B" w:rsidP="00F46B8B">
            <w:pPr>
              <w:pStyle w:val="aa"/>
            </w:pPr>
            <w:r>
              <w:t>61</w:t>
            </w:r>
          </w:p>
          <w:p w:rsidR="00F46B8B" w:rsidRDefault="00F46B8B" w:rsidP="00F46B8B">
            <w:pPr>
              <w:pStyle w:val="aa"/>
            </w:pPr>
            <w:r>
              <w:t>62</w:t>
            </w:r>
          </w:p>
          <w:p w:rsidR="00F46B8B" w:rsidRDefault="00F46B8B" w:rsidP="00F46B8B">
            <w:pPr>
              <w:pStyle w:val="aa"/>
            </w:pPr>
            <w:r>
              <w:t>63</w:t>
            </w:r>
          </w:p>
          <w:p w:rsidR="00F46B8B" w:rsidRDefault="00F46B8B" w:rsidP="00F46B8B">
            <w:pPr>
              <w:pStyle w:val="aa"/>
            </w:pPr>
            <w:r>
              <w:t>64</w:t>
            </w:r>
          </w:p>
          <w:p w:rsidR="00F46B8B" w:rsidRDefault="00F46B8B" w:rsidP="00F46B8B">
            <w:pPr>
              <w:pStyle w:val="aa"/>
            </w:pPr>
            <w:r>
              <w:t>65</w:t>
            </w:r>
          </w:p>
          <w:p w:rsidR="00F46B8B" w:rsidRDefault="00F46B8B" w:rsidP="00F46B8B">
            <w:pPr>
              <w:pStyle w:val="aa"/>
            </w:pPr>
            <w:r>
              <w:t>66</w:t>
            </w:r>
          </w:p>
          <w:p w:rsidR="00F46B8B" w:rsidRDefault="00F46B8B" w:rsidP="00F46B8B">
            <w:pPr>
              <w:pStyle w:val="aa"/>
            </w:pPr>
            <w:r>
              <w:t>67</w:t>
            </w:r>
          </w:p>
          <w:p w:rsidR="00F46B8B" w:rsidRDefault="00F46B8B" w:rsidP="00F46B8B">
            <w:pPr>
              <w:pStyle w:val="aa"/>
            </w:pPr>
            <w:r>
              <w:t>68</w:t>
            </w:r>
          </w:p>
          <w:p w:rsidR="00F46B8B" w:rsidRDefault="00F46B8B" w:rsidP="00F46B8B">
            <w:pPr>
              <w:pStyle w:val="aa"/>
            </w:pPr>
            <w:r>
              <w:lastRenderedPageBreak/>
              <w:t>69</w:t>
            </w:r>
          </w:p>
          <w:p w:rsidR="00F46B8B" w:rsidRDefault="00F46B8B" w:rsidP="00F46B8B">
            <w:pPr>
              <w:pStyle w:val="aa"/>
            </w:pPr>
            <w:r>
              <w:t>70</w:t>
            </w:r>
          </w:p>
          <w:p w:rsidR="00F46B8B" w:rsidRDefault="00F46B8B" w:rsidP="00F46B8B">
            <w:pPr>
              <w:pStyle w:val="aa"/>
            </w:pPr>
            <w:r>
              <w:t>71</w:t>
            </w:r>
          </w:p>
          <w:p w:rsidR="00F46B8B" w:rsidRDefault="00F46B8B" w:rsidP="00F46B8B">
            <w:pPr>
              <w:pStyle w:val="aa"/>
            </w:pPr>
            <w:r>
              <w:t>72</w:t>
            </w:r>
          </w:p>
          <w:p w:rsidR="00F46B8B" w:rsidRDefault="00F46B8B" w:rsidP="00F46B8B">
            <w:pPr>
              <w:pStyle w:val="aa"/>
            </w:pPr>
            <w:r>
              <w:t>73</w:t>
            </w:r>
          </w:p>
          <w:p w:rsidR="00F46B8B" w:rsidRDefault="00F46B8B" w:rsidP="00F46B8B">
            <w:pPr>
              <w:pStyle w:val="aa"/>
            </w:pPr>
            <w:r>
              <w:t>74</w:t>
            </w:r>
          </w:p>
          <w:p w:rsidR="00F46B8B" w:rsidRDefault="00F46B8B" w:rsidP="00F46B8B">
            <w:pPr>
              <w:pStyle w:val="aa"/>
            </w:pPr>
            <w:r>
              <w:t>75</w:t>
            </w:r>
          </w:p>
          <w:p w:rsidR="00F46B8B" w:rsidRDefault="00F46B8B" w:rsidP="00F46B8B">
            <w:pPr>
              <w:pStyle w:val="aa"/>
            </w:pPr>
            <w:r>
              <w:t>76</w:t>
            </w:r>
          </w:p>
          <w:p w:rsidR="00F46B8B" w:rsidRDefault="00F46B8B" w:rsidP="00F46B8B">
            <w:pPr>
              <w:pStyle w:val="aa"/>
            </w:pPr>
            <w:r>
              <w:t>77</w:t>
            </w:r>
          </w:p>
          <w:p w:rsidR="00F46B8B" w:rsidRDefault="00F46B8B" w:rsidP="00F46B8B">
            <w:pPr>
              <w:pStyle w:val="aa"/>
            </w:pPr>
            <w:r>
              <w:t>78</w:t>
            </w:r>
          </w:p>
          <w:p w:rsidR="00F46B8B" w:rsidRDefault="00F46B8B" w:rsidP="00F46B8B">
            <w:pPr>
              <w:pStyle w:val="aa"/>
            </w:pPr>
            <w:r>
              <w:t>79</w:t>
            </w:r>
          </w:p>
          <w:p w:rsidR="00F46B8B" w:rsidRDefault="00F46B8B" w:rsidP="00F46B8B">
            <w:pPr>
              <w:pStyle w:val="aa"/>
            </w:pPr>
            <w:r>
              <w:t>80</w:t>
            </w:r>
          </w:p>
          <w:p w:rsidR="00F46B8B" w:rsidRDefault="00F46B8B" w:rsidP="00F46B8B">
            <w:pPr>
              <w:pStyle w:val="aa"/>
            </w:pPr>
            <w:r>
              <w:t>81</w:t>
            </w:r>
          </w:p>
          <w:p w:rsidR="00F46B8B" w:rsidRDefault="00F46B8B" w:rsidP="00F46B8B">
            <w:pPr>
              <w:pStyle w:val="aa"/>
            </w:pPr>
            <w:r>
              <w:t>82</w:t>
            </w:r>
          </w:p>
          <w:p w:rsidR="00F46B8B" w:rsidRPr="00345D07" w:rsidRDefault="00F46B8B" w:rsidP="00F46B8B">
            <w:pPr>
              <w:pStyle w:val="aa"/>
            </w:pPr>
            <w:r>
              <w:t>83</w:t>
            </w:r>
          </w:p>
        </w:tc>
        <w:tc>
          <w:tcPr>
            <w:tcW w:w="10631" w:type="dxa"/>
          </w:tcPr>
          <w:p w:rsidR="00F46B8B" w:rsidRPr="00F46B8B" w:rsidRDefault="00F46B8B" w:rsidP="00F46B8B">
            <w:pPr>
              <w:pStyle w:val="aa"/>
            </w:pPr>
            <w:r w:rsidRPr="00F46B8B">
              <w:rPr>
                <w:color w:val="7F0055"/>
              </w:rPr>
              <w:lastRenderedPageBreak/>
              <w:t>package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skhu.sw.mymemo</w:t>
            </w:r>
            <w:proofErr w:type="spellEnd"/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android.support.v4.app.NavUtils;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android.support.v7.app.ActionBarActivity;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android.content.ContentValues</w:t>
            </w:r>
            <w:proofErr w:type="spellEnd"/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android.content.Intent</w:t>
            </w:r>
            <w:proofErr w:type="spellEnd"/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android.database.Cursor</w:t>
            </w:r>
            <w:proofErr w:type="spellEnd"/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android.database.sqlite.SQLiteDatabase</w:t>
            </w:r>
            <w:proofErr w:type="spellEnd"/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android.os.Bundle</w:t>
            </w:r>
            <w:proofErr w:type="spellEnd"/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android.view.Menu</w:t>
            </w:r>
            <w:proofErr w:type="spellEnd"/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android.view.MenuItem</w:t>
            </w:r>
            <w:proofErr w:type="spellEnd"/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7F0055"/>
              </w:rPr>
              <w:t>import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android.widget.EditText</w:t>
            </w:r>
            <w:proofErr w:type="spellEnd"/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7F0055"/>
              </w:rPr>
              <w:t>public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class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EditActivity</w:t>
            </w:r>
            <w:proofErr w:type="spellEnd"/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extends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ActionBarActivity</w:t>
            </w:r>
            <w:proofErr w:type="spellEnd"/>
            <w:r w:rsidRPr="00F46B8B">
              <w:rPr>
                <w:color w:val="000000"/>
              </w:rPr>
              <w:t xml:space="preserve"> {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7F0055"/>
              </w:rPr>
              <w:t>long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proofErr w:type="spellStart"/>
            <w:r w:rsidRPr="00F46B8B">
              <w:rPr>
                <w:color w:val="000000"/>
              </w:rPr>
              <w:t>EditText</w:t>
            </w:r>
            <w:proofErr w:type="spellEnd"/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0000C0"/>
              </w:rPr>
              <w:t>editText1</w:t>
            </w:r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proofErr w:type="spellStart"/>
            <w:r w:rsidRPr="00F46B8B">
              <w:rPr>
                <w:color w:val="000000"/>
              </w:rPr>
              <w:t>EditText</w:t>
            </w:r>
            <w:proofErr w:type="spellEnd"/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0000C0"/>
              </w:rPr>
              <w:t>editText2</w:t>
            </w:r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646464"/>
              </w:rPr>
              <w:t>@Override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7F0055"/>
              </w:rPr>
              <w:t>protected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void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onCreate</w:t>
            </w:r>
            <w:proofErr w:type="spellEnd"/>
            <w:r w:rsidRPr="00F46B8B">
              <w:rPr>
                <w:color w:val="000000"/>
              </w:rPr>
              <w:t xml:space="preserve">(Bundle </w:t>
            </w:r>
            <w:proofErr w:type="spellStart"/>
            <w:r w:rsidRPr="00F46B8B">
              <w:rPr>
                <w:color w:val="000000"/>
              </w:rPr>
              <w:t>savedInstanceState</w:t>
            </w:r>
            <w:proofErr w:type="spellEnd"/>
            <w:r w:rsidRPr="00F46B8B">
              <w:rPr>
                <w:color w:val="000000"/>
              </w:rPr>
              <w:t>) {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proofErr w:type="spellStart"/>
            <w:r w:rsidRPr="00F46B8B">
              <w:rPr>
                <w:color w:val="7F0055"/>
              </w:rPr>
              <w:t>super</w:t>
            </w:r>
            <w:r w:rsidRPr="00F46B8B">
              <w:rPr>
                <w:color w:val="000000"/>
              </w:rPr>
              <w:t>.onCreate</w:t>
            </w:r>
            <w:proofErr w:type="spellEnd"/>
            <w:r w:rsidRPr="00F46B8B">
              <w:rPr>
                <w:color w:val="000000"/>
              </w:rPr>
              <w:t>(</w:t>
            </w:r>
            <w:proofErr w:type="spellStart"/>
            <w:r w:rsidRPr="00F46B8B">
              <w:rPr>
                <w:color w:val="000000"/>
              </w:rPr>
              <w:t>savedInstanceState</w:t>
            </w:r>
            <w:proofErr w:type="spellEnd"/>
            <w:r w:rsidRPr="00F46B8B">
              <w:rPr>
                <w:color w:val="000000"/>
              </w:rPr>
              <w:t>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proofErr w:type="spellStart"/>
            <w:r w:rsidRPr="00F46B8B">
              <w:rPr>
                <w:color w:val="000000"/>
              </w:rPr>
              <w:t>setContentView</w:t>
            </w:r>
            <w:proofErr w:type="spellEnd"/>
            <w:r w:rsidRPr="00F46B8B">
              <w:rPr>
                <w:color w:val="000000"/>
              </w:rPr>
              <w:t>(</w:t>
            </w:r>
            <w:proofErr w:type="spellStart"/>
            <w:r w:rsidRPr="00F46B8B">
              <w:rPr>
                <w:color w:val="000000"/>
              </w:rPr>
              <w:t>R.layout.</w:t>
            </w:r>
            <w:r w:rsidRPr="00F46B8B">
              <w:rPr>
                <w:color w:val="0000C0"/>
              </w:rPr>
              <w:t>activity_edit</w:t>
            </w:r>
            <w:proofErr w:type="spellEnd"/>
            <w:r w:rsidRPr="00F46B8B">
              <w:rPr>
                <w:color w:val="000000"/>
              </w:rPr>
              <w:t>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0000C0"/>
              </w:rPr>
              <w:t>editText1</w:t>
            </w:r>
            <w:r w:rsidRPr="00F46B8B">
              <w:rPr>
                <w:color w:val="000000"/>
              </w:rPr>
              <w:t xml:space="preserve"> = (</w:t>
            </w:r>
            <w:proofErr w:type="spellStart"/>
            <w:r w:rsidRPr="00F46B8B">
              <w:rPr>
                <w:color w:val="000000"/>
              </w:rPr>
              <w:t>EditText</w:t>
            </w:r>
            <w:proofErr w:type="spellEnd"/>
            <w:r w:rsidRPr="00F46B8B">
              <w:rPr>
                <w:color w:val="000000"/>
              </w:rPr>
              <w:t>)</w:t>
            </w:r>
            <w:proofErr w:type="spellStart"/>
            <w:r w:rsidRPr="00F46B8B">
              <w:rPr>
                <w:color w:val="000000"/>
              </w:rPr>
              <w:t>findViewById</w:t>
            </w:r>
            <w:proofErr w:type="spellEnd"/>
            <w:r w:rsidRPr="00F46B8B">
              <w:rPr>
                <w:color w:val="000000"/>
              </w:rPr>
              <w:t>(R.id.</w:t>
            </w:r>
            <w:r w:rsidRPr="00F46B8B">
              <w:rPr>
                <w:color w:val="0000C0"/>
              </w:rPr>
              <w:t>editText1</w:t>
            </w:r>
            <w:r w:rsidRPr="00F46B8B">
              <w:rPr>
                <w:color w:val="000000"/>
              </w:rPr>
              <w:t>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0000C0"/>
              </w:rPr>
              <w:t>editText2</w:t>
            </w:r>
            <w:r w:rsidRPr="00F46B8B">
              <w:rPr>
                <w:color w:val="000000"/>
              </w:rPr>
              <w:t xml:space="preserve"> = (</w:t>
            </w:r>
            <w:proofErr w:type="spellStart"/>
            <w:r w:rsidRPr="00F46B8B">
              <w:rPr>
                <w:color w:val="000000"/>
              </w:rPr>
              <w:t>EditText</w:t>
            </w:r>
            <w:proofErr w:type="spellEnd"/>
            <w:r w:rsidRPr="00F46B8B">
              <w:rPr>
                <w:color w:val="000000"/>
              </w:rPr>
              <w:t>)</w:t>
            </w:r>
            <w:proofErr w:type="spellStart"/>
            <w:r w:rsidRPr="00F46B8B">
              <w:rPr>
                <w:color w:val="000000"/>
              </w:rPr>
              <w:t>findViewById</w:t>
            </w:r>
            <w:proofErr w:type="spellEnd"/>
            <w:r w:rsidRPr="00F46B8B">
              <w:rPr>
                <w:color w:val="000000"/>
              </w:rPr>
              <w:t>(R.id.</w:t>
            </w:r>
            <w:r w:rsidRPr="00F46B8B">
              <w:rPr>
                <w:color w:val="0000C0"/>
              </w:rPr>
              <w:t>editText2</w:t>
            </w:r>
            <w:r w:rsidRPr="00F46B8B">
              <w:rPr>
                <w:color w:val="000000"/>
              </w:rPr>
              <w:t>);</w:t>
            </w:r>
          </w:p>
          <w:p w:rsidR="00F46B8B" w:rsidRPr="00F46B8B" w:rsidRDefault="00F46B8B" w:rsidP="00F46B8B">
            <w:pPr>
              <w:pStyle w:val="aa"/>
            </w:pP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Intent </w:t>
            </w:r>
            <w:proofErr w:type="spellStart"/>
            <w:r w:rsidRPr="00F46B8B">
              <w:rPr>
                <w:color w:val="000000"/>
              </w:rPr>
              <w:t>intent</w:t>
            </w:r>
            <w:proofErr w:type="spellEnd"/>
            <w:r w:rsidRPr="00F46B8B">
              <w:rPr>
                <w:color w:val="000000"/>
              </w:rPr>
              <w:t xml:space="preserve"> = </w:t>
            </w:r>
            <w:proofErr w:type="spellStart"/>
            <w:r w:rsidRPr="00F46B8B">
              <w:rPr>
                <w:color w:val="000000"/>
              </w:rPr>
              <w:t>getIntent</w:t>
            </w:r>
            <w:proofErr w:type="spellEnd"/>
            <w:r w:rsidRPr="00F46B8B">
              <w:rPr>
                <w:color w:val="000000"/>
              </w:rPr>
              <w:t>();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 xml:space="preserve"> = </w:t>
            </w:r>
            <w:proofErr w:type="spellStart"/>
            <w:r w:rsidRPr="00F46B8B">
              <w:rPr>
                <w:color w:val="000000"/>
              </w:rPr>
              <w:t>intent.getLongExtra</w:t>
            </w:r>
            <w:proofErr w:type="spellEnd"/>
            <w:r w:rsidRPr="00F46B8B">
              <w:rPr>
                <w:color w:val="000000"/>
              </w:rPr>
              <w:t>(</w:t>
            </w:r>
            <w:r w:rsidRPr="00F46B8B">
              <w:rPr>
                <w:color w:val="2A00FF"/>
              </w:rPr>
              <w:t>"_id"</w:t>
            </w:r>
            <w:r w:rsidRPr="00F46B8B">
              <w:rPr>
                <w:color w:val="000000"/>
              </w:rPr>
              <w:t>, 0);</w:t>
            </w:r>
          </w:p>
          <w:p w:rsidR="00F46B8B" w:rsidRPr="00F46B8B" w:rsidRDefault="00F46B8B" w:rsidP="00F46B8B">
            <w:pPr>
              <w:pStyle w:val="aa"/>
            </w:pP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 xml:space="preserve"> &gt; 0) {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LectureDBOpenHelper</w:t>
            </w:r>
            <w:proofErr w:type="spellEnd"/>
            <w:r w:rsidRPr="00F46B8B">
              <w:rPr>
                <w:color w:val="000000"/>
              </w:rPr>
              <w:t xml:space="preserve"> helper = </w:t>
            </w:r>
            <w:r w:rsidRPr="00F46B8B">
              <w:rPr>
                <w:color w:val="7F0055"/>
              </w:rPr>
              <w:t>new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LectureDBOpenHelper</w:t>
            </w:r>
            <w:proofErr w:type="spellEnd"/>
            <w:r w:rsidRPr="00F46B8B">
              <w:rPr>
                <w:color w:val="000000"/>
              </w:rPr>
              <w:t>(</w:t>
            </w:r>
            <w:r w:rsidRPr="00F46B8B">
              <w:rPr>
                <w:color w:val="7F0055"/>
              </w:rPr>
              <w:t>this</w:t>
            </w:r>
            <w:r w:rsidRPr="00F46B8B">
              <w:rPr>
                <w:color w:val="000000"/>
              </w:rPr>
              <w:t>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SQLiteDatabase</w:t>
            </w:r>
            <w:proofErr w:type="spellEnd"/>
            <w:r w:rsidRPr="00F46B8B">
              <w:rPr>
                <w:color w:val="000000"/>
              </w:rPr>
              <w:t xml:space="preserve"> db = </w:t>
            </w:r>
            <w:proofErr w:type="spellStart"/>
            <w:r w:rsidRPr="00F46B8B">
              <w:rPr>
                <w:color w:val="000000"/>
              </w:rPr>
              <w:t>helper.getReadableDatabase</w:t>
            </w:r>
            <w:proofErr w:type="spellEnd"/>
            <w:r w:rsidRPr="00F46B8B">
              <w:rPr>
                <w:color w:val="000000"/>
              </w:rPr>
              <w:t>();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Cursor </w:t>
            </w:r>
            <w:proofErr w:type="spellStart"/>
            <w:r w:rsidRPr="00F46B8B">
              <w:rPr>
                <w:color w:val="000000"/>
              </w:rPr>
              <w:t>cursor</w:t>
            </w:r>
            <w:proofErr w:type="spellEnd"/>
            <w:r w:rsidRPr="00F46B8B">
              <w:rPr>
                <w:color w:val="000000"/>
              </w:rPr>
              <w:t xml:space="preserve"> = </w:t>
            </w:r>
            <w:proofErr w:type="spellStart"/>
            <w:r w:rsidRPr="00F46B8B">
              <w:rPr>
                <w:color w:val="000000"/>
              </w:rPr>
              <w:t>db.rawQuery</w:t>
            </w:r>
            <w:proofErr w:type="spellEnd"/>
            <w:r w:rsidRPr="00F46B8B">
              <w:rPr>
                <w:color w:val="000000"/>
              </w:rPr>
              <w:t>(</w:t>
            </w:r>
            <w:r w:rsidRPr="00F46B8B">
              <w:rPr>
                <w:color w:val="2A00FF"/>
              </w:rPr>
              <w:t xml:space="preserve">"SELECT title, body FROM </w:t>
            </w:r>
            <w:proofErr w:type="spellStart"/>
            <w:r w:rsidRPr="00F46B8B">
              <w:rPr>
                <w:color w:val="2A00FF"/>
              </w:rPr>
              <w:t>MyMemo</w:t>
            </w:r>
            <w:proofErr w:type="spellEnd"/>
            <w:r w:rsidRPr="00F46B8B">
              <w:rPr>
                <w:color w:val="2A00FF"/>
              </w:rPr>
              <w:t xml:space="preserve"> WHERE _id = "</w:t>
            </w:r>
            <w:r w:rsidRPr="00F46B8B">
              <w:rPr>
                <w:color w:val="000000"/>
              </w:rPr>
              <w:t xml:space="preserve"> + 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 xml:space="preserve">, </w:t>
            </w:r>
            <w:r w:rsidRPr="00F46B8B">
              <w:rPr>
                <w:color w:val="7F0055"/>
              </w:rPr>
              <w:t>null</w:t>
            </w:r>
            <w:r w:rsidRPr="00F46B8B">
              <w:rPr>
                <w:color w:val="000000"/>
              </w:rPr>
              <w:t>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</w:t>
            </w:r>
            <w:proofErr w:type="spellStart"/>
            <w:r w:rsidRPr="00F46B8B">
              <w:rPr>
                <w:color w:val="000000"/>
              </w:rPr>
              <w:t>cursor.moveToFirst</w:t>
            </w:r>
            <w:proofErr w:type="spellEnd"/>
            <w:r w:rsidRPr="00F46B8B">
              <w:rPr>
                <w:color w:val="000000"/>
              </w:rPr>
              <w:t>()) {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    </w:t>
            </w:r>
            <w:r w:rsidRPr="00F46B8B">
              <w:rPr>
                <w:color w:val="0000C0"/>
              </w:rPr>
              <w:t>editText1</w:t>
            </w:r>
            <w:r w:rsidRPr="00F46B8B">
              <w:rPr>
                <w:color w:val="000000"/>
              </w:rPr>
              <w:t>.setText(</w:t>
            </w:r>
            <w:proofErr w:type="spellStart"/>
            <w:r w:rsidRPr="00F46B8B">
              <w:rPr>
                <w:color w:val="000000"/>
              </w:rPr>
              <w:t>cursor.getString</w:t>
            </w:r>
            <w:proofErr w:type="spellEnd"/>
            <w:r w:rsidRPr="00F46B8B">
              <w:rPr>
                <w:color w:val="000000"/>
              </w:rPr>
              <w:t>(0));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    </w:t>
            </w:r>
            <w:r w:rsidRPr="00F46B8B">
              <w:rPr>
                <w:color w:val="0000C0"/>
              </w:rPr>
              <w:t>editText2</w:t>
            </w:r>
            <w:r w:rsidRPr="00F46B8B">
              <w:rPr>
                <w:color w:val="000000"/>
              </w:rPr>
              <w:t>.setText(</w:t>
            </w:r>
            <w:proofErr w:type="spellStart"/>
            <w:r w:rsidRPr="00F46B8B">
              <w:rPr>
                <w:color w:val="000000"/>
              </w:rPr>
              <w:t>cursor.getString</w:t>
            </w:r>
            <w:proofErr w:type="spellEnd"/>
            <w:r w:rsidRPr="00F46B8B">
              <w:rPr>
                <w:color w:val="000000"/>
              </w:rPr>
              <w:t>(1));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}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cursor.close</w:t>
            </w:r>
            <w:proofErr w:type="spellEnd"/>
            <w:r w:rsidRPr="00F46B8B">
              <w:rPr>
                <w:color w:val="000000"/>
              </w:rPr>
              <w:t>();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db.close</w:t>
            </w:r>
            <w:proofErr w:type="spellEnd"/>
            <w:r w:rsidRPr="00F46B8B">
              <w:rPr>
                <w:color w:val="000000"/>
              </w:rPr>
              <w:t>();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helper.close</w:t>
            </w:r>
            <w:proofErr w:type="spellEnd"/>
            <w:r w:rsidRPr="00F46B8B">
              <w:rPr>
                <w:color w:val="000000"/>
              </w:rPr>
              <w:t>();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}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}</w:t>
            </w:r>
          </w:p>
          <w:p w:rsidR="00F46B8B" w:rsidRPr="00F46B8B" w:rsidRDefault="00F46B8B" w:rsidP="00F46B8B">
            <w:pPr>
              <w:pStyle w:val="aa"/>
            </w:pP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646464"/>
              </w:rPr>
              <w:t>@Override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7F0055"/>
              </w:rPr>
              <w:t>public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7F0055"/>
              </w:rPr>
              <w:t>boolean</w:t>
            </w:r>
            <w:proofErr w:type="spellEnd"/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onCreateOptionsMenu</w:t>
            </w:r>
            <w:proofErr w:type="spellEnd"/>
            <w:r w:rsidRPr="00F46B8B">
              <w:rPr>
                <w:color w:val="000000"/>
              </w:rPr>
              <w:t>(Menu menu) {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proofErr w:type="spellStart"/>
            <w:r w:rsidRPr="00F46B8B">
              <w:rPr>
                <w:color w:val="000000"/>
              </w:rPr>
              <w:t>getMenuInflater</w:t>
            </w:r>
            <w:proofErr w:type="spellEnd"/>
            <w:r w:rsidRPr="00F46B8B">
              <w:rPr>
                <w:color w:val="000000"/>
              </w:rPr>
              <w:t>().inflate(</w:t>
            </w:r>
            <w:proofErr w:type="spellStart"/>
            <w:r w:rsidRPr="00F46B8B">
              <w:rPr>
                <w:color w:val="000000"/>
              </w:rPr>
              <w:t>R.menu.</w:t>
            </w:r>
            <w:r w:rsidRPr="00F46B8B">
              <w:rPr>
                <w:color w:val="0000C0"/>
              </w:rPr>
              <w:t>edit</w:t>
            </w:r>
            <w:proofErr w:type="spellEnd"/>
            <w:r w:rsidRPr="00F46B8B">
              <w:rPr>
                <w:color w:val="000000"/>
              </w:rPr>
              <w:t>, menu);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7F0055"/>
              </w:rPr>
              <w:t>return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true</w:t>
            </w:r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}</w:t>
            </w:r>
          </w:p>
          <w:p w:rsidR="00F46B8B" w:rsidRPr="00F46B8B" w:rsidRDefault="00F46B8B" w:rsidP="00F46B8B">
            <w:pPr>
              <w:pStyle w:val="aa"/>
            </w:pP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646464"/>
              </w:rPr>
              <w:t>@Override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</w:t>
            </w:r>
            <w:r w:rsidRPr="00F46B8B">
              <w:rPr>
                <w:color w:val="7F0055"/>
              </w:rPr>
              <w:t>public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7F0055"/>
              </w:rPr>
              <w:t>boolean</w:t>
            </w:r>
            <w:proofErr w:type="spellEnd"/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onOptionsItemSelected</w:t>
            </w:r>
            <w:proofErr w:type="spellEnd"/>
            <w:r w:rsidRPr="00F46B8B">
              <w:rPr>
                <w:color w:val="000000"/>
              </w:rPr>
              <w:t>(</w:t>
            </w:r>
            <w:proofErr w:type="spellStart"/>
            <w:r w:rsidRPr="00F46B8B">
              <w:rPr>
                <w:color w:val="000000"/>
              </w:rPr>
              <w:t>MenuItem</w:t>
            </w:r>
            <w:proofErr w:type="spellEnd"/>
            <w:r w:rsidRPr="00F46B8B">
              <w:rPr>
                <w:color w:val="000000"/>
              </w:rPr>
              <w:t xml:space="preserve"> item) {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proofErr w:type="spellStart"/>
            <w:r w:rsidRPr="00F46B8B">
              <w:rPr>
                <w:color w:val="7F0055"/>
              </w:rPr>
              <w:t>int</w:t>
            </w:r>
            <w:proofErr w:type="spellEnd"/>
            <w:r w:rsidRPr="00F46B8B">
              <w:rPr>
                <w:color w:val="000000"/>
              </w:rPr>
              <w:t xml:space="preserve"> id = </w:t>
            </w:r>
            <w:proofErr w:type="spellStart"/>
            <w:r w:rsidRPr="00F46B8B">
              <w:rPr>
                <w:color w:val="000000"/>
              </w:rPr>
              <w:t>item.getItemId</w:t>
            </w:r>
            <w:proofErr w:type="spellEnd"/>
            <w:r w:rsidRPr="00F46B8B">
              <w:rPr>
                <w:color w:val="000000"/>
              </w:rPr>
              <w:t>();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(id == </w:t>
            </w:r>
            <w:proofErr w:type="spellStart"/>
            <w:r w:rsidRPr="00F46B8B">
              <w:rPr>
                <w:color w:val="000000"/>
              </w:rPr>
              <w:t>R.id.</w:t>
            </w:r>
            <w:r w:rsidRPr="00F46B8B">
              <w:rPr>
                <w:color w:val="0000C0"/>
              </w:rPr>
              <w:t>action_settings</w:t>
            </w:r>
            <w:proofErr w:type="spellEnd"/>
            <w:r w:rsidRPr="00F46B8B">
              <w:rPr>
                <w:color w:val="000000"/>
              </w:rPr>
              <w:t>) {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return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true</w:t>
            </w:r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} </w:t>
            </w:r>
            <w:r w:rsidRPr="00F46B8B">
              <w:rPr>
                <w:color w:val="7F0055"/>
              </w:rPr>
              <w:t>else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(id == </w:t>
            </w:r>
            <w:proofErr w:type="spellStart"/>
            <w:r w:rsidRPr="00F46B8B">
              <w:rPr>
                <w:color w:val="000000"/>
              </w:rPr>
              <w:t>R.id.</w:t>
            </w:r>
            <w:r w:rsidRPr="00F46B8B">
              <w:rPr>
                <w:color w:val="0000C0"/>
              </w:rPr>
              <w:t>action_save</w:t>
            </w:r>
            <w:proofErr w:type="spellEnd"/>
            <w:r w:rsidRPr="00F46B8B">
              <w:rPr>
                <w:color w:val="000000"/>
              </w:rPr>
              <w:t>) {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LectureDBOpenHelper</w:t>
            </w:r>
            <w:proofErr w:type="spellEnd"/>
            <w:r w:rsidRPr="00F46B8B">
              <w:rPr>
                <w:color w:val="000000"/>
              </w:rPr>
              <w:t xml:space="preserve"> helper = </w:t>
            </w:r>
            <w:r w:rsidRPr="00F46B8B">
              <w:rPr>
                <w:color w:val="7F0055"/>
              </w:rPr>
              <w:t>new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LectureDBOpenHelper</w:t>
            </w:r>
            <w:proofErr w:type="spellEnd"/>
            <w:r w:rsidRPr="00F46B8B">
              <w:rPr>
                <w:color w:val="000000"/>
              </w:rPr>
              <w:t>(</w:t>
            </w:r>
            <w:r w:rsidRPr="00F46B8B">
              <w:rPr>
                <w:color w:val="7F0055"/>
              </w:rPr>
              <w:t>this</w:t>
            </w:r>
            <w:r w:rsidRPr="00F46B8B">
              <w:rPr>
                <w:color w:val="000000"/>
              </w:rPr>
              <w:t>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SQLiteDatabase</w:t>
            </w:r>
            <w:proofErr w:type="spellEnd"/>
            <w:r w:rsidRPr="00F46B8B">
              <w:rPr>
                <w:color w:val="000000"/>
              </w:rPr>
              <w:t xml:space="preserve"> db = </w:t>
            </w:r>
            <w:proofErr w:type="spellStart"/>
            <w:r w:rsidRPr="00F46B8B">
              <w:rPr>
                <w:color w:val="000000"/>
              </w:rPr>
              <w:t>helper.getWritableDatabase</w:t>
            </w:r>
            <w:proofErr w:type="spellEnd"/>
            <w:r w:rsidRPr="00F46B8B">
              <w:rPr>
                <w:color w:val="000000"/>
              </w:rPr>
              <w:t>();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ContentValues</w:t>
            </w:r>
            <w:proofErr w:type="spellEnd"/>
            <w:r w:rsidRPr="00F46B8B">
              <w:rPr>
                <w:color w:val="000000"/>
              </w:rPr>
              <w:t xml:space="preserve"> value = </w:t>
            </w:r>
            <w:r w:rsidRPr="00F46B8B">
              <w:rPr>
                <w:color w:val="7F0055"/>
              </w:rPr>
              <w:t>new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ContentValues</w:t>
            </w:r>
            <w:proofErr w:type="spellEnd"/>
            <w:r w:rsidRPr="00F46B8B">
              <w:rPr>
                <w:color w:val="000000"/>
              </w:rPr>
              <w:t>(2);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value.put</w:t>
            </w:r>
            <w:proofErr w:type="spellEnd"/>
            <w:r w:rsidRPr="00F46B8B">
              <w:rPr>
                <w:color w:val="000000"/>
              </w:rPr>
              <w:t>(</w:t>
            </w:r>
            <w:r w:rsidRPr="00F46B8B">
              <w:rPr>
                <w:color w:val="2A00FF"/>
              </w:rPr>
              <w:t>"title"</w:t>
            </w:r>
            <w:r w:rsidRPr="00F46B8B">
              <w:rPr>
                <w:color w:val="000000"/>
              </w:rPr>
              <w:t xml:space="preserve">, </w:t>
            </w:r>
            <w:r w:rsidRPr="00F46B8B">
              <w:rPr>
                <w:color w:val="0000C0"/>
              </w:rPr>
              <w:t>editText1</w:t>
            </w:r>
            <w:r w:rsidRPr="00F46B8B">
              <w:rPr>
                <w:color w:val="000000"/>
              </w:rPr>
              <w:t>.getText().</w:t>
            </w:r>
            <w:proofErr w:type="spellStart"/>
            <w:r w:rsidRPr="00F46B8B">
              <w:rPr>
                <w:color w:val="000000"/>
              </w:rPr>
              <w:t>toString</w:t>
            </w:r>
            <w:proofErr w:type="spellEnd"/>
            <w:r w:rsidRPr="00F46B8B">
              <w:rPr>
                <w:color w:val="000000"/>
              </w:rPr>
              <w:t>());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value.put</w:t>
            </w:r>
            <w:proofErr w:type="spellEnd"/>
            <w:r w:rsidRPr="00F46B8B">
              <w:rPr>
                <w:color w:val="000000"/>
              </w:rPr>
              <w:t>(</w:t>
            </w:r>
            <w:r w:rsidRPr="00F46B8B">
              <w:rPr>
                <w:color w:val="2A00FF"/>
              </w:rPr>
              <w:t>"body"</w:t>
            </w:r>
            <w:r w:rsidRPr="00F46B8B">
              <w:rPr>
                <w:color w:val="000000"/>
              </w:rPr>
              <w:t xml:space="preserve">, </w:t>
            </w:r>
            <w:r w:rsidRPr="00F46B8B">
              <w:rPr>
                <w:color w:val="0000C0"/>
              </w:rPr>
              <w:t>editText2</w:t>
            </w:r>
            <w:r w:rsidRPr="00F46B8B">
              <w:rPr>
                <w:color w:val="000000"/>
              </w:rPr>
              <w:t>.getText().</w:t>
            </w:r>
            <w:proofErr w:type="spellStart"/>
            <w:r w:rsidRPr="00F46B8B">
              <w:rPr>
                <w:color w:val="000000"/>
              </w:rPr>
              <w:t>toString</w:t>
            </w:r>
            <w:proofErr w:type="spellEnd"/>
            <w:r w:rsidRPr="00F46B8B">
              <w:rPr>
                <w:color w:val="000000"/>
              </w:rPr>
              <w:t>());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 xml:space="preserve"> == 0)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    </w:t>
            </w:r>
            <w:proofErr w:type="spellStart"/>
            <w:r w:rsidRPr="00F46B8B">
              <w:rPr>
                <w:color w:val="000000"/>
              </w:rPr>
              <w:t>db.insert</w:t>
            </w:r>
            <w:proofErr w:type="spellEnd"/>
            <w:r w:rsidRPr="00F46B8B">
              <w:rPr>
                <w:color w:val="000000"/>
              </w:rPr>
              <w:t>(</w:t>
            </w:r>
            <w:r w:rsidRPr="00F46B8B">
              <w:rPr>
                <w:color w:val="2A00FF"/>
              </w:rPr>
              <w:t>"</w:t>
            </w:r>
            <w:proofErr w:type="spellStart"/>
            <w:r w:rsidRPr="00F46B8B">
              <w:rPr>
                <w:color w:val="2A00FF"/>
              </w:rPr>
              <w:t>MyMemo</w:t>
            </w:r>
            <w:proofErr w:type="spellEnd"/>
            <w:r w:rsidRPr="00F46B8B">
              <w:rPr>
                <w:color w:val="2A00FF"/>
              </w:rPr>
              <w:t>"</w:t>
            </w:r>
            <w:r w:rsidRPr="00F46B8B">
              <w:rPr>
                <w:color w:val="000000"/>
              </w:rPr>
              <w:t xml:space="preserve">, </w:t>
            </w:r>
            <w:r w:rsidRPr="00F46B8B">
              <w:rPr>
                <w:color w:val="7F0055"/>
              </w:rPr>
              <w:t>null</w:t>
            </w:r>
            <w:r w:rsidRPr="00F46B8B">
              <w:rPr>
                <w:color w:val="000000"/>
              </w:rPr>
              <w:t>, value);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else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    </w:t>
            </w:r>
            <w:proofErr w:type="spellStart"/>
            <w:r w:rsidRPr="00F46B8B">
              <w:rPr>
                <w:color w:val="000000"/>
              </w:rPr>
              <w:t>db.update</w:t>
            </w:r>
            <w:proofErr w:type="spellEnd"/>
            <w:r w:rsidRPr="00F46B8B">
              <w:rPr>
                <w:color w:val="000000"/>
              </w:rPr>
              <w:t>(</w:t>
            </w:r>
            <w:r w:rsidRPr="00F46B8B">
              <w:rPr>
                <w:color w:val="2A00FF"/>
              </w:rPr>
              <w:t>"</w:t>
            </w:r>
            <w:proofErr w:type="spellStart"/>
            <w:r w:rsidRPr="00F46B8B">
              <w:rPr>
                <w:color w:val="2A00FF"/>
              </w:rPr>
              <w:t>MyMemo</w:t>
            </w:r>
            <w:proofErr w:type="spellEnd"/>
            <w:r w:rsidRPr="00F46B8B">
              <w:rPr>
                <w:color w:val="2A00FF"/>
              </w:rPr>
              <w:t>"</w:t>
            </w:r>
            <w:r w:rsidRPr="00F46B8B">
              <w:rPr>
                <w:color w:val="000000"/>
              </w:rPr>
              <w:t xml:space="preserve">, value, </w:t>
            </w:r>
            <w:r w:rsidRPr="00F46B8B">
              <w:rPr>
                <w:color w:val="2A00FF"/>
              </w:rPr>
              <w:t>"_id = "</w:t>
            </w:r>
            <w:r w:rsidRPr="00F46B8B">
              <w:rPr>
                <w:color w:val="000000"/>
              </w:rPr>
              <w:t xml:space="preserve"> + 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 xml:space="preserve">, </w:t>
            </w:r>
            <w:r w:rsidRPr="00F46B8B">
              <w:rPr>
                <w:color w:val="7F0055"/>
              </w:rPr>
              <w:t>null</w:t>
            </w:r>
            <w:r w:rsidRPr="00F46B8B">
              <w:rPr>
                <w:color w:val="000000"/>
              </w:rPr>
              <w:t>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db.close</w:t>
            </w:r>
            <w:proofErr w:type="spellEnd"/>
            <w:r w:rsidRPr="00F46B8B">
              <w:rPr>
                <w:color w:val="000000"/>
              </w:rPr>
              <w:t>();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helper.close</w:t>
            </w:r>
            <w:proofErr w:type="spellEnd"/>
            <w:r w:rsidRPr="00F46B8B">
              <w:rPr>
                <w:color w:val="000000"/>
              </w:rPr>
              <w:t>();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NavUtils.navigateUpFromSameTask</w:t>
            </w:r>
            <w:proofErr w:type="spellEnd"/>
            <w:r w:rsidRPr="00F46B8B">
              <w:rPr>
                <w:color w:val="000000"/>
              </w:rPr>
              <w:t>(</w:t>
            </w:r>
            <w:r w:rsidRPr="00F46B8B">
              <w:rPr>
                <w:color w:val="7F0055"/>
              </w:rPr>
              <w:t>this</w:t>
            </w:r>
            <w:r w:rsidRPr="00F46B8B">
              <w:rPr>
                <w:color w:val="000000"/>
              </w:rPr>
              <w:t>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return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true</w:t>
            </w:r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lastRenderedPageBreak/>
              <w:t xml:space="preserve">        } </w:t>
            </w:r>
            <w:r w:rsidRPr="00F46B8B">
              <w:rPr>
                <w:color w:val="7F0055"/>
              </w:rPr>
              <w:t>else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(id == </w:t>
            </w:r>
            <w:proofErr w:type="spellStart"/>
            <w:r w:rsidRPr="00F46B8B">
              <w:rPr>
                <w:color w:val="000000"/>
              </w:rPr>
              <w:t>R.id.</w:t>
            </w:r>
            <w:r w:rsidRPr="00F46B8B">
              <w:rPr>
                <w:color w:val="0000C0"/>
              </w:rPr>
              <w:t>action_remove</w:t>
            </w:r>
            <w:proofErr w:type="spellEnd"/>
            <w:r w:rsidRPr="00F46B8B">
              <w:rPr>
                <w:color w:val="000000"/>
              </w:rPr>
              <w:t>) {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if</w:t>
            </w:r>
            <w:r w:rsidRPr="00F46B8B">
              <w:rPr>
                <w:color w:val="000000"/>
              </w:rPr>
              <w:t xml:space="preserve"> (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 xml:space="preserve"> &gt; 0) {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    </w:t>
            </w:r>
            <w:proofErr w:type="spellStart"/>
            <w:r w:rsidRPr="00F46B8B">
              <w:rPr>
                <w:color w:val="000000"/>
              </w:rPr>
              <w:t>LectureDBOpenHelper</w:t>
            </w:r>
            <w:proofErr w:type="spellEnd"/>
            <w:r w:rsidRPr="00F46B8B">
              <w:rPr>
                <w:color w:val="000000"/>
              </w:rPr>
              <w:t xml:space="preserve"> helper = </w:t>
            </w:r>
            <w:r w:rsidRPr="00F46B8B">
              <w:rPr>
                <w:color w:val="7F0055"/>
              </w:rPr>
              <w:t>new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000000"/>
              </w:rPr>
              <w:t>LectureDBOpenHelper</w:t>
            </w:r>
            <w:proofErr w:type="spellEnd"/>
            <w:r w:rsidRPr="00F46B8B">
              <w:rPr>
                <w:color w:val="000000"/>
              </w:rPr>
              <w:t>(</w:t>
            </w:r>
            <w:r w:rsidRPr="00F46B8B">
              <w:rPr>
                <w:color w:val="7F0055"/>
              </w:rPr>
              <w:t>this</w:t>
            </w:r>
            <w:r w:rsidRPr="00F46B8B">
              <w:rPr>
                <w:color w:val="000000"/>
              </w:rPr>
              <w:t>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    </w:t>
            </w:r>
            <w:proofErr w:type="spellStart"/>
            <w:r w:rsidRPr="00F46B8B">
              <w:rPr>
                <w:color w:val="000000"/>
              </w:rPr>
              <w:t>SQLiteDatabase</w:t>
            </w:r>
            <w:proofErr w:type="spellEnd"/>
            <w:r w:rsidRPr="00F46B8B">
              <w:rPr>
                <w:color w:val="000000"/>
              </w:rPr>
              <w:t xml:space="preserve"> db = </w:t>
            </w:r>
            <w:proofErr w:type="spellStart"/>
            <w:r w:rsidRPr="00F46B8B">
              <w:rPr>
                <w:color w:val="000000"/>
              </w:rPr>
              <w:t>helper.getWritableDatabase</w:t>
            </w:r>
            <w:proofErr w:type="spellEnd"/>
            <w:r w:rsidRPr="00F46B8B">
              <w:rPr>
                <w:color w:val="000000"/>
              </w:rPr>
              <w:t>();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    </w:t>
            </w:r>
            <w:proofErr w:type="spellStart"/>
            <w:r w:rsidRPr="00F46B8B">
              <w:rPr>
                <w:color w:val="000000"/>
              </w:rPr>
              <w:t>db.execSQL</w:t>
            </w:r>
            <w:proofErr w:type="spellEnd"/>
            <w:r w:rsidRPr="00F46B8B">
              <w:rPr>
                <w:color w:val="000000"/>
              </w:rPr>
              <w:t>(</w:t>
            </w:r>
            <w:r w:rsidRPr="00F46B8B">
              <w:rPr>
                <w:color w:val="2A00FF"/>
              </w:rPr>
              <w:t xml:space="preserve">"delete from </w:t>
            </w:r>
            <w:proofErr w:type="spellStart"/>
            <w:r w:rsidRPr="00F46B8B">
              <w:rPr>
                <w:color w:val="2A00FF"/>
              </w:rPr>
              <w:t>MyMemo</w:t>
            </w:r>
            <w:proofErr w:type="spellEnd"/>
            <w:r w:rsidRPr="00F46B8B">
              <w:rPr>
                <w:color w:val="2A00FF"/>
              </w:rPr>
              <w:t xml:space="preserve"> where _id = "</w:t>
            </w:r>
            <w:r w:rsidRPr="00F46B8B">
              <w:rPr>
                <w:color w:val="000000"/>
              </w:rPr>
              <w:t xml:space="preserve"> + </w:t>
            </w:r>
            <w:r w:rsidRPr="00F46B8B">
              <w:rPr>
                <w:color w:val="0000C0"/>
              </w:rPr>
              <w:t>_id</w:t>
            </w:r>
            <w:r w:rsidRPr="00F46B8B">
              <w:rPr>
                <w:color w:val="000000"/>
              </w:rPr>
              <w:t>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    </w:t>
            </w:r>
            <w:proofErr w:type="spellStart"/>
            <w:r w:rsidRPr="00F46B8B">
              <w:rPr>
                <w:color w:val="000000"/>
              </w:rPr>
              <w:t>db.close</w:t>
            </w:r>
            <w:proofErr w:type="spellEnd"/>
            <w:r w:rsidRPr="00F46B8B">
              <w:rPr>
                <w:color w:val="000000"/>
              </w:rPr>
              <w:t>();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    </w:t>
            </w:r>
            <w:proofErr w:type="spellStart"/>
            <w:r w:rsidRPr="00F46B8B">
              <w:rPr>
                <w:color w:val="000000"/>
              </w:rPr>
              <w:t>helper.close</w:t>
            </w:r>
            <w:proofErr w:type="spellEnd"/>
            <w:r w:rsidRPr="00F46B8B">
              <w:rPr>
                <w:color w:val="000000"/>
              </w:rPr>
              <w:t>();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}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proofErr w:type="spellStart"/>
            <w:r w:rsidRPr="00F46B8B">
              <w:rPr>
                <w:color w:val="000000"/>
              </w:rPr>
              <w:t>NavUtils.navigateUpFromSameTask</w:t>
            </w:r>
            <w:proofErr w:type="spellEnd"/>
            <w:r w:rsidRPr="00F46B8B">
              <w:rPr>
                <w:color w:val="000000"/>
              </w:rPr>
              <w:t>(</w:t>
            </w:r>
            <w:r w:rsidRPr="00F46B8B">
              <w:rPr>
                <w:color w:val="7F0055"/>
              </w:rPr>
              <w:t>this</w:t>
            </w:r>
            <w:r w:rsidRPr="00F46B8B">
              <w:rPr>
                <w:color w:val="000000"/>
              </w:rPr>
              <w:t>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    </w:t>
            </w:r>
            <w:r w:rsidRPr="00F46B8B">
              <w:rPr>
                <w:color w:val="7F0055"/>
              </w:rPr>
              <w:t>return</w:t>
            </w:r>
            <w:r w:rsidRPr="00F46B8B">
              <w:rPr>
                <w:color w:val="000000"/>
              </w:rPr>
              <w:t xml:space="preserve"> </w:t>
            </w:r>
            <w:r w:rsidRPr="00F46B8B">
              <w:rPr>
                <w:color w:val="7F0055"/>
              </w:rPr>
              <w:t>true</w:t>
            </w:r>
            <w:r w:rsidRPr="00F46B8B">
              <w:rPr>
                <w:color w:val="000000"/>
              </w:rPr>
              <w:t>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}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    </w:t>
            </w:r>
            <w:r w:rsidRPr="00F46B8B">
              <w:rPr>
                <w:color w:val="7F0055"/>
              </w:rPr>
              <w:t>return</w:t>
            </w:r>
            <w:r w:rsidRPr="00F46B8B">
              <w:rPr>
                <w:color w:val="000000"/>
              </w:rPr>
              <w:t xml:space="preserve"> </w:t>
            </w:r>
            <w:proofErr w:type="spellStart"/>
            <w:r w:rsidRPr="00F46B8B">
              <w:rPr>
                <w:color w:val="7F0055"/>
              </w:rPr>
              <w:t>super</w:t>
            </w:r>
            <w:r w:rsidRPr="00F46B8B">
              <w:rPr>
                <w:color w:val="000000"/>
              </w:rPr>
              <w:t>.onOptionsItemSelected</w:t>
            </w:r>
            <w:proofErr w:type="spellEnd"/>
            <w:r w:rsidRPr="00F46B8B">
              <w:rPr>
                <w:color w:val="000000"/>
              </w:rPr>
              <w:t>(item);</w:t>
            </w:r>
          </w:p>
          <w:p w:rsidR="00F46B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 xml:space="preserve">    }</w:t>
            </w:r>
          </w:p>
          <w:p w:rsidR="00F46B8B" w:rsidRPr="00F46B8B" w:rsidRDefault="00F46B8B" w:rsidP="00F46B8B">
            <w:pPr>
              <w:pStyle w:val="aa"/>
            </w:pPr>
          </w:p>
          <w:p w:rsidR="00CF178B" w:rsidRPr="00F46B8B" w:rsidRDefault="00F46B8B" w:rsidP="00F46B8B">
            <w:pPr>
              <w:pStyle w:val="aa"/>
            </w:pPr>
            <w:r w:rsidRPr="00F46B8B">
              <w:rPr>
                <w:color w:val="000000"/>
              </w:rPr>
              <w:t>}</w:t>
            </w:r>
          </w:p>
        </w:tc>
      </w:tr>
    </w:tbl>
    <w:p w:rsidR="00CF178B" w:rsidRDefault="00CF178B" w:rsidP="00CF178B"/>
    <w:p w:rsidR="00CF178B" w:rsidRDefault="00CF178B" w:rsidP="00CF178B"/>
    <w:p w:rsidR="006F61A7" w:rsidRDefault="006F61A7" w:rsidP="00CF178B">
      <w:r>
        <w:t>(</w:t>
      </w:r>
      <w:r>
        <w:rPr>
          <w:rFonts w:hint="eastAsia"/>
        </w:rPr>
        <w:t>줄6</w:t>
      </w:r>
      <w:r>
        <w:t xml:space="preserve">9~79) </w:t>
      </w:r>
      <w:r>
        <w:rPr>
          <w:rFonts w:hint="eastAsia"/>
        </w:rPr>
        <w:t>삭제(</w:t>
      </w:r>
      <w:r>
        <w:t xml:space="preserve">Remove) </w:t>
      </w:r>
      <w:r>
        <w:rPr>
          <w:rFonts w:hint="eastAsia"/>
        </w:rPr>
        <w:t>메뉴가 클릭되었을 때 실행될 코드이다.</w:t>
      </w:r>
    </w:p>
    <w:p w:rsidR="006F61A7" w:rsidRDefault="006F61A7" w:rsidP="00CF178B"/>
    <w:p w:rsidR="006F61A7" w:rsidRDefault="006F61A7" w:rsidP="00CF178B">
      <w:r>
        <w:t>(</w:t>
      </w:r>
      <w:r>
        <w:rPr>
          <w:rFonts w:hint="eastAsia"/>
        </w:rPr>
        <w:t>줄7</w:t>
      </w:r>
      <w:r>
        <w:t>0) _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멤버 변수 값이 </w:t>
      </w:r>
      <w:r>
        <w:t>0</w:t>
      </w:r>
      <w:r>
        <w:rPr>
          <w:rFonts w:hint="eastAsia"/>
        </w:rPr>
        <w:t>이라는 것은 현재 새 메모를 입력 중임을 뜻한다.</w:t>
      </w:r>
    </w:p>
    <w:p w:rsidR="006F61A7" w:rsidRDefault="006F61A7" w:rsidP="00CF178B">
      <w:r>
        <w:rPr>
          <w:rFonts w:hint="eastAsia"/>
        </w:rPr>
        <w:t>입력 중인 새 메모를 데이터베이스에</w:t>
      </w:r>
      <w:r>
        <w:t xml:space="preserve"> </w:t>
      </w:r>
      <w:r>
        <w:rPr>
          <w:rFonts w:hint="eastAsia"/>
        </w:rPr>
        <w:t>추가(</w:t>
      </w:r>
      <w:r>
        <w:t>insert)</w:t>
      </w:r>
      <w:r>
        <w:rPr>
          <w:rFonts w:hint="eastAsia"/>
        </w:rPr>
        <w:t>하지 않고 줄7</w:t>
      </w:r>
      <w:r>
        <w:t>7,78</w:t>
      </w:r>
      <w:r>
        <w:rPr>
          <w:rFonts w:hint="eastAsia"/>
        </w:rPr>
        <w:t xml:space="preserve">을 실행하여 </w:t>
      </w:r>
      <w:proofErr w:type="spellStart"/>
      <w:r>
        <w:t>MainActivity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리턴하면</w:t>
      </w:r>
      <w:proofErr w:type="spellEnd"/>
    </w:p>
    <w:p w:rsidR="006F61A7" w:rsidRDefault="006F61A7" w:rsidP="00CF178B">
      <w:r>
        <w:rPr>
          <w:rFonts w:hint="eastAsia"/>
        </w:rPr>
        <w:t>새 메모는 삭제되는 셈이다.</w:t>
      </w:r>
    </w:p>
    <w:p w:rsidR="006F61A7" w:rsidRDefault="006F61A7" w:rsidP="00CF178B"/>
    <w:p w:rsidR="006F61A7" w:rsidRDefault="006F61A7" w:rsidP="00CF178B">
      <w:r>
        <w:t>(</w:t>
      </w:r>
      <w:r>
        <w:rPr>
          <w:rFonts w:hint="eastAsia"/>
        </w:rPr>
        <w:t>줄7</w:t>
      </w:r>
      <w:r>
        <w:t xml:space="preserve">1~75) </w:t>
      </w:r>
      <w:proofErr w:type="spellStart"/>
      <w:r>
        <w:t>MyMemo</w:t>
      </w:r>
      <w:proofErr w:type="spellEnd"/>
      <w:r>
        <w:t xml:space="preserve"> </w:t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기본키인</w:t>
      </w:r>
      <w:proofErr w:type="spellEnd"/>
      <w:r>
        <w:rPr>
          <w:rFonts w:hint="eastAsia"/>
        </w:rPr>
        <w:t xml:space="preserve"> </w:t>
      </w:r>
      <w:r>
        <w:t xml:space="preserve">_id </w:t>
      </w:r>
      <w:proofErr w:type="spellStart"/>
      <w:r>
        <w:rPr>
          <w:rFonts w:hint="eastAsia"/>
        </w:rPr>
        <w:t>필드값으로</w:t>
      </w:r>
      <w:proofErr w:type="spellEnd"/>
      <w:r>
        <w:rPr>
          <w:rFonts w:hint="eastAsia"/>
        </w:rPr>
        <w:t xml:space="preserve"> 조회해서 레코드를 삭제하는 </w:t>
      </w:r>
      <w:r>
        <w:t xml:space="preserve">DELETE SQL </w:t>
      </w:r>
      <w:r>
        <w:rPr>
          <w:rFonts w:hint="eastAsia"/>
        </w:rPr>
        <w:t>문장을 실행한다.</w:t>
      </w:r>
    </w:p>
    <w:p w:rsidR="006F61A7" w:rsidRDefault="006F61A7" w:rsidP="00CF178B"/>
    <w:p w:rsidR="006F61A7" w:rsidRDefault="006F61A7" w:rsidP="00CF178B"/>
    <w:p w:rsidR="006F61A7" w:rsidRDefault="006F61A7" w:rsidP="00CF178B"/>
    <w:p w:rsidR="00CF178B" w:rsidRDefault="00CF178B" w:rsidP="00CF178B">
      <w:pPr>
        <w:pStyle w:val="2"/>
      </w:pPr>
      <w:bookmarkStart w:id="31" w:name="_Toc404313192"/>
      <w:r>
        <w:rPr>
          <w:rFonts w:hint="eastAsia"/>
        </w:rPr>
        <w:t>실행</w:t>
      </w:r>
      <w:bookmarkEnd w:id="31"/>
    </w:p>
    <w:p w:rsidR="00CF178B" w:rsidRDefault="00CF178B" w:rsidP="00CF178B"/>
    <w:p w:rsidR="00CF178B" w:rsidRDefault="00CF178B" w:rsidP="00CF178B">
      <w:r>
        <w:rPr>
          <w:rFonts w:hint="eastAsia"/>
        </w:rPr>
        <w:t xml:space="preserve">실행해 보고 </w:t>
      </w:r>
      <w:r w:rsidR="006F61A7">
        <w:rPr>
          <w:rFonts w:hint="eastAsia"/>
        </w:rPr>
        <w:t xml:space="preserve">기존의 </w:t>
      </w:r>
      <w:proofErr w:type="spellStart"/>
      <w:r w:rsidR="006F61A7">
        <w:rPr>
          <w:rFonts w:hint="eastAsia"/>
        </w:rPr>
        <w:t>메보를</w:t>
      </w:r>
      <w:proofErr w:type="spellEnd"/>
      <w:r w:rsidR="006F61A7">
        <w:rPr>
          <w:rFonts w:hint="eastAsia"/>
        </w:rPr>
        <w:t xml:space="preserve"> 삭제해 보자</w:t>
      </w:r>
    </w:p>
    <w:p w:rsidR="00CF178B" w:rsidRPr="006F6E17" w:rsidRDefault="00CF178B" w:rsidP="00CF178B"/>
    <w:p w:rsidR="00CF178B" w:rsidRDefault="00CF178B" w:rsidP="001219A1">
      <w:pPr>
        <w:pStyle w:val="3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</w:p>
    <w:p w:rsidR="00CF178B" w:rsidRDefault="00CF178B" w:rsidP="00CF178B">
      <w:r>
        <w:t>MyMemo#</w:t>
      </w:r>
      <w:r w:rsidR="00C150AA">
        <w:t>3</w:t>
      </w:r>
      <w:r>
        <w:t>.zip</w:t>
      </w:r>
    </w:p>
    <w:p w:rsidR="00CF178B" w:rsidRDefault="00CF178B" w:rsidP="00CF178B"/>
    <w:p w:rsidR="006F6E17" w:rsidRDefault="006F6E17" w:rsidP="006F6E17"/>
    <w:p w:rsidR="001219A1" w:rsidRPr="006F6E17" w:rsidRDefault="001219A1" w:rsidP="006F6E17"/>
    <w:sectPr w:rsidR="001219A1" w:rsidRPr="006F6E17" w:rsidSect="00172E3C">
      <w:footerReference w:type="default" r:id="rId17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71D" w:rsidRDefault="0080571D" w:rsidP="000A6D40">
      <w:r>
        <w:separator/>
      </w:r>
    </w:p>
  </w:endnote>
  <w:endnote w:type="continuationSeparator" w:id="0">
    <w:p w:rsidR="0080571D" w:rsidRDefault="0080571D" w:rsidP="000A6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01389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20D5D" w:rsidRDefault="00520D5D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 w:rsidR="00AA2EE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AA2EEF">
              <w:rPr>
                <w:b/>
                <w:bCs/>
                <w:sz w:val="24"/>
                <w:szCs w:val="24"/>
              </w:rPr>
              <w:fldChar w:fldCharType="separate"/>
            </w:r>
            <w:r w:rsidR="008910B2">
              <w:rPr>
                <w:b/>
                <w:bCs/>
                <w:noProof/>
              </w:rPr>
              <w:t>15</w:t>
            </w:r>
            <w:r w:rsidR="00AA2EEF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AA2EE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AA2EEF">
              <w:rPr>
                <w:b/>
                <w:bCs/>
                <w:sz w:val="24"/>
                <w:szCs w:val="24"/>
              </w:rPr>
              <w:fldChar w:fldCharType="separate"/>
            </w:r>
            <w:r w:rsidR="008910B2">
              <w:rPr>
                <w:b/>
                <w:bCs/>
                <w:noProof/>
              </w:rPr>
              <w:t>21</w:t>
            </w:r>
            <w:r w:rsidR="00AA2EE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0D5D" w:rsidRDefault="00520D5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71D" w:rsidRDefault="0080571D" w:rsidP="000A6D40">
      <w:r>
        <w:separator/>
      </w:r>
    </w:p>
  </w:footnote>
  <w:footnote w:type="continuationSeparator" w:id="0">
    <w:p w:rsidR="0080571D" w:rsidRDefault="0080571D" w:rsidP="000A6D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305557B"/>
    <w:multiLevelType w:val="multilevel"/>
    <w:tmpl w:val="BBFAF1E4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0E06C60"/>
    <w:multiLevelType w:val="multilevel"/>
    <w:tmpl w:val="F75AF89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1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E6920FD"/>
    <w:multiLevelType w:val="multilevel"/>
    <w:tmpl w:val="9A8EC82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34C0A5A"/>
    <w:multiLevelType w:val="multilevel"/>
    <w:tmpl w:val="665898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1"/>
  </w:num>
  <w:num w:numId="5">
    <w:abstractNumId w:val="20"/>
  </w:num>
  <w:num w:numId="6">
    <w:abstractNumId w:val="11"/>
  </w:num>
  <w:num w:numId="7">
    <w:abstractNumId w:val="21"/>
  </w:num>
  <w:num w:numId="8">
    <w:abstractNumId w:val="15"/>
  </w:num>
  <w:num w:numId="9">
    <w:abstractNumId w:val="15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0"/>
  </w:num>
  <w:num w:numId="14">
    <w:abstractNumId w:val="3"/>
  </w:num>
  <w:num w:numId="15">
    <w:abstractNumId w:val="17"/>
  </w:num>
  <w:num w:numId="16">
    <w:abstractNumId w:val="17"/>
  </w:num>
  <w:num w:numId="17">
    <w:abstractNumId w:val="13"/>
  </w:num>
  <w:num w:numId="18">
    <w:abstractNumId w:val="8"/>
  </w:num>
  <w:num w:numId="19">
    <w:abstractNumId w:val="8"/>
  </w:num>
  <w:num w:numId="20">
    <w:abstractNumId w:val="14"/>
  </w:num>
  <w:num w:numId="21">
    <w:abstractNumId w:val="4"/>
  </w:num>
  <w:num w:numId="22">
    <w:abstractNumId w:val="4"/>
  </w:num>
  <w:num w:numId="23">
    <w:abstractNumId w:val="2"/>
  </w:num>
  <w:num w:numId="24">
    <w:abstractNumId w:val="7"/>
  </w:num>
  <w:num w:numId="25">
    <w:abstractNumId w:val="16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8"/>
  </w:num>
  <w:num w:numId="29">
    <w:abstractNumId w:val="18"/>
    <w:lvlOverride w:ilvl="0">
      <w:startOverride w:val="1"/>
    </w:lvlOverride>
  </w:num>
  <w:num w:numId="30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CD6"/>
    <w:rsid w:val="00006460"/>
    <w:rsid w:val="0002473F"/>
    <w:rsid w:val="000370A7"/>
    <w:rsid w:val="000372BE"/>
    <w:rsid w:val="00053388"/>
    <w:rsid w:val="00060663"/>
    <w:rsid w:val="00073163"/>
    <w:rsid w:val="00074161"/>
    <w:rsid w:val="00080D62"/>
    <w:rsid w:val="0009018E"/>
    <w:rsid w:val="000935DE"/>
    <w:rsid w:val="000A6D40"/>
    <w:rsid w:val="000B1BC3"/>
    <w:rsid w:val="000C11DB"/>
    <w:rsid w:val="000D3DA5"/>
    <w:rsid w:val="000E13F2"/>
    <w:rsid w:val="000E161F"/>
    <w:rsid w:val="000E2116"/>
    <w:rsid w:val="000E6C23"/>
    <w:rsid w:val="000E6DC0"/>
    <w:rsid w:val="00100696"/>
    <w:rsid w:val="001006FE"/>
    <w:rsid w:val="0011121B"/>
    <w:rsid w:val="00113E74"/>
    <w:rsid w:val="0012045F"/>
    <w:rsid w:val="001219A1"/>
    <w:rsid w:val="001232A8"/>
    <w:rsid w:val="001272AE"/>
    <w:rsid w:val="00137CF3"/>
    <w:rsid w:val="001453D0"/>
    <w:rsid w:val="00156F20"/>
    <w:rsid w:val="00161816"/>
    <w:rsid w:val="00161AF5"/>
    <w:rsid w:val="00172604"/>
    <w:rsid w:val="00172E3C"/>
    <w:rsid w:val="00182A4E"/>
    <w:rsid w:val="00184191"/>
    <w:rsid w:val="00185122"/>
    <w:rsid w:val="00186EDF"/>
    <w:rsid w:val="001B250C"/>
    <w:rsid w:val="001C4F84"/>
    <w:rsid w:val="001F1C67"/>
    <w:rsid w:val="001F3D29"/>
    <w:rsid w:val="002005B9"/>
    <w:rsid w:val="00201675"/>
    <w:rsid w:val="00217F22"/>
    <w:rsid w:val="002202B1"/>
    <w:rsid w:val="00220CAB"/>
    <w:rsid w:val="00240BFA"/>
    <w:rsid w:val="00243C89"/>
    <w:rsid w:val="002532E9"/>
    <w:rsid w:val="0026090D"/>
    <w:rsid w:val="00271749"/>
    <w:rsid w:val="0028173A"/>
    <w:rsid w:val="00286F2C"/>
    <w:rsid w:val="002B5406"/>
    <w:rsid w:val="003015E0"/>
    <w:rsid w:val="0030178E"/>
    <w:rsid w:val="0031149D"/>
    <w:rsid w:val="00316A33"/>
    <w:rsid w:val="00332573"/>
    <w:rsid w:val="00333167"/>
    <w:rsid w:val="00345D07"/>
    <w:rsid w:val="003606D7"/>
    <w:rsid w:val="00363EBE"/>
    <w:rsid w:val="00372BBB"/>
    <w:rsid w:val="003913F4"/>
    <w:rsid w:val="00396984"/>
    <w:rsid w:val="003A52D9"/>
    <w:rsid w:val="003A5B62"/>
    <w:rsid w:val="003B30F9"/>
    <w:rsid w:val="003B3DAD"/>
    <w:rsid w:val="003C4AB7"/>
    <w:rsid w:val="003D1297"/>
    <w:rsid w:val="003D463F"/>
    <w:rsid w:val="00401C7B"/>
    <w:rsid w:val="00406356"/>
    <w:rsid w:val="00412EBC"/>
    <w:rsid w:val="00415044"/>
    <w:rsid w:val="0042277B"/>
    <w:rsid w:val="00422DD0"/>
    <w:rsid w:val="00435FFD"/>
    <w:rsid w:val="00437B52"/>
    <w:rsid w:val="00443F42"/>
    <w:rsid w:val="00444D59"/>
    <w:rsid w:val="00450A28"/>
    <w:rsid w:val="00453CB1"/>
    <w:rsid w:val="0045405C"/>
    <w:rsid w:val="00454624"/>
    <w:rsid w:val="00457BC1"/>
    <w:rsid w:val="00481640"/>
    <w:rsid w:val="004868A3"/>
    <w:rsid w:val="00496FB6"/>
    <w:rsid w:val="004B267B"/>
    <w:rsid w:val="004C1993"/>
    <w:rsid w:val="004F0D4E"/>
    <w:rsid w:val="004F36FA"/>
    <w:rsid w:val="00512DAA"/>
    <w:rsid w:val="00520D5D"/>
    <w:rsid w:val="005216BF"/>
    <w:rsid w:val="00543425"/>
    <w:rsid w:val="005469AD"/>
    <w:rsid w:val="00554520"/>
    <w:rsid w:val="0055504B"/>
    <w:rsid w:val="005636AF"/>
    <w:rsid w:val="00563B8C"/>
    <w:rsid w:val="0056551D"/>
    <w:rsid w:val="005838C9"/>
    <w:rsid w:val="00594EAE"/>
    <w:rsid w:val="00597505"/>
    <w:rsid w:val="005A2383"/>
    <w:rsid w:val="005A5AB5"/>
    <w:rsid w:val="005B1418"/>
    <w:rsid w:val="005D70C4"/>
    <w:rsid w:val="005E4111"/>
    <w:rsid w:val="005F64C5"/>
    <w:rsid w:val="006011F1"/>
    <w:rsid w:val="006056B9"/>
    <w:rsid w:val="00610B4B"/>
    <w:rsid w:val="006164DA"/>
    <w:rsid w:val="0061694E"/>
    <w:rsid w:val="00630B9C"/>
    <w:rsid w:val="0064039E"/>
    <w:rsid w:val="006666E2"/>
    <w:rsid w:val="006723F7"/>
    <w:rsid w:val="00672441"/>
    <w:rsid w:val="00672D78"/>
    <w:rsid w:val="006765C3"/>
    <w:rsid w:val="00690206"/>
    <w:rsid w:val="00691F2F"/>
    <w:rsid w:val="006B27B3"/>
    <w:rsid w:val="006C1F9C"/>
    <w:rsid w:val="006D72B1"/>
    <w:rsid w:val="006D7BDC"/>
    <w:rsid w:val="006E1BE4"/>
    <w:rsid w:val="006E3BA3"/>
    <w:rsid w:val="006F61A7"/>
    <w:rsid w:val="006F6E17"/>
    <w:rsid w:val="00701BE5"/>
    <w:rsid w:val="00706AFF"/>
    <w:rsid w:val="00710983"/>
    <w:rsid w:val="00711267"/>
    <w:rsid w:val="00721CD6"/>
    <w:rsid w:val="00743ED9"/>
    <w:rsid w:val="00745CC0"/>
    <w:rsid w:val="00764598"/>
    <w:rsid w:val="00776EEA"/>
    <w:rsid w:val="00791CB8"/>
    <w:rsid w:val="007A1837"/>
    <w:rsid w:val="007B30EF"/>
    <w:rsid w:val="007B594A"/>
    <w:rsid w:val="007C1216"/>
    <w:rsid w:val="007C26CE"/>
    <w:rsid w:val="007D28F2"/>
    <w:rsid w:val="007D637D"/>
    <w:rsid w:val="007F1BEB"/>
    <w:rsid w:val="0080571D"/>
    <w:rsid w:val="008179F7"/>
    <w:rsid w:val="0082204E"/>
    <w:rsid w:val="008230F1"/>
    <w:rsid w:val="008401D5"/>
    <w:rsid w:val="008446F3"/>
    <w:rsid w:val="00853706"/>
    <w:rsid w:val="00856189"/>
    <w:rsid w:val="00876750"/>
    <w:rsid w:val="008910B2"/>
    <w:rsid w:val="008B70FA"/>
    <w:rsid w:val="008C0E25"/>
    <w:rsid w:val="008D042C"/>
    <w:rsid w:val="008D6F33"/>
    <w:rsid w:val="008E214F"/>
    <w:rsid w:val="008E4E2E"/>
    <w:rsid w:val="008F3C9A"/>
    <w:rsid w:val="0090412E"/>
    <w:rsid w:val="00904716"/>
    <w:rsid w:val="00907EB9"/>
    <w:rsid w:val="00923769"/>
    <w:rsid w:val="00924745"/>
    <w:rsid w:val="00932F5F"/>
    <w:rsid w:val="00932FE1"/>
    <w:rsid w:val="00934411"/>
    <w:rsid w:val="00953DC9"/>
    <w:rsid w:val="0096062B"/>
    <w:rsid w:val="00964D7A"/>
    <w:rsid w:val="009729F9"/>
    <w:rsid w:val="00985C41"/>
    <w:rsid w:val="0099432E"/>
    <w:rsid w:val="009A549C"/>
    <w:rsid w:val="009A643F"/>
    <w:rsid w:val="009B0148"/>
    <w:rsid w:val="009B6F51"/>
    <w:rsid w:val="009D5D20"/>
    <w:rsid w:val="009E5B0F"/>
    <w:rsid w:val="009F2A17"/>
    <w:rsid w:val="009F36F3"/>
    <w:rsid w:val="00A32AAD"/>
    <w:rsid w:val="00A35513"/>
    <w:rsid w:val="00A47AA9"/>
    <w:rsid w:val="00A52F93"/>
    <w:rsid w:val="00A532FE"/>
    <w:rsid w:val="00A533CE"/>
    <w:rsid w:val="00A56E19"/>
    <w:rsid w:val="00A63727"/>
    <w:rsid w:val="00A77DBC"/>
    <w:rsid w:val="00AA2522"/>
    <w:rsid w:val="00AA2EEF"/>
    <w:rsid w:val="00AB15FB"/>
    <w:rsid w:val="00AB7B80"/>
    <w:rsid w:val="00AC05BB"/>
    <w:rsid w:val="00AC5D85"/>
    <w:rsid w:val="00AD301F"/>
    <w:rsid w:val="00AF09B8"/>
    <w:rsid w:val="00B02D09"/>
    <w:rsid w:val="00B1235B"/>
    <w:rsid w:val="00B218BC"/>
    <w:rsid w:val="00B22E08"/>
    <w:rsid w:val="00B25751"/>
    <w:rsid w:val="00B30E3A"/>
    <w:rsid w:val="00B47BBD"/>
    <w:rsid w:val="00B54C79"/>
    <w:rsid w:val="00B63B38"/>
    <w:rsid w:val="00B641A7"/>
    <w:rsid w:val="00B87CEE"/>
    <w:rsid w:val="00BA49C2"/>
    <w:rsid w:val="00BA7246"/>
    <w:rsid w:val="00BB08E4"/>
    <w:rsid w:val="00BB48DF"/>
    <w:rsid w:val="00BE4A69"/>
    <w:rsid w:val="00BE5CB7"/>
    <w:rsid w:val="00BE7FA6"/>
    <w:rsid w:val="00C150AA"/>
    <w:rsid w:val="00C16BF5"/>
    <w:rsid w:val="00C177CB"/>
    <w:rsid w:val="00C257FC"/>
    <w:rsid w:val="00C31EC9"/>
    <w:rsid w:val="00C3398E"/>
    <w:rsid w:val="00C33C81"/>
    <w:rsid w:val="00C53CF4"/>
    <w:rsid w:val="00C561A7"/>
    <w:rsid w:val="00C655CF"/>
    <w:rsid w:val="00C75575"/>
    <w:rsid w:val="00CA7DD4"/>
    <w:rsid w:val="00CB4637"/>
    <w:rsid w:val="00CB4CF3"/>
    <w:rsid w:val="00CF178B"/>
    <w:rsid w:val="00CF7A6D"/>
    <w:rsid w:val="00D062B7"/>
    <w:rsid w:val="00D1546B"/>
    <w:rsid w:val="00D2640D"/>
    <w:rsid w:val="00D42FC6"/>
    <w:rsid w:val="00D4405D"/>
    <w:rsid w:val="00D6212B"/>
    <w:rsid w:val="00D622DF"/>
    <w:rsid w:val="00D70C5F"/>
    <w:rsid w:val="00D806ED"/>
    <w:rsid w:val="00D866CC"/>
    <w:rsid w:val="00D931B2"/>
    <w:rsid w:val="00DA3617"/>
    <w:rsid w:val="00DA7983"/>
    <w:rsid w:val="00DB322C"/>
    <w:rsid w:val="00DD0C0A"/>
    <w:rsid w:val="00DD76B8"/>
    <w:rsid w:val="00DE587A"/>
    <w:rsid w:val="00DF09BE"/>
    <w:rsid w:val="00E01D6D"/>
    <w:rsid w:val="00E077C5"/>
    <w:rsid w:val="00E122B2"/>
    <w:rsid w:val="00E26E2F"/>
    <w:rsid w:val="00E367E5"/>
    <w:rsid w:val="00E45C83"/>
    <w:rsid w:val="00E46940"/>
    <w:rsid w:val="00E4735C"/>
    <w:rsid w:val="00E5442F"/>
    <w:rsid w:val="00E60276"/>
    <w:rsid w:val="00E62D08"/>
    <w:rsid w:val="00E6787A"/>
    <w:rsid w:val="00E75E33"/>
    <w:rsid w:val="00E84F71"/>
    <w:rsid w:val="00E9493A"/>
    <w:rsid w:val="00EA0E50"/>
    <w:rsid w:val="00EB7F7E"/>
    <w:rsid w:val="00EC770D"/>
    <w:rsid w:val="00EE3481"/>
    <w:rsid w:val="00EF1702"/>
    <w:rsid w:val="00F058B7"/>
    <w:rsid w:val="00F13167"/>
    <w:rsid w:val="00F23433"/>
    <w:rsid w:val="00F23DD7"/>
    <w:rsid w:val="00F24D79"/>
    <w:rsid w:val="00F30D46"/>
    <w:rsid w:val="00F40DF7"/>
    <w:rsid w:val="00F46B8B"/>
    <w:rsid w:val="00F4703A"/>
    <w:rsid w:val="00F5151F"/>
    <w:rsid w:val="00F556BC"/>
    <w:rsid w:val="00F57E3C"/>
    <w:rsid w:val="00F716E3"/>
    <w:rsid w:val="00F82E0C"/>
    <w:rsid w:val="00F924DF"/>
    <w:rsid w:val="00FB02D0"/>
    <w:rsid w:val="00FC2132"/>
    <w:rsid w:val="00FD1543"/>
    <w:rsid w:val="00FE09B1"/>
    <w:rsid w:val="00FE489E"/>
    <w:rsid w:val="00FF08BA"/>
    <w:rsid w:val="00FF3C19"/>
    <w:rsid w:val="603E63DB"/>
    <w:rsid w:val="6CF6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F23433"/>
    <w:pPr>
      <w:keepNext/>
      <w:numPr>
        <w:numId w:val="30"/>
      </w:numPr>
      <w:outlineLvl w:val="0"/>
    </w:pPr>
    <w:rPr>
      <w:rFonts w:hAnsi="굴림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111"/>
    <w:pPr>
      <w:keepNext/>
      <w:numPr>
        <w:ilvl w:val="1"/>
        <w:numId w:val="30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E4111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F23433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B02D09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0">
    <w:name w:val="목록2"/>
    <w:basedOn w:val="1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0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616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E84F71"/>
  </w:style>
  <w:style w:type="paragraph" w:styleId="21">
    <w:name w:val="toc 2"/>
    <w:basedOn w:val="a"/>
    <w:next w:val="a"/>
    <w:autoRedefine/>
    <w:uiPriority w:val="39"/>
    <w:unhideWhenUsed/>
    <w:rsid w:val="00E84F71"/>
    <w:pPr>
      <w:ind w:leftChars="200" w:left="425"/>
    </w:pPr>
  </w:style>
  <w:style w:type="character" w:styleId="af">
    <w:name w:val="FollowedHyperlink"/>
    <w:basedOn w:val="a0"/>
    <w:uiPriority w:val="99"/>
    <w:semiHidden/>
    <w:unhideWhenUsed/>
    <w:rsid w:val="00B63B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98</TotalTime>
  <Pages>21</Pages>
  <Words>3973</Words>
  <Characters>22647</Characters>
  <Application>Microsoft Office Word</Application>
  <DocSecurity>0</DocSecurity>
  <Lines>188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Seungjin</dc:creator>
  <cp:lastModifiedBy>Asnir</cp:lastModifiedBy>
  <cp:revision>5</cp:revision>
  <cp:lastPrinted>2012-11-12T01:55:00Z</cp:lastPrinted>
  <dcterms:created xsi:type="dcterms:W3CDTF">2014-11-20T21:01:00Z</dcterms:created>
  <dcterms:modified xsi:type="dcterms:W3CDTF">2014-12-12T00:38:00Z</dcterms:modified>
</cp:coreProperties>
</file>