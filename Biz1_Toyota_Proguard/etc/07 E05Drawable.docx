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71" w:rsidRPr="00270E88" w:rsidRDefault="00BE078C" w:rsidP="00E84F71">
      <w:pPr>
        <w:rPr>
          <w:sz w:val="48"/>
        </w:rPr>
      </w:pPr>
      <w:r>
        <w:rPr>
          <w:rFonts w:hint="eastAsia"/>
          <w:sz w:val="48"/>
        </w:rPr>
        <w:t xml:space="preserve">E05 </w:t>
      </w:r>
      <w:proofErr w:type="spellStart"/>
      <w:r>
        <w:rPr>
          <w:rFonts w:hint="eastAsia"/>
          <w:sz w:val="48"/>
        </w:rPr>
        <w:t>Drawable</w:t>
      </w:r>
      <w:proofErr w:type="spellEnd"/>
      <w:r>
        <w:rPr>
          <w:sz w:val="48"/>
        </w:rPr>
        <w:t xml:space="preserve"> </w:t>
      </w:r>
      <w:r>
        <w:rPr>
          <w:rFonts w:hint="eastAsia"/>
          <w:sz w:val="48"/>
        </w:rPr>
        <w:t>예제</w:t>
      </w:r>
    </w:p>
    <w:p w:rsidR="00E84F71" w:rsidRDefault="00E84F71" w:rsidP="00E84F71"/>
    <w:p w:rsidR="00E84F71" w:rsidRDefault="00E84F71" w:rsidP="00E84F71">
      <w:r>
        <w:rPr>
          <w:rFonts w:hint="eastAsia"/>
        </w:rPr>
        <w:t>2014-</w:t>
      </w:r>
      <w:r w:rsidR="00856189">
        <w:t>11</w:t>
      </w:r>
      <w:r w:rsidR="00856189">
        <w:rPr>
          <w:rFonts w:hint="eastAsia"/>
        </w:rPr>
        <w:t>-</w:t>
      </w:r>
      <w:r w:rsidR="00BE078C">
        <w:t>25</w:t>
      </w:r>
    </w:p>
    <w:p w:rsidR="00E84F71" w:rsidRDefault="00E84F71" w:rsidP="00E84F71">
      <w:r>
        <w:rPr>
          <w:rFonts w:hint="eastAsia"/>
        </w:rPr>
        <w:t>이승진</w:t>
      </w:r>
    </w:p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:rsidR="00E84F71" w:rsidRPr="00FD2B15" w:rsidRDefault="00E84F71" w:rsidP="00E84F71">
      <w:pPr>
        <w:rPr>
          <w:b/>
        </w:rPr>
      </w:pPr>
    </w:p>
    <w:p w:rsidR="004651C7" w:rsidRDefault="00D155D8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 w:rsidR="00E84F71">
        <w:instrText xml:space="preserve"> </w:instrText>
      </w:r>
      <w:r w:rsidR="00E84F71">
        <w:rPr>
          <w:rFonts w:hint="eastAsia"/>
        </w:rPr>
        <w:instrText>TOC \o "1-2" \h \z \u</w:instrText>
      </w:r>
      <w:r w:rsidR="00E84F71">
        <w:instrText xml:space="preserve"> </w:instrText>
      </w:r>
      <w:r>
        <w:fldChar w:fldCharType="separate"/>
      </w:r>
      <w:hyperlink w:anchor="_Toc404915192" w:history="1">
        <w:r w:rsidR="004651C7" w:rsidRPr="00296032">
          <w:rPr>
            <w:rStyle w:val="a8"/>
            <w:noProof/>
          </w:rPr>
          <w:t>1. E05Drawable 프로젝트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193" w:history="1">
        <w:r w:rsidR="004651C7" w:rsidRPr="00296032">
          <w:rPr>
            <w:rStyle w:val="a8"/>
            <w:noProof/>
          </w:rPr>
          <w:t>1) 프로젝트 생성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4915194" w:history="1">
        <w:r w:rsidR="004651C7" w:rsidRPr="00296032">
          <w:rPr>
            <w:rStyle w:val="a8"/>
            <w:noProof/>
          </w:rPr>
          <w:t>2. FrameAnimationActivity 액티비티 생성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195" w:history="1">
        <w:r w:rsidR="004651C7" w:rsidRPr="00296032">
          <w:rPr>
            <w:rStyle w:val="a8"/>
            <w:noProof/>
          </w:rPr>
          <w:t>1) 프로젝트에 FrameAnimationActivity 액티비티 추가 생성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196" w:history="1">
        <w:r w:rsidR="004651C7" w:rsidRPr="00296032">
          <w:rPr>
            <w:rStyle w:val="a8"/>
            <w:noProof/>
          </w:rPr>
          <w:t>2) 프레임 애니메이션 그림 파일 추가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197" w:history="1">
        <w:r w:rsidR="004651C7" w:rsidRPr="00296032">
          <w:rPr>
            <w:rStyle w:val="a8"/>
            <w:noProof/>
          </w:rPr>
          <w:t>3) res/drawable-nodpi 폴더 추가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198" w:history="1">
        <w:r w:rsidR="004651C7" w:rsidRPr="00296032">
          <w:rPr>
            <w:rStyle w:val="a8"/>
            <w:noProof/>
          </w:rPr>
          <w:t>4) res/drawable-nodpi/frame_animation1.xml 생성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199" w:history="1">
        <w:r w:rsidR="004651C7" w:rsidRPr="00296032">
          <w:rPr>
            <w:rStyle w:val="a8"/>
            <w:noProof/>
          </w:rPr>
          <w:t>5) activity_frame_animation.xml 수정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200" w:history="1">
        <w:r w:rsidR="004651C7" w:rsidRPr="00296032">
          <w:rPr>
            <w:rStyle w:val="a8"/>
            <w:noProof/>
          </w:rPr>
          <w:t>6) FrameAnimationActivity.java 수정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4915201" w:history="1">
        <w:r w:rsidR="004651C7" w:rsidRPr="00296032">
          <w:rPr>
            <w:rStyle w:val="a8"/>
            <w:noProof/>
          </w:rPr>
          <w:t>3. MainActivity 수정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202" w:history="1">
        <w:r w:rsidR="004651C7" w:rsidRPr="00296032">
          <w:rPr>
            <w:rStyle w:val="a8"/>
            <w:noProof/>
          </w:rPr>
          <w:t>1) activity_main.xml 파일 수정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203" w:history="1">
        <w:r w:rsidR="004651C7" w:rsidRPr="00296032">
          <w:rPr>
            <w:rStyle w:val="a8"/>
            <w:noProof/>
          </w:rPr>
          <w:t>2) MainActivity.java 수정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51C7" w:rsidRDefault="00D155D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915204" w:history="1">
        <w:r w:rsidR="004651C7" w:rsidRPr="00296032">
          <w:rPr>
            <w:rStyle w:val="a8"/>
            <w:noProof/>
          </w:rPr>
          <w:t>3) 실행</w:t>
        </w:r>
        <w:r w:rsidR="004651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51C7">
          <w:rPr>
            <w:noProof/>
            <w:webHidden/>
          </w:rPr>
          <w:instrText xml:space="preserve"> PAGEREF _Toc404915204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51C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F71" w:rsidRDefault="00D155D8" w:rsidP="00E84F71">
      <w:r>
        <w:fldChar w:fldCharType="end"/>
      </w:r>
    </w:p>
    <w:p w:rsidR="00E84F71" w:rsidRDefault="00E84F71" w:rsidP="00E84F71"/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:rsidR="00E84F71" w:rsidRDefault="00E84F71" w:rsidP="00E84F71"/>
    <w:p w:rsidR="000372BE" w:rsidRDefault="000372BE" w:rsidP="00E84F71">
      <w:r>
        <w:rPr>
          <w:rFonts w:hint="eastAsia"/>
        </w:rPr>
        <w:t xml:space="preserve">간단한 메모장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만든다.</w:t>
      </w:r>
    </w:p>
    <w:p w:rsidR="000372BE" w:rsidRDefault="000372BE" w:rsidP="00E84F71">
      <w:r>
        <w:rPr>
          <w:rFonts w:hint="eastAsia"/>
        </w:rPr>
        <w:t>다음과 같은 기능을 구현한다</w:t>
      </w:r>
    </w:p>
    <w:p w:rsidR="000372BE" w:rsidRDefault="000372BE" w:rsidP="00E84F71">
      <w:r>
        <w:rPr>
          <w:rFonts w:hint="eastAsia"/>
        </w:rPr>
        <w:t>- 메모를 데이터베이스에 저장</w:t>
      </w:r>
    </w:p>
    <w:p w:rsidR="000372BE" w:rsidRDefault="000372BE" w:rsidP="00E84F71">
      <w:r>
        <w:rPr>
          <w:rFonts w:hint="eastAsia"/>
        </w:rPr>
        <w:t>- 메모 목록 보기</w:t>
      </w:r>
    </w:p>
    <w:p w:rsidR="000372BE" w:rsidRDefault="000372BE" w:rsidP="00E84F71">
      <w:r>
        <w:rPr>
          <w:rFonts w:hint="eastAsia"/>
        </w:rPr>
        <w:t>- 새 메모 작성 기능</w:t>
      </w:r>
    </w:p>
    <w:p w:rsidR="000372BE" w:rsidRDefault="000372BE" w:rsidP="00E84F71">
      <w:r>
        <w:rPr>
          <w:rFonts w:hint="eastAsia"/>
        </w:rPr>
        <w:t>- 메모 편집</w:t>
      </w:r>
    </w:p>
    <w:p w:rsidR="000372BE" w:rsidRDefault="000372BE" w:rsidP="00E84F71">
      <w:r>
        <w:rPr>
          <w:rFonts w:hint="eastAsia"/>
        </w:rPr>
        <w:t>- 메모 삭제</w:t>
      </w:r>
    </w:p>
    <w:p w:rsidR="000372BE" w:rsidRDefault="000372BE" w:rsidP="00E84F71"/>
    <w:p w:rsidR="00CB4CF3" w:rsidRDefault="00CB4CF3" w:rsidP="00E84F71"/>
    <w:p w:rsidR="00CB4CF3" w:rsidRDefault="00CB4CF3" w:rsidP="00E84F71"/>
    <w:p w:rsidR="00E84F71" w:rsidRPr="00270E88" w:rsidRDefault="00E84F71" w:rsidP="00E84F71"/>
    <w:p w:rsidR="0090412E" w:rsidRPr="00F23433" w:rsidRDefault="00E84F71" w:rsidP="00F23433">
      <w:pPr>
        <w:pStyle w:val="10"/>
      </w:pPr>
      <w:r>
        <w:br w:type="page"/>
      </w:r>
      <w:bookmarkStart w:id="0" w:name="_Toc397605022"/>
      <w:bookmarkStart w:id="1" w:name="_Toc399461803"/>
      <w:bookmarkStart w:id="2" w:name="_Toc404915192"/>
      <w:r w:rsidR="00635A15">
        <w:lastRenderedPageBreak/>
        <w:t>E05Drawable</w:t>
      </w:r>
      <w:r w:rsidR="00496FB6" w:rsidRPr="00F23433">
        <w:t xml:space="preserve"> </w:t>
      </w:r>
      <w:bookmarkEnd w:id="0"/>
      <w:bookmarkEnd w:id="1"/>
      <w:r w:rsidR="00496FB6" w:rsidRPr="00F23433">
        <w:rPr>
          <w:rFonts w:hint="eastAsia"/>
        </w:rPr>
        <w:t>프로젝트</w:t>
      </w:r>
      <w:bookmarkEnd w:id="2"/>
    </w:p>
    <w:p w:rsidR="0090412E" w:rsidRPr="00496FB6" w:rsidRDefault="0090412E" w:rsidP="0090412E"/>
    <w:p w:rsidR="00635A15" w:rsidRDefault="00635A15" w:rsidP="0090412E"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리소스를 활용하는 간단한 예제들을 만들어보자</w:t>
      </w:r>
    </w:p>
    <w:p w:rsidR="00496FB6" w:rsidRDefault="00496FB6" w:rsidP="0090412E">
      <w:r>
        <w:rPr>
          <w:rFonts w:hint="eastAsia"/>
        </w:rPr>
        <w:t xml:space="preserve">먼저 </w:t>
      </w:r>
      <w:r w:rsidR="00635A15">
        <w:rPr>
          <w:rFonts w:hint="eastAsia"/>
        </w:rPr>
        <w:t>메인 화면을</w:t>
      </w:r>
      <w:r>
        <w:t xml:space="preserve"> </w:t>
      </w:r>
      <w:r>
        <w:rPr>
          <w:rFonts w:hint="eastAsia"/>
        </w:rPr>
        <w:t xml:space="preserve">보여주는 </w:t>
      </w:r>
      <w:proofErr w:type="spellStart"/>
      <w:r>
        <w:rPr>
          <w:rFonts w:hint="eastAsia"/>
        </w:rPr>
        <w:t>액티비티부터</w:t>
      </w:r>
      <w:proofErr w:type="spellEnd"/>
      <w:r>
        <w:rPr>
          <w:rFonts w:hint="eastAsia"/>
        </w:rPr>
        <w:t xml:space="preserve"> 만들자</w:t>
      </w:r>
    </w:p>
    <w:p w:rsidR="0090412E" w:rsidRPr="00635A15" w:rsidRDefault="0090412E" w:rsidP="0090412E"/>
    <w:p w:rsidR="0090412E" w:rsidRPr="005E4111" w:rsidRDefault="0090412E" w:rsidP="005E4111">
      <w:pPr>
        <w:pStyle w:val="2"/>
      </w:pPr>
      <w:bookmarkStart w:id="3" w:name="_Toc399461804"/>
      <w:bookmarkStart w:id="4" w:name="_Toc404915193"/>
      <w:r w:rsidRPr="005E4111">
        <w:rPr>
          <w:rFonts w:hint="eastAsia"/>
        </w:rPr>
        <w:t>프로젝트 생성</w:t>
      </w:r>
      <w:bookmarkEnd w:id="3"/>
      <w:bookmarkEnd w:id="4"/>
    </w:p>
    <w:p w:rsidR="0090412E" w:rsidRDefault="0090412E" w:rsidP="0090412E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</w:t>
      </w:r>
      <w:proofErr w:type="spellStart"/>
      <w:r>
        <w:t>Andoid</w:t>
      </w:r>
      <w:proofErr w:type="spellEnd"/>
      <w:r>
        <w:t xml:space="preserve"> </w:t>
      </w:r>
      <w:proofErr w:type="spellStart"/>
      <w:r>
        <w:t>Applicaton</w:t>
      </w:r>
      <w:proofErr w:type="spellEnd"/>
      <w:r>
        <w:t xml:space="preserve"> Project</w:t>
      </w:r>
    </w:p>
    <w:p w:rsidR="0090412E" w:rsidRDefault="008B00FF" w:rsidP="0090412E">
      <w:r>
        <w:rPr>
          <w:noProof/>
        </w:rPr>
        <w:drawing>
          <wp:inline distT="0" distB="0" distL="0" distR="0">
            <wp:extent cx="5627854" cy="4804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23" cy="48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FF" w:rsidRDefault="008B00FF" w:rsidP="0090412E"/>
    <w:p w:rsidR="00496FB6" w:rsidRDefault="00496FB6" w:rsidP="0090412E"/>
    <w:p w:rsidR="0090412E" w:rsidRDefault="0090412E" w:rsidP="0090412E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:rsidR="00F23433" w:rsidRDefault="00F23433" w:rsidP="00F23433"/>
    <w:p w:rsidR="00B22E08" w:rsidRDefault="00B22E08" w:rsidP="00B22E08"/>
    <w:p w:rsidR="00635A15" w:rsidRDefault="00635A15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8A4B00" w:rsidRDefault="008A4B00" w:rsidP="008A4B00">
      <w:pPr>
        <w:pStyle w:val="10"/>
      </w:pPr>
      <w:bookmarkStart w:id="5" w:name="_Toc404915194"/>
      <w:proofErr w:type="spellStart"/>
      <w:r>
        <w:rPr>
          <w:rFonts w:hint="eastAsia"/>
        </w:rPr>
        <w:lastRenderedPageBreak/>
        <w:t>FrameAnimationActivity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생성</w:t>
      </w:r>
      <w:bookmarkEnd w:id="5"/>
    </w:p>
    <w:p w:rsidR="008A4B00" w:rsidRDefault="008A4B00" w:rsidP="008A4B00"/>
    <w:p w:rsidR="008A4B00" w:rsidRDefault="008A4B00" w:rsidP="008A4B00">
      <w:pPr>
        <w:pStyle w:val="2"/>
      </w:pPr>
      <w:bookmarkStart w:id="6" w:name="_Toc404915195"/>
      <w:r>
        <w:rPr>
          <w:rFonts w:hint="eastAsia"/>
        </w:rPr>
        <w:t xml:space="preserve">프로젝트에 </w:t>
      </w:r>
      <w:proofErr w:type="spellStart"/>
      <w:r>
        <w:t>FrameAnimationActivity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생성</w:t>
      </w:r>
      <w:bookmarkEnd w:id="6"/>
    </w:p>
    <w:p w:rsidR="008A4B00" w:rsidRDefault="008A4B00" w:rsidP="008A4B00"/>
    <w:p w:rsidR="008A4B00" w:rsidRDefault="008A4B00" w:rsidP="008A4B00">
      <w:r>
        <w:rPr>
          <w:rFonts w:hint="eastAsia"/>
        </w:rPr>
        <w:t>간단한 프레임 애니메이션</w:t>
      </w:r>
      <w:r>
        <w:t>(frame animation)</w:t>
      </w:r>
      <w:r>
        <w:rPr>
          <w:rFonts w:hint="eastAsia"/>
        </w:rPr>
        <w:t xml:space="preserve">을 보여주기 위한 </w:t>
      </w:r>
      <w:r>
        <w:t xml:space="preserve">FrameAnimationActivity </w:t>
      </w:r>
      <w:r>
        <w:rPr>
          <w:rFonts w:hint="eastAsia"/>
        </w:rPr>
        <w:t>클래스를 구현하자.</w:t>
      </w:r>
    </w:p>
    <w:p w:rsidR="008A4B00" w:rsidRDefault="008A4B00" w:rsidP="008A4B00"/>
    <w:p w:rsidR="008A4B00" w:rsidRDefault="008A4B00" w:rsidP="008A4B00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</w:t>
      </w:r>
    </w:p>
    <w:p w:rsidR="008A4B00" w:rsidRDefault="008A4B00" w:rsidP="008A4B00">
      <w:r>
        <w:rPr>
          <w:noProof/>
        </w:rPr>
        <w:drawing>
          <wp:inline distT="0" distB="0" distL="0" distR="0">
            <wp:extent cx="3903884" cy="371798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62" cy="37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00" w:rsidRDefault="008A4B00" w:rsidP="008A4B00">
      <w:r>
        <w:rPr>
          <w:rFonts w:hint="eastAsia"/>
        </w:rPr>
        <w:t>Android Activity 선택</w:t>
      </w:r>
    </w:p>
    <w:p w:rsidR="008A4B00" w:rsidRDefault="008A4B00" w:rsidP="008A4B00">
      <w:r>
        <w:rPr>
          <w:rFonts w:hint="eastAsia"/>
        </w:rPr>
        <w:t>Next 버튼 클릭</w:t>
      </w:r>
    </w:p>
    <w:p w:rsidR="008A4B00" w:rsidRDefault="008A4B00" w:rsidP="008A4B00"/>
    <w:p w:rsidR="008A4B00" w:rsidRDefault="008A4B00" w:rsidP="008A4B00">
      <w:r>
        <w:rPr>
          <w:noProof/>
        </w:rPr>
        <w:drawing>
          <wp:inline distT="0" distB="0" distL="0" distR="0">
            <wp:extent cx="4320109" cy="3450566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17" cy="34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00" w:rsidRDefault="008A4B00" w:rsidP="008A4B00">
      <w:r>
        <w:rPr>
          <w:rFonts w:hint="eastAsia"/>
        </w:rPr>
        <w:t>Blank Activity</w:t>
      </w:r>
      <w:r>
        <w:t xml:space="preserve"> </w:t>
      </w:r>
      <w:r>
        <w:rPr>
          <w:rFonts w:hint="eastAsia"/>
        </w:rPr>
        <w:t>선택</w:t>
      </w:r>
    </w:p>
    <w:p w:rsidR="008A4B00" w:rsidRDefault="008A4B00" w:rsidP="008A4B00">
      <w:r>
        <w:rPr>
          <w:rFonts w:hint="eastAsia"/>
        </w:rPr>
        <w:t>Next 버튼 클릭</w:t>
      </w:r>
    </w:p>
    <w:p w:rsidR="008A4B00" w:rsidRDefault="008A4B00" w:rsidP="008A4B00"/>
    <w:p w:rsidR="008A4B00" w:rsidRDefault="008A4B00" w:rsidP="008A4B00">
      <w:r>
        <w:rPr>
          <w:noProof/>
        </w:rPr>
        <w:lastRenderedPageBreak/>
        <w:drawing>
          <wp:inline distT="0" distB="0" distL="0" distR="0">
            <wp:extent cx="5962650" cy="476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00" w:rsidRDefault="008A4B00" w:rsidP="008A4B00"/>
    <w:tbl>
      <w:tblPr>
        <w:tblStyle w:val="ae"/>
        <w:tblW w:w="0" w:type="auto"/>
        <w:tblLook w:val="04A0"/>
      </w:tblPr>
      <w:tblGrid>
        <w:gridCol w:w="2122"/>
        <w:gridCol w:w="3543"/>
        <w:gridCol w:w="4791"/>
      </w:tblGrid>
      <w:tr w:rsidR="008A4B00" w:rsidRPr="006D1165" w:rsidTr="00B10C97">
        <w:tc>
          <w:tcPr>
            <w:tcW w:w="2122" w:type="dxa"/>
            <w:shd w:val="clear" w:color="auto" w:fill="D9D9D9" w:themeFill="background1" w:themeFillShade="D9"/>
          </w:tcPr>
          <w:p w:rsidR="008A4B00" w:rsidRPr="006D1165" w:rsidRDefault="008A4B00" w:rsidP="00B10C97">
            <w:r>
              <w:rPr>
                <w:rFonts w:hint="eastAsia"/>
              </w:rPr>
              <w:t>입력 항목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8A4B00" w:rsidRPr="006D1165" w:rsidRDefault="008A4B00" w:rsidP="00B10C97">
            <w:r>
              <w:rPr>
                <w:rFonts w:hint="eastAsia"/>
              </w:rPr>
              <w:t>입력 값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8A4B00" w:rsidRPr="006D1165" w:rsidRDefault="008A4B00" w:rsidP="00B10C97">
            <w:r>
              <w:rPr>
                <w:rFonts w:hint="eastAsia"/>
              </w:rPr>
              <w:t>입력 항목 설명</w:t>
            </w:r>
          </w:p>
        </w:tc>
      </w:tr>
      <w:tr w:rsidR="008A4B00" w:rsidRPr="006D1165" w:rsidTr="00B10C97">
        <w:tc>
          <w:tcPr>
            <w:tcW w:w="2122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 xml:space="preserve">Project: </w:t>
            </w:r>
          </w:p>
        </w:tc>
        <w:tc>
          <w:tcPr>
            <w:tcW w:w="3543" w:type="dxa"/>
          </w:tcPr>
          <w:p w:rsidR="008A4B00" w:rsidRPr="006D1165" w:rsidRDefault="008A4B00" w:rsidP="008A4B00">
            <w:r>
              <w:rPr>
                <w:rFonts w:hint="eastAsia"/>
              </w:rPr>
              <w:t>E05Drawable</w:t>
            </w:r>
          </w:p>
        </w:tc>
        <w:tc>
          <w:tcPr>
            <w:tcW w:w="4791" w:type="dxa"/>
          </w:tcPr>
          <w:p w:rsidR="008A4B00" w:rsidRPr="006D1165" w:rsidRDefault="008A4B00" w:rsidP="00B10C97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</w:tr>
      <w:tr w:rsidR="008A4B00" w:rsidRPr="006D1165" w:rsidTr="00B10C97">
        <w:tc>
          <w:tcPr>
            <w:tcW w:w="2122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>Activity Name:</w:t>
            </w:r>
          </w:p>
        </w:tc>
        <w:tc>
          <w:tcPr>
            <w:tcW w:w="3543" w:type="dxa"/>
          </w:tcPr>
          <w:p w:rsidR="008A4B00" w:rsidRPr="006D1165" w:rsidRDefault="008A4B00" w:rsidP="008A4B00">
            <w:proofErr w:type="spellStart"/>
            <w:r>
              <w:t>FrameAnimation</w:t>
            </w:r>
            <w:r w:rsidRPr="006D1165">
              <w:rPr>
                <w:rFonts w:hint="eastAsia"/>
              </w:rPr>
              <w:t>Activity</w:t>
            </w:r>
            <w:proofErr w:type="spellEnd"/>
          </w:p>
        </w:tc>
        <w:tc>
          <w:tcPr>
            <w:tcW w:w="4791" w:type="dxa"/>
          </w:tcPr>
          <w:p w:rsidR="008A4B00" w:rsidRPr="006D1165" w:rsidRDefault="008A4B00" w:rsidP="00B10C97"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클래스명</w:t>
            </w:r>
            <w:proofErr w:type="spellEnd"/>
          </w:p>
        </w:tc>
      </w:tr>
      <w:tr w:rsidR="008A4B00" w:rsidRPr="006D1165" w:rsidTr="00B10C97">
        <w:tc>
          <w:tcPr>
            <w:tcW w:w="2122" w:type="dxa"/>
          </w:tcPr>
          <w:p w:rsidR="008A4B00" w:rsidRPr="006D1165" w:rsidRDefault="008A4B00" w:rsidP="00B10C97">
            <w:r w:rsidRPr="006D1165">
              <w:t>Layout Name:</w:t>
            </w:r>
          </w:p>
        </w:tc>
        <w:tc>
          <w:tcPr>
            <w:tcW w:w="3543" w:type="dxa"/>
          </w:tcPr>
          <w:p w:rsidR="008A4B00" w:rsidRPr="006D1165" w:rsidRDefault="008A4B00" w:rsidP="00B10C97">
            <w:proofErr w:type="spellStart"/>
            <w:r>
              <w:t>activity_frame_animation</w:t>
            </w:r>
            <w:proofErr w:type="spellEnd"/>
          </w:p>
        </w:tc>
        <w:tc>
          <w:tcPr>
            <w:tcW w:w="4791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 xml:space="preserve">레이아웃 리소스 </w:t>
            </w:r>
            <w:r w:rsidRPr="006D1165">
              <w:t xml:space="preserve">XML </w:t>
            </w:r>
            <w:r w:rsidRPr="006D1165">
              <w:rPr>
                <w:rFonts w:hint="eastAsia"/>
              </w:rPr>
              <w:t>파일명</w:t>
            </w:r>
          </w:p>
        </w:tc>
      </w:tr>
      <w:tr w:rsidR="008A4B00" w:rsidRPr="006D1165" w:rsidTr="00B10C97">
        <w:tc>
          <w:tcPr>
            <w:tcW w:w="2122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>Title:</w:t>
            </w:r>
          </w:p>
        </w:tc>
        <w:tc>
          <w:tcPr>
            <w:tcW w:w="3543" w:type="dxa"/>
          </w:tcPr>
          <w:p w:rsidR="008A4B00" w:rsidRPr="006D1165" w:rsidRDefault="008A4B00" w:rsidP="00B10C97">
            <w:proofErr w:type="spellStart"/>
            <w:r>
              <w:t>FrameAnimatioActivity</w:t>
            </w:r>
            <w:proofErr w:type="spellEnd"/>
          </w:p>
        </w:tc>
        <w:tc>
          <w:tcPr>
            <w:tcW w:w="4791" w:type="dxa"/>
          </w:tcPr>
          <w:p w:rsidR="008A4B00" w:rsidRPr="006D1165" w:rsidRDefault="008A4B00" w:rsidP="00B10C97"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제목줄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표시될 문자열</w:t>
            </w:r>
          </w:p>
        </w:tc>
      </w:tr>
      <w:tr w:rsidR="008A4B00" w:rsidRPr="006D1165" w:rsidTr="00B10C97">
        <w:tc>
          <w:tcPr>
            <w:tcW w:w="2122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>Launcher Activity:</w:t>
            </w:r>
            <w:r w:rsidRPr="006D1165">
              <w:t xml:space="preserve"> </w:t>
            </w:r>
          </w:p>
        </w:tc>
        <w:tc>
          <w:tcPr>
            <w:tcW w:w="3543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 xml:space="preserve">체크 </w:t>
            </w:r>
            <w:proofErr w:type="spellStart"/>
            <w:r w:rsidRPr="006D1165">
              <w:rPr>
                <w:rFonts w:hint="eastAsia"/>
              </w:rPr>
              <w:t>안함</w:t>
            </w:r>
            <w:proofErr w:type="spellEnd"/>
          </w:p>
        </w:tc>
        <w:tc>
          <w:tcPr>
            <w:tcW w:w="4791" w:type="dxa"/>
          </w:tcPr>
          <w:p w:rsidR="008A4B00" w:rsidRPr="006D1165" w:rsidRDefault="008A4B00" w:rsidP="00B10C97"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액티비티를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앱을</w:t>
            </w:r>
            <w:proofErr w:type="spellEnd"/>
            <w:r w:rsidRPr="006D1165">
              <w:rPr>
                <w:rFonts w:hint="eastAsia"/>
              </w:rPr>
              <w:t xml:space="preserve"> 시작할 때 처음 실행되는 시작 </w:t>
            </w:r>
            <w:proofErr w:type="spellStart"/>
            <w:r w:rsidRPr="006D1165">
              <w:rPr>
                <w:rFonts w:hint="eastAsia"/>
              </w:rPr>
              <w:t>액티비티로</w:t>
            </w:r>
            <w:proofErr w:type="spellEnd"/>
            <w:r w:rsidRPr="006D1165">
              <w:rPr>
                <w:rFonts w:hint="eastAsia"/>
              </w:rPr>
              <w:t xml:space="preserve"> 설정할 것인가?</w:t>
            </w:r>
          </w:p>
        </w:tc>
      </w:tr>
      <w:tr w:rsidR="008A4B00" w:rsidRPr="006D1165" w:rsidTr="00B10C97">
        <w:tc>
          <w:tcPr>
            <w:tcW w:w="2122" w:type="dxa"/>
          </w:tcPr>
          <w:p w:rsidR="008A4B00" w:rsidRPr="006D1165" w:rsidRDefault="008A4B00" w:rsidP="00B10C97">
            <w:r w:rsidRPr="006D1165">
              <w:t xml:space="preserve">Hierarchical Parent: </w:t>
            </w:r>
          </w:p>
        </w:tc>
        <w:tc>
          <w:tcPr>
            <w:tcW w:w="3543" w:type="dxa"/>
          </w:tcPr>
          <w:p w:rsidR="008A4B00" w:rsidRPr="006D1165" w:rsidRDefault="008A4B00" w:rsidP="00B10C97">
            <w:r>
              <w:t>skhu.sw.e05drawable.MainActivity</w:t>
            </w:r>
          </w:p>
        </w:tc>
        <w:tc>
          <w:tcPr>
            <w:tcW w:w="4791" w:type="dxa"/>
          </w:tcPr>
          <w:p w:rsidR="008A4B00" w:rsidRPr="006D1165" w:rsidRDefault="008A4B00" w:rsidP="00B10C97">
            <w:r w:rsidRPr="006D1165">
              <w:rPr>
                <w:rFonts w:hint="eastAsia"/>
              </w:rPr>
              <w:t xml:space="preserve">이 </w:t>
            </w:r>
            <w:proofErr w:type="spellStart"/>
            <w:r w:rsidRPr="006D1165">
              <w:rPr>
                <w:rFonts w:hint="eastAsia"/>
              </w:rPr>
              <w:t>액티비티에서</w:t>
            </w:r>
            <w:proofErr w:type="spellEnd"/>
            <w:r w:rsidRPr="006D1165">
              <w:rPr>
                <w:rFonts w:hint="eastAsia"/>
              </w:rPr>
              <w:t xml:space="preserve"> 백 버튼을 눌렀을 때 자동으로 </w:t>
            </w:r>
            <w:r w:rsidRPr="006D1165">
              <w:t xml:space="preserve"> </w:t>
            </w:r>
            <w:r w:rsidRPr="006D1165">
              <w:rPr>
                <w:rFonts w:hint="eastAsia"/>
              </w:rPr>
              <w:t xml:space="preserve">넘어갈 목적지 </w:t>
            </w:r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클래스</w:t>
            </w:r>
            <w:r>
              <w:rPr>
                <w:rFonts w:hint="eastAsia"/>
              </w:rPr>
              <w:t xml:space="preserve"> 지정</w:t>
            </w:r>
          </w:p>
        </w:tc>
      </w:tr>
    </w:tbl>
    <w:p w:rsidR="008A4B00" w:rsidRDefault="008A4B00" w:rsidP="008A4B00">
      <w:r>
        <w:rPr>
          <w:rFonts w:hint="eastAsia"/>
        </w:rPr>
        <w:t xml:space="preserve">위와 같이 입력하고 </w:t>
      </w:r>
      <w:r>
        <w:t xml:space="preserve">Next </w:t>
      </w:r>
      <w:r>
        <w:rPr>
          <w:rFonts w:hint="eastAsia"/>
        </w:rPr>
        <w:t>버튼 클릭</w:t>
      </w:r>
    </w:p>
    <w:p w:rsidR="008A4B00" w:rsidRDefault="008A4B00" w:rsidP="008A4B00">
      <w:r>
        <w:rPr>
          <w:rFonts w:hint="eastAsia"/>
        </w:rPr>
        <w:t xml:space="preserve">다음 화면에서 그냥 </w:t>
      </w:r>
      <w:r>
        <w:t xml:space="preserve">Finish </w:t>
      </w:r>
      <w:r>
        <w:rPr>
          <w:rFonts w:hint="eastAsia"/>
        </w:rPr>
        <w:t>버튼을 클릭.</w:t>
      </w:r>
    </w:p>
    <w:p w:rsidR="008A4B00" w:rsidRDefault="008A4B00" w:rsidP="008A4B00"/>
    <w:p w:rsidR="008A4B00" w:rsidRDefault="008A4B00" w:rsidP="008A4B00"/>
    <w:p w:rsidR="00B10C97" w:rsidRDefault="00B10C97" w:rsidP="00B10C97">
      <w:pPr>
        <w:pStyle w:val="2"/>
      </w:pPr>
      <w:bookmarkStart w:id="7" w:name="_Toc404915196"/>
      <w:r>
        <w:rPr>
          <w:rFonts w:hint="eastAsia"/>
        </w:rPr>
        <w:t>프레임 애니메이션 그림 파일 추가</w:t>
      </w:r>
      <w:bookmarkEnd w:id="7"/>
    </w:p>
    <w:p w:rsidR="00B10C97" w:rsidRDefault="00B10C97" w:rsidP="00B10C97"/>
    <w:p w:rsidR="00B10C97" w:rsidRDefault="00B10C97" w:rsidP="00B10C97">
      <w:r>
        <w:rPr>
          <w:rFonts w:hint="eastAsia"/>
        </w:rPr>
        <w:t xml:space="preserve">프레임 애니메이션이란 조금씩 다르게 그린 그림 </w:t>
      </w:r>
      <w:proofErr w:type="spellStart"/>
      <w:r>
        <w:rPr>
          <w:rFonts w:hint="eastAsia"/>
        </w:rPr>
        <w:t>여러장을</w:t>
      </w:r>
      <w:proofErr w:type="spellEnd"/>
      <w:r>
        <w:rPr>
          <w:rFonts w:hint="eastAsia"/>
        </w:rPr>
        <w:t xml:space="preserve"> 순서대로 재빨리 교체해서 보여주어,</w:t>
      </w:r>
      <w:r>
        <w:t xml:space="preserve"> </w:t>
      </w:r>
      <w:r>
        <w:rPr>
          <w:rFonts w:hint="eastAsia"/>
        </w:rPr>
        <w:t>마치 그림이 움직이는 것 같은 시각적 효과를 일으키는 애니메이션 기법을 말한다.</w:t>
      </w:r>
      <w:r>
        <w:t xml:space="preserve"> </w:t>
      </w:r>
      <w:r>
        <w:rPr>
          <w:rFonts w:hint="eastAsia"/>
        </w:rPr>
        <w:t>전통 만화 영화 제작 기법이기도 하다.</w:t>
      </w:r>
    </w:p>
    <w:p w:rsidR="00B10C97" w:rsidRDefault="00B10C97" w:rsidP="00B10C97"/>
    <w:p w:rsidR="00B10C97" w:rsidRDefault="00B10C97" w:rsidP="00B10C97">
      <w:r>
        <w:rPr>
          <w:rFonts w:hint="eastAsia"/>
        </w:rPr>
        <w:t xml:space="preserve">프레임 애니메이션에 보여줄 그림 </w:t>
      </w:r>
      <w:proofErr w:type="spellStart"/>
      <w:r>
        <w:rPr>
          <w:rFonts w:hint="eastAsia"/>
        </w:rPr>
        <w:t>여러장을</w:t>
      </w:r>
      <w:proofErr w:type="spellEnd"/>
      <w:r>
        <w:rPr>
          <w:rFonts w:hint="eastAsia"/>
        </w:rPr>
        <w:t xml:space="preserve"> 프로젝트의 리소스(</w:t>
      </w:r>
      <w:r>
        <w:t>resource)</w:t>
      </w:r>
      <w:r>
        <w:rPr>
          <w:rFonts w:hint="eastAsia"/>
        </w:rPr>
        <w:t>에 추가하자.</w:t>
      </w:r>
    </w:p>
    <w:p w:rsidR="00B10C97" w:rsidRDefault="00B10C97" w:rsidP="00B10C97"/>
    <w:p w:rsidR="00B10C97" w:rsidRDefault="00F03C7C" w:rsidP="00B10C97">
      <w:r>
        <w:rPr>
          <w:rFonts w:hint="eastAsia"/>
        </w:rPr>
        <w:t xml:space="preserve">강의노트 </w:t>
      </w:r>
      <w:proofErr w:type="spellStart"/>
      <w:r>
        <w:rPr>
          <w:rFonts w:hint="eastAsia"/>
        </w:rPr>
        <w:t>웹폴더에서</w:t>
      </w:r>
      <w:proofErr w:type="spellEnd"/>
      <w:r>
        <w:rPr>
          <w:rFonts w:hint="eastAsia"/>
        </w:rPr>
        <w:t xml:space="preserve"> </w:t>
      </w:r>
      <w:r>
        <w:t xml:space="preserve">frame_animation_images.zip </w:t>
      </w:r>
      <w:r>
        <w:rPr>
          <w:rFonts w:hint="eastAsia"/>
        </w:rPr>
        <w:t>압축파일을 다운로드하자.</w:t>
      </w:r>
    </w:p>
    <w:p w:rsidR="00F03C7C" w:rsidRDefault="00F03C7C" w:rsidP="00B10C97">
      <w:r>
        <w:rPr>
          <w:rFonts w:hint="eastAsia"/>
        </w:rPr>
        <w:t>이 압축파일에 들어있는 이미지 파일(</w:t>
      </w:r>
      <w:r>
        <w:t>frame01.png ~ frame10.png)</w:t>
      </w:r>
      <w:r>
        <w:rPr>
          <w:rFonts w:hint="eastAsia"/>
        </w:rPr>
        <w:t xml:space="preserve">들을 프로젝트의 </w:t>
      </w:r>
      <w:r>
        <w:t>res/</w:t>
      </w:r>
      <w:proofErr w:type="spellStart"/>
      <w:r>
        <w:t>drawable-xxhdpi</w:t>
      </w:r>
      <w:proofErr w:type="spellEnd"/>
      <w:r>
        <w:t xml:space="preserve"> </w:t>
      </w:r>
      <w:r>
        <w:rPr>
          <w:rFonts w:hint="eastAsia"/>
        </w:rPr>
        <w:t>폴더 아래에 복사하자.</w:t>
      </w:r>
    </w:p>
    <w:p w:rsidR="00F03C7C" w:rsidRDefault="00F03C7C" w:rsidP="00B10C97">
      <w:r>
        <w:rPr>
          <w:noProof/>
        </w:rPr>
        <w:lastRenderedPageBreak/>
        <w:drawing>
          <wp:inline distT="0" distB="0" distL="0" distR="0">
            <wp:extent cx="3057525" cy="7410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65" w:rsidRDefault="007A2865" w:rsidP="00B10C97">
      <w:r>
        <w:rPr>
          <w:rFonts w:hint="eastAsia"/>
        </w:rPr>
        <w:t xml:space="preserve">추가된 그림 파일들의 </w:t>
      </w:r>
      <w:r>
        <w:t>ID</w:t>
      </w:r>
      <w:r>
        <w:rPr>
          <w:rFonts w:hint="eastAsia"/>
        </w:rPr>
        <w:t>는 다음과 같다.</w:t>
      </w:r>
    </w:p>
    <w:p w:rsidR="007A2865" w:rsidRDefault="007A2865" w:rsidP="00B10C97">
      <w:r>
        <w:rPr>
          <w:rFonts w:hint="eastAsia"/>
        </w:rPr>
        <w:t xml:space="preserve">XML 파일에서 </w:t>
      </w:r>
      <w:r>
        <w:t>ID</w:t>
      </w:r>
      <w:r>
        <w:rPr>
          <w:rFonts w:hint="eastAsia"/>
        </w:rPr>
        <w:t>를 사용할 때:</w:t>
      </w:r>
      <w:r>
        <w:t xml:space="preserve">  @</w:t>
      </w:r>
      <w:proofErr w:type="spellStart"/>
      <w:r>
        <w:t>drawable</w:t>
      </w:r>
      <w:proofErr w:type="spellEnd"/>
      <w:r>
        <w:t>/frame01, @</w:t>
      </w:r>
      <w:proofErr w:type="spellStart"/>
      <w:r>
        <w:t>drawable</w:t>
      </w:r>
      <w:proofErr w:type="spellEnd"/>
      <w:r>
        <w:t>/frame02, ~ @</w:t>
      </w:r>
      <w:proofErr w:type="spellStart"/>
      <w:r>
        <w:t>drawable</w:t>
      </w:r>
      <w:proofErr w:type="spellEnd"/>
      <w:r>
        <w:t>/frame10</w:t>
      </w:r>
    </w:p>
    <w:p w:rsidR="007A2865" w:rsidRDefault="007A2865" w:rsidP="00B10C97">
      <w:r>
        <w:t xml:space="preserve">Java </w:t>
      </w:r>
      <w:r>
        <w:rPr>
          <w:rFonts w:hint="eastAsia"/>
        </w:rPr>
        <w:t xml:space="preserve">파일에서 </w:t>
      </w:r>
      <w:r>
        <w:t>ID</w:t>
      </w:r>
      <w:r>
        <w:rPr>
          <w:rFonts w:hint="eastAsia"/>
        </w:rPr>
        <w:t>를 사용할 때:</w:t>
      </w:r>
      <w:r>
        <w:t xml:space="preserve">  R.drawable.frame01, R.drawable.frame02, ~</w:t>
      </w:r>
      <w:r w:rsidRPr="007A2865">
        <w:t xml:space="preserve"> </w:t>
      </w:r>
      <w:r>
        <w:t>R.drawable.frame10</w:t>
      </w:r>
    </w:p>
    <w:p w:rsidR="00F03C7C" w:rsidRDefault="00F03C7C" w:rsidP="00B10C97"/>
    <w:p w:rsidR="00F03C7C" w:rsidRPr="00F03C7C" w:rsidRDefault="00F03C7C" w:rsidP="00B10C97"/>
    <w:p w:rsidR="00F03C7C" w:rsidRDefault="00F03C7C" w:rsidP="00F03C7C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기기의 해상도별로 적당한 크기의 이미지를 따로 저장하기 위해서, </w:t>
      </w:r>
      <w:proofErr w:type="spellStart"/>
      <w:r>
        <w:t>drawable</w:t>
      </w:r>
      <w:proofErr w:type="spellEnd"/>
      <w:r>
        <w:t xml:space="preserve"> </w:t>
      </w:r>
      <w:r>
        <w:rPr>
          <w:rFonts w:hint="eastAsia"/>
        </w:rPr>
        <w:t xml:space="preserve">리소스 폴더가 </w:t>
      </w:r>
      <w:proofErr w:type="spellStart"/>
      <w:r>
        <w:rPr>
          <w:rFonts w:hint="eastAsia"/>
        </w:rPr>
        <w:t>여러개이다</w:t>
      </w:r>
      <w:proofErr w:type="spellEnd"/>
      <w:r>
        <w:t xml:space="preserve"> (</w:t>
      </w:r>
      <w:proofErr w:type="spellStart"/>
      <w:r>
        <w:t>drawable-ldpi</w:t>
      </w:r>
      <w:proofErr w:type="spellEnd"/>
      <w:r>
        <w:t xml:space="preserve">, </w:t>
      </w:r>
      <w:proofErr w:type="spellStart"/>
      <w:r>
        <w:t>drawable-mdpi</w:t>
      </w:r>
      <w:proofErr w:type="spellEnd"/>
      <w:r>
        <w:t xml:space="preserve">, </w:t>
      </w:r>
      <w:proofErr w:type="spellStart"/>
      <w:r>
        <w:t>drawable-hdpi</w:t>
      </w:r>
      <w:proofErr w:type="spellEnd"/>
      <w:r>
        <w:t xml:space="preserve">, </w:t>
      </w:r>
      <w:proofErr w:type="spellStart"/>
      <w:r>
        <w:t>drawable-xhdpi</w:t>
      </w:r>
      <w:proofErr w:type="spellEnd"/>
      <w:r>
        <w:t xml:space="preserve">, </w:t>
      </w:r>
      <w:proofErr w:type="spellStart"/>
      <w:r>
        <w:t>drawable-xxhdpi</w:t>
      </w:r>
      <w:proofErr w:type="spellEnd"/>
      <w:r>
        <w:t>).</w:t>
      </w:r>
    </w:p>
    <w:p w:rsidR="00F03C7C" w:rsidRDefault="00F03C7C" w:rsidP="00F03C7C"/>
    <w:p w:rsidR="00F03C7C" w:rsidRDefault="00F03C7C" w:rsidP="00F03C7C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사용할 그림 파일을 해상도별로 다른 크기로 </w:t>
      </w:r>
      <w:proofErr w:type="spellStart"/>
      <w:r w:rsidR="00FC1A45">
        <w:rPr>
          <w:rFonts w:hint="eastAsia"/>
        </w:rPr>
        <w:t>여러개를</w:t>
      </w:r>
      <w:proofErr w:type="spellEnd"/>
      <w:r w:rsidR="00FC1A45">
        <w:rPr>
          <w:rFonts w:hint="eastAsia"/>
        </w:rPr>
        <w:t xml:space="preserve"> 각각 따로</w:t>
      </w:r>
      <w:r>
        <w:rPr>
          <w:rFonts w:hint="eastAsia"/>
        </w:rPr>
        <w:t xml:space="preserve"> </w:t>
      </w:r>
      <w:r w:rsidR="00FC1A45">
        <w:rPr>
          <w:rFonts w:hint="eastAsia"/>
        </w:rPr>
        <w:t>만들었다면,</w:t>
      </w:r>
      <w:r w:rsidR="00FC1A45">
        <w:t xml:space="preserve"> </w:t>
      </w:r>
      <w:r w:rsidR="00FC1A45">
        <w:rPr>
          <w:rFonts w:hint="eastAsia"/>
        </w:rPr>
        <w:t xml:space="preserve">그림 파일들을 해상도별 </w:t>
      </w:r>
      <w:proofErr w:type="spellStart"/>
      <w:r w:rsidR="00FC1A45">
        <w:t>drawable</w:t>
      </w:r>
      <w:proofErr w:type="spellEnd"/>
      <w:r w:rsidR="00FC1A45">
        <w:t xml:space="preserve"> </w:t>
      </w:r>
      <w:r w:rsidR="00FC1A45">
        <w:rPr>
          <w:rFonts w:hint="eastAsia"/>
        </w:rPr>
        <w:t>폴더에 각각 넣어주면 된다.</w:t>
      </w:r>
    </w:p>
    <w:p w:rsidR="00FC1A45" w:rsidRPr="00FC1A45" w:rsidRDefault="00FC1A45" w:rsidP="00F03C7C"/>
    <w:p w:rsidR="00F03C7C" w:rsidRPr="00FC1A45" w:rsidRDefault="00FC1A45" w:rsidP="00F03C7C">
      <w:r>
        <w:rPr>
          <w:rFonts w:hint="eastAsia"/>
        </w:rPr>
        <w:t>그림 파일을 해상도별로 따로 만들지 않고</w:t>
      </w:r>
      <w:r>
        <w:t xml:space="preserve"> </w:t>
      </w:r>
      <w:r>
        <w:rPr>
          <w:rFonts w:hint="eastAsia"/>
        </w:rPr>
        <w:t xml:space="preserve">그냥 적당한 크기로 </w:t>
      </w:r>
      <w:proofErr w:type="spellStart"/>
      <w:r>
        <w:rPr>
          <w:rFonts w:hint="eastAsia"/>
        </w:rPr>
        <w:t>리사이즈</w:t>
      </w:r>
      <w:proofErr w:type="spellEnd"/>
      <w:r>
        <w:rPr>
          <w:rFonts w:hint="eastAsia"/>
        </w:rPr>
        <w:t>(</w:t>
      </w:r>
      <w:r>
        <w:t>resize)</w:t>
      </w:r>
      <w:r>
        <w:rPr>
          <w:rFonts w:hint="eastAsia"/>
        </w:rPr>
        <w:t>만 해도 충분하다면,</w:t>
      </w:r>
      <w:r>
        <w:t xml:space="preserve"> 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따로 만들 </w:t>
      </w:r>
      <w:proofErr w:type="spellStart"/>
      <w:r>
        <w:rPr>
          <w:rFonts w:hint="eastAsia"/>
        </w:rPr>
        <w:t>필요없이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drawable-xxhdpi</w:t>
      </w:r>
      <w:proofErr w:type="spellEnd"/>
      <w:r>
        <w:t xml:space="preserve"> </w:t>
      </w:r>
      <w:r>
        <w:rPr>
          <w:rFonts w:hint="eastAsia"/>
        </w:rPr>
        <w:t>해상도에 적당한 크기로 하나만 만들어서 이 폴더에만 저장해도 된다.</w:t>
      </w:r>
      <w:r>
        <w:t xml:space="preserve"> </w:t>
      </w:r>
      <w:r>
        <w:rPr>
          <w:rFonts w:hint="eastAsia"/>
        </w:rPr>
        <w:t xml:space="preserve">다른 해상도에 적당한 크기로 </w:t>
      </w:r>
      <w:proofErr w:type="spellStart"/>
      <w:r>
        <w:rPr>
          <w:rFonts w:hint="eastAsia"/>
        </w:rPr>
        <w:t>리사이즈</w:t>
      </w:r>
      <w:proofErr w:type="spellEnd"/>
      <w:r>
        <w:rPr>
          <w:rFonts w:hint="eastAsia"/>
        </w:rPr>
        <w:t xml:space="preserve"> 하는 것은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시스템이 자동으로 처리해준다.</w:t>
      </w:r>
    </w:p>
    <w:p w:rsidR="00F03C7C" w:rsidRDefault="00F03C7C" w:rsidP="00F03C7C"/>
    <w:p w:rsidR="00FC1A45" w:rsidRDefault="00FC1A45" w:rsidP="00FC1A45">
      <w:pPr>
        <w:pStyle w:val="2"/>
      </w:pPr>
      <w:bookmarkStart w:id="8" w:name="_Toc404915197"/>
      <w:r>
        <w:rPr>
          <w:rFonts w:hint="eastAsia"/>
        </w:rPr>
        <w:t>res/</w:t>
      </w:r>
      <w:proofErr w:type="spellStart"/>
      <w:r>
        <w:rPr>
          <w:rFonts w:hint="eastAsia"/>
        </w:rPr>
        <w:t>drawable-nodpi</w:t>
      </w:r>
      <w:proofErr w:type="spellEnd"/>
      <w:r>
        <w:rPr>
          <w:rFonts w:hint="eastAsia"/>
        </w:rPr>
        <w:t xml:space="preserve"> 폴더 추가</w:t>
      </w:r>
      <w:bookmarkEnd w:id="8"/>
    </w:p>
    <w:p w:rsidR="00FC1A45" w:rsidRDefault="00FC1A45" w:rsidP="00F03C7C"/>
    <w:p w:rsidR="00F03C7C" w:rsidRDefault="00FC1A45" w:rsidP="00F03C7C">
      <w:r>
        <w:rPr>
          <w:rFonts w:hint="eastAsia"/>
        </w:rPr>
        <w:t xml:space="preserve">화면 해상도와 무관한 </w:t>
      </w:r>
      <w:proofErr w:type="spellStart"/>
      <w:r>
        <w:t>drawable</w:t>
      </w:r>
      <w:proofErr w:type="spellEnd"/>
      <w:r>
        <w:t xml:space="preserve"> </w:t>
      </w:r>
      <w:r>
        <w:rPr>
          <w:rFonts w:hint="eastAsia"/>
        </w:rPr>
        <w:t xml:space="preserve">리소스는 </w:t>
      </w:r>
      <w:proofErr w:type="spellStart"/>
      <w:r>
        <w:t>drawable-nodpi</w:t>
      </w:r>
      <w:proofErr w:type="spellEnd"/>
      <w:r>
        <w:t xml:space="preserve"> </w:t>
      </w:r>
      <w:r>
        <w:rPr>
          <w:rFonts w:hint="eastAsia"/>
        </w:rPr>
        <w:t>폴더 아래에 저장하는 것이 좋다.</w:t>
      </w:r>
    </w:p>
    <w:p w:rsidR="00FC1A45" w:rsidRDefault="00FC1A45" w:rsidP="00F03C7C"/>
    <w:p w:rsidR="00FC1A45" w:rsidRDefault="00FC1A45" w:rsidP="00FC1A45">
      <w:r>
        <w:t xml:space="preserve">res </w:t>
      </w:r>
      <w:r>
        <w:rPr>
          <w:rFonts w:hint="eastAsia"/>
        </w:rPr>
        <w:t xml:space="preserve">폴더 아래에 </w:t>
      </w:r>
      <w:proofErr w:type="spellStart"/>
      <w:r>
        <w:t>drawable-nodpi</w:t>
      </w:r>
      <w:proofErr w:type="spellEnd"/>
      <w:r>
        <w:t xml:space="preserve"> </w:t>
      </w:r>
      <w:r>
        <w:rPr>
          <w:rFonts w:hint="eastAsia"/>
        </w:rPr>
        <w:t>폴더를 만들자.</w:t>
      </w:r>
    </w:p>
    <w:p w:rsidR="00FC1A45" w:rsidRDefault="00FC1A45" w:rsidP="00F03C7C"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t xml:space="preserve">Package Explorer </w:t>
      </w:r>
      <w:r>
        <w:rPr>
          <w:rFonts w:hint="eastAsia"/>
        </w:rPr>
        <w:t xml:space="preserve">창에서 </w:t>
      </w:r>
      <w:r>
        <w:t xml:space="preserve">res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t xml:space="preserve">New </w:t>
      </w:r>
      <w:r>
        <w:t>–</w:t>
      </w:r>
      <w:r>
        <w:t xml:space="preserve"> Folder</w:t>
      </w:r>
      <w:r>
        <w:rPr>
          <w:rFonts w:hint="eastAsia"/>
        </w:rPr>
        <w:t>를 클릭하자.</w:t>
      </w:r>
    </w:p>
    <w:p w:rsidR="007A2865" w:rsidRPr="00B10C97" w:rsidRDefault="007A2865" w:rsidP="007A2865">
      <w:r>
        <w:rPr>
          <w:rFonts w:hint="eastAsia"/>
        </w:rPr>
        <w:t xml:space="preserve">Folder name: </w:t>
      </w:r>
      <w:proofErr w:type="spellStart"/>
      <w:r>
        <w:rPr>
          <w:rFonts w:hint="eastAsia"/>
        </w:rPr>
        <w:t>drawable-nodpi</w:t>
      </w:r>
      <w:proofErr w:type="spellEnd"/>
    </w:p>
    <w:p w:rsidR="00FC1A45" w:rsidRPr="00FC1A45" w:rsidRDefault="00FC1A45" w:rsidP="00F03C7C"/>
    <w:p w:rsidR="00FC1A45" w:rsidRDefault="00FC1A45" w:rsidP="00F03C7C"/>
    <w:p w:rsidR="00FC1A45" w:rsidRDefault="00FC1A45" w:rsidP="00FC1A45">
      <w:pPr>
        <w:pStyle w:val="2"/>
      </w:pPr>
      <w:bookmarkStart w:id="9" w:name="_Toc404915198"/>
      <w:r>
        <w:rPr>
          <w:rFonts w:hint="eastAsia"/>
        </w:rPr>
        <w:t>res/</w:t>
      </w:r>
      <w:proofErr w:type="spellStart"/>
      <w:r>
        <w:rPr>
          <w:rFonts w:hint="eastAsia"/>
        </w:rPr>
        <w:t>drawable-nodpi</w:t>
      </w:r>
      <w:proofErr w:type="spellEnd"/>
      <w:r>
        <w:rPr>
          <w:rFonts w:hint="eastAsia"/>
        </w:rPr>
        <w:t>/frame_animation1.xml 생성</w:t>
      </w:r>
      <w:bookmarkEnd w:id="9"/>
    </w:p>
    <w:p w:rsidR="00FC1A45" w:rsidRDefault="00FC1A45" w:rsidP="00FC1A45"/>
    <w:p w:rsidR="00FC1A45" w:rsidRPr="00FC1A45" w:rsidRDefault="00FC1A45" w:rsidP="00FC1A45"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t xml:space="preserve">Package Explorer </w:t>
      </w:r>
      <w:r>
        <w:rPr>
          <w:rFonts w:hint="eastAsia"/>
        </w:rPr>
        <w:t>창에서 res/</w:t>
      </w:r>
      <w:proofErr w:type="spellStart"/>
      <w:r>
        <w:rPr>
          <w:rFonts w:hint="eastAsia"/>
        </w:rPr>
        <w:t>drawable-nodpi</w:t>
      </w:r>
      <w:proofErr w:type="spellEnd"/>
      <w:r>
        <w:rPr>
          <w:rFonts w:hint="eastAsia"/>
        </w:rPr>
        <w:t xml:space="preserve"> 폴더를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t xml:space="preserve">New </w:t>
      </w:r>
      <w:r>
        <w:t>–</w:t>
      </w:r>
      <w:r>
        <w:t xml:space="preserve"> File</w:t>
      </w:r>
      <w:r>
        <w:rPr>
          <w:rFonts w:hint="eastAsia"/>
        </w:rPr>
        <w:t>을 클릭하자.</w:t>
      </w:r>
    </w:p>
    <w:p w:rsidR="007A2865" w:rsidRDefault="007A2865" w:rsidP="007A2865">
      <w:r>
        <w:t>File name: frame_animation1.xml</w:t>
      </w:r>
    </w:p>
    <w:p w:rsidR="00B10C97" w:rsidRDefault="00B10C97" w:rsidP="00B10C97"/>
    <w:p w:rsidR="00A108D2" w:rsidRDefault="00A108D2" w:rsidP="002A447D">
      <w:pPr>
        <w:pStyle w:val="3"/>
      </w:pPr>
      <w:r>
        <w:rPr>
          <w:rFonts w:hint="eastAsia"/>
        </w:rPr>
        <w:t>res/</w:t>
      </w:r>
      <w:proofErr w:type="spellStart"/>
      <w:r>
        <w:rPr>
          <w:rFonts w:hint="eastAsia"/>
        </w:rPr>
        <w:t>drawable-nodpi</w:t>
      </w:r>
      <w:proofErr w:type="spellEnd"/>
      <w:r>
        <w:rPr>
          <w:rFonts w:hint="eastAsia"/>
        </w:rPr>
        <w:t>/frame_animation1.xml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A108D2" w:rsidRPr="00337388" w:rsidTr="00ED018A">
        <w:tc>
          <w:tcPr>
            <w:tcW w:w="426" w:type="dxa"/>
          </w:tcPr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A108D2" w:rsidRPr="00337388" w:rsidRDefault="00A108D2" w:rsidP="00A108D2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A108D2" w:rsidRDefault="00A108D2" w:rsidP="00A108D2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A108D2" w:rsidRDefault="00A108D2" w:rsidP="00A108D2">
            <w:pPr>
              <w:pStyle w:val="aa"/>
            </w:pPr>
            <w:r>
              <w:t>10</w:t>
            </w:r>
          </w:p>
          <w:p w:rsidR="00A108D2" w:rsidRDefault="00A108D2" w:rsidP="00A108D2">
            <w:pPr>
              <w:pStyle w:val="aa"/>
            </w:pPr>
            <w:r>
              <w:t>11</w:t>
            </w:r>
          </w:p>
          <w:p w:rsidR="00A108D2" w:rsidRDefault="00A108D2" w:rsidP="00A108D2">
            <w:pPr>
              <w:pStyle w:val="aa"/>
            </w:pPr>
            <w:r>
              <w:t>12</w:t>
            </w:r>
          </w:p>
          <w:p w:rsidR="00A108D2" w:rsidRDefault="00A108D2" w:rsidP="00A108D2">
            <w:pPr>
              <w:pStyle w:val="aa"/>
            </w:pPr>
            <w:r>
              <w:t>13</w:t>
            </w:r>
          </w:p>
          <w:p w:rsidR="00A108D2" w:rsidRDefault="00A108D2" w:rsidP="00A108D2">
            <w:pPr>
              <w:pStyle w:val="aa"/>
            </w:pPr>
            <w:r>
              <w:t>14</w:t>
            </w:r>
          </w:p>
          <w:p w:rsidR="00A108D2" w:rsidRDefault="00A108D2" w:rsidP="00A108D2">
            <w:pPr>
              <w:pStyle w:val="aa"/>
            </w:pPr>
            <w:r>
              <w:t>15</w:t>
            </w:r>
          </w:p>
          <w:p w:rsidR="00A108D2" w:rsidRPr="00337388" w:rsidRDefault="00A108D2" w:rsidP="00A108D2">
            <w:pPr>
              <w:pStyle w:val="aa"/>
            </w:pPr>
            <w:r>
              <w:t>16</w:t>
            </w:r>
          </w:p>
        </w:tc>
        <w:tc>
          <w:tcPr>
            <w:tcW w:w="10631" w:type="dxa"/>
          </w:tcPr>
          <w:p w:rsidR="00A108D2" w:rsidRDefault="00A108D2" w:rsidP="00A108D2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A108D2" w:rsidRDefault="00A108D2" w:rsidP="00A108D2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animation-list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A108D2" w:rsidRDefault="00A108D2" w:rsidP="00A108D2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android:oneshot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"false"</w:t>
            </w:r>
            <w:r>
              <w:rPr>
                <w:color w:val="008080"/>
              </w:rPr>
              <w:t>&gt;</w:t>
            </w:r>
          </w:p>
          <w:p w:rsidR="00A108D2" w:rsidRDefault="00A108D2" w:rsidP="00A108D2">
            <w:pPr>
              <w:pStyle w:val="aa"/>
            </w:pP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 xml:space="preserve">/frame01"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/frame02"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/frame03"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/frame04"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/frame05"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/frame06"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/frame07"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/frame08"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/frame09"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android:drawable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/frame10"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A108D2" w:rsidRDefault="00A108D2" w:rsidP="00A108D2">
            <w:pPr>
              <w:pStyle w:val="aa"/>
            </w:pPr>
          </w:p>
          <w:p w:rsidR="00A108D2" w:rsidRPr="00337388" w:rsidRDefault="00A108D2" w:rsidP="00A108D2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animation-list</w:t>
            </w:r>
            <w:r>
              <w:rPr>
                <w:color w:val="008080"/>
              </w:rPr>
              <w:t>&gt;</w:t>
            </w:r>
          </w:p>
        </w:tc>
      </w:tr>
    </w:tbl>
    <w:p w:rsidR="00A108D2" w:rsidRDefault="00A108D2" w:rsidP="00B10C97"/>
    <w:p w:rsidR="007A2865" w:rsidRDefault="007A2865" w:rsidP="00B10C97">
      <w:r>
        <w:rPr>
          <w:rFonts w:hint="eastAsia"/>
        </w:rPr>
        <w:t xml:space="preserve">프레임 애니메이션을 정의한 </w:t>
      </w:r>
      <w:r>
        <w:t xml:space="preserve">xml </w:t>
      </w:r>
      <w:r>
        <w:rPr>
          <w:rFonts w:hint="eastAsia"/>
        </w:rPr>
        <w:t>리소스 파일이다.</w:t>
      </w:r>
    </w:p>
    <w:p w:rsidR="007A2865" w:rsidRDefault="007A2865" w:rsidP="00B10C97"/>
    <w:p w:rsidR="007A2865" w:rsidRDefault="007A2865" w:rsidP="00B10C97">
      <w:r>
        <w:rPr>
          <w:rFonts w:hint="eastAsia"/>
        </w:rPr>
        <w:t xml:space="preserve">frame01.png ~ frame10.png 파일들을 </w:t>
      </w:r>
      <w:r>
        <w:t xml:space="preserve">200 </w:t>
      </w:r>
      <w:proofErr w:type="spellStart"/>
      <w:r>
        <w:rPr>
          <w:rFonts w:hint="eastAsia"/>
        </w:rPr>
        <w:t>밀리초의</w:t>
      </w:r>
      <w:proofErr w:type="spellEnd"/>
      <w:r>
        <w:rPr>
          <w:rFonts w:hint="eastAsia"/>
        </w:rPr>
        <w:t xml:space="preserve"> 간격으로 연속해서 보여주는 애니메이션을 정의하였다.</w:t>
      </w:r>
    </w:p>
    <w:p w:rsidR="007A2865" w:rsidRDefault="007A2865" w:rsidP="00B10C97"/>
    <w:p w:rsidR="007A2865" w:rsidRDefault="007A2865" w:rsidP="00B10C97"/>
    <w:p w:rsidR="00A108D2" w:rsidRPr="00B10C97" w:rsidRDefault="00A108D2" w:rsidP="00B10C97"/>
    <w:p w:rsidR="007A2865" w:rsidRDefault="007A2865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8A4B00" w:rsidRDefault="008A4B00" w:rsidP="008A4B00">
      <w:pPr>
        <w:pStyle w:val="2"/>
      </w:pPr>
      <w:bookmarkStart w:id="10" w:name="_Toc404915199"/>
      <w:r>
        <w:rPr>
          <w:rFonts w:hint="eastAsia"/>
        </w:rPr>
        <w:lastRenderedPageBreak/>
        <w:t>activity_</w:t>
      </w:r>
      <w:r>
        <w:t>frame_animation</w:t>
      </w:r>
      <w:r>
        <w:rPr>
          <w:rFonts w:hint="eastAsia"/>
        </w:rPr>
        <w:t>.xml 수정</w:t>
      </w:r>
      <w:bookmarkEnd w:id="10"/>
    </w:p>
    <w:p w:rsidR="008A4B00" w:rsidRDefault="008A4B00" w:rsidP="008A4B00"/>
    <w:p w:rsidR="008A4B00" w:rsidRDefault="008A4B00" w:rsidP="008A4B00">
      <w:proofErr w:type="spellStart"/>
      <w:r>
        <w:t>FrameAnimationActivity</w:t>
      </w:r>
      <w:proofErr w:type="spellEnd"/>
      <w:r>
        <w:rPr>
          <w:rFonts w:hint="eastAsia"/>
        </w:rPr>
        <w:t xml:space="preserve">의 레이아웃 리소스 </w:t>
      </w:r>
      <w:r>
        <w:t xml:space="preserve">XML </w:t>
      </w:r>
      <w:r>
        <w:rPr>
          <w:rFonts w:hint="eastAsia"/>
        </w:rPr>
        <w:t xml:space="preserve">파일인 </w:t>
      </w:r>
      <w:r>
        <w:t>activity_frame_animation.xml</w:t>
      </w:r>
      <w:r>
        <w:rPr>
          <w:rFonts w:hint="eastAsia"/>
        </w:rPr>
        <w:t>을 수정하자.</w:t>
      </w:r>
    </w:p>
    <w:p w:rsidR="00FC1A45" w:rsidRDefault="00FC1A45" w:rsidP="008A4B00"/>
    <w:p w:rsidR="007A2865" w:rsidRDefault="007A2865" w:rsidP="008A4B00">
      <w:r>
        <w:rPr>
          <w:rFonts w:hint="eastAsia"/>
          <w:noProof/>
        </w:rPr>
        <w:drawing>
          <wp:inline distT="0" distB="0" distL="0" distR="0">
            <wp:extent cx="6642100" cy="6150610"/>
            <wp:effectExtent l="0" t="0" r="635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D2" w:rsidRDefault="00A108D2" w:rsidP="008A4B00"/>
    <w:p w:rsidR="00FC1A45" w:rsidRDefault="007A2865" w:rsidP="008A4B00"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이미 추가되어있는 </w:t>
      </w:r>
      <w:proofErr w:type="spellStart"/>
      <w:r>
        <w:t>TextView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제거하고,</w:t>
      </w:r>
      <w:r>
        <w:t xml:space="preserve"> ImageView</w:t>
      </w:r>
      <w:r>
        <w:rPr>
          <w:rFonts w:hint="eastAsia"/>
        </w:rPr>
        <w:t>를 추가하자.</w:t>
      </w:r>
    </w:p>
    <w:p w:rsidR="007A2865" w:rsidRDefault="007A2865" w:rsidP="008A4B00">
      <w:r>
        <w:rPr>
          <w:rFonts w:hint="eastAsia"/>
        </w:rPr>
        <w:t>화면 왼쪽 팔레트(</w:t>
      </w:r>
      <w:r>
        <w:t>Palette)</w:t>
      </w:r>
      <w:r>
        <w:rPr>
          <w:rFonts w:hint="eastAsia"/>
        </w:rPr>
        <w:t xml:space="preserve">에서 </w:t>
      </w:r>
      <w:proofErr w:type="spellStart"/>
      <w:r>
        <w:t>ImageView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드래그하여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드롭하면</w:t>
      </w:r>
      <w:proofErr w:type="spellEnd"/>
      <w:r>
        <w:rPr>
          <w:rFonts w:hint="eastAsia"/>
        </w:rPr>
        <w:t>,</w:t>
      </w:r>
    </w:p>
    <w:p w:rsidR="007A2865" w:rsidRDefault="007A2865" w:rsidP="008A4B00">
      <w:r>
        <w:rPr>
          <w:rFonts w:hint="eastAsia"/>
        </w:rPr>
        <w:t xml:space="preserve">위 그림에서 볼 수 있듯이 </w:t>
      </w:r>
      <w:r>
        <w:t>Resource Chooser</w:t>
      </w:r>
      <w:r>
        <w:rPr>
          <w:rFonts w:hint="eastAsia"/>
        </w:rPr>
        <w:t xml:space="preserve"> 창이 표시된다.</w:t>
      </w:r>
    </w:p>
    <w:p w:rsidR="007A2865" w:rsidRDefault="007A2865" w:rsidP="008A4B00"/>
    <w:p w:rsidR="007A2865" w:rsidRDefault="007A2865" w:rsidP="008A4B00">
      <w:r>
        <w:rPr>
          <w:rFonts w:hint="eastAsia"/>
        </w:rPr>
        <w:t xml:space="preserve">지금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추가하려는 </w:t>
      </w:r>
      <w:proofErr w:type="spellStart"/>
      <w:r>
        <w:t>ImageView</w:t>
      </w:r>
      <w:proofErr w:type="spellEnd"/>
      <w:r>
        <w:rPr>
          <w:rFonts w:hint="eastAsia"/>
        </w:rPr>
        <w:t xml:space="preserve">에 표시될 </w:t>
      </w:r>
      <w:proofErr w:type="spellStart"/>
      <w:r w:rsidR="00A6145C">
        <w:rPr>
          <w:rFonts w:hint="eastAsia"/>
        </w:rPr>
        <w:t>drawable</w:t>
      </w:r>
      <w:proofErr w:type="spellEnd"/>
      <w:r w:rsidR="00A6145C">
        <w:rPr>
          <w:rFonts w:hint="eastAsia"/>
        </w:rPr>
        <w:t xml:space="preserve"> </w:t>
      </w:r>
      <w:r>
        <w:rPr>
          <w:rFonts w:hint="eastAsia"/>
        </w:rPr>
        <w:t>리소스를 선택하라는 창이다.</w:t>
      </w:r>
    </w:p>
    <w:p w:rsidR="007A2865" w:rsidRDefault="007A2865" w:rsidP="008A4B00">
      <w:r>
        <w:rPr>
          <w:rFonts w:hint="eastAsia"/>
        </w:rPr>
        <w:t xml:space="preserve">프로젝트에 포함되어있는 </w:t>
      </w:r>
      <w:proofErr w:type="spellStart"/>
      <w:r>
        <w:t>drawable</w:t>
      </w:r>
      <w:proofErr w:type="spellEnd"/>
      <w:r>
        <w:t xml:space="preserve"> </w:t>
      </w:r>
      <w:r>
        <w:rPr>
          <w:rFonts w:hint="eastAsia"/>
        </w:rPr>
        <w:t>리소스들의 목록을 이 창에서 확인할 수 있다.</w:t>
      </w:r>
    </w:p>
    <w:p w:rsidR="001217F9" w:rsidRDefault="001217F9" w:rsidP="008A4B00"/>
    <w:p w:rsidR="007A2865" w:rsidRDefault="001217F9" w:rsidP="008A4B00">
      <w:r>
        <w:rPr>
          <w:rFonts w:hint="eastAsia"/>
        </w:rPr>
        <w:t>앞에서</w:t>
      </w:r>
      <w:r w:rsidR="007A2865">
        <w:rPr>
          <w:rFonts w:hint="eastAsia"/>
        </w:rPr>
        <w:t xml:space="preserve"> 우리가 추가한 </w:t>
      </w:r>
      <w:r w:rsidR="007A2865">
        <w:t xml:space="preserve">frame01.png ~ frame10.png </w:t>
      </w:r>
      <w:r w:rsidR="007A2865">
        <w:rPr>
          <w:rFonts w:hint="eastAsia"/>
        </w:rPr>
        <w:t>그림 파일들도 이 목록에 포함되어 있다.</w:t>
      </w:r>
    </w:p>
    <w:p w:rsidR="001217F9" w:rsidRPr="001217F9" w:rsidRDefault="001217F9" w:rsidP="008A4B00">
      <w:r>
        <w:rPr>
          <w:rFonts w:hint="eastAsia"/>
        </w:rPr>
        <w:t xml:space="preserve">이 그림 파일 중 하나를 선택하면 </w:t>
      </w:r>
      <w:proofErr w:type="spellStart"/>
      <w:r>
        <w:t>ImageView</w:t>
      </w:r>
      <w:proofErr w:type="spellEnd"/>
      <w:r>
        <w:rPr>
          <w:rFonts w:hint="eastAsia"/>
        </w:rPr>
        <w:t>에 그 그림이 표시된다.</w:t>
      </w:r>
    </w:p>
    <w:p w:rsidR="001217F9" w:rsidRDefault="001217F9" w:rsidP="008A4B00"/>
    <w:p w:rsidR="007A2865" w:rsidRDefault="007A2865" w:rsidP="008A4B00">
      <w:r>
        <w:rPr>
          <w:rFonts w:hint="eastAsia"/>
        </w:rPr>
        <w:t>방금 우리가 추가한</w:t>
      </w:r>
      <w:r w:rsidR="001217F9">
        <w:rPr>
          <w:rFonts w:hint="eastAsia"/>
        </w:rPr>
        <w:t xml:space="preserve"> </w:t>
      </w:r>
      <w:r w:rsidR="001217F9">
        <w:t xml:space="preserve">frame_animation1.xml </w:t>
      </w:r>
      <w:r w:rsidR="001217F9">
        <w:rPr>
          <w:rFonts w:hint="eastAsia"/>
        </w:rPr>
        <w:t>파일도 이 목록에 포함되어 있다.</w:t>
      </w:r>
    </w:p>
    <w:p w:rsidR="001217F9" w:rsidRDefault="001217F9" w:rsidP="008A4B00">
      <w:r>
        <w:rPr>
          <w:rFonts w:hint="eastAsia"/>
        </w:rPr>
        <w:t xml:space="preserve">이 애니메이션 </w:t>
      </w:r>
      <w:r>
        <w:t xml:space="preserve">XML </w:t>
      </w:r>
      <w:r>
        <w:rPr>
          <w:rFonts w:hint="eastAsia"/>
        </w:rPr>
        <w:t xml:space="preserve">파일을 선택하면 </w:t>
      </w:r>
      <w:proofErr w:type="spellStart"/>
      <w:r>
        <w:t>ImageView</w:t>
      </w:r>
      <w:proofErr w:type="spellEnd"/>
      <w:r>
        <w:rPr>
          <w:rFonts w:hint="eastAsia"/>
        </w:rPr>
        <w:t>에 그 애니메이션이 표시된다.</w:t>
      </w:r>
    </w:p>
    <w:p w:rsidR="001217F9" w:rsidRDefault="001217F9" w:rsidP="008A4B00"/>
    <w:p w:rsidR="001217F9" w:rsidRDefault="001217F9" w:rsidP="008A4B00">
      <w:r>
        <w:t>frame_animation1</w:t>
      </w:r>
      <w:r>
        <w:rPr>
          <w:rFonts w:hint="eastAsia"/>
        </w:rPr>
        <w:t>을 선택하자.</w:t>
      </w:r>
    </w:p>
    <w:p w:rsidR="001217F9" w:rsidRPr="007A2865" w:rsidRDefault="001217F9" w:rsidP="008A4B00"/>
    <w:p w:rsidR="007A2865" w:rsidRDefault="007A2865" w:rsidP="008A4B00"/>
    <w:p w:rsidR="008A4B00" w:rsidRDefault="008A4B00" w:rsidP="008A4B00"/>
    <w:p w:rsidR="00B10C97" w:rsidRDefault="00ED018A" w:rsidP="008A4B00">
      <w:r>
        <w:rPr>
          <w:noProof/>
        </w:rPr>
        <w:drawing>
          <wp:inline distT="0" distB="0" distL="0" distR="0">
            <wp:extent cx="5251025" cy="3062377"/>
            <wp:effectExtent l="0" t="0" r="698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23" cy="30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97" w:rsidRDefault="00B10C97" w:rsidP="008A4B00"/>
    <w:p w:rsidR="008A4B00" w:rsidRDefault="008A4B00" w:rsidP="008A4B00"/>
    <w:p w:rsidR="00ED018A" w:rsidRPr="00F8471F" w:rsidRDefault="00ED018A" w:rsidP="008A4B00"/>
    <w:p w:rsidR="008A4B00" w:rsidRDefault="008A4B00" w:rsidP="008A4B00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:rsidR="008A4B00" w:rsidRDefault="008A4B00" w:rsidP="008A4B00"/>
    <w:p w:rsidR="008A4B00" w:rsidRPr="006D72B1" w:rsidRDefault="008A4B00" w:rsidP="008A4B00"/>
    <w:p w:rsidR="008A4B00" w:rsidRDefault="00A6145C" w:rsidP="008A4B00">
      <w:pPr>
        <w:pStyle w:val="2"/>
      </w:pPr>
      <w:bookmarkStart w:id="11" w:name="_Toc404915200"/>
      <w:r>
        <w:t>FrameAnimationActivity</w:t>
      </w:r>
      <w:r w:rsidR="008A4B00">
        <w:t xml:space="preserve">.java </w:t>
      </w:r>
      <w:r w:rsidR="008A4B00">
        <w:rPr>
          <w:rFonts w:hint="eastAsia"/>
        </w:rPr>
        <w:t>수정</w:t>
      </w:r>
      <w:bookmarkEnd w:id="11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8A4B00" w:rsidRPr="00345D07" w:rsidTr="00B10C97">
        <w:tc>
          <w:tcPr>
            <w:tcW w:w="426" w:type="dxa"/>
          </w:tcPr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4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5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6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7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8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9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10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11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12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13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14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15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16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17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18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19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20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21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22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23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24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25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26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27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28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29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30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31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32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33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34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35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36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37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38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39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40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41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42</w:t>
            </w:r>
          </w:p>
          <w:p w:rsidR="008A4B00" w:rsidRPr="00345D07" w:rsidRDefault="008A4B00" w:rsidP="0069322C">
            <w:pPr>
              <w:pStyle w:val="aa"/>
            </w:pPr>
            <w:r w:rsidRPr="00345D07">
              <w:rPr>
                <w:rFonts w:hint="eastAsia"/>
              </w:rPr>
              <w:t>43</w:t>
            </w:r>
          </w:p>
        </w:tc>
        <w:tc>
          <w:tcPr>
            <w:tcW w:w="10631" w:type="dxa"/>
          </w:tcPr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package</w:t>
            </w:r>
            <w:r w:rsidRPr="0006723D">
              <w:rPr>
                <w:color w:val="000000"/>
              </w:rPr>
              <w:t xml:space="preserve"> skhu.sw.e05drawable;</w:t>
            </w:r>
          </w:p>
          <w:p w:rsidR="0069322C" w:rsidRPr="0006723D" w:rsidRDefault="0069322C" w:rsidP="0069322C">
            <w:pPr>
              <w:pStyle w:val="aa"/>
            </w:pP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import</w:t>
            </w:r>
            <w:r w:rsidRPr="0006723D">
              <w:rPr>
                <w:color w:val="000000"/>
              </w:rPr>
              <w:t xml:space="preserve"> android.support.v7.app.ActionBarActivity;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import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android.graphics.drawable.AnimationDrawable</w:t>
            </w:r>
            <w:proofErr w:type="spellEnd"/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import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android.os.Bundle</w:t>
            </w:r>
            <w:proofErr w:type="spellEnd"/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import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android.view.Menu</w:t>
            </w:r>
            <w:proofErr w:type="spellEnd"/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import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android.view.MenuItem</w:t>
            </w:r>
            <w:proofErr w:type="spellEnd"/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import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android.widget.ImageView</w:t>
            </w:r>
            <w:proofErr w:type="spellEnd"/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7F0055"/>
              </w:rPr>
              <w:t>public</w:t>
            </w:r>
            <w:r w:rsidRPr="0006723D">
              <w:rPr>
                <w:color w:val="000000"/>
              </w:rPr>
              <w:t xml:space="preserve"> </w:t>
            </w:r>
            <w:r w:rsidRPr="0006723D">
              <w:rPr>
                <w:color w:val="7F0055"/>
              </w:rPr>
              <w:t>class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FrameAnimationActivity</w:t>
            </w:r>
            <w:proofErr w:type="spellEnd"/>
            <w:r w:rsidRPr="0006723D">
              <w:rPr>
                <w:color w:val="000000"/>
              </w:rPr>
              <w:t xml:space="preserve"> </w:t>
            </w:r>
            <w:r w:rsidRPr="0006723D">
              <w:rPr>
                <w:color w:val="7F0055"/>
              </w:rPr>
              <w:t>extends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ActionBarActivity</w:t>
            </w:r>
            <w:proofErr w:type="spellEnd"/>
            <w:r w:rsidRPr="0006723D">
              <w:rPr>
                <w:color w:val="000000"/>
              </w:rPr>
              <w:t xml:space="preserve"> {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646464"/>
              </w:rPr>
              <w:t>@Override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7F0055"/>
              </w:rPr>
              <w:t>protected</w:t>
            </w:r>
            <w:r w:rsidRPr="0006723D">
              <w:rPr>
                <w:color w:val="000000"/>
              </w:rPr>
              <w:t xml:space="preserve"> </w:t>
            </w:r>
            <w:r w:rsidRPr="0006723D">
              <w:rPr>
                <w:color w:val="7F0055"/>
              </w:rPr>
              <w:t>void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onCreate</w:t>
            </w:r>
            <w:proofErr w:type="spellEnd"/>
            <w:r w:rsidRPr="0006723D">
              <w:rPr>
                <w:color w:val="000000"/>
              </w:rPr>
              <w:t xml:space="preserve">(Bundle </w:t>
            </w:r>
            <w:proofErr w:type="spellStart"/>
            <w:r w:rsidRPr="0006723D">
              <w:rPr>
                <w:color w:val="000000"/>
              </w:rPr>
              <w:t>savedInstanceState</w:t>
            </w:r>
            <w:proofErr w:type="spellEnd"/>
            <w:r w:rsidRPr="0006723D">
              <w:rPr>
                <w:color w:val="000000"/>
              </w:rPr>
              <w:t>) {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7F0055"/>
              </w:rPr>
              <w:t>super</w:t>
            </w:r>
            <w:r w:rsidRPr="0006723D">
              <w:rPr>
                <w:color w:val="000000"/>
              </w:rPr>
              <w:t>.onCreate</w:t>
            </w:r>
            <w:proofErr w:type="spellEnd"/>
            <w:r w:rsidRPr="0006723D">
              <w:rPr>
                <w:color w:val="000000"/>
              </w:rPr>
              <w:t>(</w:t>
            </w:r>
            <w:proofErr w:type="spellStart"/>
            <w:r w:rsidRPr="0006723D">
              <w:rPr>
                <w:color w:val="000000"/>
              </w:rPr>
              <w:t>savedInstanceState</w:t>
            </w:r>
            <w:proofErr w:type="spellEnd"/>
            <w:r w:rsidRPr="0006723D">
              <w:rPr>
                <w:color w:val="000000"/>
              </w:rPr>
              <w:t>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000000"/>
              </w:rPr>
              <w:t>setContentView</w:t>
            </w:r>
            <w:proofErr w:type="spellEnd"/>
            <w:r w:rsidRPr="0006723D">
              <w:rPr>
                <w:color w:val="000000"/>
              </w:rPr>
              <w:t>(</w:t>
            </w:r>
            <w:proofErr w:type="spellStart"/>
            <w:r w:rsidRPr="0006723D">
              <w:rPr>
                <w:color w:val="000000"/>
              </w:rPr>
              <w:t>R.layout.</w:t>
            </w:r>
            <w:r w:rsidRPr="0006723D">
              <w:rPr>
                <w:color w:val="0000C0"/>
              </w:rPr>
              <w:t>activity_frame_animation</w:t>
            </w:r>
            <w:proofErr w:type="spellEnd"/>
            <w:r w:rsidRPr="0006723D">
              <w:rPr>
                <w:color w:val="000000"/>
              </w:rPr>
              <w:t>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}</w:t>
            </w:r>
          </w:p>
          <w:p w:rsidR="0069322C" w:rsidRPr="0006723D" w:rsidRDefault="0069322C" w:rsidP="0069322C">
            <w:pPr>
              <w:pStyle w:val="aa"/>
            </w:pP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646464"/>
              </w:rPr>
              <w:t>@Override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7F0055"/>
              </w:rPr>
              <w:t>public</w:t>
            </w:r>
            <w:r w:rsidRPr="0006723D">
              <w:rPr>
                <w:color w:val="000000"/>
              </w:rPr>
              <w:t xml:space="preserve"> </w:t>
            </w:r>
            <w:r w:rsidRPr="0006723D">
              <w:rPr>
                <w:color w:val="7F0055"/>
              </w:rPr>
              <w:t>void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onWindowFocusChanged</w:t>
            </w:r>
            <w:proofErr w:type="spellEnd"/>
            <w:r w:rsidRPr="0006723D">
              <w:rPr>
                <w:color w:val="000000"/>
              </w:rPr>
              <w:t>(</w:t>
            </w:r>
            <w:proofErr w:type="spellStart"/>
            <w:r w:rsidRPr="0006723D">
              <w:rPr>
                <w:color w:val="7F0055"/>
              </w:rPr>
              <w:t>boolean</w:t>
            </w:r>
            <w:proofErr w:type="spellEnd"/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hasFocus</w:t>
            </w:r>
            <w:proofErr w:type="spellEnd"/>
            <w:r w:rsidRPr="0006723D">
              <w:rPr>
                <w:color w:val="000000"/>
              </w:rPr>
              <w:t>) {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7F0055"/>
              </w:rPr>
              <w:t>super</w:t>
            </w:r>
            <w:r w:rsidRPr="0006723D">
              <w:rPr>
                <w:color w:val="000000"/>
              </w:rPr>
              <w:t>.onWindowFocusChanged</w:t>
            </w:r>
            <w:proofErr w:type="spellEnd"/>
            <w:r w:rsidRPr="0006723D">
              <w:rPr>
                <w:color w:val="000000"/>
              </w:rPr>
              <w:t>(</w:t>
            </w:r>
            <w:proofErr w:type="spellStart"/>
            <w:r w:rsidRPr="0006723D">
              <w:rPr>
                <w:color w:val="000000"/>
              </w:rPr>
              <w:t>hasFocus</w:t>
            </w:r>
            <w:proofErr w:type="spellEnd"/>
            <w:r w:rsidRPr="0006723D">
              <w:rPr>
                <w:color w:val="000000"/>
              </w:rPr>
              <w:t>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000000"/>
              </w:rPr>
              <w:t>ImageView</w:t>
            </w:r>
            <w:proofErr w:type="spellEnd"/>
            <w:r w:rsidRPr="0006723D">
              <w:rPr>
                <w:color w:val="000000"/>
              </w:rPr>
              <w:t xml:space="preserve"> imageView1 = (</w:t>
            </w:r>
            <w:proofErr w:type="spellStart"/>
            <w:r w:rsidRPr="0006723D">
              <w:rPr>
                <w:color w:val="000000"/>
              </w:rPr>
              <w:t>ImageView</w:t>
            </w:r>
            <w:proofErr w:type="spellEnd"/>
            <w:r w:rsidRPr="0006723D">
              <w:rPr>
                <w:color w:val="000000"/>
              </w:rPr>
              <w:t>)</w:t>
            </w:r>
            <w:proofErr w:type="spellStart"/>
            <w:r w:rsidRPr="0006723D">
              <w:rPr>
                <w:color w:val="000000"/>
              </w:rPr>
              <w:t>findViewById</w:t>
            </w:r>
            <w:proofErr w:type="spellEnd"/>
            <w:r w:rsidRPr="0006723D">
              <w:rPr>
                <w:color w:val="000000"/>
              </w:rPr>
              <w:t>(R.id.</w:t>
            </w:r>
            <w:r w:rsidRPr="0006723D">
              <w:rPr>
                <w:color w:val="0000C0"/>
              </w:rPr>
              <w:t>imageView1</w:t>
            </w:r>
            <w:r w:rsidRPr="0006723D">
              <w:rPr>
                <w:color w:val="000000"/>
              </w:rPr>
              <w:t>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000000"/>
              </w:rPr>
              <w:t>AnimationDrawable</w:t>
            </w:r>
            <w:proofErr w:type="spellEnd"/>
            <w:r w:rsidRPr="0006723D">
              <w:rPr>
                <w:color w:val="000000"/>
              </w:rPr>
              <w:t xml:space="preserve"> animation = (</w:t>
            </w:r>
            <w:proofErr w:type="spellStart"/>
            <w:r w:rsidRPr="0006723D">
              <w:rPr>
                <w:color w:val="000000"/>
              </w:rPr>
              <w:t>AnimationDrawable</w:t>
            </w:r>
            <w:proofErr w:type="spellEnd"/>
            <w:r w:rsidRPr="0006723D">
              <w:rPr>
                <w:color w:val="000000"/>
              </w:rPr>
              <w:t>)imageView1.getDrawable();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r w:rsidRPr="0006723D">
              <w:rPr>
                <w:color w:val="7F0055"/>
              </w:rPr>
              <w:t>if</w:t>
            </w:r>
            <w:r w:rsidRPr="0006723D">
              <w:rPr>
                <w:color w:val="000000"/>
              </w:rPr>
              <w:t xml:space="preserve"> (</w:t>
            </w:r>
            <w:proofErr w:type="spellStart"/>
            <w:r w:rsidRPr="0006723D">
              <w:rPr>
                <w:color w:val="000000"/>
              </w:rPr>
              <w:t>hasFocus</w:t>
            </w:r>
            <w:proofErr w:type="spellEnd"/>
            <w:r w:rsidRPr="0006723D">
              <w:rPr>
                <w:color w:val="000000"/>
              </w:rPr>
              <w:t>)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    </w:t>
            </w:r>
            <w:proofErr w:type="spellStart"/>
            <w:r w:rsidRPr="0006723D">
              <w:rPr>
                <w:color w:val="000000"/>
              </w:rPr>
              <w:t>animation.start</w:t>
            </w:r>
            <w:proofErr w:type="spellEnd"/>
            <w:r w:rsidRPr="0006723D">
              <w:rPr>
                <w:color w:val="000000"/>
              </w:rPr>
              <w:t>();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r w:rsidRPr="0006723D">
              <w:rPr>
                <w:color w:val="7F0055"/>
              </w:rPr>
              <w:t>else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    </w:t>
            </w:r>
            <w:proofErr w:type="spellStart"/>
            <w:r w:rsidRPr="0006723D">
              <w:rPr>
                <w:color w:val="000000"/>
              </w:rPr>
              <w:t>animation.stop</w:t>
            </w:r>
            <w:proofErr w:type="spellEnd"/>
            <w:r w:rsidRPr="0006723D">
              <w:rPr>
                <w:color w:val="000000"/>
              </w:rPr>
              <w:t>();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}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646464"/>
              </w:rPr>
              <w:t>@Override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7F0055"/>
              </w:rPr>
              <w:t>public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7F0055"/>
              </w:rPr>
              <w:t>boolean</w:t>
            </w:r>
            <w:proofErr w:type="spellEnd"/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onCreateOptionsMenu</w:t>
            </w:r>
            <w:proofErr w:type="spellEnd"/>
            <w:r w:rsidRPr="0006723D">
              <w:rPr>
                <w:color w:val="000000"/>
              </w:rPr>
              <w:t>(Menu menu) {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000000"/>
              </w:rPr>
              <w:t>getMenuInflater</w:t>
            </w:r>
            <w:proofErr w:type="spellEnd"/>
            <w:r w:rsidRPr="0006723D">
              <w:rPr>
                <w:color w:val="000000"/>
              </w:rPr>
              <w:t>().inflate(</w:t>
            </w:r>
            <w:proofErr w:type="spellStart"/>
            <w:r w:rsidRPr="0006723D">
              <w:rPr>
                <w:color w:val="000000"/>
              </w:rPr>
              <w:t>R.menu.</w:t>
            </w:r>
            <w:r w:rsidRPr="0006723D">
              <w:rPr>
                <w:color w:val="0000C0"/>
              </w:rPr>
              <w:t>frame_animation</w:t>
            </w:r>
            <w:proofErr w:type="spellEnd"/>
            <w:r w:rsidRPr="0006723D">
              <w:rPr>
                <w:color w:val="000000"/>
              </w:rPr>
              <w:t>, menu);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r w:rsidRPr="0006723D">
              <w:rPr>
                <w:color w:val="7F0055"/>
              </w:rPr>
              <w:t>return</w:t>
            </w:r>
            <w:r w:rsidRPr="0006723D">
              <w:rPr>
                <w:color w:val="000000"/>
              </w:rPr>
              <w:t xml:space="preserve"> </w:t>
            </w:r>
            <w:r w:rsidRPr="0006723D">
              <w:rPr>
                <w:color w:val="7F0055"/>
              </w:rPr>
              <w:t>true</w:t>
            </w:r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}</w:t>
            </w:r>
          </w:p>
          <w:p w:rsidR="0069322C" w:rsidRPr="0006723D" w:rsidRDefault="0069322C" w:rsidP="0069322C">
            <w:pPr>
              <w:pStyle w:val="aa"/>
            </w:pP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646464"/>
              </w:rPr>
              <w:t>@Override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</w:t>
            </w:r>
            <w:r w:rsidRPr="0006723D">
              <w:rPr>
                <w:color w:val="7F0055"/>
              </w:rPr>
              <w:t>public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7F0055"/>
              </w:rPr>
              <w:t>boolean</w:t>
            </w:r>
            <w:proofErr w:type="spellEnd"/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000000"/>
              </w:rPr>
              <w:t>onOptionsItemSelected</w:t>
            </w:r>
            <w:proofErr w:type="spellEnd"/>
            <w:r w:rsidRPr="0006723D">
              <w:rPr>
                <w:color w:val="000000"/>
              </w:rPr>
              <w:t>(</w:t>
            </w:r>
            <w:proofErr w:type="spellStart"/>
            <w:r w:rsidRPr="0006723D">
              <w:rPr>
                <w:color w:val="000000"/>
              </w:rPr>
              <w:t>MenuItem</w:t>
            </w:r>
            <w:proofErr w:type="spellEnd"/>
            <w:r w:rsidRPr="0006723D">
              <w:rPr>
                <w:color w:val="000000"/>
              </w:rPr>
              <w:t xml:space="preserve"> item) {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proofErr w:type="spellStart"/>
            <w:r w:rsidRPr="0006723D">
              <w:rPr>
                <w:color w:val="7F0055"/>
              </w:rPr>
              <w:t>int</w:t>
            </w:r>
            <w:proofErr w:type="spellEnd"/>
            <w:r w:rsidRPr="0006723D">
              <w:rPr>
                <w:color w:val="000000"/>
              </w:rPr>
              <w:t xml:space="preserve"> id = </w:t>
            </w:r>
            <w:proofErr w:type="spellStart"/>
            <w:r w:rsidRPr="0006723D">
              <w:rPr>
                <w:color w:val="000000"/>
              </w:rPr>
              <w:t>item.getItemId</w:t>
            </w:r>
            <w:proofErr w:type="spellEnd"/>
            <w:r w:rsidRPr="0006723D">
              <w:rPr>
                <w:color w:val="000000"/>
              </w:rPr>
              <w:t>();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r w:rsidRPr="0006723D">
              <w:rPr>
                <w:color w:val="7F0055"/>
              </w:rPr>
              <w:t>if</w:t>
            </w:r>
            <w:r w:rsidRPr="0006723D">
              <w:rPr>
                <w:color w:val="000000"/>
              </w:rPr>
              <w:t xml:space="preserve"> (id == </w:t>
            </w:r>
            <w:proofErr w:type="spellStart"/>
            <w:r w:rsidRPr="0006723D">
              <w:rPr>
                <w:color w:val="000000"/>
              </w:rPr>
              <w:t>R.id.</w:t>
            </w:r>
            <w:r w:rsidRPr="0006723D">
              <w:rPr>
                <w:color w:val="0000C0"/>
              </w:rPr>
              <w:t>action_settings</w:t>
            </w:r>
            <w:proofErr w:type="spellEnd"/>
            <w:r w:rsidRPr="0006723D">
              <w:rPr>
                <w:color w:val="000000"/>
              </w:rPr>
              <w:t>) {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    </w:t>
            </w:r>
            <w:r w:rsidRPr="0006723D">
              <w:rPr>
                <w:color w:val="7F0055"/>
              </w:rPr>
              <w:t>return</w:t>
            </w:r>
            <w:r w:rsidRPr="0006723D">
              <w:rPr>
                <w:color w:val="000000"/>
              </w:rPr>
              <w:t xml:space="preserve"> </w:t>
            </w:r>
            <w:r w:rsidRPr="0006723D">
              <w:rPr>
                <w:color w:val="7F0055"/>
              </w:rPr>
              <w:t>true</w:t>
            </w:r>
            <w:r w:rsidRPr="0006723D">
              <w:rPr>
                <w:color w:val="000000"/>
              </w:rPr>
              <w:t>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}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    </w:t>
            </w:r>
            <w:r w:rsidRPr="0006723D">
              <w:rPr>
                <w:color w:val="7F0055"/>
              </w:rPr>
              <w:t>return</w:t>
            </w:r>
            <w:r w:rsidRPr="0006723D">
              <w:rPr>
                <w:color w:val="000000"/>
              </w:rPr>
              <w:t xml:space="preserve"> </w:t>
            </w:r>
            <w:proofErr w:type="spellStart"/>
            <w:r w:rsidRPr="0006723D">
              <w:rPr>
                <w:color w:val="7F0055"/>
              </w:rPr>
              <w:t>super</w:t>
            </w:r>
            <w:r w:rsidRPr="0006723D">
              <w:rPr>
                <w:color w:val="000000"/>
              </w:rPr>
              <w:t>.onOptionsItemSelected</w:t>
            </w:r>
            <w:proofErr w:type="spellEnd"/>
            <w:r w:rsidRPr="0006723D">
              <w:rPr>
                <w:color w:val="000000"/>
              </w:rPr>
              <w:t>(item);</w:t>
            </w:r>
          </w:p>
          <w:p w:rsidR="0069322C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 xml:space="preserve">    }</w:t>
            </w:r>
          </w:p>
          <w:p w:rsidR="008A4B00" w:rsidRPr="0006723D" w:rsidRDefault="0069322C" w:rsidP="0069322C">
            <w:pPr>
              <w:pStyle w:val="aa"/>
            </w:pPr>
            <w:r w:rsidRPr="0006723D">
              <w:rPr>
                <w:color w:val="000000"/>
              </w:rPr>
              <w:t>}</w:t>
            </w:r>
          </w:p>
        </w:tc>
      </w:tr>
    </w:tbl>
    <w:p w:rsidR="008A4B00" w:rsidRDefault="008A4B00" w:rsidP="008A4B00"/>
    <w:p w:rsidR="008A4B00" w:rsidRDefault="0006723D" w:rsidP="008A4B00">
      <w:r>
        <w:rPr>
          <w:rFonts w:hint="eastAsia"/>
        </w:rPr>
        <w:t>(줄1</w:t>
      </w:r>
      <w:r>
        <w:t xml:space="preserve">9) </w:t>
      </w:r>
      <w:proofErr w:type="spellStart"/>
      <w:r>
        <w:t>onWindowsFocusChanged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06723D" w:rsidRDefault="0006723D" w:rsidP="008A4B00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이름이 </w:t>
      </w:r>
      <w:r>
        <w:t>on</w:t>
      </w:r>
      <w:r>
        <w:rPr>
          <w:rFonts w:hint="eastAsia"/>
        </w:rPr>
        <w:t xml:space="preserve">으로 시작하고 있으므로 특정 이벤트에 반응하여 저절로 호출되는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06723D" w:rsidRDefault="0006723D" w:rsidP="008A4B00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이름에서 </w:t>
      </w:r>
      <w:r>
        <w:t>Windo</w:t>
      </w:r>
      <w:r>
        <w:rPr>
          <w:rFonts w:hint="eastAsia"/>
        </w:rPr>
        <w:t xml:space="preserve">w는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화면을 뜻한다.</w:t>
      </w:r>
      <w:r>
        <w:t xml:space="preserve"> </w:t>
      </w:r>
    </w:p>
    <w:p w:rsidR="0006723D" w:rsidRDefault="0006723D" w:rsidP="008A4B00"/>
    <w:p w:rsidR="0006723D" w:rsidRDefault="0006723D" w:rsidP="008A4B00">
      <w:r>
        <w:t>Focus</w:t>
      </w:r>
      <w:r>
        <w:rPr>
          <w:rFonts w:hint="eastAsia"/>
        </w:rPr>
        <w:t>는 화면에서 지금 현재 터치 이벤트를 받을 수 있는 최상단임을 뜻한다.</w:t>
      </w:r>
    </w:p>
    <w:p w:rsidR="0006723D" w:rsidRDefault="0006723D" w:rsidP="008A4B00"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위에 메뉴나 대화상자가 출력되면,</w:t>
      </w:r>
      <w:r>
        <w:t xml:space="preserve"> </w:t>
      </w:r>
      <w:proofErr w:type="spellStart"/>
      <w:r>
        <w:rPr>
          <w:rFonts w:hint="eastAsia"/>
        </w:rPr>
        <w:t>액티비티는</w:t>
      </w:r>
      <w:proofErr w:type="spellEnd"/>
      <w:r>
        <w:rPr>
          <w:rFonts w:hint="eastAsia"/>
        </w:rPr>
        <w:t xml:space="preserve"> </w:t>
      </w:r>
      <w:r>
        <w:t>Focus</w:t>
      </w:r>
      <w:r>
        <w:rPr>
          <w:rFonts w:hint="eastAsia"/>
        </w:rPr>
        <w:t>를 잠시 잃었다가,</w:t>
      </w:r>
      <w:r>
        <w:t xml:space="preserve"> </w:t>
      </w:r>
      <w:r>
        <w:rPr>
          <w:rFonts w:hint="eastAsia"/>
        </w:rPr>
        <w:t xml:space="preserve">메뉴나 대화상자가 닫히면 다시 </w:t>
      </w:r>
      <w:r>
        <w:t>Focus</w:t>
      </w:r>
      <w:r>
        <w:rPr>
          <w:rFonts w:hint="eastAsia"/>
        </w:rPr>
        <w:t>를 얻는다.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액티비티로</w:t>
      </w:r>
      <w:proofErr w:type="spellEnd"/>
      <w:r>
        <w:rPr>
          <w:rFonts w:hint="eastAsia"/>
        </w:rPr>
        <w:t xml:space="preserve"> 전환될 때도 </w:t>
      </w:r>
      <w:r>
        <w:t>Focus</w:t>
      </w:r>
      <w:r>
        <w:rPr>
          <w:rFonts w:hint="eastAsia"/>
        </w:rPr>
        <w:t>를 잃는다.</w:t>
      </w:r>
    </w:p>
    <w:p w:rsidR="0006723D" w:rsidRDefault="0006723D" w:rsidP="008A4B00"/>
    <w:p w:rsidR="0006723D" w:rsidRDefault="0006723D" w:rsidP="008A4B00">
      <w:r>
        <w:rPr>
          <w:rFonts w:hint="eastAsia"/>
        </w:rPr>
        <w:t>포커스(</w:t>
      </w:r>
      <w:r>
        <w:t>focus)</w:t>
      </w:r>
      <w:r>
        <w:rPr>
          <w:rFonts w:hint="eastAsia"/>
        </w:rPr>
        <w:t xml:space="preserve">를 얻거나 잃을 때 </w:t>
      </w:r>
      <w:r>
        <w:t xml:space="preserve">onWindowsFocusChanged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즉시 호출된다.</w:t>
      </w:r>
    </w:p>
    <w:p w:rsidR="0006723D" w:rsidRDefault="0006723D" w:rsidP="008A4B00"/>
    <w:p w:rsidR="0006723D" w:rsidRDefault="0006723D" w:rsidP="008A4B00">
      <w:r>
        <w:t>(</w:t>
      </w:r>
      <w:r>
        <w:rPr>
          <w:rFonts w:hint="eastAsia"/>
        </w:rPr>
        <w:t>줄2</w:t>
      </w:r>
      <w:r>
        <w:t xml:space="preserve">1)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내부의 </w:t>
      </w:r>
      <w:proofErr w:type="spellStart"/>
      <w:r>
        <w:t>ImageView</w:t>
      </w:r>
      <w:proofErr w:type="spellEnd"/>
      <w:r>
        <w:t xml:space="preserve"> </w:t>
      </w:r>
      <w:r>
        <w:rPr>
          <w:rFonts w:hint="eastAsia"/>
        </w:rPr>
        <w:t>객체에 대한 참조를 얻는다.</w:t>
      </w:r>
    </w:p>
    <w:p w:rsidR="0006723D" w:rsidRDefault="0006723D" w:rsidP="008A4B00">
      <w:r>
        <w:t>(</w:t>
      </w:r>
      <w:r>
        <w:rPr>
          <w:rFonts w:hint="eastAsia"/>
        </w:rPr>
        <w:t>줄2</w:t>
      </w:r>
      <w:r>
        <w:t xml:space="preserve">2) </w:t>
      </w:r>
      <w:proofErr w:type="spellStart"/>
      <w:r>
        <w:t>ImageView</w:t>
      </w:r>
      <w:proofErr w:type="spellEnd"/>
      <w:r>
        <w:rPr>
          <w:rFonts w:hint="eastAsia"/>
        </w:rPr>
        <w:t xml:space="preserve">에서 보여지는 내용에 해당하는 </w:t>
      </w:r>
      <w:r>
        <w:t xml:space="preserve">drawable </w:t>
      </w:r>
      <w:r>
        <w:rPr>
          <w:rFonts w:hint="eastAsia"/>
        </w:rPr>
        <w:t>리소스 객체에 대한 참조를 얻는다.</w:t>
      </w:r>
    </w:p>
    <w:p w:rsidR="0006723D" w:rsidRDefault="0006723D" w:rsidP="008A4B00">
      <w:r>
        <w:rPr>
          <w:rFonts w:hint="eastAsia"/>
        </w:rPr>
        <w:t xml:space="preserve">그것이 애니메이션 </w:t>
      </w:r>
      <w:proofErr w:type="spellStart"/>
      <w:r>
        <w:t>drawable</w:t>
      </w:r>
      <w:proofErr w:type="spellEnd"/>
      <w:r>
        <w:t xml:space="preserve"> </w:t>
      </w:r>
      <w:r>
        <w:rPr>
          <w:rFonts w:hint="eastAsia"/>
        </w:rPr>
        <w:t xml:space="preserve">리소스일 경우에 </w:t>
      </w: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객체는 </w:t>
      </w:r>
      <w:proofErr w:type="spellStart"/>
      <w:r>
        <w:t>AnimationDrawable</w:t>
      </w:r>
      <w:proofErr w:type="spellEnd"/>
      <w:r>
        <w:t xml:space="preserve"> </w:t>
      </w:r>
      <w:r>
        <w:rPr>
          <w:rFonts w:hint="eastAsia"/>
        </w:rPr>
        <w:t>클래스이다.</w:t>
      </w:r>
    </w:p>
    <w:p w:rsidR="0006723D" w:rsidRDefault="0006723D" w:rsidP="008A4B00"/>
    <w:p w:rsidR="0006723D" w:rsidRDefault="0006723D" w:rsidP="008A4B00">
      <w:r>
        <w:t>(</w:t>
      </w:r>
      <w:r>
        <w:rPr>
          <w:rFonts w:hint="eastAsia"/>
        </w:rPr>
        <w:t>줄2</w:t>
      </w:r>
      <w:r>
        <w:t xml:space="preserve">4)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포커스(</w:t>
      </w:r>
      <w:r>
        <w:t>focus)</w:t>
      </w:r>
      <w:r>
        <w:rPr>
          <w:rFonts w:hint="eastAsia"/>
        </w:rPr>
        <w:t>를 소유하게 될 때 애니메이션을 시작한다.</w:t>
      </w:r>
    </w:p>
    <w:p w:rsidR="0006723D" w:rsidRDefault="0006723D" w:rsidP="008A4B00">
      <w:r>
        <w:t>(</w:t>
      </w:r>
      <w:r>
        <w:rPr>
          <w:rFonts w:hint="eastAsia"/>
        </w:rPr>
        <w:t>줄2</w:t>
      </w:r>
      <w:r>
        <w:t xml:space="preserve">5)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포커스를 잃을 때 애니메이션을 종료한다.</w:t>
      </w:r>
    </w:p>
    <w:p w:rsidR="0006723D" w:rsidRDefault="0006723D" w:rsidP="008A4B00"/>
    <w:p w:rsidR="0069322C" w:rsidRDefault="0069322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011F1" w:rsidRDefault="006011F1" w:rsidP="00F23433">
      <w:pPr>
        <w:pStyle w:val="10"/>
      </w:pPr>
      <w:bookmarkStart w:id="12" w:name="_Toc404915201"/>
      <w:proofErr w:type="spellStart"/>
      <w:r>
        <w:rPr>
          <w:rFonts w:hint="eastAsia"/>
        </w:rPr>
        <w:lastRenderedPageBreak/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>수정</w:t>
      </w:r>
      <w:bookmarkEnd w:id="12"/>
    </w:p>
    <w:p w:rsidR="006011F1" w:rsidRPr="006011F1" w:rsidRDefault="006011F1" w:rsidP="006011F1"/>
    <w:p w:rsidR="00F23433" w:rsidRDefault="006011F1" w:rsidP="006011F1">
      <w:pPr>
        <w:pStyle w:val="2"/>
      </w:pPr>
      <w:bookmarkStart w:id="13" w:name="_Toc404915202"/>
      <w:r>
        <w:rPr>
          <w:rFonts w:hint="eastAsia"/>
        </w:rPr>
        <w:t>activity_main.xml</w:t>
      </w:r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  <w:bookmarkEnd w:id="13"/>
    </w:p>
    <w:p w:rsidR="00F23433" w:rsidRDefault="006011F1" w:rsidP="00F23433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의 레이아웃 리소스 파일인 activity_main.xml 파일을 열어서 수정하자</w:t>
      </w:r>
    </w:p>
    <w:p w:rsidR="004F0D4E" w:rsidRDefault="004F0D4E" w:rsidP="004F0D4E"/>
    <w:p w:rsidR="0069322C" w:rsidRDefault="0069322C" w:rsidP="004F0D4E">
      <w:r>
        <w:rPr>
          <w:noProof/>
        </w:rPr>
        <w:drawing>
          <wp:inline distT="0" distB="0" distL="0" distR="0">
            <wp:extent cx="4743450" cy="2752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2C" w:rsidRDefault="0069322C" w:rsidP="004F0D4E"/>
    <w:p w:rsidR="0069322C" w:rsidRDefault="0069322C" w:rsidP="004F0D4E"/>
    <w:p w:rsidR="0069322C" w:rsidRDefault="0069322C" w:rsidP="004F0D4E">
      <w:proofErr w:type="spellStart"/>
      <w:r>
        <w:rPr>
          <w:rFonts w:hint="eastAsia"/>
        </w:rPr>
        <w:t>FrameAnimationActivity를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실행하기위한</w:t>
      </w:r>
      <w:proofErr w:type="spellEnd"/>
      <w:r>
        <w:rPr>
          <w:rFonts w:hint="eastAsia"/>
        </w:rPr>
        <w:t xml:space="preserve"> 버튼을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생성하자.</w:t>
      </w:r>
    </w:p>
    <w:p w:rsidR="0069322C" w:rsidRDefault="0069322C" w:rsidP="004F0D4E"/>
    <w:p w:rsidR="0069322C" w:rsidRDefault="0069322C" w:rsidP="004F0D4E"/>
    <w:p w:rsidR="00AB7B80" w:rsidRPr="00345D07" w:rsidRDefault="00AB7B80" w:rsidP="008230F1"/>
    <w:p w:rsidR="00080D62" w:rsidRDefault="00080D62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bookmarkStart w:id="14" w:name="_Toc399461809"/>
      <w:r>
        <w:br w:type="page"/>
      </w:r>
    </w:p>
    <w:p w:rsidR="006011F1" w:rsidRDefault="006011F1" w:rsidP="006011F1">
      <w:pPr>
        <w:pStyle w:val="2"/>
      </w:pPr>
      <w:bookmarkStart w:id="15" w:name="_Toc404915203"/>
      <w:bookmarkEnd w:id="14"/>
      <w:r>
        <w:lastRenderedPageBreak/>
        <w:t xml:space="preserve">MainActivity.java </w:t>
      </w:r>
      <w:r>
        <w:rPr>
          <w:rFonts w:hint="eastAsia"/>
        </w:rPr>
        <w:t>수정</w:t>
      </w:r>
      <w:bookmarkEnd w:id="15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6011F1" w:rsidTr="00A56E19">
        <w:tc>
          <w:tcPr>
            <w:tcW w:w="426" w:type="dxa"/>
          </w:tcPr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6011F1" w:rsidRPr="00185935" w:rsidRDefault="006011F1" w:rsidP="00913282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9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6011F1" w:rsidRDefault="006011F1" w:rsidP="00913282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5216BF" w:rsidRPr="00185935" w:rsidRDefault="006011F1" w:rsidP="00913282">
            <w:pPr>
              <w:pStyle w:val="aa"/>
            </w:pPr>
            <w:r>
              <w:rPr>
                <w:rFonts w:hint="eastAsia"/>
              </w:rPr>
              <w:t>45</w:t>
            </w:r>
          </w:p>
        </w:tc>
        <w:tc>
          <w:tcPr>
            <w:tcW w:w="10631" w:type="dxa"/>
          </w:tcPr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skhu.sw.e05drawable;</w:t>
            </w: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android.view.View.OnClickListener</w:t>
            </w:r>
            <w:proofErr w:type="spellEnd"/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myOnClickListener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button) {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button.getId</w:t>
            </w:r>
            <w:proofErr w:type="spellEnd"/>
            <w:r>
              <w:rPr>
                <w:color w:val="000000"/>
              </w:rPr>
              <w:t>() == 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 xml:space="preserve">) 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 xml:space="preserve">,  </w:t>
            </w:r>
            <w:proofErr w:type="spellStart"/>
            <w:r>
              <w:rPr>
                <w:color w:val="000000"/>
              </w:rPr>
              <w:t>FrameAnimationActivity.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};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findViewById(R.id.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).setOnClickListener(myOnClickListener);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913282" w:rsidRDefault="00913282" w:rsidP="00913282">
            <w:pPr>
              <w:pStyle w:val="aa"/>
            </w:pP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913282" w:rsidRDefault="00913282" w:rsidP="00913282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011F1" w:rsidRDefault="00913282" w:rsidP="00913282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6011F1" w:rsidRDefault="006011F1" w:rsidP="006011F1"/>
    <w:p w:rsidR="00913282" w:rsidRDefault="00913282" w:rsidP="006011F1">
      <w:r>
        <w:rPr>
          <w:rFonts w:hint="eastAsia"/>
        </w:rPr>
        <w:t>(줄1</w:t>
      </w:r>
      <w:r>
        <w:t xml:space="preserve">9~27) </w:t>
      </w:r>
      <w:proofErr w:type="spellStart"/>
      <w:r>
        <w:rPr>
          <w:rFonts w:hint="eastAsia"/>
        </w:rPr>
        <w:t>FrameAnimationActivity</w:t>
      </w:r>
      <w:proofErr w:type="spellEnd"/>
      <w:r>
        <w:rPr>
          <w:rFonts w:hint="eastAsia"/>
        </w:rPr>
        <w:t xml:space="preserve">를 실행하기 위한 버튼 R.id.button1에 </w:t>
      </w:r>
      <w:proofErr w:type="spellStart"/>
      <w:r>
        <w:t>OnClickListener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등록하였다.</w:t>
      </w:r>
    </w:p>
    <w:p w:rsidR="00913282" w:rsidRDefault="00913282" w:rsidP="006011F1"/>
    <w:p w:rsidR="00913282" w:rsidRDefault="00913282" w:rsidP="006011F1">
      <w:r>
        <w:t>(</w:t>
      </w:r>
      <w:r>
        <w:rPr>
          <w:rFonts w:hint="eastAsia"/>
        </w:rPr>
        <w:t>줄2</w:t>
      </w:r>
      <w:r>
        <w:t xml:space="preserve">3) </w:t>
      </w:r>
      <w:proofErr w:type="spellStart"/>
      <w:r>
        <w:t>FrameAnimationActivity</w:t>
      </w:r>
      <w:proofErr w:type="spellEnd"/>
      <w:r>
        <w:rPr>
          <w:rFonts w:hint="eastAsia"/>
        </w:rPr>
        <w:t>를 호출한다.</w:t>
      </w:r>
    </w:p>
    <w:p w:rsidR="00913282" w:rsidRDefault="00913282" w:rsidP="006011F1"/>
    <w:p w:rsidR="00A56E19" w:rsidRDefault="00A56E19" w:rsidP="00A56E19"/>
    <w:p w:rsidR="00913282" w:rsidRDefault="00913282" w:rsidP="00913282">
      <w:pPr>
        <w:pStyle w:val="2"/>
      </w:pPr>
      <w:bookmarkStart w:id="16" w:name="_Toc404915204"/>
      <w:r>
        <w:rPr>
          <w:rFonts w:hint="eastAsia"/>
        </w:rPr>
        <w:t>실행</w:t>
      </w:r>
      <w:bookmarkEnd w:id="16"/>
    </w:p>
    <w:p w:rsidR="00913282" w:rsidRDefault="00913282" w:rsidP="00913282"/>
    <w:p w:rsidR="00913282" w:rsidRDefault="00913282" w:rsidP="00913282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실행하여 프레임 애니메이션을 확인하자.</w:t>
      </w:r>
    </w:p>
    <w:p w:rsidR="0006723D" w:rsidRDefault="0006723D" w:rsidP="00913282">
      <w:r>
        <w:rPr>
          <w:rFonts w:hint="eastAsia"/>
        </w:rPr>
        <w:t xml:space="preserve">메뉴 버튼을 </w:t>
      </w:r>
      <w:proofErr w:type="spellStart"/>
      <w:r>
        <w:rPr>
          <w:rFonts w:hint="eastAsia"/>
        </w:rPr>
        <w:t>눌르면</w:t>
      </w:r>
      <w:proofErr w:type="spellEnd"/>
      <w:r>
        <w:rPr>
          <w:rFonts w:hint="eastAsia"/>
        </w:rPr>
        <w:t xml:space="preserve"> 프레임 애니메이션이 잠시 멈추는 것을 확인하자.</w:t>
      </w:r>
    </w:p>
    <w:p w:rsidR="00913282" w:rsidRDefault="00913282" w:rsidP="00913282"/>
    <w:p w:rsidR="00913282" w:rsidRDefault="00913282" w:rsidP="00913282">
      <w:r>
        <w:rPr>
          <w:rFonts w:hint="eastAsia"/>
        </w:rPr>
        <w:t>결과:</w:t>
      </w:r>
      <w:r>
        <w:t xml:space="preserve"> E05Drawable_#1.zip</w:t>
      </w:r>
    </w:p>
    <w:p w:rsidR="00913282" w:rsidRDefault="00913282" w:rsidP="00913282"/>
    <w:p w:rsidR="004651C7" w:rsidRDefault="004651C7" w:rsidP="00913282"/>
    <w:p w:rsidR="004651C7" w:rsidRDefault="004651C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4651C7" w:rsidRDefault="008106C8" w:rsidP="004651C7">
      <w:pPr>
        <w:pStyle w:val="10"/>
      </w:pPr>
      <w:proofErr w:type="spellStart"/>
      <w:r>
        <w:lastRenderedPageBreak/>
        <w:t>Background</w:t>
      </w:r>
      <w:r>
        <w:rPr>
          <w:rFonts w:hint="eastAsia"/>
        </w:rPr>
        <w:t>Drawable</w:t>
      </w:r>
      <w:r w:rsidR="004651C7">
        <w:rPr>
          <w:rFonts w:hint="eastAsia"/>
        </w:rPr>
        <w:t>Activity</w:t>
      </w:r>
      <w:proofErr w:type="spellEnd"/>
      <w:r w:rsidR="004651C7">
        <w:t xml:space="preserve"> </w:t>
      </w:r>
      <w:proofErr w:type="spellStart"/>
      <w:r w:rsidR="004651C7">
        <w:rPr>
          <w:rFonts w:hint="eastAsia"/>
        </w:rPr>
        <w:t>액티비티</w:t>
      </w:r>
      <w:proofErr w:type="spellEnd"/>
      <w:r w:rsidR="004651C7">
        <w:rPr>
          <w:rFonts w:hint="eastAsia"/>
        </w:rPr>
        <w:t xml:space="preserve"> 생성</w:t>
      </w:r>
    </w:p>
    <w:p w:rsidR="004651C7" w:rsidRPr="004651C7" w:rsidRDefault="004651C7" w:rsidP="004651C7"/>
    <w:p w:rsidR="004651C7" w:rsidRDefault="004651C7" w:rsidP="004651C7">
      <w:pPr>
        <w:pStyle w:val="2"/>
      </w:pPr>
      <w:r>
        <w:rPr>
          <w:rFonts w:hint="eastAsia"/>
        </w:rPr>
        <w:t xml:space="preserve">프로젝트에 </w:t>
      </w:r>
      <w:proofErr w:type="spellStart"/>
      <w:r w:rsidR="008106C8">
        <w:t>BackgroundDrawable</w:t>
      </w:r>
      <w:r>
        <w:rPr>
          <w:rFonts w:hint="eastAsia"/>
        </w:rPr>
        <w:t>Activity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생성</w:t>
      </w:r>
    </w:p>
    <w:p w:rsidR="004651C7" w:rsidRDefault="004651C7" w:rsidP="004651C7"/>
    <w:p w:rsidR="004651C7" w:rsidRDefault="008106C8" w:rsidP="004651C7"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</w:t>
      </w:r>
      <w:r>
        <w:t>View)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>(</w:t>
      </w:r>
      <w:r>
        <w:t>Activity)</w:t>
      </w:r>
      <w:r>
        <w:rPr>
          <w:rFonts w:hint="eastAsia"/>
        </w:rPr>
        <w:t>의 백그라운드(</w:t>
      </w:r>
      <w:r>
        <w:t>background)</w:t>
      </w:r>
      <w:r>
        <w:rPr>
          <w:rFonts w:hint="eastAsia"/>
        </w:rPr>
        <w:t xml:space="preserve">를 설정 방법을 살펴볼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생성하자.</w:t>
      </w:r>
    </w:p>
    <w:p w:rsidR="004651C7" w:rsidRDefault="004651C7" w:rsidP="004651C7"/>
    <w:p w:rsidR="004651C7" w:rsidRDefault="004651C7" w:rsidP="004651C7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 </w:t>
      </w:r>
      <w:r>
        <w:t>–</w:t>
      </w:r>
      <w:r>
        <w:t xml:space="preserve"> Android </w:t>
      </w:r>
      <w:proofErr w:type="spellStart"/>
      <w:r>
        <w:t>Acitivty</w:t>
      </w:r>
      <w:proofErr w:type="spellEnd"/>
      <w:r>
        <w:t xml:space="preserve"> </w:t>
      </w:r>
    </w:p>
    <w:p w:rsidR="004651C7" w:rsidRDefault="008872E5" w:rsidP="004651C7">
      <w:r>
        <w:rPr>
          <w:noProof/>
        </w:rPr>
        <w:drawing>
          <wp:inline distT="0" distB="0" distL="0" distR="0">
            <wp:extent cx="5962650" cy="4762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E5" w:rsidRDefault="008872E5" w:rsidP="004651C7"/>
    <w:p w:rsidR="008872E5" w:rsidRDefault="008872E5" w:rsidP="004651C7"/>
    <w:p w:rsidR="002A447D" w:rsidRDefault="002A447D" w:rsidP="004651C7"/>
    <w:p w:rsidR="002A447D" w:rsidRDefault="002A447D" w:rsidP="004651C7"/>
    <w:p w:rsidR="002A447D" w:rsidRDefault="002A447D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4651C7" w:rsidRDefault="002A447D" w:rsidP="002A447D">
      <w:pPr>
        <w:pStyle w:val="2"/>
      </w:pPr>
      <w:r>
        <w:rPr>
          <w:rFonts w:hint="eastAsia"/>
        </w:rPr>
        <w:lastRenderedPageBreak/>
        <w:t xml:space="preserve">Shape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리소스 생성</w:t>
      </w:r>
    </w:p>
    <w:p w:rsidR="002A447D" w:rsidRDefault="002A447D" w:rsidP="002A447D"/>
    <w:p w:rsidR="002A447D" w:rsidRDefault="002A447D" w:rsidP="002A447D">
      <w:r>
        <w:t xml:space="preserve">shape </w:t>
      </w:r>
      <w:proofErr w:type="spellStart"/>
      <w:r>
        <w:t>drawable</w:t>
      </w:r>
      <w:proofErr w:type="spellEnd"/>
      <w:r>
        <w:t xml:space="preserve"> </w:t>
      </w:r>
      <w:r>
        <w:rPr>
          <w:rFonts w:hint="eastAsia"/>
        </w:rPr>
        <w:t xml:space="preserve">리소스는 화면에 그림을 그리는 명령이 내용인 </w:t>
      </w:r>
      <w:r>
        <w:t xml:space="preserve">XML </w:t>
      </w:r>
      <w:r>
        <w:rPr>
          <w:rFonts w:hint="eastAsia"/>
        </w:rPr>
        <w:t>파일이다.</w:t>
      </w:r>
    </w:p>
    <w:p w:rsidR="002A447D" w:rsidRDefault="002A447D" w:rsidP="002A447D"/>
    <w:p w:rsidR="002A447D" w:rsidRPr="00FC1A45" w:rsidRDefault="002A447D" w:rsidP="002A447D"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t xml:space="preserve">Package Explorer </w:t>
      </w:r>
      <w:r>
        <w:rPr>
          <w:rFonts w:hint="eastAsia"/>
        </w:rPr>
        <w:t>창에서 res/</w:t>
      </w:r>
      <w:proofErr w:type="spellStart"/>
      <w:r>
        <w:rPr>
          <w:rFonts w:hint="eastAsia"/>
        </w:rPr>
        <w:t>drawable-nodpi</w:t>
      </w:r>
      <w:proofErr w:type="spellEnd"/>
      <w:r>
        <w:rPr>
          <w:rFonts w:hint="eastAsia"/>
        </w:rPr>
        <w:t xml:space="preserve"> 폴더를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t xml:space="preserve">New </w:t>
      </w:r>
      <w:r>
        <w:t>–</w:t>
      </w:r>
      <w:r>
        <w:t xml:space="preserve"> File</w:t>
      </w:r>
      <w:r>
        <w:rPr>
          <w:rFonts w:hint="eastAsia"/>
        </w:rPr>
        <w:t>을 클릭하자.</w:t>
      </w:r>
    </w:p>
    <w:p w:rsidR="002A447D" w:rsidRDefault="002A447D" w:rsidP="002A447D">
      <w:r>
        <w:t>File name: shape1.xml</w:t>
      </w:r>
    </w:p>
    <w:p w:rsidR="002A447D" w:rsidRDefault="002A447D" w:rsidP="002A447D"/>
    <w:p w:rsidR="002A447D" w:rsidRPr="002A447D" w:rsidRDefault="002A447D" w:rsidP="002A447D">
      <w:pPr>
        <w:pStyle w:val="3"/>
      </w:pPr>
      <w:r>
        <w:t>res/</w:t>
      </w:r>
      <w:proofErr w:type="spellStart"/>
      <w:r>
        <w:t>drawable-nodpi</w:t>
      </w:r>
      <w:proofErr w:type="spellEnd"/>
      <w:r>
        <w:t>/shape1.xml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2A447D" w:rsidRPr="00337388" w:rsidTr="002A447D">
        <w:tc>
          <w:tcPr>
            <w:tcW w:w="426" w:type="dxa"/>
          </w:tcPr>
          <w:p w:rsidR="002A447D" w:rsidRPr="00337388" w:rsidRDefault="002A447D" w:rsidP="002A447D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2A447D" w:rsidRPr="00337388" w:rsidRDefault="002A447D" w:rsidP="002A447D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2A447D" w:rsidRPr="00337388" w:rsidRDefault="002A447D" w:rsidP="002A447D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2A447D" w:rsidRPr="00337388" w:rsidRDefault="002A447D" w:rsidP="002A447D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2A447D" w:rsidRPr="00337388" w:rsidRDefault="002A447D" w:rsidP="002A447D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2A447D" w:rsidRPr="00337388" w:rsidRDefault="002A447D" w:rsidP="002A447D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</w:tc>
        <w:tc>
          <w:tcPr>
            <w:tcW w:w="10631" w:type="dxa"/>
          </w:tcPr>
          <w:p w:rsidR="002A447D" w:rsidRDefault="002A447D" w:rsidP="002A447D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shape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2A447D" w:rsidRDefault="002A447D" w:rsidP="002A447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solid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android:color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"#00FFFF"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2A447D" w:rsidRDefault="002A447D" w:rsidP="002A447D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stroke</w:t>
            </w:r>
          </w:p>
          <w:p w:rsidR="002A447D" w:rsidRDefault="002A447D" w:rsidP="002A447D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android:width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"1px"</w:t>
            </w:r>
          </w:p>
          <w:p w:rsidR="002A447D" w:rsidRDefault="002A447D" w:rsidP="002A447D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android:color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"#0000FF"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2A447D" w:rsidRPr="00337388" w:rsidRDefault="002A447D" w:rsidP="002A447D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shape</w:t>
            </w:r>
            <w:r>
              <w:rPr>
                <w:color w:val="008080"/>
              </w:rPr>
              <w:t>&gt;</w:t>
            </w:r>
          </w:p>
        </w:tc>
      </w:tr>
    </w:tbl>
    <w:p w:rsidR="004651C7" w:rsidRDefault="004651C7" w:rsidP="004651C7"/>
    <w:p w:rsidR="002A447D" w:rsidRDefault="002A447D" w:rsidP="004651C7">
      <w:r>
        <w:rPr>
          <w:rFonts w:hint="eastAsia"/>
        </w:rPr>
        <w:t>(줄2</w:t>
      </w:r>
      <w:r>
        <w:t xml:space="preserve">) </w:t>
      </w:r>
      <w:r>
        <w:rPr>
          <w:rFonts w:hint="eastAsia"/>
        </w:rPr>
        <w:t>도형의 내부를 노란색으로 채우라는 명령이다.</w:t>
      </w:r>
    </w:p>
    <w:p w:rsidR="002A447D" w:rsidRDefault="002A447D" w:rsidP="004651C7">
      <w:r>
        <w:t>(</w:t>
      </w:r>
      <w:r>
        <w:rPr>
          <w:rFonts w:hint="eastAsia"/>
        </w:rPr>
        <w:t>줄3</w:t>
      </w:r>
      <w:r>
        <w:t xml:space="preserve">~5) </w:t>
      </w:r>
      <w:r>
        <w:rPr>
          <w:rFonts w:hint="eastAsia"/>
        </w:rPr>
        <w:t xml:space="preserve">도형의 경계선을 </w:t>
      </w:r>
      <w:r>
        <w:t xml:space="preserve">1px </w:t>
      </w:r>
      <w:r>
        <w:rPr>
          <w:rFonts w:hint="eastAsia"/>
        </w:rPr>
        <w:t>파란색으로 그리라는 명령이다.</w:t>
      </w:r>
    </w:p>
    <w:p w:rsidR="002A447D" w:rsidRDefault="002A447D" w:rsidP="004651C7"/>
    <w:p w:rsidR="002A447D" w:rsidRDefault="002A447D" w:rsidP="004651C7"/>
    <w:p w:rsidR="002A447D" w:rsidRDefault="002A447D" w:rsidP="002A447D"/>
    <w:p w:rsidR="002A447D" w:rsidRPr="002A447D" w:rsidRDefault="002A447D" w:rsidP="002A447D">
      <w:pPr>
        <w:pStyle w:val="3"/>
      </w:pPr>
      <w:r w:rsidRPr="002A447D">
        <w:t>res/</w:t>
      </w:r>
      <w:proofErr w:type="spellStart"/>
      <w:r w:rsidRPr="002A447D">
        <w:t>drawable-nodpi</w:t>
      </w:r>
      <w:proofErr w:type="spellEnd"/>
      <w:r w:rsidRPr="002A447D">
        <w:t>/shape2.xml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2A447D" w:rsidRPr="00337388" w:rsidTr="002A447D">
        <w:tc>
          <w:tcPr>
            <w:tcW w:w="426" w:type="dxa"/>
          </w:tcPr>
          <w:p w:rsidR="002A447D" w:rsidRPr="00337388" w:rsidRDefault="002A447D" w:rsidP="00AA667E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2A447D" w:rsidRPr="00337388" w:rsidRDefault="002A447D" w:rsidP="00AA667E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2A447D" w:rsidRPr="00337388" w:rsidRDefault="002A447D" w:rsidP="00AA667E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2A447D" w:rsidRPr="00337388" w:rsidRDefault="002A447D" w:rsidP="00AA667E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2A447D" w:rsidRPr="00337388" w:rsidRDefault="002A447D" w:rsidP="00AA667E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</w:tc>
        <w:tc>
          <w:tcPr>
            <w:tcW w:w="10631" w:type="dxa"/>
          </w:tcPr>
          <w:p w:rsidR="00AA667E" w:rsidRDefault="00AA667E" w:rsidP="00AA667E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shape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AA667E" w:rsidRDefault="00AA667E" w:rsidP="00AA667E">
            <w:pPr>
              <w:pStyle w:val="aa"/>
              <w:rPr>
                <w:color w:val="3F7F7F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gradient</w:t>
            </w:r>
          </w:p>
          <w:p w:rsidR="00F91558" w:rsidRDefault="00F91558" w:rsidP="00AA667E">
            <w:pPr>
              <w:pStyle w:val="aa"/>
            </w:pPr>
            <w:r>
              <w:rPr>
                <w:color w:val="7F007F"/>
              </w:rPr>
              <w:t xml:space="preserve">        </w:t>
            </w:r>
            <w:proofErr w:type="spellStart"/>
            <w:r>
              <w:rPr>
                <w:color w:val="7F007F"/>
              </w:rPr>
              <w:t>android:startColor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"#FFFFFF"</w:t>
            </w:r>
          </w:p>
          <w:p w:rsidR="00AA667E" w:rsidRDefault="00AA667E" w:rsidP="00AA667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android:endColor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"#0000FF"</w:t>
            </w:r>
            <w:r w:rsidR="00F91558">
              <w:rPr>
                <w:color w:val="2A00FF"/>
              </w:rPr>
              <w:t xml:space="preserve"> </w:t>
            </w:r>
            <w:r>
              <w:rPr>
                <w:color w:val="008080"/>
              </w:rPr>
              <w:t>/&gt;</w:t>
            </w:r>
          </w:p>
          <w:p w:rsidR="002A447D" w:rsidRPr="00337388" w:rsidRDefault="00AA667E" w:rsidP="00AA667E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shape</w:t>
            </w:r>
            <w:r>
              <w:rPr>
                <w:color w:val="008080"/>
              </w:rPr>
              <w:t>&gt;</w:t>
            </w:r>
          </w:p>
        </w:tc>
      </w:tr>
    </w:tbl>
    <w:p w:rsidR="002A447D" w:rsidRDefault="002A447D" w:rsidP="002A447D"/>
    <w:p w:rsidR="002A447D" w:rsidRDefault="002A447D" w:rsidP="002A447D">
      <w:r>
        <w:rPr>
          <w:rFonts w:hint="eastAsia"/>
        </w:rPr>
        <w:t>(줄2</w:t>
      </w:r>
      <w:r w:rsidR="00AA667E">
        <w:t>~4</w:t>
      </w:r>
      <w:r>
        <w:t xml:space="preserve">) </w:t>
      </w:r>
      <w:r>
        <w:rPr>
          <w:rFonts w:hint="eastAsia"/>
        </w:rPr>
        <w:t xml:space="preserve">도형의 내부를 </w:t>
      </w:r>
      <w:r w:rsidR="00F91558">
        <w:rPr>
          <w:rFonts w:hint="eastAsia"/>
        </w:rPr>
        <w:t>흰</w:t>
      </w:r>
      <w:r w:rsidR="00AA667E">
        <w:rPr>
          <w:rFonts w:hint="eastAsia"/>
        </w:rPr>
        <w:t xml:space="preserve">색에서 시작하여 점점 </w:t>
      </w:r>
      <w:r w:rsidR="00F91558">
        <w:rPr>
          <w:rFonts w:hint="eastAsia"/>
        </w:rPr>
        <w:t>파란색</w:t>
      </w:r>
      <w:r w:rsidR="00AA667E">
        <w:rPr>
          <w:rFonts w:hint="eastAsia"/>
        </w:rPr>
        <w:t>으로 변해가며 칠하라는 명령이다.</w:t>
      </w:r>
    </w:p>
    <w:p w:rsidR="00AA667E" w:rsidRDefault="00AA667E" w:rsidP="002A447D">
      <w:r>
        <w:rPr>
          <w:rFonts w:hint="eastAsia"/>
        </w:rPr>
        <w:t>색이 변화하는 방향은 디폴트 값인 수직 방향이다.</w:t>
      </w:r>
    </w:p>
    <w:p w:rsidR="00AA667E" w:rsidRDefault="00AA667E" w:rsidP="002A447D"/>
    <w:p w:rsidR="00AA667E" w:rsidRDefault="00AA667E" w:rsidP="002A447D"/>
    <w:p w:rsidR="002A447D" w:rsidRDefault="002A447D" w:rsidP="004651C7"/>
    <w:p w:rsidR="00AA667E" w:rsidRPr="002A447D" w:rsidRDefault="00AA667E" w:rsidP="00AA667E">
      <w:pPr>
        <w:pStyle w:val="3"/>
      </w:pPr>
      <w:r w:rsidRPr="002A447D">
        <w:t>res/</w:t>
      </w:r>
      <w:proofErr w:type="spellStart"/>
      <w:r w:rsidRPr="002A447D">
        <w:t>drawable-nodpi</w:t>
      </w:r>
      <w:proofErr w:type="spellEnd"/>
      <w:r w:rsidRPr="002A447D">
        <w:t>/shape</w:t>
      </w:r>
      <w:r>
        <w:t>3</w:t>
      </w:r>
      <w:r w:rsidRPr="002A447D">
        <w:t>.xml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AA667E" w:rsidRPr="00337388" w:rsidTr="0070744F">
        <w:tc>
          <w:tcPr>
            <w:tcW w:w="426" w:type="dxa"/>
          </w:tcPr>
          <w:p w:rsidR="00AA667E" w:rsidRPr="00337388" w:rsidRDefault="00AA667E" w:rsidP="0070744F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AA667E" w:rsidRPr="00337388" w:rsidRDefault="00AA667E" w:rsidP="0070744F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AA667E" w:rsidRPr="00337388" w:rsidRDefault="00AA667E" w:rsidP="0070744F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AA667E" w:rsidRPr="00337388" w:rsidRDefault="00AA667E" w:rsidP="0070744F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AA667E" w:rsidRDefault="00AA667E" w:rsidP="0070744F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AA667E" w:rsidRPr="00337388" w:rsidRDefault="00AA667E" w:rsidP="0070744F">
            <w:pPr>
              <w:pStyle w:val="aa"/>
            </w:pPr>
            <w:r>
              <w:t>6</w:t>
            </w:r>
          </w:p>
        </w:tc>
        <w:tc>
          <w:tcPr>
            <w:tcW w:w="10631" w:type="dxa"/>
          </w:tcPr>
          <w:p w:rsidR="00AA667E" w:rsidRDefault="00AA667E" w:rsidP="00AA667E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shape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t xml:space="preserve">"http://schemas.android.com/apk/res/android" </w:t>
            </w:r>
            <w:r>
              <w:rPr>
                <w:color w:val="008080"/>
              </w:rPr>
              <w:t>&gt;</w:t>
            </w:r>
          </w:p>
          <w:p w:rsidR="00AA667E" w:rsidRDefault="00AA667E" w:rsidP="00AA667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gradient</w:t>
            </w:r>
          </w:p>
          <w:p w:rsidR="00AA667E" w:rsidRDefault="00AA667E" w:rsidP="00AA667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</w:t>
            </w:r>
            <w:r w:rsidR="00F91558">
              <w:rPr>
                <w:color w:val="7F007F"/>
              </w:rPr>
              <w:t>start</w:t>
            </w:r>
            <w:r>
              <w:rPr>
                <w:color w:val="7F007F"/>
              </w:rPr>
              <w:t>Color</w:t>
            </w:r>
            <w:proofErr w:type="spellEnd"/>
            <w:r>
              <w:rPr>
                <w:color w:val="000000"/>
              </w:rPr>
              <w:t>=</w:t>
            </w:r>
            <w:r>
              <w:t>"</w:t>
            </w:r>
            <w:r w:rsidR="000E445C">
              <w:rPr>
                <w:color w:val="2A00FF"/>
              </w:rPr>
              <w:t>#FFFFFF</w:t>
            </w:r>
            <w:r>
              <w:t>"</w:t>
            </w:r>
          </w:p>
          <w:p w:rsidR="00AA667E" w:rsidRDefault="00AA667E" w:rsidP="00AA667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</w:t>
            </w:r>
            <w:r w:rsidR="00F91558">
              <w:rPr>
                <w:rFonts w:hint="eastAsia"/>
                <w:color w:val="7F007F"/>
              </w:rPr>
              <w:t>end</w:t>
            </w:r>
            <w:r>
              <w:rPr>
                <w:color w:val="7F007F"/>
              </w:rPr>
              <w:t>Color</w:t>
            </w:r>
            <w:proofErr w:type="spellEnd"/>
            <w:r>
              <w:rPr>
                <w:color w:val="000000"/>
              </w:rPr>
              <w:t>=</w:t>
            </w:r>
            <w:r>
              <w:t>"</w:t>
            </w:r>
            <w:r w:rsidR="000E445C">
              <w:rPr>
                <w:color w:val="2A00FF"/>
              </w:rPr>
              <w:t>#</w:t>
            </w:r>
            <w:r w:rsidR="00396476">
              <w:rPr>
                <w:color w:val="2A00FF"/>
              </w:rPr>
              <w:t>88</w:t>
            </w:r>
            <w:r w:rsidR="007345C7">
              <w:rPr>
                <w:color w:val="2A00FF"/>
              </w:rPr>
              <w:t>FF</w:t>
            </w:r>
            <w:r w:rsidR="00396476">
              <w:rPr>
                <w:color w:val="2A00FF"/>
              </w:rPr>
              <w:t>88</w:t>
            </w:r>
            <w:r>
              <w:t>"</w:t>
            </w:r>
          </w:p>
          <w:p w:rsidR="00285858" w:rsidRDefault="00AA667E" w:rsidP="00A472E4">
            <w:pPr>
              <w:pStyle w:val="aa"/>
              <w:rPr>
                <w:color w:val="008080"/>
              </w:rPr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android:angle</w:t>
            </w:r>
            <w:proofErr w:type="spellEnd"/>
            <w:r>
              <w:rPr>
                <w:color w:val="000000"/>
              </w:rPr>
              <w:t>=</w:t>
            </w:r>
            <w:r>
              <w:t>"</w:t>
            </w:r>
            <w:r w:rsidR="00A472E4">
              <w:rPr>
                <w:color w:val="2A00FF"/>
              </w:rPr>
              <w:t>45</w:t>
            </w:r>
            <w:r>
              <w:t xml:space="preserve">" </w:t>
            </w:r>
            <w:r>
              <w:rPr>
                <w:color w:val="008080"/>
              </w:rPr>
              <w:t>/&gt;</w:t>
            </w:r>
          </w:p>
          <w:p w:rsidR="00AA667E" w:rsidRPr="00337388" w:rsidRDefault="00AA667E" w:rsidP="00A472E4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shape</w:t>
            </w:r>
            <w:r>
              <w:rPr>
                <w:color w:val="008080"/>
              </w:rPr>
              <w:t>&gt;</w:t>
            </w:r>
          </w:p>
        </w:tc>
      </w:tr>
    </w:tbl>
    <w:p w:rsidR="00AA667E" w:rsidRDefault="00AA667E" w:rsidP="00AA667E"/>
    <w:p w:rsidR="00AA667E" w:rsidRDefault="00AA667E" w:rsidP="00AA667E">
      <w:r>
        <w:rPr>
          <w:rFonts w:hint="eastAsia"/>
        </w:rPr>
        <w:t>(줄2</w:t>
      </w:r>
      <w:r>
        <w:t xml:space="preserve">~4) </w:t>
      </w:r>
      <w:r>
        <w:rPr>
          <w:rFonts w:hint="eastAsia"/>
        </w:rPr>
        <w:t>도형의 내부를</w:t>
      </w:r>
      <w:r w:rsidR="00665E87">
        <w:t xml:space="preserve"> </w:t>
      </w:r>
      <w:r w:rsidR="00665E87">
        <w:rPr>
          <w:rFonts w:hint="eastAsia"/>
        </w:rPr>
        <w:t>흰</w:t>
      </w:r>
      <w:r>
        <w:rPr>
          <w:rFonts w:hint="eastAsia"/>
        </w:rPr>
        <w:t xml:space="preserve">색에서 시작하여 점점 </w:t>
      </w:r>
      <w:r w:rsidR="00396476">
        <w:rPr>
          <w:rFonts w:hint="eastAsia"/>
        </w:rPr>
        <w:t xml:space="preserve">밝은 </w:t>
      </w:r>
      <w:r w:rsidR="00665E87">
        <w:rPr>
          <w:rFonts w:hint="eastAsia"/>
        </w:rPr>
        <w:t>녹</w:t>
      </w:r>
      <w:r>
        <w:rPr>
          <w:rFonts w:hint="eastAsia"/>
        </w:rPr>
        <w:t>색으로 변해가며 칠하라는 명령이다.</w:t>
      </w:r>
    </w:p>
    <w:p w:rsidR="00AA667E" w:rsidRDefault="00AA667E" w:rsidP="00AA667E">
      <w:r>
        <w:rPr>
          <w:rFonts w:hint="eastAsia"/>
        </w:rPr>
        <w:t>(줄5</w:t>
      </w:r>
      <w:r>
        <w:t xml:space="preserve">) </w:t>
      </w:r>
      <w:r>
        <w:rPr>
          <w:rFonts w:hint="eastAsia"/>
        </w:rPr>
        <w:t xml:space="preserve">색이 변화하는 방향은 </w:t>
      </w:r>
      <w:r>
        <w:t>45</w:t>
      </w:r>
      <w:r>
        <w:rPr>
          <w:rFonts w:hint="eastAsia"/>
        </w:rPr>
        <w:t>도 방향이다.</w:t>
      </w:r>
    </w:p>
    <w:p w:rsidR="00AA667E" w:rsidRDefault="00AA667E" w:rsidP="004651C7"/>
    <w:p w:rsidR="00A861BE" w:rsidRDefault="00A861BE" w:rsidP="004651C7"/>
    <w:p w:rsidR="00A861BE" w:rsidRDefault="00A861BE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A861BE" w:rsidRDefault="00A861BE" w:rsidP="00A861BE">
      <w:pPr>
        <w:pStyle w:val="2"/>
      </w:pPr>
      <w:r>
        <w:lastRenderedPageBreak/>
        <w:t>acivity_</w:t>
      </w:r>
      <w:r>
        <w:rPr>
          <w:rFonts w:hint="eastAsia"/>
        </w:rPr>
        <w:t>background_drawable</w:t>
      </w:r>
      <w:r>
        <w:t xml:space="preserve">.xml </w:t>
      </w:r>
      <w:r>
        <w:rPr>
          <w:rFonts w:hint="eastAsia"/>
        </w:rPr>
        <w:t>수정</w:t>
      </w:r>
    </w:p>
    <w:p w:rsidR="00A861BE" w:rsidRDefault="00A861BE" w:rsidP="00A861BE"/>
    <w:p w:rsidR="00A861BE" w:rsidRDefault="00A861BE" w:rsidP="00A861BE">
      <w:proofErr w:type="spellStart"/>
      <w:r>
        <w:rPr>
          <w:rFonts w:hint="eastAsia"/>
        </w:rPr>
        <w:t>BackgroundDrawableActivity</w:t>
      </w:r>
      <w:proofErr w:type="spellEnd"/>
      <w:r>
        <w:rPr>
          <w:rFonts w:hint="eastAsia"/>
        </w:rPr>
        <w:t>의 레이아웃 리소스</w:t>
      </w:r>
      <w:r w:rsidR="001042CA">
        <w:rPr>
          <w:rFonts w:hint="eastAsia"/>
        </w:rPr>
        <w:t xml:space="preserve"> </w:t>
      </w:r>
      <w:proofErr w:type="spellStart"/>
      <w:r w:rsidR="001042CA">
        <w:rPr>
          <w:rFonts w:hint="eastAsia"/>
        </w:rPr>
        <w:t>리소스</w:t>
      </w:r>
      <w:proofErr w:type="spellEnd"/>
      <w:r w:rsidR="001042CA">
        <w:rPr>
          <w:rFonts w:hint="eastAsia"/>
        </w:rPr>
        <w:t xml:space="preserve"> </w:t>
      </w:r>
      <w:r w:rsidR="001042CA">
        <w:t>XML</w:t>
      </w:r>
      <w:r w:rsidR="001042CA">
        <w:rPr>
          <w:rFonts w:hint="eastAsia"/>
        </w:rPr>
        <w:t xml:space="preserve"> 파일</w:t>
      </w:r>
      <w:r>
        <w:rPr>
          <w:rFonts w:hint="eastAsia"/>
        </w:rPr>
        <w:t xml:space="preserve">인 </w:t>
      </w:r>
      <w:r>
        <w:t>activity_background_drawable.xml</w:t>
      </w:r>
      <w:r>
        <w:rPr>
          <w:rFonts w:hint="eastAsia"/>
        </w:rPr>
        <w:t>을 수정하자.</w:t>
      </w:r>
    </w:p>
    <w:p w:rsidR="00133BF5" w:rsidRDefault="00133BF5" w:rsidP="00A861BE"/>
    <w:p w:rsidR="00133BF5" w:rsidRDefault="00133BF5" w:rsidP="00A861BE">
      <w:r>
        <w:rPr>
          <w:rFonts w:hint="eastAsia"/>
        </w:rPr>
        <w:t xml:space="preserve">먼저 자동으로 만들어져 있는 </w:t>
      </w:r>
      <w:r w:rsidR="00BC6FF7">
        <w:t>"</w:t>
      </w:r>
      <w:r w:rsidR="00BC6FF7">
        <w:rPr>
          <w:rFonts w:hint="eastAsia"/>
        </w:rPr>
        <w:t xml:space="preserve">Hello World" </w:t>
      </w:r>
      <w:proofErr w:type="spellStart"/>
      <w:r>
        <w:t>TextView</w:t>
      </w:r>
      <w:proofErr w:type="spellEnd"/>
      <w:r>
        <w:rPr>
          <w:rFonts w:hint="eastAsia"/>
        </w:rPr>
        <w:t>를 제거하자.</w:t>
      </w:r>
    </w:p>
    <w:p w:rsidR="001042CA" w:rsidRDefault="001042CA" w:rsidP="00A861BE"/>
    <w:p w:rsidR="001042CA" w:rsidRDefault="001042CA" w:rsidP="00A861BE">
      <w:r>
        <w:rPr>
          <w:rFonts w:hint="eastAsia"/>
        </w:rPr>
        <w:t xml:space="preserve">첫째 </w:t>
      </w:r>
      <w:proofErr w:type="spellStart"/>
      <w:r>
        <w:t>TextView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다음과 같이 추가하자</w:t>
      </w:r>
    </w:p>
    <w:p w:rsidR="001042CA" w:rsidRDefault="00133BF5" w:rsidP="00A861BE">
      <w:r>
        <w:rPr>
          <w:noProof/>
        </w:rPr>
        <w:drawing>
          <wp:inline distT="0" distB="0" distL="0" distR="0">
            <wp:extent cx="5867400" cy="16383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A" w:rsidRDefault="001042CA" w:rsidP="00A861BE"/>
    <w:p w:rsidR="001042CA" w:rsidRDefault="001042CA" w:rsidP="00A861BE">
      <w:r>
        <w:rPr>
          <w:rFonts w:hint="eastAsia"/>
        </w:rPr>
        <w:t xml:space="preserve">둘째 </w:t>
      </w:r>
      <w:proofErr w:type="spellStart"/>
      <w:r>
        <w:t>TextView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다음과 같이 추가하자</w:t>
      </w:r>
    </w:p>
    <w:p w:rsidR="001042CA" w:rsidRDefault="001042CA" w:rsidP="00A861BE">
      <w:r>
        <w:rPr>
          <w:noProof/>
        </w:rPr>
        <w:drawing>
          <wp:inline distT="0" distB="0" distL="0" distR="0">
            <wp:extent cx="5915025" cy="21526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A" w:rsidRDefault="001042CA" w:rsidP="00A861BE"/>
    <w:p w:rsidR="001042CA" w:rsidRDefault="001042CA" w:rsidP="00A861BE">
      <w:r>
        <w:rPr>
          <w:rFonts w:hint="eastAsia"/>
        </w:rPr>
        <w:t xml:space="preserve">셋째 </w:t>
      </w:r>
      <w:proofErr w:type="spellStart"/>
      <w:r>
        <w:t>TextView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다음과 같이 추가하자</w:t>
      </w:r>
    </w:p>
    <w:p w:rsidR="001042CA" w:rsidRDefault="001042CA" w:rsidP="00A861BE">
      <w:r>
        <w:rPr>
          <w:noProof/>
        </w:rPr>
        <w:drawing>
          <wp:inline distT="0" distB="0" distL="0" distR="0">
            <wp:extent cx="5886450" cy="26098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CA" w:rsidRDefault="001042CA" w:rsidP="00A861BE"/>
    <w:p w:rsidR="001042CA" w:rsidRDefault="001042CA" w:rsidP="00A861BE"/>
    <w:p w:rsidR="00192F81" w:rsidRDefault="00192F81" w:rsidP="00A861BE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</w:t>
      </w:r>
      <w:proofErr w:type="spellStart"/>
      <w:r>
        <w:t>TextView</w:t>
      </w:r>
      <w:proofErr w:type="spellEnd"/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는 다음과 같아야 한다.</w:t>
      </w:r>
    </w:p>
    <w:p w:rsidR="00192F81" w:rsidRDefault="00192F81" w:rsidP="00A861BE">
      <w:r>
        <w:rPr>
          <w:noProof/>
        </w:rPr>
        <w:lastRenderedPageBreak/>
        <w:drawing>
          <wp:inline distT="0" distB="0" distL="0" distR="0">
            <wp:extent cx="2124075" cy="11525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81" w:rsidRDefault="00192F81" w:rsidP="00A861BE"/>
    <w:p w:rsidR="00192F81" w:rsidRDefault="00192F81" w:rsidP="00A861BE"/>
    <w:p w:rsidR="00192F81" w:rsidRDefault="00192F81" w:rsidP="00A861BE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</w:t>
      </w:r>
      <w:proofErr w:type="spellStart"/>
      <w:r>
        <w:t>TextView</w:t>
      </w:r>
      <w:proofErr w:type="spellEnd"/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>속성을 다음과 같이 설정하자.</w:t>
      </w:r>
    </w:p>
    <w:p w:rsidR="00192F81" w:rsidRDefault="00192F81" w:rsidP="00A861BE"/>
    <w:p w:rsidR="00192F81" w:rsidRDefault="00192F81" w:rsidP="00A861BE">
      <w:r>
        <w:t>textVi</w:t>
      </w:r>
      <w:r>
        <w:rPr>
          <w:rFonts w:hint="eastAsia"/>
        </w:rPr>
        <w:t xml:space="preserve">ew1의 </w:t>
      </w:r>
      <w:r>
        <w:t xml:space="preserve">Background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 #FFFF00</w:t>
      </w:r>
    </w:p>
    <w:p w:rsidR="00192F81" w:rsidRDefault="00192F81" w:rsidP="00192F81">
      <w:r>
        <w:t>textVi</w:t>
      </w:r>
      <w:r>
        <w:rPr>
          <w:rFonts w:hint="eastAsia"/>
        </w:rPr>
        <w:t>ew</w:t>
      </w:r>
      <w:r>
        <w:t>2</w:t>
      </w:r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 </w:t>
      </w:r>
      <w:r>
        <w:t>@</w:t>
      </w:r>
      <w:proofErr w:type="spellStart"/>
      <w:r>
        <w:t>drawable</w:t>
      </w:r>
      <w:proofErr w:type="spellEnd"/>
      <w:r>
        <w:t>/shape1</w:t>
      </w:r>
    </w:p>
    <w:p w:rsidR="00192F81" w:rsidRDefault="00192F81" w:rsidP="00192F81">
      <w:r>
        <w:t>textVi</w:t>
      </w:r>
      <w:r>
        <w:rPr>
          <w:rFonts w:hint="eastAsia"/>
        </w:rPr>
        <w:t>ew</w:t>
      </w:r>
      <w:r>
        <w:t>3</w:t>
      </w:r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 </w:t>
      </w:r>
      <w:r>
        <w:t>@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/shape2</w:t>
      </w:r>
    </w:p>
    <w:p w:rsidR="00192F81" w:rsidRDefault="00192F81" w:rsidP="00192F81"/>
    <w:p w:rsidR="00192F81" w:rsidRDefault="00192F81" w:rsidP="00A861BE">
      <w:r>
        <w:rPr>
          <w:noProof/>
        </w:rPr>
        <w:drawing>
          <wp:inline distT="0" distB="0" distL="0" distR="0">
            <wp:extent cx="4475624" cy="2708694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111" cy="27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81" w:rsidRDefault="00192F81" w:rsidP="00A861BE"/>
    <w:p w:rsidR="00192F81" w:rsidRDefault="00192F81" w:rsidP="00A861BE">
      <w:r>
        <w:rPr>
          <w:rFonts w:hint="eastAsia"/>
        </w:rPr>
        <w:t xml:space="preserve">textView1의 </w:t>
      </w:r>
      <w:r>
        <w:t xml:space="preserve">Background </w:t>
      </w:r>
      <w:r>
        <w:rPr>
          <w:rFonts w:hint="eastAsia"/>
        </w:rPr>
        <w:t xml:space="preserve">속성은 직접 색을 노란색으로 지정하였다 </w:t>
      </w:r>
      <w:r>
        <w:t>(#FFFF00)</w:t>
      </w:r>
    </w:p>
    <w:p w:rsidR="00192F81" w:rsidRDefault="00192F81" w:rsidP="00A861BE">
      <w:r>
        <w:t>textView2</w:t>
      </w:r>
      <w:r>
        <w:rPr>
          <w:rFonts w:hint="eastAsia"/>
        </w:rPr>
        <w:t xml:space="preserve">와 </w:t>
      </w:r>
      <w:r>
        <w:t>textView3</w:t>
      </w:r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 xml:space="preserve">속성은 </w:t>
      </w:r>
      <w:r>
        <w:t xml:space="preserve">shape </w:t>
      </w:r>
      <w:proofErr w:type="spellStart"/>
      <w:r>
        <w:t>drawable</w:t>
      </w:r>
      <w:proofErr w:type="spellEnd"/>
      <w:r>
        <w:t xml:space="preserve"> resource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로 지정하였다.</w:t>
      </w:r>
    </w:p>
    <w:p w:rsidR="00192F81" w:rsidRDefault="00192F81" w:rsidP="00A861BE"/>
    <w:p w:rsidR="00192F81" w:rsidRDefault="00192F81" w:rsidP="00A861BE"/>
    <w:p w:rsidR="00192F81" w:rsidRDefault="00192F81" w:rsidP="00A861BE">
      <w:r>
        <w:rPr>
          <w:rFonts w:hint="eastAsia"/>
        </w:rPr>
        <w:t xml:space="preserve">다음과 같이 </w:t>
      </w:r>
      <w:proofErr w:type="spellStart"/>
      <w:r>
        <w:t>EditText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추가하자</w:t>
      </w:r>
    </w:p>
    <w:p w:rsidR="00192F81" w:rsidRDefault="00192F81" w:rsidP="00A861BE">
      <w:r>
        <w:rPr>
          <w:noProof/>
        </w:rPr>
        <w:drawing>
          <wp:inline distT="0" distB="0" distL="0" distR="0">
            <wp:extent cx="5573789" cy="3329796"/>
            <wp:effectExtent l="0" t="0" r="8255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173" cy="33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81" w:rsidRDefault="00192F81" w:rsidP="00A861BE"/>
    <w:p w:rsidR="00192F81" w:rsidRDefault="00192F81" w:rsidP="00A861BE">
      <w:r>
        <w:rPr>
          <w:rFonts w:hint="eastAsia"/>
        </w:rPr>
        <w:lastRenderedPageBreak/>
        <w:t xml:space="preserve">그 아래에 </w:t>
      </w:r>
      <w:proofErr w:type="spellStart"/>
      <w:r>
        <w:t>EditText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 개 더 추가하자</w:t>
      </w:r>
    </w:p>
    <w:p w:rsidR="00192F81" w:rsidRDefault="00192F81" w:rsidP="00A861BE">
      <w:r>
        <w:rPr>
          <w:noProof/>
        </w:rPr>
        <w:drawing>
          <wp:inline distT="0" distB="0" distL="0" distR="0">
            <wp:extent cx="3786996" cy="4214439"/>
            <wp:effectExtent l="0" t="0" r="444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019" cy="42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81" w:rsidRDefault="00192F81" w:rsidP="00A861BE"/>
    <w:p w:rsidR="00192F81" w:rsidRDefault="00192F81" w:rsidP="00A861BE"/>
    <w:p w:rsidR="00192F81" w:rsidRDefault="00192F81" w:rsidP="00192F81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</w:t>
      </w:r>
      <w:proofErr w:type="spellStart"/>
      <w:r>
        <w:t>EditText</w:t>
      </w:r>
      <w:proofErr w:type="spellEnd"/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>속성을 다음과 같이 설정하자.</w:t>
      </w:r>
    </w:p>
    <w:p w:rsidR="00192F81" w:rsidRPr="00192F81" w:rsidRDefault="00192F81" w:rsidP="00192F81"/>
    <w:p w:rsidR="00192F81" w:rsidRDefault="00192F81" w:rsidP="00192F81">
      <w:r>
        <w:t>editText1</w:t>
      </w:r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 #FFFF00</w:t>
      </w:r>
    </w:p>
    <w:p w:rsidR="00192F81" w:rsidRDefault="00192F81" w:rsidP="00192F81">
      <w:r>
        <w:t>editText2</w:t>
      </w:r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 </w:t>
      </w:r>
      <w:r>
        <w:t>@</w:t>
      </w:r>
      <w:proofErr w:type="spellStart"/>
      <w:r>
        <w:t>drawable</w:t>
      </w:r>
      <w:proofErr w:type="spellEnd"/>
      <w:r>
        <w:t>/shape1</w:t>
      </w:r>
    </w:p>
    <w:p w:rsidR="00192F81" w:rsidRDefault="00192F81" w:rsidP="00192F81">
      <w:r>
        <w:rPr>
          <w:rFonts w:hint="eastAsia"/>
        </w:rPr>
        <w:t xml:space="preserve">editText3의 </w:t>
      </w:r>
      <w:r>
        <w:t xml:space="preserve">Background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 </w:t>
      </w:r>
      <w:r>
        <w:t>@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/shape2</w:t>
      </w:r>
    </w:p>
    <w:p w:rsidR="00192F81" w:rsidRDefault="006044D4" w:rsidP="00A861BE">
      <w:r>
        <w:rPr>
          <w:noProof/>
        </w:rPr>
        <w:drawing>
          <wp:inline distT="0" distB="0" distL="0" distR="0">
            <wp:extent cx="3801571" cy="3674852"/>
            <wp:effectExtent l="0" t="0" r="889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17" cy="36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81" w:rsidRDefault="00192F81" w:rsidP="00A861BE"/>
    <w:p w:rsidR="00192F81" w:rsidRDefault="00192F81" w:rsidP="00A861BE"/>
    <w:p w:rsidR="00971229" w:rsidRDefault="00971229" w:rsidP="00A861BE"/>
    <w:p w:rsidR="00971229" w:rsidRDefault="00C20690" w:rsidP="00A861BE">
      <w:r>
        <w:rPr>
          <w:noProof/>
        </w:rPr>
        <w:lastRenderedPageBreak/>
        <w:drawing>
          <wp:inline distT="0" distB="0" distL="0" distR="0">
            <wp:extent cx="3522024" cy="4080294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515" cy="40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29" w:rsidRDefault="00971229" w:rsidP="00A861BE"/>
    <w:p w:rsidR="00971229" w:rsidRDefault="00C20690" w:rsidP="00A861BE"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의 </w:t>
      </w:r>
      <w:r>
        <w:t xml:space="preserve">Background </w:t>
      </w:r>
      <w:r>
        <w:rPr>
          <w:rFonts w:hint="eastAsia"/>
        </w:rPr>
        <w:t xml:space="preserve">속성을 </w:t>
      </w:r>
      <w:r>
        <w:t>@</w:t>
      </w:r>
      <w:proofErr w:type="spellStart"/>
      <w:r>
        <w:t>drawable</w:t>
      </w:r>
      <w:proofErr w:type="spellEnd"/>
      <w:r>
        <w:t xml:space="preserve">/shape3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설정하자.</w:t>
      </w:r>
    </w:p>
    <w:p w:rsidR="00C20690" w:rsidRDefault="00A9240C" w:rsidP="00A861BE">
      <w:r>
        <w:rPr>
          <w:noProof/>
        </w:rPr>
        <w:drawing>
          <wp:inline distT="0" distB="0" distL="0" distR="0">
            <wp:extent cx="2958860" cy="491933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928" cy="49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0C" w:rsidRDefault="00A9240C" w:rsidP="00A861BE"/>
    <w:p w:rsidR="00A9240C" w:rsidRDefault="00A9240C" w:rsidP="00A861BE"/>
    <w:p w:rsidR="00715A76" w:rsidRDefault="00715A76" w:rsidP="00715A76">
      <w:pPr>
        <w:pStyle w:val="10"/>
      </w:pPr>
      <w:proofErr w:type="spellStart"/>
      <w:r>
        <w:rPr>
          <w:rFonts w:hint="eastAsia"/>
        </w:rPr>
        <w:lastRenderedPageBreak/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715A76" w:rsidRPr="006011F1" w:rsidRDefault="00715A76" w:rsidP="00715A76"/>
    <w:p w:rsidR="00715A76" w:rsidRDefault="00715A76" w:rsidP="00715A76">
      <w:pPr>
        <w:pStyle w:val="2"/>
      </w:pPr>
      <w:r>
        <w:rPr>
          <w:rFonts w:hint="eastAsia"/>
        </w:rPr>
        <w:t>activity_main.xml</w:t>
      </w:r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</w:p>
    <w:p w:rsidR="00715A76" w:rsidRDefault="00715A76" w:rsidP="00715A76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의 레이아웃 리소스 파일인 activity_main.xml 파일을 열어서 수정하자</w:t>
      </w:r>
    </w:p>
    <w:p w:rsidR="00715A76" w:rsidRDefault="00715A76" w:rsidP="00715A76"/>
    <w:p w:rsidR="00715A76" w:rsidRDefault="00715A76" w:rsidP="00715A76">
      <w:r>
        <w:rPr>
          <w:noProof/>
        </w:rPr>
        <w:drawing>
          <wp:inline distT="0" distB="0" distL="0" distR="0">
            <wp:extent cx="4686300" cy="20669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76" w:rsidRDefault="00715A76" w:rsidP="00715A76"/>
    <w:p w:rsidR="00715A76" w:rsidRDefault="00715A76" w:rsidP="00715A76"/>
    <w:p w:rsidR="00715A76" w:rsidRDefault="00715A76" w:rsidP="00715A76">
      <w:proofErr w:type="spellStart"/>
      <w:r>
        <w:rPr>
          <w:rFonts w:hint="eastAsia"/>
        </w:rPr>
        <w:t>BackgroundDrawableActivity를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실행하기위한</w:t>
      </w:r>
      <w:proofErr w:type="spellEnd"/>
      <w:r>
        <w:rPr>
          <w:rFonts w:hint="eastAsia"/>
        </w:rPr>
        <w:t xml:space="preserve"> 버튼을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생성하자.</w:t>
      </w:r>
    </w:p>
    <w:p w:rsidR="00715A76" w:rsidRPr="00715A76" w:rsidRDefault="00715A76" w:rsidP="00715A76"/>
    <w:p w:rsidR="00715A76" w:rsidRDefault="00715A76" w:rsidP="00715A76"/>
    <w:p w:rsidR="00715A76" w:rsidRPr="00345D07" w:rsidRDefault="00715A76" w:rsidP="00715A76"/>
    <w:p w:rsidR="00715A76" w:rsidRDefault="00715A76" w:rsidP="00715A76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715A76" w:rsidRDefault="00715A76" w:rsidP="00715A76">
      <w:pPr>
        <w:pStyle w:val="2"/>
      </w:pPr>
      <w:r>
        <w:lastRenderedPageBreak/>
        <w:t xml:space="preserve">MainActivity.java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715A76" w:rsidTr="0070744F">
        <w:tc>
          <w:tcPr>
            <w:tcW w:w="426" w:type="dxa"/>
          </w:tcPr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715A76" w:rsidRPr="00185935" w:rsidRDefault="00715A76" w:rsidP="00715A76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9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715A76" w:rsidRDefault="00715A76" w:rsidP="00715A76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715A76" w:rsidRDefault="00715A76" w:rsidP="00715A76">
            <w:pPr>
              <w:pStyle w:val="aa"/>
            </w:pPr>
            <w:r>
              <w:t>46</w:t>
            </w:r>
          </w:p>
          <w:p w:rsidR="00715A76" w:rsidRDefault="00715A76" w:rsidP="00715A76">
            <w:pPr>
              <w:pStyle w:val="aa"/>
            </w:pPr>
            <w:r>
              <w:t>47</w:t>
            </w:r>
          </w:p>
          <w:p w:rsidR="00715A76" w:rsidRPr="00185935" w:rsidRDefault="00715A76" w:rsidP="00715A76">
            <w:pPr>
              <w:pStyle w:val="aa"/>
            </w:pPr>
            <w:r>
              <w:t>48</w:t>
            </w:r>
          </w:p>
        </w:tc>
        <w:tc>
          <w:tcPr>
            <w:tcW w:w="10631" w:type="dxa"/>
          </w:tcPr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skhu.sw.e05drawable;</w:t>
            </w: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android.view.View.OnClickListener</w:t>
            </w:r>
            <w:proofErr w:type="spellEnd"/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myOnClickListener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onClick</w:t>
            </w:r>
            <w:proofErr w:type="spellEnd"/>
            <w:r>
              <w:rPr>
                <w:color w:val="000000"/>
              </w:rPr>
              <w:t>(View button) {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button.getId</w:t>
            </w:r>
            <w:proofErr w:type="spellEnd"/>
            <w:r>
              <w:rPr>
                <w:color w:val="000000"/>
              </w:rPr>
              <w:t>() == 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 xml:space="preserve">) 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 xml:space="preserve">,  </w:t>
            </w:r>
            <w:proofErr w:type="spellStart"/>
            <w:r>
              <w:rPr>
                <w:color w:val="000000"/>
              </w:rPr>
              <w:t>FrameAnimationActivity.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button.getId</w:t>
            </w:r>
            <w:proofErr w:type="spellEnd"/>
            <w:r>
              <w:rPr>
                <w:color w:val="000000"/>
              </w:rPr>
              <w:t>() == R.id.</w:t>
            </w:r>
            <w:r>
              <w:rPr>
                <w:color w:val="0000C0"/>
              </w:rPr>
              <w:t>button2</w:t>
            </w:r>
            <w:r>
              <w:rPr>
                <w:color w:val="000000"/>
              </w:rPr>
              <w:t xml:space="preserve">) 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 xml:space="preserve">,  </w:t>
            </w:r>
            <w:proofErr w:type="spellStart"/>
            <w:r>
              <w:rPr>
                <w:color w:val="000000"/>
              </w:rPr>
              <w:t>BackgroundDrawableActivity.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};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findViewById(R.id.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).setOnClickListener(myOnClickListener);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findViewById(R.id.</w:t>
            </w:r>
            <w:r>
              <w:rPr>
                <w:color w:val="0000C0"/>
              </w:rPr>
              <w:t>button2</w:t>
            </w:r>
            <w:r>
              <w:rPr>
                <w:color w:val="000000"/>
              </w:rPr>
              <w:t>).setOnClickListener(myOnClickListener);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15A76" w:rsidRDefault="00715A76" w:rsidP="00715A76">
            <w:pPr>
              <w:pStyle w:val="aa"/>
            </w:pP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15A76" w:rsidRDefault="00715A76" w:rsidP="00715A76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715A76" w:rsidRDefault="00715A76" w:rsidP="00715A76"/>
    <w:p w:rsidR="00715A76" w:rsidRDefault="00715A76" w:rsidP="00715A76"/>
    <w:p w:rsidR="00715A76" w:rsidRDefault="00715A76" w:rsidP="00715A76"/>
    <w:p w:rsidR="00715A76" w:rsidRDefault="00715A76" w:rsidP="00715A76">
      <w:pPr>
        <w:pStyle w:val="2"/>
      </w:pPr>
      <w:r>
        <w:rPr>
          <w:rFonts w:hint="eastAsia"/>
        </w:rPr>
        <w:t>실행</w:t>
      </w:r>
    </w:p>
    <w:p w:rsidR="00715A76" w:rsidRDefault="00715A76" w:rsidP="00715A76"/>
    <w:p w:rsidR="00715A76" w:rsidRDefault="00715A76" w:rsidP="00715A76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실행하여 백그라운드 색 변경을 확인하자.</w:t>
      </w:r>
    </w:p>
    <w:p w:rsidR="00715A76" w:rsidRPr="00715A76" w:rsidRDefault="00715A76" w:rsidP="00715A76"/>
    <w:p w:rsidR="00715A76" w:rsidRDefault="00715A76" w:rsidP="00715A76">
      <w:r>
        <w:rPr>
          <w:rFonts w:hint="eastAsia"/>
        </w:rPr>
        <w:t>결과:</w:t>
      </w:r>
      <w:r>
        <w:t xml:space="preserve"> E05Drawable_#2.zip</w:t>
      </w:r>
    </w:p>
    <w:p w:rsidR="000B29C9" w:rsidRDefault="000B29C9" w:rsidP="00715A76"/>
    <w:p w:rsidR="000B29C9" w:rsidRDefault="000B29C9" w:rsidP="00715A76"/>
    <w:p w:rsidR="000B29C9" w:rsidRDefault="000B29C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0B29C9" w:rsidRDefault="000B29C9" w:rsidP="000B29C9">
      <w:pPr>
        <w:pStyle w:val="10"/>
      </w:pPr>
      <w:proofErr w:type="spellStart"/>
      <w:r>
        <w:rPr>
          <w:rFonts w:hint="eastAsia"/>
        </w:rPr>
        <w:lastRenderedPageBreak/>
        <w:t>ListViewAnimation</w:t>
      </w:r>
      <w:r>
        <w:t>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생성</w:t>
      </w:r>
    </w:p>
    <w:p w:rsidR="000B29C9" w:rsidRPr="004651C7" w:rsidRDefault="000B29C9" w:rsidP="000B29C9"/>
    <w:p w:rsidR="000B29C9" w:rsidRDefault="000B29C9" w:rsidP="000B29C9">
      <w:pPr>
        <w:pStyle w:val="2"/>
      </w:pPr>
      <w:r>
        <w:rPr>
          <w:rFonts w:hint="eastAsia"/>
        </w:rPr>
        <w:t xml:space="preserve">프로젝트에 </w:t>
      </w:r>
      <w:proofErr w:type="spellStart"/>
      <w:r>
        <w:t>ListViewAnimationA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생성</w:t>
      </w:r>
    </w:p>
    <w:p w:rsidR="000B29C9" w:rsidRDefault="000B29C9" w:rsidP="000B29C9"/>
    <w:p w:rsidR="000B29C9" w:rsidRDefault="000B29C9" w:rsidP="000B29C9"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</w:t>
      </w:r>
      <w:r>
        <w:t>View)</w:t>
      </w:r>
      <w:r>
        <w:rPr>
          <w:rFonts w:hint="eastAsia"/>
        </w:rPr>
        <w:t xml:space="preserve">의 애니메이션 효과를 방법을 살펴볼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생성하자.</w:t>
      </w:r>
    </w:p>
    <w:p w:rsidR="000B29C9" w:rsidRPr="000B29C9" w:rsidRDefault="000B29C9" w:rsidP="000B29C9"/>
    <w:p w:rsidR="000B29C9" w:rsidRDefault="000B29C9" w:rsidP="000B29C9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 </w:t>
      </w:r>
      <w:r>
        <w:t>–</w:t>
      </w:r>
      <w:r>
        <w:t xml:space="preserve"> Android </w:t>
      </w:r>
      <w:proofErr w:type="spellStart"/>
      <w:r>
        <w:t>Acitivty</w:t>
      </w:r>
      <w:proofErr w:type="spellEnd"/>
      <w:r>
        <w:t xml:space="preserve"> </w:t>
      </w:r>
    </w:p>
    <w:p w:rsidR="000B29C9" w:rsidRDefault="000B29C9" w:rsidP="00715A76">
      <w:r>
        <w:rPr>
          <w:noProof/>
        </w:rPr>
        <w:drawing>
          <wp:inline distT="0" distB="0" distL="0" distR="0">
            <wp:extent cx="5962650" cy="47625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C9" w:rsidRDefault="000B29C9" w:rsidP="00715A76"/>
    <w:p w:rsidR="000B29C9" w:rsidRDefault="000B29C9" w:rsidP="00715A76"/>
    <w:p w:rsidR="000B29C9" w:rsidRDefault="000B29C9" w:rsidP="00715A76"/>
    <w:p w:rsidR="000B29C9" w:rsidRDefault="000B29C9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0B29C9" w:rsidRDefault="000B29C9" w:rsidP="000B29C9">
      <w:pPr>
        <w:pStyle w:val="2"/>
      </w:pPr>
      <w:r>
        <w:rPr>
          <w:rFonts w:hint="eastAsia"/>
        </w:rPr>
        <w:lastRenderedPageBreak/>
        <w:t>activity_list_view_</w:t>
      </w:r>
      <w:r>
        <w:t xml:space="preserve">animation.xml </w:t>
      </w:r>
      <w:r>
        <w:rPr>
          <w:rFonts w:hint="eastAsia"/>
        </w:rPr>
        <w:t>수정</w:t>
      </w:r>
    </w:p>
    <w:p w:rsidR="000B29C9" w:rsidRDefault="000B29C9" w:rsidP="000B29C9"/>
    <w:p w:rsidR="000B29C9" w:rsidRDefault="000B29C9" w:rsidP="000B29C9">
      <w:proofErr w:type="spellStart"/>
      <w:r>
        <w:rPr>
          <w:rFonts w:hint="eastAsia"/>
        </w:rPr>
        <w:t>ListView</w:t>
      </w:r>
      <w:r>
        <w:t>AnimationActivity</w:t>
      </w:r>
      <w:proofErr w:type="spellEnd"/>
      <w:r>
        <w:rPr>
          <w:rFonts w:hint="eastAsia"/>
        </w:rPr>
        <w:t xml:space="preserve">의 레이아웃 리소스 </w:t>
      </w:r>
      <w:r>
        <w:t xml:space="preserve">XML </w:t>
      </w:r>
      <w:r>
        <w:rPr>
          <w:rFonts w:hint="eastAsia"/>
        </w:rPr>
        <w:t xml:space="preserve">파일인 </w:t>
      </w:r>
      <w:r>
        <w:t>activity_list_view_animation.xml</w:t>
      </w:r>
      <w:r>
        <w:rPr>
          <w:rFonts w:hint="eastAsia"/>
        </w:rPr>
        <w:t>을 수정하자.</w:t>
      </w:r>
    </w:p>
    <w:p w:rsidR="000B29C9" w:rsidRDefault="000B29C9" w:rsidP="000B29C9">
      <w:r>
        <w:rPr>
          <w:noProof/>
        </w:rPr>
        <w:drawing>
          <wp:inline distT="0" distB="0" distL="0" distR="0">
            <wp:extent cx="4437950" cy="5788324"/>
            <wp:effectExtent l="0" t="0" r="1270" b="317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69" cy="57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C9" w:rsidRDefault="000B29C9" w:rsidP="000B29C9"/>
    <w:p w:rsidR="000B29C9" w:rsidRDefault="000B29C9" w:rsidP="000B29C9">
      <w:r>
        <w:rPr>
          <w:rFonts w:hint="eastAsia"/>
        </w:rPr>
        <w:t xml:space="preserve">위와 같이 </w:t>
      </w:r>
      <w:proofErr w:type="spellStart"/>
      <w:r>
        <w:t>ListView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추가하자</w:t>
      </w:r>
    </w:p>
    <w:p w:rsidR="000B29C9" w:rsidRDefault="000B29C9" w:rsidP="000B29C9"/>
    <w:p w:rsidR="00527A2F" w:rsidRDefault="00527A2F" w:rsidP="000B29C9"/>
    <w:p w:rsidR="00527A2F" w:rsidRDefault="00527A2F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527A2F" w:rsidRDefault="00527A2F" w:rsidP="00527A2F">
      <w:pPr>
        <w:pStyle w:val="2"/>
      </w:pPr>
      <w:r>
        <w:lastRenderedPageBreak/>
        <w:t>res/</w:t>
      </w:r>
      <w:proofErr w:type="spellStart"/>
      <w:r>
        <w:t>vaues</w:t>
      </w:r>
      <w:proofErr w:type="spellEnd"/>
      <w:r>
        <w:t>/</w:t>
      </w:r>
      <w:r>
        <w:rPr>
          <w:rFonts w:hint="eastAsia"/>
        </w:rPr>
        <w:t>arrays.xml</w:t>
      </w:r>
      <w:r>
        <w:t xml:space="preserve"> </w:t>
      </w:r>
      <w:r>
        <w:rPr>
          <w:rFonts w:hint="eastAsia"/>
        </w:rPr>
        <w:t>파일 생성</w:t>
      </w:r>
    </w:p>
    <w:p w:rsidR="00527A2F" w:rsidRDefault="00527A2F" w:rsidP="00527A2F"/>
    <w:p w:rsidR="00527A2F" w:rsidRDefault="00527A2F" w:rsidP="00527A2F">
      <w:r>
        <w:rPr>
          <w:rFonts w:hint="eastAsia"/>
        </w:rPr>
        <w:t xml:space="preserve">화면에 표시할 문자열 목록을 저장할 </w:t>
      </w:r>
      <w:r>
        <w:t xml:space="preserve">res/values/arrays.xml </w:t>
      </w:r>
      <w:r>
        <w:rPr>
          <w:rFonts w:hint="eastAsia"/>
        </w:rPr>
        <w:t>파일을 생성한다.</w:t>
      </w:r>
    </w:p>
    <w:p w:rsidR="00527A2F" w:rsidRDefault="00527A2F" w:rsidP="00527A2F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527A2F" w:rsidTr="0070744F">
        <w:tc>
          <w:tcPr>
            <w:tcW w:w="426" w:type="dxa"/>
          </w:tcPr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527A2F" w:rsidRPr="00185935" w:rsidRDefault="00527A2F" w:rsidP="00527A2F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9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527A2F" w:rsidRDefault="00527A2F" w:rsidP="00527A2F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527A2F" w:rsidRPr="00185935" w:rsidRDefault="00527A2F" w:rsidP="00527A2F">
            <w:pPr>
              <w:pStyle w:val="aa"/>
            </w:pPr>
            <w:r>
              <w:rPr>
                <w:rFonts w:hint="eastAsia"/>
              </w:rPr>
              <w:t>25</w:t>
            </w:r>
          </w:p>
        </w:tc>
        <w:tc>
          <w:tcPr>
            <w:tcW w:w="10631" w:type="dxa"/>
          </w:tcPr>
          <w:p w:rsidR="00527A2F" w:rsidRDefault="00527A2F" w:rsidP="00527A2F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527A2F" w:rsidRDefault="00527A2F" w:rsidP="00527A2F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string-array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"list1"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proofErr w:type="spellStart"/>
            <w:r>
              <w:rPr>
                <w:rFonts w:hint="eastAsia"/>
                <w:color w:val="000000"/>
              </w:rPr>
              <w:t>안드로이드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웹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스프링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설계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HTML </w:t>
            </w:r>
            <w:r>
              <w:rPr>
                <w:rFonts w:hint="eastAsia"/>
                <w:color w:val="000000"/>
              </w:rPr>
              <w:t>자바스크립트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자바스크립트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proofErr w:type="spellStart"/>
            <w:r>
              <w:rPr>
                <w:rFonts w:hint="eastAsia"/>
                <w:color w:val="000000"/>
              </w:rPr>
              <w:t>안드로이드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웹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스프링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설계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HTML </w:t>
            </w:r>
            <w:r>
              <w:rPr>
                <w:rFonts w:hint="eastAsia"/>
                <w:color w:val="000000"/>
              </w:rPr>
              <w:t>자바스크립트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자바스크립트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proofErr w:type="spellStart"/>
            <w:r>
              <w:rPr>
                <w:rFonts w:hint="eastAsia"/>
                <w:color w:val="000000"/>
              </w:rPr>
              <w:t>안드로이드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웹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스프링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데이터베이스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설계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HTML </w:t>
            </w:r>
            <w:r>
              <w:rPr>
                <w:rFonts w:hint="eastAsia"/>
                <w:color w:val="000000"/>
              </w:rPr>
              <w:t>자바스크립트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자바스크립트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서버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프로그래밍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기술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item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string-array</w:t>
            </w:r>
            <w:r>
              <w:rPr>
                <w:color w:val="008080"/>
              </w:rPr>
              <w:t>&gt;</w:t>
            </w:r>
          </w:p>
          <w:p w:rsidR="00527A2F" w:rsidRDefault="00527A2F" w:rsidP="00527A2F">
            <w:pPr>
              <w:pStyle w:val="aa"/>
            </w:pPr>
          </w:p>
          <w:p w:rsidR="00527A2F" w:rsidRDefault="00527A2F" w:rsidP="00527A2F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</w:tc>
      </w:tr>
    </w:tbl>
    <w:p w:rsidR="00527A2F" w:rsidRDefault="00527A2F" w:rsidP="00527A2F"/>
    <w:p w:rsidR="00527A2F" w:rsidRDefault="00527A2F" w:rsidP="00527A2F">
      <w:r>
        <w:rPr>
          <w:rFonts w:hint="eastAsia"/>
        </w:rPr>
        <w:t xml:space="preserve">수정될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 xml:space="preserve"> 화면에 표시할 문자열 목록은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string-array</w:t>
      </w:r>
      <w:r>
        <w:t xml:space="preserve"> </w:t>
      </w:r>
      <w:r>
        <w:rPr>
          <w:rFonts w:hint="eastAsia"/>
        </w:rPr>
        <w:t>리소스로 저장하는 것이 좋다.</w:t>
      </w:r>
    </w:p>
    <w:p w:rsidR="00527A2F" w:rsidRDefault="00527A2F" w:rsidP="00527A2F"/>
    <w:p w:rsidR="00527A2F" w:rsidRDefault="00760076" w:rsidP="00527A2F">
      <w:r>
        <w:rPr>
          <w:rFonts w:hint="eastAsia"/>
        </w:rPr>
        <w:t xml:space="preserve">이 리소스의 </w:t>
      </w:r>
      <w:r>
        <w:t>ID</w:t>
      </w:r>
      <w:r>
        <w:rPr>
          <w:rFonts w:hint="eastAsia"/>
        </w:rPr>
        <w:t xml:space="preserve">는 </w:t>
      </w:r>
      <w:r>
        <w:t xml:space="preserve">R.array.list1 </w:t>
      </w:r>
      <w:r>
        <w:rPr>
          <w:rFonts w:hint="eastAsia"/>
        </w:rPr>
        <w:t>이다.</w:t>
      </w:r>
    </w:p>
    <w:p w:rsidR="00760076" w:rsidRDefault="00760076" w:rsidP="00527A2F"/>
    <w:p w:rsidR="007D1452" w:rsidRDefault="007D1452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7D1452" w:rsidRDefault="007D1452" w:rsidP="007D1452">
      <w:pPr>
        <w:pStyle w:val="2"/>
      </w:pPr>
      <w:r>
        <w:rPr>
          <w:rFonts w:hint="eastAsia"/>
        </w:rPr>
        <w:lastRenderedPageBreak/>
        <w:t>List</w:t>
      </w:r>
      <w:r>
        <w:t xml:space="preserve">ViewAnimationActivity.java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7D1452" w:rsidRPr="00345D07" w:rsidTr="0070744F">
        <w:tc>
          <w:tcPr>
            <w:tcW w:w="426" w:type="dxa"/>
          </w:tcPr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4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5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6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7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8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9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10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11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12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13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14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15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16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17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18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19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20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21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22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23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24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25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26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27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28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29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30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31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32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33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34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35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36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37</w:t>
            </w:r>
          </w:p>
          <w:p w:rsidR="007D1452" w:rsidRPr="00345D07" w:rsidRDefault="007D1452" w:rsidP="007D1452">
            <w:pPr>
              <w:pStyle w:val="aa"/>
            </w:pPr>
            <w:r w:rsidRPr="00345D07">
              <w:rPr>
                <w:rFonts w:hint="eastAsia"/>
              </w:rPr>
              <w:t>38</w:t>
            </w:r>
          </w:p>
        </w:tc>
        <w:tc>
          <w:tcPr>
            <w:tcW w:w="10631" w:type="dxa"/>
          </w:tcPr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skhu.sw.e05drawable;</w:t>
            </w:r>
          </w:p>
          <w:p w:rsidR="007D1452" w:rsidRDefault="007D1452" w:rsidP="007D1452">
            <w:pPr>
              <w:pStyle w:val="aa"/>
            </w:pP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android.widget.ArrayAdapter</w:t>
            </w:r>
            <w:proofErr w:type="spellEnd"/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android.widget.ListView</w:t>
            </w:r>
            <w:proofErr w:type="spellEnd"/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</w:p>
          <w:p w:rsidR="007D1452" w:rsidRDefault="007D1452" w:rsidP="007D1452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ListViewAnimationActivity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7D1452" w:rsidRDefault="007D1452" w:rsidP="007D1452">
            <w:pPr>
              <w:pStyle w:val="aa"/>
            </w:pP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activity_list_view_animation</w:t>
            </w:r>
            <w:proofErr w:type="spellEnd"/>
            <w:r>
              <w:rPr>
                <w:color w:val="000000"/>
              </w:rPr>
              <w:t>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ArrayAdapter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CharSequence</w:t>
            </w:r>
            <w:proofErr w:type="spellEnd"/>
            <w:r>
              <w:rPr>
                <w:color w:val="000000"/>
              </w:rPr>
              <w:t xml:space="preserve">&gt; adapter = </w:t>
            </w:r>
            <w:proofErr w:type="spellStart"/>
            <w:r>
              <w:rPr>
                <w:color w:val="000000"/>
              </w:rPr>
              <w:t>ArrayAdapter.createFromResource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, 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        R.array.</w:t>
            </w:r>
            <w:r>
              <w:rPr>
                <w:color w:val="0000C0"/>
              </w:rPr>
              <w:t>list1</w:t>
            </w:r>
            <w:r>
              <w:rPr>
                <w:color w:val="000000"/>
              </w:rPr>
              <w:t>, android.R.layout.</w:t>
            </w:r>
            <w:r>
              <w:rPr>
                <w:color w:val="0000C0"/>
              </w:rPr>
              <w:t>simple_list_item_1</w:t>
            </w:r>
            <w:r>
              <w:rPr>
                <w:color w:val="000000"/>
              </w:rPr>
              <w:t>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 xml:space="preserve"> listView1 = (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listView1.setAdapter(adapter);</w:t>
            </w:r>
          </w:p>
          <w:p w:rsidR="007D1452" w:rsidRDefault="007D1452" w:rsidP="007D1452">
            <w:pPr>
              <w:pStyle w:val="aa"/>
            </w:pP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1452" w:rsidRDefault="007D1452" w:rsidP="007D1452">
            <w:pPr>
              <w:pStyle w:val="aa"/>
            </w:pP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list_view_animation</w:t>
            </w:r>
            <w:proofErr w:type="spellEnd"/>
            <w:r>
              <w:rPr>
                <w:color w:val="000000"/>
              </w:rPr>
              <w:t>, menu);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1452" w:rsidRDefault="007D1452" w:rsidP="007D1452">
            <w:pPr>
              <w:pStyle w:val="aa"/>
            </w:pP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7D1452" w:rsidRDefault="007D1452" w:rsidP="007D1452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7D1452" w:rsidRPr="0006723D" w:rsidRDefault="007D1452" w:rsidP="007D1452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7D1452" w:rsidRDefault="007D1452" w:rsidP="007D1452"/>
    <w:p w:rsidR="00760076" w:rsidRDefault="00760076" w:rsidP="007D1452">
      <w:r>
        <w:rPr>
          <w:rFonts w:hint="eastAsia"/>
        </w:rPr>
        <w:t>(줄1</w:t>
      </w:r>
      <w:r>
        <w:t xml:space="preserve">7~18) </w:t>
      </w:r>
      <w:r>
        <w:rPr>
          <w:rFonts w:hint="eastAsia"/>
        </w:rPr>
        <w:t xml:space="preserve">문자열 목록 리소스를 </w:t>
      </w:r>
      <w:proofErr w:type="spellStart"/>
      <w:r>
        <w:t>ListView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보여주기 위해 </w:t>
      </w:r>
      <w:r>
        <w:t>ArrayAdapter</w:t>
      </w:r>
      <w:r>
        <w:rPr>
          <w:rFonts w:hint="eastAsia"/>
        </w:rPr>
        <w:t xml:space="preserve"> 객체를 생성한다.</w:t>
      </w:r>
    </w:p>
    <w:p w:rsidR="00760076" w:rsidRDefault="00760076" w:rsidP="007D1452"/>
    <w:p w:rsidR="00760076" w:rsidRDefault="00760076" w:rsidP="007D1452">
      <w:r>
        <w:t>(</w:t>
      </w:r>
      <w:r>
        <w:rPr>
          <w:rFonts w:hint="eastAsia"/>
        </w:rPr>
        <w:t>줄2</w:t>
      </w:r>
      <w:r>
        <w:t xml:space="preserve">0) </w:t>
      </w:r>
      <w:proofErr w:type="spellStart"/>
      <w:r>
        <w:t>ListView</w:t>
      </w:r>
      <w:proofErr w:type="spellEnd"/>
      <w:r>
        <w:rPr>
          <w:rFonts w:hint="eastAsia"/>
        </w:rPr>
        <w:t xml:space="preserve">에 </w:t>
      </w:r>
      <w:proofErr w:type="spellStart"/>
      <w:r>
        <w:t>ArrayAdapter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연결한다.</w:t>
      </w:r>
    </w:p>
    <w:p w:rsidR="00760076" w:rsidRDefault="00760076" w:rsidP="007D1452"/>
    <w:p w:rsidR="00760076" w:rsidRDefault="00760076" w:rsidP="007D1452"/>
    <w:p w:rsidR="00DA449D" w:rsidRDefault="00DA449D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DA449D" w:rsidRDefault="00DA449D" w:rsidP="00DA449D">
      <w:pPr>
        <w:pStyle w:val="10"/>
      </w:pPr>
      <w:proofErr w:type="spellStart"/>
      <w:r>
        <w:rPr>
          <w:rFonts w:hint="eastAsia"/>
        </w:rPr>
        <w:lastRenderedPageBreak/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DA449D" w:rsidRPr="006011F1" w:rsidRDefault="00DA449D" w:rsidP="00DA449D"/>
    <w:p w:rsidR="00DA449D" w:rsidRDefault="00DA449D" w:rsidP="00DA449D">
      <w:pPr>
        <w:pStyle w:val="2"/>
      </w:pPr>
      <w:r>
        <w:rPr>
          <w:rFonts w:hint="eastAsia"/>
        </w:rPr>
        <w:t>activity_main.xml</w:t>
      </w:r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</w:p>
    <w:p w:rsidR="00DA449D" w:rsidRDefault="00DA449D" w:rsidP="00DA449D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의 레이아웃 리소스 파일인 activity_main.xml 파일을 열어서 수정하자</w:t>
      </w:r>
    </w:p>
    <w:p w:rsidR="00DA449D" w:rsidRDefault="00DA449D" w:rsidP="00DA449D"/>
    <w:p w:rsidR="00DA449D" w:rsidRDefault="00DA449D" w:rsidP="00DA449D">
      <w:r>
        <w:rPr>
          <w:noProof/>
        </w:rPr>
        <w:drawing>
          <wp:inline distT="0" distB="0" distL="0" distR="0">
            <wp:extent cx="4657725" cy="26193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9D" w:rsidRDefault="00DA449D" w:rsidP="00DA449D"/>
    <w:p w:rsidR="00DA449D" w:rsidRDefault="00DA449D" w:rsidP="00DA449D"/>
    <w:p w:rsidR="00DA449D" w:rsidRDefault="00DA449D" w:rsidP="00DA449D">
      <w:proofErr w:type="spellStart"/>
      <w:r>
        <w:rPr>
          <w:rFonts w:hint="eastAsia"/>
        </w:rPr>
        <w:t>ListViewAnimationActivity를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실행하기위한</w:t>
      </w:r>
      <w:proofErr w:type="spellEnd"/>
      <w:r>
        <w:rPr>
          <w:rFonts w:hint="eastAsia"/>
        </w:rPr>
        <w:t xml:space="preserve"> 버튼을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생성하자.</w:t>
      </w:r>
    </w:p>
    <w:p w:rsidR="00DA449D" w:rsidRPr="00715A76" w:rsidRDefault="00DA449D" w:rsidP="00DA449D"/>
    <w:p w:rsidR="00DA449D" w:rsidRDefault="00DA449D" w:rsidP="00DA449D"/>
    <w:p w:rsidR="00DA449D" w:rsidRPr="00345D07" w:rsidRDefault="00DA449D" w:rsidP="00DA449D"/>
    <w:p w:rsidR="00DA449D" w:rsidRDefault="00DA449D" w:rsidP="00DA449D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DA449D" w:rsidRDefault="00DA449D" w:rsidP="00DA449D">
      <w:pPr>
        <w:pStyle w:val="2"/>
      </w:pPr>
      <w:r>
        <w:lastRenderedPageBreak/>
        <w:t xml:space="preserve">MainActivity.java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DA449D" w:rsidTr="0070744F">
        <w:tc>
          <w:tcPr>
            <w:tcW w:w="426" w:type="dxa"/>
          </w:tcPr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5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6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7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8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9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10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11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12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13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14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15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16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17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18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19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20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21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22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23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24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25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26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27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28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29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30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31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32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33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34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35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36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37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38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39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40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41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42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43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44</w:t>
            </w:r>
          </w:p>
          <w:p w:rsidR="00DA449D" w:rsidRPr="00183860" w:rsidRDefault="00DA449D" w:rsidP="00183860">
            <w:pPr>
              <w:pStyle w:val="aa"/>
            </w:pPr>
            <w:r w:rsidRPr="00183860">
              <w:rPr>
                <w:rFonts w:hint="eastAsia"/>
              </w:rPr>
              <w:t>45</w:t>
            </w:r>
          </w:p>
          <w:p w:rsidR="00DA449D" w:rsidRPr="00183860" w:rsidRDefault="00DA449D" w:rsidP="00183860">
            <w:pPr>
              <w:pStyle w:val="aa"/>
            </w:pPr>
            <w:r w:rsidRPr="00183860">
              <w:t>46</w:t>
            </w:r>
          </w:p>
          <w:p w:rsidR="00DA449D" w:rsidRPr="00183860" w:rsidRDefault="00DA449D" w:rsidP="00183860">
            <w:pPr>
              <w:pStyle w:val="aa"/>
            </w:pPr>
            <w:r w:rsidRPr="00183860">
              <w:t>47</w:t>
            </w:r>
          </w:p>
          <w:p w:rsidR="00DA449D" w:rsidRDefault="00DA449D" w:rsidP="00183860">
            <w:pPr>
              <w:pStyle w:val="aa"/>
            </w:pPr>
            <w:r w:rsidRPr="00183860">
              <w:t>48</w:t>
            </w:r>
          </w:p>
          <w:p w:rsidR="00183860" w:rsidRDefault="00183860" w:rsidP="00183860">
            <w:pPr>
              <w:pStyle w:val="aa"/>
            </w:pPr>
            <w:r>
              <w:t>49</w:t>
            </w:r>
          </w:p>
          <w:p w:rsidR="00183860" w:rsidRDefault="00183860" w:rsidP="00183860">
            <w:pPr>
              <w:pStyle w:val="aa"/>
            </w:pPr>
            <w:r>
              <w:t>50</w:t>
            </w:r>
          </w:p>
          <w:p w:rsidR="00183860" w:rsidRPr="00183860" w:rsidRDefault="00183860" w:rsidP="00183860">
            <w:pPr>
              <w:pStyle w:val="aa"/>
            </w:pPr>
            <w:r>
              <w:t>51</w:t>
            </w:r>
          </w:p>
        </w:tc>
        <w:tc>
          <w:tcPr>
            <w:tcW w:w="10631" w:type="dxa"/>
          </w:tcPr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package</w:t>
            </w:r>
            <w:r w:rsidRPr="00183860">
              <w:rPr>
                <w:color w:val="000000"/>
              </w:rPr>
              <w:t xml:space="preserve"> skhu.sw.e05drawable;</w:t>
            </w: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android.support.v7.app.ActionBarActivity;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android.content.Intent</w:t>
            </w:r>
            <w:proofErr w:type="spellEnd"/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android.os.Bundle</w:t>
            </w:r>
            <w:proofErr w:type="spellEnd"/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android.view.Menu</w:t>
            </w:r>
            <w:proofErr w:type="spellEnd"/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android.view.MenuItem</w:t>
            </w:r>
            <w:proofErr w:type="spellEnd"/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android.view.View</w:t>
            </w:r>
            <w:proofErr w:type="spellEnd"/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import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android.view.View.OnClickListener</w:t>
            </w:r>
            <w:proofErr w:type="spellEnd"/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7F0055"/>
              </w:rPr>
              <w:t>public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class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MainActivity</w:t>
            </w:r>
            <w:proofErr w:type="spellEnd"/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extends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ActionBarActivity</w:t>
            </w:r>
            <w:proofErr w:type="spellEnd"/>
            <w:r w:rsidRPr="00183860">
              <w:rPr>
                <w:color w:val="000000"/>
              </w:rPr>
              <w:t xml:space="preserve"> {</w:t>
            </w: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</w:t>
            </w:r>
            <w:r w:rsidRPr="00183860">
              <w:rPr>
                <w:color w:val="646464"/>
              </w:rPr>
              <w:t>@Override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</w:t>
            </w:r>
            <w:r w:rsidRPr="00183860">
              <w:rPr>
                <w:color w:val="7F0055"/>
              </w:rPr>
              <w:t>protected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void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onCreate</w:t>
            </w:r>
            <w:proofErr w:type="spellEnd"/>
            <w:r w:rsidRPr="00183860">
              <w:rPr>
                <w:color w:val="000000"/>
              </w:rPr>
              <w:t xml:space="preserve">(Bundle </w:t>
            </w:r>
            <w:proofErr w:type="spellStart"/>
            <w:r w:rsidRPr="00183860">
              <w:rPr>
                <w:color w:val="000000"/>
              </w:rPr>
              <w:t>savedInstanceState</w:t>
            </w:r>
            <w:proofErr w:type="spellEnd"/>
            <w:r w:rsidRPr="00183860">
              <w:rPr>
                <w:color w:val="000000"/>
              </w:rPr>
              <w:t>) {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proofErr w:type="spellStart"/>
            <w:r w:rsidRPr="00183860">
              <w:rPr>
                <w:color w:val="7F0055"/>
              </w:rPr>
              <w:t>super</w:t>
            </w:r>
            <w:r w:rsidRPr="00183860">
              <w:rPr>
                <w:color w:val="000000"/>
              </w:rPr>
              <w:t>.onCreate</w:t>
            </w:r>
            <w:proofErr w:type="spellEnd"/>
            <w:r w:rsidRPr="00183860">
              <w:rPr>
                <w:color w:val="000000"/>
              </w:rPr>
              <w:t>(</w:t>
            </w:r>
            <w:proofErr w:type="spellStart"/>
            <w:r w:rsidRPr="00183860">
              <w:rPr>
                <w:color w:val="000000"/>
              </w:rPr>
              <w:t>savedInstanceState</w:t>
            </w:r>
            <w:proofErr w:type="spellEnd"/>
            <w:r w:rsidRPr="00183860">
              <w:rPr>
                <w:color w:val="000000"/>
              </w:rPr>
              <w:t>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proofErr w:type="spellStart"/>
            <w:r w:rsidRPr="00183860">
              <w:rPr>
                <w:color w:val="000000"/>
              </w:rPr>
              <w:t>setContentView</w:t>
            </w:r>
            <w:proofErr w:type="spellEnd"/>
            <w:r w:rsidRPr="00183860">
              <w:rPr>
                <w:color w:val="000000"/>
              </w:rPr>
              <w:t>(</w:t>
            </w:r>
            <w:proofErr w:type="spellStart"/>
            <w:r w:rsidRPr="00183860">
              <w:rPr>
                <w:color w:val="000000"/>
              </w:rPr>
              <w:t>R.layout.</w:t>
            </w:r>
            <w:r w:rsidRPr="00183860">
              <w:rPr>
                <w:color w:val="0000C0"/>
              </w:rPr>
              <w:t>activity_main</w:t>
            </w:r>
            <w:proofErr w:type="spellEnd"/>
            <w:r w:rsidRPr="00183860">
              <w:rPr>
                <w:color w:val="000000"/>
              </w:rPr>
              <w:t>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proofErr w:type="spellStart"/>
            <w:r w:rsidRPr="00183860">
              <w:rPr>
                <w:color w:val="000000"/>
              </w:rPr>
              <w:t>OnClickListener</w:t>
            </w:r>
            <w:proofErr w:type="spellEnd"/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myOnClickListener</w:t>
            </w:r>
            <w:proofErr w:type="spellEnd"/>
            <w:r w:rsidRPr="00183860">
              <w:rPr>
                <w:color w:val="000000"/>
              </w:rPr>
              <w:t xml:space="preserve"> = </w:t>
            </w:r>
            <w:r w:rsidRPr="00183860">
              <w:rPr>
                <w:color w:val="7F0055"/>
              </w:rPr>
              <w:t>new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OnClickListener</w:t>
            </w:r>
            <w:proofErr w:type="spellEnd"/>
            <w:r w:rsidRPr="00183860">
              <w:rPr>
                <w:color w:val="000000"/>
              </w:rPr>
              <w:t>() {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</w:t>
            </w:r>
            <w:r w:rsidRPr="00183860">
              <w:rPr>
                <w:color w:val="646464"/>
              </w:rPr>
              <w:t>@Override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</w:t>
            </w:r>
            <w:r w:rsidRPr="00183860">
              <w:rPr>
                <w:color w:val="7F0055"/>
              </w:rPr>
              <w:t>public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void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onClick</w:t>
            </w:r>
            <w:proofErr w:type="spellEnd"/>
            <w:r w:rsidRPr="00183860">
              <w:rPr>
                <w:color w:val="000000"/>
              </w:rPr>
              <w:t>(View button) {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    </w:t>
            </w:r>
            <w:r w:rsidRPr="00183860">
              <w:rPr>
                <w:color w:val="7F0055"/>
              </w:rPr>
              <w:t>if</w:t>
            </w:r>
            <w:r w:rsidRPr="00183860">
              <w:rPr>
                <w:color w:val="000000"/>
              </w:rPr>
              <w:t xml:space="preserve"> (</w:t>
            </w:r>
            <w:proofErr w:type="spellStart"/>
            <w:r w:rsidRPr="00183860">
              <w:rPr>
                <w:color w:val="000000"/>
              </w:rPr>
              <w:t>button.getId</w:t>
            </w:r>
            <w:proofErr w:type="spellEnd"/>
            <w:r w:rsidRPr="00183860">
              <w:rPr>
                <w:color w:val="000000"/>
              </w:rPr>
              <w:t>() == R.id.</w:t>
            </w:r>
            <w:r w:rsidRPr="00183860">
              <w:rPr>
                <w:color w:val="0000C0"/>
              </w:rPr>
              <w:t>button1</w:t>
            </w:r>
            <w:r w:rsidRPr="00183860">
              <w:rPr>
                <w:color w:val="000000"/>
              </w:rPr>
              <w:t xml:space="preserve">) 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        </w:t>
            </w:r>
            <w:proofErr w:type="spellStart"/>
            <w:r w:rsidRPr="00183860">
              <w:rPr>
                <w:color w:val="000000"/>
              </w:rPr>
              <w:t>startActivity</w:t>
            </w:r>
            <w:proofErr w:type="spellEnd"/>
            <w:r w:rsidRPr="00183860">
              <w:rPr>
                <w:color w:val="000000"/>
              </w:rPr>
              <w:t>(</w:t>
            </w:r>
            <w:r w:rsidRPr="00183860">
              <w:rPr>
                <w:color w:val="7F0055"/>
              </w:rPr>
              <w:t>new</w:t>
            </w:r>
            <w:r w:rsidRPr="00183860">
              <w:rPr>
                <w:color w:val="000000"/>
              </w:rPr>
              <w:t xml:space="preserve"> Intent(</w:t>
            </w:r>
            <w:proofErr w:type="spellStart"/>
            <w:r w:rsidRPr="00183860">
              <w:rPr>
                <w:color w:val="000000"/>
              </w:rPr>
              <w:t>MainActivity.</w:t>
            </w:r>
            <w:r w:rsidRPr="00183860">
              <w:rPr>
                <w:color w:val="7F0055"/>
              </w:rPr>
              <w:t>this</w:t>
            </w:r>
            <w:proofErr w:type="spellEnd"/>
            <w:r w:rsidRPr="00183860">
              <w:rPr>
                <w:color w:val="000000"/>
              </w:rPr>
              <w:t xml:space="preserve">,  </w:t>
            </w:r>
            <w:proofErr w:type="spellStart"/>
            <w:r w:rsidRPr="00183860">
              <w:rPr>
                <w:color w:val="000000"/>
              </w:rPr>
              <w:t>FrameAnimationActivity.</w:t>
            </w:r>
            <w:r w:rsidRPr="00183860">
              <w:rPr>
                <w:color w:val="7F0055"/>
              </w:rPr>
              <w:t>class</w:t>
            </w:r>
            <w:proofErr w:type="spellEnd"/>
            <w:r w:rsidRPr="00183860">
              <w:rPr>
                <w:color w:val="000000"/>
              </w:rPr>
              <w:t>));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    </w:t>
            </w:r>
            <w:r w:rsidRPr="00183860">
              <w:rPr>
                <w:color w:val="7F0055"/>
              </w:rPr>
              <w:t>else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if</w:t>
            </w:r>
            <w:r w:rsidRPr="00183860">
              <w:rPr>
                <w:color w:val="000000"/>
              </w:rPr>
              <w:t xml:space="preserve"> (</w:t>
            </w:r>
            <w:proofErr w:type="spellStart"/>
            <w:r w:rsidRPr="00183860">
              <w:rPr>
                <w:color w:val="000000"/>
              </w:rPr>
              <w:t>button.getId</w:t>
            </w:r>
            <w:proofErr w:type="spellEnd"/>
            <w:r w:rsidRPr="00183860">
              <w:rPr>
                <w:color w:val="000000"/>
              </w:rPr>
              <w:t>() == R.id.</w:t>
            </w:r>
            <w:r w:rsidRPr="00183860">
              <w:rPr>
                <w:color w:val="0000C0"/>
              </w:rPr>
              <w:t>button2</w:t>
            </w:r>
            <w:r w:rsidRPr="00183860">
              <w:rPr>
                <w:color w:val="000000"/>
              </w:rPr>
              <w:t xml:space="preserve">) 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        </w:t>
            </w:r>
            <w:proofErr w:type="spellStart"/>
            <w:r w:rsidRPr="00183860">
              <w:rPr>
                <w:color w:val="000000"/>
              </w:rPr>
              <w:t>startActivity</w:t>
            </w:r>
            <w:proofErr w:type="spellEnd"/>
            <w:r w:rsidRPr="00183860">
              <w:rPr>
                <w:color w:val="000000"/>
              </w:rPr>
              <w:t>(</w:t>
            </w:r>
            <w:r w:rsidRPr="00183860">
              <w:rPr>
                <w:color w:val="7F0055"/>
              </w:rPr>
              <w:t>new</w:t>
            </w:r>
            <w:r w:rsidRPr="00183860">
              <w:rPr>
                <w:color w:val="000000"/>
              </w:rPr>
              <w:t xml:space="preserve"> Intent(</w:t>
            </w:r>
            <w:proofErr w:type="spellStart"/>
            <w:r w:rsidRPr="00183860">
              <w:rPr>
                <w:color w:val="000000"/>
              </w:rPr>
              <w:t>MainActivity.</w:t>
            </w:r>
            <w:r w:rsidRPr="00183860">
              <w:rPr>
                <w:color w:val="7F0055"/>
              </w:rPr>
              <w:t>this</w:t>
            </w:r>
            <w:proofErr w:type="spellEnd"/>
            <w:r w:rsidRPr="00183860">
              <w:rPr>
                <w:color w:val="000000"/>
              </w:rPr>
              <w:t xml:space="preserve">,  </w:t>
            </w:r>
            <w:proofErr w:type="spellStart"/>
            <w:r w:rsidRPr="00183860">
              <w:rPr>
                <w:color w:val="000000"/>
              </w:rPr>
              <w:t>BackgroundDrawableActivity.</w:t>
            </w:r>
            <w:r w:rsidRPr="00183860">
              <w:rPr>
                <w:color w:val="7F0055"/>
              </w:rPr>
              <w:t>class</w:t>
            </w:r>
            <w:proofErr w:type="spellEnd"/>
            <w:r w:rsidRPr="00183860">
              <w:rPr>
                <w:color w:val="000000"/>
              </w:rPr>
              <w:t>));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    </w:t>
            </w:r>
            <w:r w:rsidRPr="00183860">
              <w:rPr>
                <w:color w:val="7F0055"/>
              </w:rPr>
              <w:t>else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if</w:t>
            </w:r>
            <w:r w:rsidRPr="00183860">
              <w:rPr>
                <w:color w:val="000000"/>
              </w:rPr>
              <w:t xml:space="preserve"> (</w:t>
            </w:r>
            <w:proofErr w:type="spellStart"/>
            <w:r w:rsidRPr="00183860">
              <w:rPr>
                <w:color w:val="000000"/>
              </w:rPr>
              <w:t>button.getId</w:t>
            </w:r>
            <w:proofErr w:type="spellEnd"/>
            <w:r w:rsidRPr="00183860">
              <w:rPr>
                <w:color w:val="000000"/>
              </w:rPr>
              <w:t>() == R.id.</w:t>
            </w:r>
            <w:r w:rsidRPr="00183860">
              <w:rPr>
                <w:color w:val="0000C0"/>
              </w:rPr>
              <w:t>button3</w:t>
            </w:r>
            <w:r w:rsidRPr="00183860">
              <w:rPr>
                <w:color w:val="000000"/>
              </w:rPr>
              <w:t xml:space="preserve">) 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        </w:t>
            </w:r>
            <w:proofErr w:type="spellStart"/>
            <w:r w:rsidRPr="00183860">
              <w:rPr>
                <w:color w:val="000000"/>
              </w:rPr>
              <w:t>startActivity</w:t>
            </w:r>
            <w:proofErr w:type="spellEnd"/>
            <w:r w:rsidRPr="00183860">
              <w:rPr>
                <w:color w:val="000000"/>
              </w:rPr>
              <w:t>(</w:t>
            </w:r>
            <w:r w:rsidRPr="00183860">
              <w:rPr>
                <w:color w:val="7F0055"/>
              </w:rPr>
              <w:t>new</w:t>
            </w:r>
            <w:r w:rsidRPr="00183860">
              <w:rPr>
                <w:color w:val="000000"/>
              </w:rPr>
              <w:t xml:space="preserve"> Intent(</w:t>
            </w:r>
            <w:proofErr w:type="spellStart"/>
            <w:r w:rsidRPr="00183860">
              <w:rPr>
                <w:color w:val="000000"/>
              </w:rPr>
              <w:t>MainActivity.</w:t>
            </w:r>
            <w:r w:rsidRPr="00183860">
              <w:rPr>
                <w:color w:val="7F0055"/>
              </w:rPr>
              <w:t>this</w:t>
            </w:r>
            <w:proofErr w:type="spellEnd"/>
            <w:r w:rsidRPr="00183860">
              <w:rPr>
                <w:color w:val="000000"/>
              </w:rPr>
              <w:t xml:space="preserve">,  </w:t>
            </w:r>
            <w:proofErr w:type="spellStart"/>
            <w:r w:rsidRPr="00183860">
              <w:rPr>
                <w:color w:val="000000"/>
              </w:rPr>
              <w:t>ListViewAnimationActivity.</w:t>
            </w:r>
            <w:r w:rsidRPr="00183860">
              <w:rPr>
                <w:color w:val="7F0055"/>
              </w:rPr>
              <w:t>class</w:t>
            </w:r>
            <w:proofErr w:type="spellEnd"/>
            <w:r w:rsidRPr="00183860">
              <w:rPr>
                <w:color w:val="000000"/>
              </w:rPr>
              <w:t>));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}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};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findViewById(R.id.</w:t>
            </w:r>
            <w:r w:rsidRPr="00183860">
              <w:rPr>
                <w:color w:val="0000C0"/>
              </w:rPr>
              <w:t>button1</w:t>
            </w:r>
            <w:r w:rsidRPr="00183860">
              <w:rPr>
                <w:color w:val="000000"/>
              </w:rPr>
              <w:t>).setOnClickListener(myOnClickListener);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findViewById(R.id.</w:t>
            </w:r>
            <w:r w:rsidRPr="00183860">
              <w:rPr>
                <w:color w:val="0000C0"/>
              </w:rPr>
              <w:t>button2</w:t>
            </w:r>
            <w:r w:rsidRPr="00183860">
              <w:rPr>
                <w:color w:val="000000"/>
              </w:rPr>
              <w:t>).setOnClickListener(myOnClickListener);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findViewById(R.id.</w:t>
            </w:r>
            <w:r w:rsidRPr="00183860">
              <w:rPr>
                <w:color w:val="0000C0"/>
              </w:rPr>
              <w:t>button3</w:t>
            </w:r>
            <w:r w:rsidRPr="00183860">
              <w:rPr>
                <w:color w:val="000000"/>
              </w:rPr>
              <w:t>).setOnClickListener(myOnClickListener);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}</w:t>
            </w: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</w:t>
            </w:r>
            <w:r w:rsidRPr="00183860">
              <w:rPr>
                <w:color w:val="646464"/>
              </w:rPr>
              <w:t>@Override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</w:t>
            </w:r>
            <w:r w:rsidRPr="00183860">
              <w:rPr>
                <w:color w:val="7F0055"/>
              </w:rPr>
              <w:t>public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7F0055"/>
              </w:rPr>
              <w:t>boolean</w:t>
            </w:r>
            <w:proofErr w:type="spellEnd"/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onCreateOptionsMenu</w:t>
            </w:r>
            <w:proofErr w:type="spellEnd"/>
            <w:r w:rsidRPr="00183860">
              <w:rPr>
                <w:color w:val="000000"/>
              </w:rPr>
              <w:t>(Menu menu) {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proofErr w:type="spellStart"/>
            <w:r w:rsidRPr="00183860">
              <w:rPr>
                <w:color w:val="000000"/>
              </w:rPr>
              <w:t>getMenuInflater</w:t>
            </w:r>
            <w:proofErr w:type="spellEnd"/>
            <w:r w:rsidRPr="00183860">
              <w:rPr>
                <w:color w:val="000000"/>
              </w:rPr>
              <w:t>().inflate(</w:t>
            </w:r>
            <w:proofErr w:type="spellStart"/>
            <w:r w:rsidRPr="00183860">
              <w:rPr>
                <w:color w:val="000000"/>
              </w:rPr>
              <w:t>R.menu.</w:t>
            </w:r>
            <w:r w:rsidRPr="00183860">
              <w:rPr>
                <w:color w:val="0000C0"/>
              </w:rPr>
              <w:t>main</w:t>
            </w:r>
            <w:proofErr w:type="spellEnd"/>
            <w:r w:rsidRPr="00183860">
              <w:rPr>
                <w:color w:val="000000"/>
              </w:rPr>
              <w:t>, menu);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r w:rsidRPr="00183860">
              <w:rPr>
                <w:color w:val="7F0055"/>
              </w:rPr>
              <w:t>return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true</w:t>
            </w:r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}</w:t>
            </w:r>
          </w:p>
          <w:p w:rsidR="00183860" w:rsidRPr="00183860" w:rsidRDefault="00183860" w:rsidP="00183860">
            <w:pPr>
              <w:pStyle w:val="aa"/>
            </w:pP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</w:t>
            </w:r>
            <w:r w:rsidRPr="00183860">
              <w:rPr>
                <w:color w:val="646464"/>
              </w:rPr>
              <w:t>@Override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</w:t>
            </w:r>
            <w:r w:rsidRPr="00183860">
              <w:rPr>
                <w:color w:val="7F0055"/>
              </w:rPr>
              <w:t>public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7F0055"/>
              </w:rPr>
              <w:t>boolean</w:t>
            </w:r>
            <w:proofErr w:type="spellEnd"/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000000"/>
              </w:rPr>
              <w:t>onOptionsItemSelected</w:t>
            </w:r>
            <w:proofErr w:type="spellEnd"/>
            <w:r w:rsidRPr="00183860">
              <w:rPr>
                <w:color w:val="000000"/>
              </w:rPr>
              <w:t>(</w:t>
            </w:r>
            <w:proofErr w:type="spellStart"/>
            <w:r w:rsidRPr="00183860">
              <w:rPr>
                <w:color w:val="000000"/>
              </w:rPr>
              <w:t>MenuItem</w:t>
            </w:r>
            <w:proofErr w:type="spellEnd"/>
            <w:r w:rsidRPr="00183860">
              <w:rPr>
                <w:color w:val="000000"/>
              </w:rPr>
              <w:t xml:space="preserve"> item) {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proofErr w:type="spellStart"/>
            <w:r w:rsidRPr="00183860">
              <w:rPr>
                <w:color w:val="7F0055"/>
              </w:rPr>
              <w:t>int</w:t>
            </w:r>
            <w:proofErr w:type="spellEnd"/>
            <w:r w:rsidRPr="00183860">
              <w:rPr>
                <w:color w:val="000000"/>
              </w:rPr>
              <w:t xml:space="preserve"> id = </w:t>
            </w:r>
            <w:proofErr w:type="spellStart"/>
            <w:r w:rsidRPr="00183860">
              <w:rPr>
                <w:color w:val="000000"/>
              </w:rPr>
              <w:t>item.getItemId</w:t>
            </w:r>
            <w:proofErr w:type="spellEnd"/>
            <w:r w:rsidRPr="00183860">
              <w:rPr>
                <w:color w:val="000000"/>
              </w:rPr>
              <w:t>();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r w:rsidRPr="00183860">
              <w:rPr>
                <w:color w:val="7F0055"/>
              </w:rPr>
              <w:t>if</w:t>
            </w:r>
            <w:r w:rsidRPr="00183860">
              <w:rPr>
                <w:color w:val="000000"/>
              </w:rPr>
              <w:t xml:space="preserve"> (id == </w:t>
            </w:r>
            <w:proofErr w:type="spellStart"/>
            <w:r w:rsidRPr="00183860">
              <w:rPr>
                <w:color w:val="000000"/>
              </w:rPr>
              <w:t>R.id.</w:t>
            </w:r>
            <w:r w:rsidRPr="00183860">
              <w:rPr>
                <w:color w:val="0000C0"/>
              </w:rPr>
              <w:t>action_settings</w:t>
            </w:r>
            <w:proofErr w:type="spellEnd"/>
            <w:r w:rsidRPr="00183860">
              <w:rPr>
                <w:color w:val="000000"/>
              </w:rPr>
              <w:t>) {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    </w:t>
            </w:r>
            <w:r w:rsidRPr="00183860">
              <w:rPr>
                <w:color w:val="7F0055"/>
              </w:rPr>
              <w:t>return</w:t>
            </w:r>
            <w:r w:rsidRPr="00183860">
              <w:rPr>
                <w:color w:val="000000"/>
              </w:rPr>
              <w:t xml:space="preserve"> </w:t>
            </w:r>
            <w:r w:rsidRPr="00183860">
              <w:rPr>
                <w:color w:val="7F0055"/>
              </w:rPr>
              <w:t>true</w:t>
            </w:r>
            <w:r w:rsidRPr="00183860">
              <w:rPr>
                <w:color w:val="000000"/>
              </w:rPr>
              <w:t>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}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    </w:t>
            </w:r>
            <w:r w:rsidRPr="00183860">
              <w:rPr>
                <w:color w:val="7F0055"/>
              </w:rPr>
              <w:t>return</w:t>
            </w:r>
            <w:r w:rsidRPr="00183860">
              <w:rPr>
                <w:color w:val="000000"/>
              </w:rPr>
              <w:t xml:space="preserve"> </w:t>
            </w:r>
            <w:proofErr w:type="spellStart"/>
            <w:r w:rsidRPr="00183860">
              <w:rPr>
                <w:color w:val="7F0055"/>
              </w:rPr>
              <w:t>super</w:t>
            </w:r>
            <w:r w:rsidRPr="00183860">
              <w:rPr>
                <w:color w:val="000000"/>
              </w:rPr>
              <w:t>.onOptionsItemSelected</w:t>
            </w:r>
            <w:proofErr w:type="spellEnd"/>
            <w:r w:rsidRPr="00183860">
              <w:rPr>
                <w:color w:val="000000"/>
              </w:rPr>
              <w:t>(item);</w:t>
            </w:r>
          </w:p>
          <w:p w:rsidR="00183860" w:rsidRPr="00183860" w:rsidRDefault="00183860" w:rsidP="00183860">
            <w:pPr>
              <w:pStyle w:val="aa"/>
            </w:pPr>
            <w:r w:rsidRPr="00183860">
              <w:rPr>
                <w:color w:val="000000"/>
              </w:rPr>
              <w:t xml:space="preserve">    }</w:t>
            </w:r>
          </w:p>
          <w:p w:rsidR="00DA449D" w:rsidRDefault="00183860" w:rsidP="00183860">
            <w:pPr>
              <w:pStyle w:val="aa"/>
            </w:pPr>
            <w:r w:rsidRPr="00183860">
              <w:rPr>
                <w:color w:val="000000"/>
              </w:rPr>
              <w:t>}</w:t>
            </w:r>
          </w:p>
        </w:tc>
      </w:tr>
    </w:tbl>
    <w:p w:rsidR="00DA449D" w:rsidRDefault="00DA449D" w:rsidP="00DA449D"/>
    <w:p w:rsidR="00DA449D" w:rsidRDefault="00DA449D" w:rsidP="00DA449D"/>
    <w:p w:rsidR="00DA449D" w:rsidRDefault="00DA449D" w:rsidP="00DA449D"/>
    <w:p w:rsidR="00DA449D" w:rsidRDefault="00DA449D" w:rsidP="00DA449D">
      <w:pPr>
        <w:pStyle w:val="2"/>
      </w:pPr>
      <w:r>
        <w:rPr>
          <w:rFonts w:hint="eastAsia"/>
        </w:rPr>
        <w:t>실행</w:t>
      </w:r>
    </w:p>
    <w:p w:rsidR="00B04559" w:rsidRPr="00B04559" w:rsidRDefault="00B04559" w:rsidP="00B04559"/>
    <w:p w:rsidR="00DA449D" w:rsidRDefault="00B04559" w:rsidP="00DA449D">
      <w:r>
        <w:rPr>
          <w:rFonts w:hint="eastAsia"/>
        </w:rPr>
        <w:t>아직 애니메이션 효과를 추가하지 않았다.</w:t>
      </w:r>
    </w:p>
    <w:p w:rsidR="00B04559" w:rsidRDefault="00B04559" w:rsidP="00DA449D"/>
    <w:p w:rsidR="00DA449D" w:rsidRDefault="00DA449D" w:rsidP="00DA449D">
      <w:r>
        <w:rPr>
          <w:rFonts w:hint="eastAsia"/>
        </w:rPr>
        <w:t>결과:</w:t>
      </w:r>
      <w:r>
        <w:t xml:space="preserve"> E05Drawable_#</w:t>
      </w:r>
      <w:r w:rsidR="00183860">
        <w:t>3</w:t>
      </w:r>
      <w:r>
        <w:t>.zip</w:t>
      </w:r>
    </w:p>
    <w:p w:rsidR="00DA449D" w:rsidRDefault="00DA449D" w:rsidP="00DA449D"/>
    <w:p w:rsidR="00DA449D" w:rsidRDefault="00DA449D" w:rsidP="007D1452"/>
    <w:p w:rsidR="00B04559" w:rsidRDefault="00B0455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B04559" w:rsidRDefault="00B04559" w:rsidP="00B04559">
      <w:pPr>
        <w:pStyle w:val="10"/>
      </w:pPr>
      <w:proofErr w:type="spellStart"/>
      <w:r>
        <w:rPr>
          <w:rFonts w:hint="eastAsia"/>
        </w:rPr>
        <w:lastRenderedPageBreak/>
        <w:t>L</w:t>
      </w:r>
      <w:r>
        <w:t>istViewAnimationActivity</w:t>
      </w:r>
      <w:proofErr w:type="spellEnd"/>
      <w:r>
        <w:rPr>
          <w:rFonts w:hint="eastAsia"/>
        </w:rPr>
        <w:t>에 애니메이션 효과 추가</w:t>
      </w:r>
    </w:p>
    <w:p w:rsidR="00D61323" w:rsidRDefault="00D61323" w:rsidP="00D61323"/>
    <w:p w:rsidR="00D61323" w:rsidRDefault="00D61323" w:rsidP="00D61323">
      <w:pPr>
        <w:pStyle w:val="2"/>
      </w:pPr>
      <w:r>
        <w:rPr>
          <w:rFonts w:hint="eastAsia"/>
        </w:rPr>
        <w:t>res/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 xml:space="preserve"> 폴더 생성</w:t>
      </w:r>
    </w:p>
    <w:p w:rsidR="00D61323" w:rsidRDefault="00D61323" w:rsidP="00D61323"/>
    <w:p w:rsidR="00D61323" w:rsidRPr="00D61323" w:rsidRDefault="00D61323" w:rsidP="00D61323">
      <w:r>
        <w:rPr>
          <w:rFonts w:hint="eastAsia"/>
        </w:rPr>
        <w:t xml:space="preserve">애니메이션 효과를 정의하는 </w:t>
      </w:r>
      <w:r>
        <w:t xml:space="preserve">XML </w:t>
      </w:r>
      <w:r>
        <w:rPr>
          <w:rFonts w:hint="eastAsia"/>
        </w:rPr>
        <w:t xml:space="preserve">파일은 </w:t>
      </w:r>
      <w:r>
        <w:t>res/</w:t>
      </w:r>
      <w:proofErr w:type="spellStart"/>
      <w:r>
        <w:t>anim</w:t>
      </w:r>
      <w:proofErr w:type="spellEnd"/>
      <w:r>
        <w:t xml:space="preserve"> </w:t>
      </w:r>
      <w:r>
        <w:rPr>
          <w:rFonts w:hint="eastAsia"/>
        </w:rPr>
        <w:t>폴더에 저장해야 한다.</w:t>
      </w:r>
    </w:p>
    <w:p w:rsidR="00D61323" w:rsidRDefault="00D61323" w:rsidP="00D61323">
      <w:r>
        <w:rPr>
          <w:rFonts w:hint="eastAsia"/>
        </w:rPr>
        <w:t>r</w:t>
      </w:r>
      <w:r>
        <w:t xml:space="preserve">es </w:t>
      </w:r>
      <w:r>
        <w:rPr>
          <w:rFonts w:hint="eastAsia"/>
        </w:rPr>
        <w:t xml:space="preserve">폴더 아래에 </w:t>
      </w:r>
      <w:proofErr w:type="spellStart"/>
      <w:r>
        <w:t>anum</w:t>
      </w:r>
      <w:proofErr w:type="spellEnd"/>
      <w:r>
        <w:t xml:space="preserve"> </w:t>
      </w:r>
      <w:r>
        <w:rPr>
          <w:rFonts w:hint="eastAsia"/>
        </w:rPr>
        <w:t>폴더를 생성하자.</w:t>
      </w:r>
    </w:p>
    <w:p w:rsidR="00D61323" w:rsidRPr="00D61323" w:rsidRDefault="00D61323" w:rsidP="00D61323"/>
    <w:p w:rsidR="00D61323" w:rsidRDefault="00D61323" w:rsidP="00D61323"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t xml:space="preserve">Package Explorer </w:t>
      </w:r>
      <w:r>
        <w:rPr>
          <w:rFonts w:hint="eastAsia"/>
        </w:rPr>
        <w:t xml:space="preserve">창에서 </w:t>
      </w:r>
      <w:r>
        <w:t xml:space="preserve">res </w:t>
      </w: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메뉴에서 </w:t>
      </w:r>
      <w:r>
        <w:t xml:space="preserve">New </w:t>
      </w:r>
      <w:r>
        <w:t>–</w:t>
      </w:r>
      <w:r>
        <w:t xml:space="preserve"> Folder</w:t>
      </w:r>
      <w:r>
        <w:rPr>
          <w:rFonts w:hint="eastAsia"/>
        </w:rPr>
        <w:t>를 클릭하자.</w:t>
      </w:r>
    </w:p>
    <w:p w:rsidR="00D61323" w:rsidRDefault="00D61323" w:rsidP="00D61323">
      <w:r>
        <w:rPr>
          <w:rFonts w:hint="eastAsia"/>
        </w:rPr>
        <w:t xml:space="preserve">Folder name: </w:t>
      </w:r>
      <w:proofErr w:type="spellStart"/>
      <w:r>
        <w:t>anim</w:t>
      </w:r>
      <w:proofErr w:type="spellEnd"/>
    </w:p>
    <w:p w:rsidR="00D61323" w:rsidRDefault="00D61323" w:rsidP="00D61323"/>
    <w:p w:rsidR="00D61323" w:rsidRDefault="00D61323" w:rsidP="00D61323"/>
    <w:p w:rsidR="00D61323" w:rsidRDefault="00D61323" w:rsidP="00D61323">
      <w:pPr>
        <w:pStyle w:val="2"/>
      </w:pPr>
      <w:r>
        <w:rPr>
          <w:rFonts w:hint="eastAsia"/>
        </w:rPr>
        <w:t>res/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/animation1.xml 파일 생성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D61323" w:rsidTr="0070744F">
        <w:tc>
          <w:tcPr>
            <w:tcW w:w="426" w:type="dxa"/>
          </w:tcPr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1</w:t>
            </w:r>
          </w:p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2</w:t>
            </w:r>
          </w:p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3</w:t>
            </w:r>
          </w:p>
          <w:p w:rsidR="00D61323" w:rsidRPr="00183860" w:rsidRDefault="00D61323" w:rsidP="00D61323">
            <w:pPr>
              <w:pStyle w:val="aa"/>
            </w:pPr>
            <w:r w:rsidRPr="00183860">
              <w:rPr>
                <w:rFonts w:hint="eastAsia"/>
              </w:rPr>
              <w:t>4</w:t>
            </w:r>
          </w:p>
          <w:p w:rsidR="00D61323" w:rsidRDefault="00D61323" w:rsidP="00D61323">
            <w:pPr>
              <w:pStyle w:val="aa"/>
            </w:pPr>
            <w:r w:rsidRPr="00183860">
              <w:rPr>
                <w:rFonts w:hint="eastAsia"/>
              </w:rPr>
              <w:t>5</w:t>
            </w:r>
          </w:p>
          <w:p w:rsidR="00D61323" w:rsidRDefault="00D61323" w:rsidP="00D61323">
            <w:pPr>
              <w:pStyle w:val="aa"/>
            </w:pPr>
            <w:r>
              <w:t>6</w:t>
            </w:r>
          </w:p>
          <w:p w:rsidR="00D61323" w:rsidRDefault="00D61323" w:rsidP="00D61323">
            <w:pPr>
              <w:pStyle w:val="aa"/>
            </w:pPr>
            <w:r>
              <w:t>7</w:t>
            </w:r>
          </w:p>
          <w:p w:rsidR="00D61323" w:rsidRDefault="00D61323" w:rsidP="00D61323">
            <w:pPr>
              <w:pStyle w:val="aa"/>
            </w:pPr>
            <w:r>
              <w:t>8</w:t>
            </w:r>
          </w:p>
          <w:p w:rsidR="00D61323" w:rsidRDefault="00D61323" w:rsidP="00D61323">
            <w:pPr>
              <w:pStyle w:val="aa"/>
            </w:pPr>
            <w:r>
              <w:t>9</w:t>
            </w:r>
          </w:p>
          <w:p w:rsidR="00D61323" w:rsidRPr="00183860" w:rsidRDefault="00D61323" w:rsidP="00D61323">
            <w:pPr>
              <w:pStyle w:val="aa"/>
            </w:pPr>
            <w:r>
              <w:t>10</w:t>
            </w:r>
          </w:p>
        </w:tc>
        <w:tc>
          <w:tcPr>
            <w:tcW w:w="10631" w:type="dxa"/>
          </w:tcPr>
          <w:p w:rsidR="00D61323" w:rsidRDefault="00D61323" w:rsidP="00D61323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D61323" w:rsidRDefault="00D61323" w:rsidP="00D61323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set</w:t>
            </w:r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D61323" w:rsidRDefault="00D61323" w:rsidP="00D61323">
            <w:pPr>
              <w:pStyle w:val="aa"/>
            </w:pPr>
            <w:r>
              <w:t xml:space="preserve">    </w:t>
            </w:r>
            <w:proofErr w:type="spellStart"/>
            <w:r>
              <w:t>android:interpolator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android:anim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accelerate_interpolator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D61323" w:rsidRDefault="00D61323" w:rsidP="00D61323">
            <w:pPr>
              <w:pStyle w:val="aa"/>
            </w:pPr>
          </w:p>
          <w:p w:rsidR="00D61323" w:rsidRDefault="00D61323" w:rsidP="00D6132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translate</w:t>
            </w:r>
          </w:p>
          <w:p w:rsidR="00D61323" w:rsidRDefault="00D61323" w:rsidP="00D61323">
            <w:pPr>
              <w:pStyle w:val="aa"/>
            </w:pPr>
            <w:r>
              <w:t xml:space="preserve">        </w:t>
            </w:r>
            <w:proofErr w:type="spellStart"/>
            <w:r>
              <w:t>android:duration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 w:rsidR="00451C82">
              <w:rPr>
                <w:color w:val="2A00FF"/>
              </w:rPr>
              <w:t>5</w:t>
            </w:r>
            <w:r>
              <w:rPr>
                <w:color w:val="2A00FF"/>
              </w:rPr>
              <w:t>00"</w:t>
            </w:r>
          </w:p>
          <w:p w:rsidR="00D61323" w:rsidRDefault="00D61323" w:rsidP="00D61323">
            <w:pPr>
              <w:pStyle w:val="aa"/>
            </w:pPr>
            <w:r>
              <w:t xml:space="preserve">        </w:t>
            </w:r>
            <w:proofErr w:type="spellStart"/>
            <w:r>
              <w:t>android:fromXDelta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"100%"</w:t>
            </w:r>
          </w:p>
          <w:p w:rsidR="00D61323" w:rsidRDefault="00D61323" w:rsidP="00D61323">
            <w:pPr>
              <w:pStyle w:val="aa"/>
            </w:pPr>
            <w:r>
              <w:t xml:space="preserve">        </w:t>
            </w:r>
            <w:proofErr w:type="spellStart"/>
            <w:r>
              <w:t>android:toXDelta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:rsidR="00D61323" w:rsidRDefault="00D61323" w:rsidP="00D61323">
            <w:pPr>
              <w:pStyle w:val="aa"/>
            </w:pPr>
          </w:p>
          <w:p w:rsidR="00D61323" w:rsidRDefault="00D61323" w:rsidP="00D61323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set</w:t>
            </w:r>
            <w:r>
              <w:rPr>
                <w:color w:val="008080"/>
              </w:rPr>
              <w:t>&gt;</w:t>
            </w:r>
          </w:p>
        </w:tc>
      </w:tr>
    </w:tbl>
    <w:p w:rsidR="00D61323" w:rsidRDefault="00D61323" w:rsidP="00D61323"/>
    <w:p w:rsidR="00DF4E4E" w:rsidRPr="00D61323" w:rsidRDefault="00DF4E4E" w:rsidP="00D61323"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 하나에 대한 애니메이션을 정의한 </w:t>
      </w:r>
      <w:r>
        <w:t xml:space="preserve">XML </w:t>
      </w:r>
      <w:r>
        <w:rPr>
          <w:rFonts w:hint="eastAsia"/>
        </w:rPr>
        <w:t>파일이다.</w:t>
      </w:r>
    </w:p>
    <w:p w:rsidR="00B04559" w:rsidRDefault="00B04559" w:rsidP="00B04559"/>
    <w:p w:rsidR="00D61323" w:rsidRDefault="00D61323" w:rsidP="00B04559">
      <w:r>
        <w:rPr>
          <w:rFonts w:hint="eastAsia"/>
        </w:rPr>
        <w:t>(줄5</w:t>
      </w:r>
      <w:r>
        <w:t xml:space="preserve">) </w:t>
      </w:r>
      <w:r>
        <w:rPr>
          <w:rFonts w:hint="eastAsia"/>
        </w:rPr>
        <w:t>translate</w:t>
      </w:r>
      <w:r>
        <w:t xml:space="preserve"> </w:t>
      </w:r>
      <w:r>
        <w:rPr>
          <w:rFonts w:hint="eastAsia"/>
        </w:rPr>
        <w:t>애니메이션을 정의한다.</w:t>
      </w:r>
      <w:r>
        <w:t xml:space="preserve"> translate </w:t>
      </w:r>
      <w:r>
        <w:rPr>
          <w:rFonts w:hint="eastAsia"/>
        </w:rPr>
        <w:t>애니메이션은 좌표 이동이다.</w:t>
      </w:r>
    </w:p>
    <w:p w:rsidR="00D61323" w:rsidRDefault="00D61323" w:rsidP="00B04559">
      <w:r>
        <w:t>(</w:t>
      </w:r>
      <w:r>
        <w:rPr>
          <w:rFonts w:hint="eastAsia"/>
        </w:rPr>
        <w:t>줄6</w:t>
      </w:r>
      <w:r>
        <w:t xml:space="preserve">) </w:t>
      </w:r>
      <w:r>
        <w:rPr>
          <w:rFonts w:hint="eastAsia"/>
        </w:rPr>
        <w:t xml:space="preserve">애니메이션은 </w:t>
      </w:r>
      <w:r w:rsidR="00451C82">
        <w:t>5</w:t>
      </w:r>
      <w:r>
        <w:t xml:space="preserve">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동안 실행된다</w:t>
      </w:r>
    </w:p>
    <w:p w:rsidR="00D61323" w:rsidRDefault="00D61323" w:rsidP="00B04559">
      <w:r>
        <w:rPr>
          <w:rFonts w:hint="eastAsia"/>
        </w:rPr>
        <w:t>(줄7</w:t>
      </w:r>
      <w:r>
        <w:t xml:space="preserve">) </w:t>
      </w:r>
      <w:r>
        <w:rPr>
          <w:rFonts w:hint="eastAsia"/>
        </w:rPr>
        <w:t xml:space="preserve">이동 애니메이션이 시작할 시작 </w:t>
      </w:r>
      <w:r>
        <w:t xml:space="preserve">x </w:t>
      </w:r>
      <w:r>
        <w:rPr>
          <w:rFonts w:hint="eastAsia"/>
        </w:rPr>
        <w:t>좌표는 화면의 오른쪽 끝(</w:t>
      </w:r>
      <w:r>
        <w:t>100%)</w:t>
      </w:r>
      <w:r>
        <w:rPr>
          <w:rFonts w:hint="eastAsia"/>
        </w:rPr>
        <w:t>이다.</w:t>
      </w:r>
    </w:p>
    <w:p w:rsidR="00D61323" w:rsidRDefault="00D61323" w:rsidP="00B04559">
      <w:r>
        <w:t>(</w:t>
      </w:r>
      <w:r>
        <w:rPr>
          <w:rFonts w:hint="eastAsia"/>
        </w:rPr>
        <w:t>줄</w:t>
      </w:r>
      <w:r w:rsidR="002374D8">
        <w:rPr>
          <w:rFonts w:hint="eastAsia"/>
        </w:rPr>
        <w:t>8</w:t>
      </w:r>
      <w:r>
        <w:t xml:space="preserve">) </w:t>
      </w:r>
      <w:r>
        <w:rPr>
          <w:rFonts w:hint="eastAsia"/>
        </w:rPr>
        <w:t xml:space="preserve">이동 애니메이션이 끝나는 마지막 </w:t>
      </w:r>
      <w:r>
        <w:t xml:space="preserve">x </w:t>
      </w:r>
      <w:r>
        <w:rPr>
          <w:rFonts w:hint="eastAsia"/>
        </w:rPr>
        <w:t>좌표는 화면의 왼쪽 끝이다.</w:t>
      </w:r>
    </w:p>
    <w:p w:rsidR="00D61323" w:rsidRPr="002374D8" w:rsidRDefault="00D61323" w:rsidP="00B04559"/>
    <w:p w:rsidR="00D61323" w:rsidRDefault="00D61323" w:rsidP="00B04559"/>
    <w:p w:rsidR="00DF4E4E" w:rsidRDefault="00DF4E4E" w:rsidP="00B04559"/>
    <w:p w:rsidR="00DF4E4E" w:rsidRDefault="00DF4E4E" w:rsidP="00DF4E4E">
      <w:pPr>
        <w:pStyle w:val="2"/>
      </w:pPr>
      <w:r>
        <w:rPr>
          <w:rFonts w:hint="eastAsia"/>
        </w:rPr>
        <w:t>res/</w:t>
      </w:r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>/layout_animation1.xml 파일 생성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DF4E4E" w:rsidTr="0070744F">
        <w:tc>
          <w:tcPr>
            <w:tcW w:w="426" w:type="dxa"/>
          </w:tcPr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1</w:t>
            </w:r>
          </w:p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2</w:t>
            </w:r>
          </w:p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3</w:t>
            </w:r>
          </w:p>
          <w:p w:rsidR="00DF4E4E" w:rsidRPr="00183860" w:rsidRDefault="00DF4E4E" w:rsidP="00DF4E4E">
            <w:pPr>
              <w:pStyle w:val="aa"/>
            </w:pPr>
            <w:r w:rsidRPr="00183860">
              <w:rPr>
                <w:rFonts w:hint="eastAsia"/>
              </w:rPr>
              <w:t>4</w:t>
            </w:r>
          </w:p>
        </w:tc>
        <w:tc>
          <w:tcPr>
            <w:tcW w:w="10631" w:type="dxa"/>
          </w:tcPr>
          <w:p w:rsidR="00DF4E4E" w:rsidRDefault="00DF4E4E" w:rsidP="00DF4E4E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DF4E4E" w:rsidRDefault="00DF4E4E" w:rsidP="00DF4E4E">
            <w:pPr>
              <w:pStyle w:val="aa"/>
            </w:pPr>
            <w:r>
              <w:rPr>
                <w:color w:val="008080"/>
              </w:rPr>
              <w:t>&lt;</w:t>
            </w:r>
            <w:proofErr w:type="spellStart"/>
            <w:r>
              <w:rPr>
                <w:color w:val="3F7F7F"/>
              </w:rPr>
              <w:t>layoutAnimation</w:t>
            </w:r>
            <w:proofErr w:type="spellEnd"/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DF4E4E" w:rsidRDefault="00DF4E4E" w:rsidP="00DF4E4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android:animation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anim</w:t>
            </w:r>
            <w:proofErr w:type="spellEnd"/>
            <w:r>
              <w:rPr>
                <w:color w:val="2A00FF"/>
              </w:rPr>
              <w:t>/animation1"</w:t>
            </w:r>
          </w:p>
          <w:p w:rsidR="00DF4E4E" w:rsidRPr="00DF4E4E" w:rsidRDefault="00DF4E4E" w:rsidP="00DF4E4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android:delay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"10%"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</w:tc>
      </w:tr>
    </w:tbl>
    <w:p w:rsidR="00DF4E4E" w:rsidRDefault="00DF4E4E" w:rsidP="00DF4E4E"/>
    <w:p w:rsidR="00DF4E4E" w:rsidRDefault="00DF4E4E" w:rsidP="00DF4E4E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뷰그룹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내부의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(</w:t>
      </w:r>
      <w:r>
        <w:t>View)</w:t>
      </w:r>
      <w:r>
        <w:rPr>
          <w:rFonts w:hint="eastAsia"/>
        </w:rPr>
        <w:t xml:space="preserve"> 항목들 각각에 대한 애니메이션을 정의한 </w:t>
      </w:r>
      <w:r>
        <w:t xml:space="preserve">XML </w:t>
      </w:r>
      <w:r>
        <w:rPr>
          <w:rFonts w:hint="eastAsia"/>
        </w:rPr>
        <w:t>파일이다.</w:t>
      </w:r>
    </w:p>
    <w:p w:rsidR="00DF4E4E" w:rsidRPr="00DF4E4E" w:rsidRDefault="00DF4E4E" w:rsidP="00DF4E4E"/>
    <w:p w:rsidR="00DF4E4E" w:rsidRDefault="00DF4E4E" w:rsidP="00DF4E4E">
      <w:r>
        <w:t>(</w:t>
      </w:r>
      <w:r>
        <w:rPr>
          <w:rFonts w:hint="eastAsia"/>
        </w:rPr>
        <w:t>줄3</w:t>
      </w:r>
      <w:r>
        <w:t xml:space="preserve">)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항목 각각에 대해 적용할 애니메이션을 지정한다.</w:t>
      </w:r>
    </w:p>
    <w:p w:rsidR="00DF4E4E" w:rsidRDefault="00DF4E4E" w:rsidP="00DF4E4E">
      <w:r>
        <w:t>(</w:t>
      </w:r>
      <w:r>
        <w:rPr>
          <w:rFonts w:hint="eastAsia"/>
        </w:rPr>
        <w:t>줄4</w:t>
      </w:r>
      <w:r>
        <w:t xml:space="preserve">)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항목 각각의 애니메이션 사이 대기 시간을 지정한다.</w:t>
      </w:r>
      <w:r w:rsidR="00385997">
        <w:t xml:space="preserve"> </w:t>
      </w:r>
      <w:proofErr w:type="spellStart"/>
      <w:r w:rsidR="00385997">
        <w:rPr>
          <w:rFonts w:hint="eastAsia"/>
        </w:rPr>
        <w:t>뷰</w:t>
      </w:r>
      <w:proofErr w:type="spellEnd"/>
      <w:r w:rsidR="00385997">
        <w:rPr>
          <w:rFonts w:hint="eastAsia"/>
        </w:rPr>
        <w:t xml:space="preserve"> 항목 하나의 애니메이션 길이(</w:t>
      </w:r>
      <w:r w:rsidR="00385997">
        <w:t>duration)</w:t>
      </w:r>
      <w:r w:rsidR="00385997">
        <w:rPr>
          <w:rFonts w:hint="eastAsia"/>
        </w:rPr>
        <w:t xml:space="preserve">의 </w:t>
      </w:r>
      <w:r w:rsidR="00385997">
        <w:t xml:space="preserve">10% </w:t>
      </w:r>
      <w:r w:rsidR="00385997">
        <w:rPr>
          <w:rFonts w:hint="eastAsia"/>
        </w:rPr>
        <w:t>라는 의미.</w:t>
      </w:r>
    </w:p>
    <w:p w:rsidR="00DF4E4E" w:rsidRDefault="00DF4E4E" w:rsidP="00DF4E4E"/>
    <w:p w:rsidR="00385997" w:rsidRDefault="00385997" w:rsidP="00DF4E4E"/>
    <w:p w:rsidR="00385997" w:rsidRDefault="00385997" w:rsidP="00385997">
      <w:pPr>
        <w:pStyle w:val="2"/>
      </w:pPr>
      <w:r>
        <w:rPr>
          <w:rFonts w:hint="eastAsia"/>
        </w:rPr>
        <w:lastRenderedPageBreak/>
        <w:t>activity_list_view_</w:t>
      </w:r>
      <w:r>
        <w:t xml:space="preserve">animation.xml </w:t>
      </w:r>
      <w:r>
        <w:rPr>
          <w:rFonts w:hint="eastAsia"/>
        </w:rPr>
        <w:t>수정</w:t>
      </w:r>
    </w:p>
    <w:p w:rsidR="00385997" w:rsidRDefault="00385997" w:rsidP="00DF4E4E">
      <w:r>
        <w:rPr>
          <w:noProof/>
        </w:rPr>
        <w:drawing>
          <wp:inline distT="0" distB="0" distL="0" distR="0">
            <wp:extent cx="3333750" cy="446722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97" w:rsidRDefault="00385997" w:rsidP="00DF4E4E"/>
    <w:p w:rsidR="00385997" w:rsidRDefault="00385997" w:rsidP="00DF4E4E">
      <w:r>
        <w:rPr>
          <w:rFonts w:hint="eastAsia"/>
        </w:rPr>
        <w:t xml:space="preserve">listView1의 </w:t>
      </w:r>
      <w:r>
        <w:t xml:space="preserve">Layout Animation </w:t>
      </w:r>
      <w:r>
        <w:rPr>
          <w:rFonts w:hint="eastAsia"/>
        </w:rPr>
        <w:t xml:space="preserve">속성을 </w:t>
      </w:r>
      <w:r>
        <w:t>@</w:t>
      </w:r>
      <w:proofErr w:type="spellStart"/>
      <w:r>
        <w:t>anim</w:t>
      </w:r>
      <w:proofErr w:type="spellEnd"/>
      <w:r>
        <w:t xml:space="preserve">/layout_animation1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설정한다.</w:t>
      </w:r>
    </w:p>
    <w:p w:rsidR="00385997" w:rsidRDefault="00385997" w:rsidP="00DF4E4E"/>
    <w:p w:rsidR="00385997" w:rsidRDefault="00385997" w:rsidP="00DF4E4E"/>
    <w:p w:rsidR="00385997" w:rsidRDefault="00385997" w:rsidP="00385997">
      <w:pPr>
        <w:pStyle w:val="2"/>
      </w:pPr>
      <w:r>
        <w:rPr>
          <w:rFonts w:hint="eastAsia"/>
        </w:rPr>
        <w:t>실행</w:t>
      </w:r>
    </w:p>
    <w:p w:rsidR="00385997" w:rsidRDefault="00385997" w:rsidP="00385997"/>
    <w:p w:rsidR="00385997" w:rsidRDefault="00385997" w:rsidP="00385997">
      <w:r>
        <w:rPr>
          <w:rFonts w:hint="eastAsia"/>
        </w:rPr>
        <w:t>실행하여 레이아웃 애니메이션의 효과를 확인하라.</w:t>
      </w:r>
    </w:p>
    <w:p w:rsidR="00385997" w:rsidRDefault="00385997" w:rsidP="00385997"/>
    <w:p w:rsidR="00385997" w:rsidRPr="00385997" w:rsidRDefault="00385997" w:rsidP="00385997">
      <w:r>
        <w:rPr>
          <w:rFonts w:hint="eastAsia"/>
        </w:rPr>
        <w:t>결과:</w:t>
      </w:r>
      <w:bookmarkStart w:id="17" w:name="_GoBack"/>
      <w:bookmarkEnd w:id="17"/>
    </w:p>
    <w:p w:rsidR="00385997" w:rsidRDefault="00385997" w:rsidP="00DF4E4E"/>
    <w:sectPr w:rsidR="00385997" w:rsidSect="00172E3C">
      <w:footerReference w:type="default" r:id="rId31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2C6" w:rsidRDefault="006E32C6" w:rsidP="000A6D40">
      <w:r>
        <w:separator/>
      </w:r>
    </w:p>
  </w:endnote>
  <w:endnote w:type="continuationSeparator" w:id="0">
    <w:p w:rsidR="006E32C6" w:rsidRDefault="006E32C6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A447D" w:rsidRDefault="002A447D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D155D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155D8">
              <w:rPr>
                <w:b/>
                <w:bCs/>
                <w:sz w:val="24"/>
                <w:szCs w:val="24"/>
              </w:rPr>
              <w:fldChar w:fldCharType="separate"/>
            </w:r>
            <w:r w:rsidR="006F02B4">
              <w:rPr>
                <w:b/>
                <w:bCs/>
                <w:noProof/>
              </w:rPr>
              <w:t>13</w:t>
            </w:r>
            <w:r w:rsidR="00D155D8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155D8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155D8">
              <w:rPr>
                <w:b/>
                <w:bCs/>
                <w:sz w:val="24"/>
                <w:szCs w:val="24"/>
              </w:rPr>
              <w:fldChar w:fldCharType="separate"/>
            </w:r>
            <w:r w:rsidR="006F02B4">
              <w:rPr>
                <w:b/>
                <w:bCs/>
                <w:noProof/>
              </w:rPr>
              <w:t>27</w:t>
            </w:r>
            <w:r w:rsidR="00D155D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447D" w:rsidRDefault="002A447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2C6" w:rsidRDefault="006E32C6" w:rsidP="000A6D40">
      <w:r>
        <w:separator/>
      </w:r>
    </w:p>
  </w:footnote>
  <w:footnote w:type="continuationSeparator" w:id="0">
    <w:p w:rsidR="006E32C6" w:rsidRDefault="006E32C6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305557B"/>
    <w:multiLevelType w:val="multilevel"/>
    <w:tmpl w:val="BBFAF1E4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0E06C60"/>
    <w:multiLevelType w:val="multilevel"/>
    <w:tmpl w:val="F75AF8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E6920FD"/>
    <w:multiLevelType w:val="multilevel"/>
    <w:tmpl w:val="9A8EC82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34C0A5A"/>
    <w:multiLevelType w:val="multilevel"/>
    <w:tmpl w:val="665898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1"/>
  </w:num>
  <w:num w:numId="5">
    <w:abstractNumId w:val="20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0"/>
  </w:num>
  <w:num w:numId="14">
    <w:abstractNumId w:val="3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8"/>
  </w:num>
  <w:num w:numId="20">
    <w:abstractNumId w:val="14"/>
  </w:num>
  <w:num w:numId="21">
    <w:abstractNumId w:val="4"/>
  </w:num>
  <w:num w:numId="22">
    <w:abstractNumId w:val="4"/>
  </w:num>
  <w:num w:numId="23">
    <w:abstractNumId w:val="2"/>
  </w:num>
  <w:num w:numId="24">
    <w:abstractNumId w:val="7"/>
  </w:num>
  <w:num w:numId="25">
    <w:abstractNumId w:val="1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8"/>
  </w:num>
  <w:num w:numId="29">
    <w:abstractNumId w:val="18"/>
    <w:lvlOverride w:ilvl="0">
      <w:startOverride w:val="1"/>
    </w:lvlOverride>
  </w:num>
  <w:num w:numId="30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CD6"/>
    <w:rsid w:val="00006460"/>
    <w:rsid w:val="0002473F"/>
    <w:rsid w:val="000370A7"/>
    <w:rsid w:val="000372BE"/>
    <w:rsid w:val="00053388"/>
    <w:rsid w:val="00060663"/>
    <w:rsid w:val="0006723D"/>
    <w:rsid w:val="00073163"/>
    <w:rsid w:val="00074161"/>
    <w:rsid w:val="00080D62"/>
    <w:rsid w:val="0009018E"/>
    <w:rsid w:val="000935DE"/>
    <w:rsid w:val="000A6D40"/>
    <w:rsid w:val="000B1BC3"/>
    <w:rsid w:val="000B29C9"/>
    <w:rsid w:val="000C11DB"/>
    <w:rsid w:val="000D12AC"/>
    <w:rsid w:val="000D3DA5"/>
    <w:rsid w:val="000E13F2"/>
    <w:rsid w:val="000E161F"/>
    <w:rsid w:val="000E2116"/>
    <w:rsid w:val="000E445C"/>
    <w:rsid w:val="000E6C23"/>
    <w:rsid w:val="000E6DC0"/>
    <w:rsid w:val="00100696"/>
    <w:rsid w:val="001006FE"/>
    <w:rsid w:val="001042CA"/>
    <w:rsid w:val="0011121B"/>
    <w:rsid w:val="00113E74"/>
    <w:rsid w:val="0012045F"/>
    <w:rsid w:val="001217F9"/>
    <w:rsid w:val="001219A1"/>
    <w:rsid w:val="001232A8"/>
    <w:rsid w:val="001272AE"/>
    <w:rsid w:val="00133BF5"/>
    <w:rsid w:val="00137CF3"/>
    <w:rsid w:val="001453D0"/>
    <w:rsid w:val="00156F20"/>
    <w:rsid w:val="00161816"/>
    <w:rsid w:val="00161AF5"/>
    <w:rsid w:val="00172604"/>
    <w:rsid w:val="00172E3C"/>
    <w:rsid w:val="00182A4E"/>
    <w:rsid w:val="00183860"/>
    <w:rsid w:val="00184191"/>
    <w:rsid w:val="00185122"/>
    <w:rsid w:val="00186EDF"/>
    <w:rsid w:val="00192F81"/>
    <w:rsid w:val="001C4F84"/>
    <w:rsid w:val="001F1C67"/>
    <w:rsid w:val="001F3D29"/>
    <w:rsid w:val="002005B9"/>
    <w:rsid w:val="00201675"/>
    <w:rsid w:val="00217F22"/>
    <w:rsid w:val="002202B1"/>
    <w:rsid w:val="00220CAB"/>
    <w:rsid w:val="002374D8"/>
    <w:rsid w:val="00240BFA"/>
    <w:rsid w:val="00243C89"/>
    <w:rsid w:val="002532E9"/>
    <w:rsid w:val="0026090D"/>
    <w:rsid w:val="00271749"/>
    <w:rsid w:val="0028173A"/>
    <w:rsid w:val="00285858"/>
    <w:rsid w:val="00286F2C"/>
    <w:rsid w:val="002A447D"/>
    <w:rsid w:val="002B5406"/>
    <w:rsid w:val="003015E0"/>
    <w:rsid w:val="0030178E"/>
    <w:rsid w:val="0031149D"/>
    <w:rsid w:val="00316A33"/>
    <w:rsid w:val="00332573"/>
    <w:rsid w:val="00333167"/>
    <w:rsid w:val="00345D07"/>
    <w:rsid w:val="003606D7"/>
    <w:rsid w:val="00363EBE"/>
    <w:rsid w:val="00372BBB"/>
    <w:rsid w:val="00385997"/>
    <w:rsid w:val="003913F4"/>
    <w:rsid w:val="00396476"/>
    <w:rsid w:val="00396984"/>
    <w:rsid w:val="003A52D9"/>
    <w:rsid w:val="003A5B62"/>
    <w:rsid w:val="003B30F9"/>
    <w:rsid w:val="003B3DAD"/>
    <w:rsid w:val="003C4AB7"/>
    <w:rsid w:val="003D1297"/>
    <w:rsid w:val="003D463F"/>
    <w:rsid w:val="00401C7B"/>
    <w:rsid w:val="00406356"/>
    <w:rsid w:val="00412EBC"/>
    <w:rsid w:val="00415044"/>
    <w:rsid w:val="0042277B"/>
    <w:rsid w:val="00422DD0"/>
    <w:rsid w:val="00435FFD"/>
    <w:rsid w:val="00437B52"/>
    <w:rsid w:val="00443F42"/>
    <w:rsid w:val="00444D59"/>
    <w:rsid w:val="00450A28"/>
    <w:rsid w:val="00451C82"/>
    <w:rsid w:val="00453CB1"/>
    <w:rsid w:val="0045405C"/>
    <w:rsid w:val="00454624"/>
    <w:rsid w:val="00457BC1"/>
    <w:rsid w:val="004651C7"/>
    <w:rsid w:val="00481640"/>
    <w:rsid w:val="004868A3"/>
    <w:rsid w:val="00496FB6"/>
    <w:rsid w:val="004B267B"/>
    <w:rsid w:val="004C1993"/>
    <w:rsid w:val="004F0D4E"/>
    <w:rsid w:val="004F36FA"/>
    <w:rsid w:val="00512DAA"/>
    <w:rsid w:val="00520D5D"/>
    <w:rsid w:val="005216BF"/>
    <w:rsid w:val="00527A2F"/>
    <w:rsid w:val="00543425"/>
    <w:rsid w:val="005469AD"/>
    <w:rsid w:val="00554520"/>
    <w:rsid w:val="0055504B"/>
    <w:rsid w:val="005636AF"/>
    <w:rsid w:val="00563B8C"/>
    <w:rsid w:val="00563D9E"/>
    <w:rsid w:val="0056551D"/>
    <w:rsid w:val="005838C9"/>
    <w:rsid w:val="005911F9"/>
    <w:rsid w:val="00594EAE"/>
    <w:rsid w:val="00597505"/>
    <w:rsid w:val="005A2383"/>
    <w:rsid w:val="005A5AB5"/>
    <w:rsid w:val="005B1418"/>
    <w:rsid w:val="005D70C4"/>
    <w:rsid w:val="005E4111"/>
    <w:rsid w:val="005F64C5"/>
    <w:rsid w:val="006011F1"/>
    <w:rsid w:val="006044D4"/>
    <w:rsid w:val="00610B4B"/>
    <w:rsid w:val="006164DA"/>
    <w:rsid w:val="0061694E"/>
    <w:rsid w:val="00630B9C"/>
    <w:rsid w:val="00635A15"/>
    <w:rsid w:val="0064039E"/>
    <w:rsid w:val="00665E87"/>
    <w:rsid w:val="006666E2"/>
    <w:rsid w:val="006723F7"/>
    <w:rsid w:val="00672441"/>
    <w:rsid w:val="00672D78"/>
    <w:rsid w:val="006765C3"/>
    <w:rsid w:val="00690206"/>
    <w:rsid w:val="00691F2F"/>
    <w:rsid w:val="0069322C"/>
    <w:rsid w:val="006B27B3"/>
    <w:rsid w:val="006C1F9C"/>
    <w:rsid w:val="006D72B1"/>
    <w:rsid w:val="006D7BDC"/>
    <w:rsid w:val="006E1BE4"/>
    <w:rsid w:val="006E32C6"/>
    <w:rsid w:val="006E3BA3"/>
    <w:rsid w:val="006F02B4"/>
    <w:rsid w:val="006F61A7"/>
    <w:rsid w:val="006F6E17"/>
    <w:rsid w:val="00701BE5"/>
    <w:rsid w:val="00706AFF"/>
    <w:rsid w:val="00710983"/>
    <w:rsid w:val="00711267"/>
    <w:rsid w:val="00715A76"/>
    <w:rsid w:val="00721CD6"/>
    <w:rsid w:val="007345C7"/>
    <w:rsid w:val="00743ED9"/>
    <w:rsid w:val="00745CC0"/>
    <w:rsid w:val="00760076"/>
    <w:rsid w:val="00764598"/>
    <w:rsid w:val="00776EEA"/>
    <w:rsid w:val="00791CB8"/>
    <w:rsid w:val="007A1837"/>
    <w:rsid w:val="007A2865"/>
    <w:rsid w:val="007B30EF"/>
    <w:rsid w:val="007B594A"/>
    <w:rsid w:val="007C1216"/>
    <w:rsid w:val="007C26CE"/>
    <w:rsid w:val="007D1452"/>
    <w:rsid w:val="007D28F2"/>
    <w:rsid w:val="007D637D"/>
    <w:rsid w:val="007F1BEB"/>
    <w:rsid w:val="008106C8"/>
    <w:rsid w:val="008179F7"/>
    <w:rsid w:val="0082204E"/>
    <w:rsid w:val="008230F1"/>
    <w:rsid w:val="008401D5"/>
    <w:rsid w:val="008446F3"/>
    <w:rsid w:val="00853706"/>
    <w:rsid w:val="00856189"/>
    <w:rsid w:val="00876750"/>
    <w:rsid w:val="008872E5"/>
    <w:rsid w:val="008A4B00"/>
    <w:rsid w:val="008B00FF"/>
    <w:rsid w:val="008B70FA"/>
    <w:rsid w:val="008C0E25"/>
    <w:rsid w:val="008D042C"/>
    <w:rsid w:val="008D6F33"/>
    <w:rsid w:val="008E214F"/>
    <w:rsid w:val="008E4E2E"/>
    <w:rsid w:val="008F3C9A"/>
    <w:rsid w:val="0090412E"/>
    <w:rsid w:val="00904716"/>
    <w:rsid w:val="00907EB9"/>
    <w:rsid w:val="00913282"/>
    <w:rsid w:val="00923769"/>
    <w:rsid w:val="00924745"/>
    <w:rsid w:val="00932F5F"/>
    <w:rsid w:val="00932FE1"/>
    <w:rsid w:val="00934411"/>
    <w:rsid w:val="00953DC9"/>
    <w:rsid w:val="0096062B"/>
    <w:rsid w:val="00964D7A"/>
    <w:rsid w:val="00971229"/>
    <w:rsid w:val="009729F9"/>
    <w:rsid w:val="00985C41"/>
    <w:rsid w:val="0099432E"/>
    <w:rsid w:val="009A549C"/>
    <w:rsid w:val="009A643F"/>
    <w:rsid w:val="009B0148"/>
    <w:rsid w:val="009B6F51"/>
    <w:rsid w:val="009D5D20"/>
    <w:rsid w:val="009E5B0F"/>
    <w:rsid w:val="009F2A17"/>
    <w:rsid w:val="009F36F3"/>
    <w:rsid w:val="00A108D2"/>
    <w:rsid w:val="00A32AAD"/>
    <w:rsid w:val="00A35513"/>
    <w:rsid w:val="00A472E4"/>
    <w:rsid w:val="00A47AA9"/>
    <w:rsid w:val="00A52F93"/>
    <w:rsid w:val="00A532FE"/>
    <w:rsid w:val="00A533CE"/>
    <w:rsid w:val="00A56E19"/>
    <w:rsid w:val="00A6145C"/>
    <w:rsid w:val="00A63727"/>
    <w:rsid w:val="00A77DBC"/>
    <w:rsid w:val="00A861BE"/>
    <w:rsid w:val="00A9240C"/>
    <w:rsid w:val="00AA2522"/>
    <w:rsid w:val="00AA667E"/>
    <w:rsid w:val="00AB15FB"/>
    <w:rsid w:val="00AB7B80"/>
    <w:rsid w:val="00AC05BB"/>
    <w:rsid w:val="00AC5D85"/>
    <w:rsid w:val="00AD301F"/>
    <w:rsid w:val="00AF09B8"/>
    <w:rsid w:val="00B02D09"/>
    <w:rsid w:val="00B04559"/>
    <w:rsid w:val="00B10C97"/>
    <w:rsid w:val="00B1235B"/>
    <w:rsid w:val="00B218BC"/>
    <w:rsid w:val="00B22E08"/>
    <w:rsid w:val="00B25751"/>
    <w:rsid w:val="00B30E3A"/>
    <w:rsid w:val="00B47BBD"/>
    <w:rsid w:val="00B54C79"/>
    <w:rsid w:val="00B63B38"/>
    <w:rsid w:val="00B641A7"/>
    <w:rsid w:val="00B87CEE"/>
    <w:rsid w:val="00BA49C2"/>
    <w:rsid w:val="00BA7246"/>
    <w:rsid w:val="00BB08E4"/>
    <w:rsid w:val="00BB48DF"/>
    <w:rsid w:val="00BC6FF7"/>
    <w:rsid w:val="00BE078C"/>
    <w:rsid w:val="00BE4A69"/>
    <w:rsid w:val="00BE5CB7"/>
    <w:rsid w:val="00BE7FA6"/>
    <w:rsid w:val="00C150AA"/>
    <w:rsid w:val="00C16BF5"/>
    <w:rsid w:val="00C177CB"/>
    <w:rsid w:val="00C20690"/>
    <w:rsid w:val="00C257FC"/>
    <w:rsid w:val="00C31EC9"/>
    <w:rsid w:val="00C3398E"/>
    <w:rsid w:val="00C33C81"/>
    <w:rsid w:val="00C53CF4"/>
    <w:rsid w:val="00C561A7"/>
    <w:rsid w:val="00C655CF"/>
    <w:rsid w:val="00C75575"/>
    <w:rsid w:val="00CA7DD4"/>
    <w:rsid w:val="00CB4637"/>
    <w:rsid w:val="00CB4CF3"/>
    <w:rsid w:val="00CB62C8"/>
    <w:rsid w:val="00CF178B"/>
    <w:rsid w:val="00CF7A6D"/>
    <w:rsid w:val="00D062B7"/>
    <w:rsid w:val="00D1546B"/>
    <w:rsid w:val="00D155D8"/>
    <w:rsid w:val="00D2640D"/>
    <w:rsid w:val="00D3737B"/>
    <w:rsid w:val="00D42FC6"/>
    <w:rsid w:val="00D4405D"/>
    <w:rsid w:val="00D61323"/>
    <w:rsid w:val="00D6212B"/>
    <w:rsid w:val="00D622DF"/>
    <w:rsid w:val="00D70C5F"/>
    <w:rsid w:val="00D806ED"/>
    <w:rsid w:val="00D866CC"/>
    <w:rsid w:val="00D931B2"/>
    <w:rsid w:val="00DA3617"/>
    <w:rsid w:val="00DA449D"/>
    <w:rsid w:val="00DA7983"/>
    <w:rsid w:val="00DB322C"/>
    <w:rsid w:val="00DD0C0A"/>
    <w:rsid w:val="00DD35C4"/>
    <w:rsid w:val="00DD76B8"/>
    <w:rsid w:val="00DE587A"/>
    <w:rsid w:val="00DF09BE"/>
    <w:rsid w:val="00DF4E4E"/>
    <w:rsid w:val="00E01D6D"/>
    <w:rsid w:val="00E077C5"/>
    <w:rsid w:val="00E122B2"/>
    <w:rsid w:val="00E26E2F"/>
    <w:rsid w:val="00E367E5"/>
    <w:rsid w:val="00E45C83"/>
    <w:rsid w:val="00E46940"/>
    <w:rsid w:val="00E4735C"/>
    <w:rsid w:val="00E5442F"/>
    <w:rsid w:val="00E60276"/>
    <w:rsid w:val="00E62D08"/>
    <w:rsid w:val="00E6787A"/>
    <w:rsid w:val="00E75E33"/>
    <w:rsid w:val="00E84F71"/>
    <w:rsid w:val="00E9493A"/>
    <w:rsid w:val="00EA0E50"/>
    <w:rsid w:val="00EB7F7E"/>
    <w:rsid w:val="00EC770D"/>
    <w:rsid w:val="00ED018A"/>
    <w:rsid w:val="00EF1702"/>
    <w:rsid w:val="00F03C7C"/>
    <w:rsid w:val="00F058B7"/>
    <w:rsid w:val="00F13167"/>
    <w:rsid w:val="00F23433"/>
    <w:rsid w:val="00F23DD7"/>
    <w:rsid w:val="00F24D79"/>
    <w:rsid w:val="00F30D46"/>
    <w:rsid w:val="00F40DF7"/>
    <w:rsid w:val="00F46B8B"/>
    <w:rsid w:val="00F4703A"/>
    <w:rsid w:val="00F5151F"/>
    <w:rsid w:val="00F556BC"/>
    <w:rsid w:val="00F57E3C"/>
    <w:rsid w:val="00F716E3"/>
    <w:rsid w:val="00F82E0C"/>
    <w:rsid w:val="00F91558"/>
    <w:rsid w:val="00F924DF"/>
    <w:rsid w:val="00FB02D0"/>
    <w:rsid w:val="00FC1A45"/>
    <w:rsid w:val="00FC2132"/>
    <w:rsid w:val="00FD1543"/>
    <w:rsid w:val="00FE09B1"/>
    <w:rsid w:val="00FE489E"/>
    <w:rsid w:val="00FF08BA"/>
    <w:rsid w:val="00FF3C19"/>
    <w:rsid w:val="603E63DB"/>
    <w:rsid w:val="6CF65CB6"/>
    <w:rsid w:val="7FC4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23433"/>
    <w:pPr>
      <w:keepNext/>
      <w:numPr>
        <w:numId w:val="30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11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E4111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23433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616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84F71"/>
  </w:style>
  <w:style w:type="paragraph" w:styleId="21">
    <w:name w:val="toc 2"/>
    <w:basedOn w:val="a"/>
    <w:next w:val="a"/>
    <w:autoRedefine/>
    <w:uiPriority w:val="39"/>
    <w:unhideWhenUsed/>
    <w:rsid w:val="00E84F71"/>
    <w:pPr>
      <w:ind w:leftChars="200" w:left="425"/>
    </w:pPr>
  </w:style>
  <w:style w:type="character" w:styleId="af">
    <w:name w:val="FollowedHyperlink"/>
    <w:basedOn w:val="a0"/>
    <w:uiPriority w:val="99"/>
    <w:semiHidden/>
    <w:unhideWhenUsed/>
    <w:rsid w:val="00B63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444</TotalTime>
  <Pages>27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</dc:creator>
  <cp:lastModifiedBy>Asnir</cp:lastModifiedBy>
  <cp:revision>48</cp:revision>
  <cp:lastPrinted>2012-11-12T01:55:00Z</cp:lastPrinted>
  <dcterms:created xsi:type="dcterms:W3CDTF">2014-11-27T17:23:00Z</dcterms:created>
  <dcterms:modified xsi:type="dcterms:W3CDTF">2014-11-28T01:40:00Z</dcterms:modified>
</cp:coreProperties>
</file>